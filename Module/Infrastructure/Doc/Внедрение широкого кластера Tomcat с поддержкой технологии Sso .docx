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7D751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3A3364" w:rsidRDefault="00470419" w:rsidP="005B0263">
      <w:pPr>
        <w:pStyle w:val="af1"/>
      </w:pPr>
    </w:p>
    <w:p w:rsidR="00470419" w:rsidRPr="000E139A" w:rsidRDefault="00470419" w:rsidP="005B0263">
      <w:pPr>
        <w:pStyle w:val="af1"/>
        <w:rPr>
          <w:lang w:val="en-US"/>
        </w:rPr>
      </w:pPr>
    </w:p>
    <w:p w:rsidR="00470419" w:rsidRPr="003A3364" w:rsidRDefault="00470419" w:rsidP="005B0263">
      <w:pPr>
        <w:pStyle w:val="af1"/>
      </w:pPr>
    </w:p>
    <w:p w:rsidR="00400630" w:rsidRPr="0047360D" w:rsidRDefault="00371E54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87794191"/>
      <w:r>
        <w:t xml:space="preserve">Внедрение широкого кластера </w:t>
      </w:r>
      <w:r>
        <w:rPr>
          <w:lang w:val="en-US"/>
        </w:rPr>
        <w:t>Tomcat</w:t>
      </w:r>
      <w:r>
        <w:t xml:space="preserve"> с поддержкой технологии </w:t>
      </w:r>
      <w:r>
        <w:rPr>
          <w:lang w:val="en-US"/>
        </w:rPr>
        <w:t>Sso</w:t>
      </w:r>
      <w:bookmarkEnd w:id="0"/>
      <w:r w:rsidRPr="003B23C2">
        <w:t xml:space="preserve"> </w:t>
      </w:r>
      <w:r w:rsidR="00470419" w:rsidRPr="003B23C2">
        <w:br w:type="page"/>
      </w:r>
    </w:p>
    <w:p w:rsidR="00EC60F9" w:rsidRPr="00027375" w:rsidRDefault="00EC60F9">
      <w:pPr>
        <w:pStyle w:val="afc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D71DDD" w:rsidRDefault="00AD529E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87794191" w:history="1">
        <w:r w:rsidR="00D71DDD" w:rsidRPr="00452B70">
          <w:rPr>
            <w:rStyle w:val="af0"/>
            <w:noProof/>
          </w:rPr>
          <w:t xml:space="preserve">Внедрение широкого кластера </w:t>
        </w:r>
        <w:r w:rsidR="00D71DDD" w:rsidRPr="00452B70">
          <w:rPr>
            <w:rStyle w:val="af0"/>
            <w:noProof/>
            <w:lang w:val="en-US"/>
          </w:rPr>
          <w:t>Tomcat</w:t>
        </w:r>
        <w:r w:rsidR="00D71DDD" w:rsidRPr="00452B70">
          <w:rPr>
            <w:rStyle w:val="af0"/>
            <w:noProof/>
          </w:rPr>
          <w:t xml:space="preserve"> с поддержкой технологии </w:t>
        </w:r>
        <w:r w:rsidR="00D71DDD" w:rsidRPr="00452B70">
          <w:rPr>
            <w:rStyle w:val="af0"/>
            <w:noProof/>
            <w:lang w:val="en-US"/>
          </w:rPr>
          <w:t>Sso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1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2" w:history="1">
        <w:r w:rsidR="00D71DDD" w:rsidRPr="00452B70">
          <w:rPr>
            <w:rStyle w:val="af0"/>
            <w:noProof/>
            <w:lang w:val="en-US"/>
          </w:rPr>
          <w:t>1.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Термины и сокращения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3" w:history="1">
        <w:r w:rsidR="00D71DDD" w:rsidRPr="00452B70">
          <w:rPr>
            <w:rStyle w:val="af0"/>
            <w:noProof/>
          </w:rPr>
          <w:t>2.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Введение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194" w:history="1">
        <w:r w:rsidR="00D71DDD" w:rsidRPr="00452B70">
          <w:rPr>
            <w:rStyle w:val="af0"/>
            <w:noProof/>
          </w:rPr>
          <w:t>3.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Настройка широкого кластера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5" w:history="1">
        <w:r w:rsidR="00D71DDD" w:rsidRPr="00452B70">
          <w:rPr>
            <w:rStyle w:val="af0"/>
            <w:noProof/>
          </w:rPr>
          <w:t>3.1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Определение </w:t>
        </w:r>
        <w:r w:rsidR="00D71DDD" w:rsidRPr="00452B70">
          <w:rPr>
            <w:rStyle w:val="af0"/>
            <w:noProof/>
            <w:lang w:val="en-US"/>
          </w:rPr>
          <w:t>IP</w:t>
        </w:r>
        <w:r w:rsidR="00D71DDD" w:rsidRPr="00452B70">
          <w:rPr>
            <w:rStyle w:val="af0"/>
            <w:noProof/>
          </w:rPr>
          <w:t xml:space="preserve">-адресов и задание </w:t>
        </w:r>
        <w:r w:rsidR="00D71DDD" w:rsidRPr="00452B70">
          <w:rPr>
            <w:rStyle w:val="af0"/>
            <w:noProof/>
            <w:lang w:val="en-US"/>
          </w:rPr>
          <w:t>TCP</w:t>
        </w:r>
        <w:r w:rsidR="00D71DDD" w:rsidRPr="00452B70">
          <w:rPr>
            <w:rStyle w:val="af0"/>
            <w:noProof/>
          </w:rPr>
          <w:t>-портов инстансов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6" w:history="1">
        <w:r w:rsidR="00D71DDD" w:rsidRPr="00452B70">
          <w:rPr>
            <w:rStyle w:val="af0"/>
            <w:noProof/>
          </w:rPr>
          <w:t>3.2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Остановка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7" w:history="1">
        <w:r w:rsidR="00D71DDD" w:rsidRPr="00452B70">
          <w:rPr>
            <w:rStyle w:val="af0"/>
            <w:noProof/>
          </w:rPr>
          <w:t>3.3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Подключение необходимых серверных библиотек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_Toc487794197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8" w:history="1">
        <w:r w:rsidR="00D71DDD" w:rsidRPr="00452B70">
          <w:rPr>
            <w:rStyle w:val="af0"/>
            <w:noProof/>
          </w:rPr>
          <w:t>3.4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Конфигурация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_Toc487794198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3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199" w:history="1">
        <w:r w:rsidR="00D71DDD" w:rsidRPr="00452B70">
          <w:rPr>
            <w:rStyle w:val="af0"/>
            <w:noProof/>
          </w:rPr>
          <w:t>3.5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_Toc487794199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87794200" w:history="1">
        <w:r w:rsidR="00D71DDD" w:rsidRPr="00452B70">
          <w:rPr>
            <w:rStyle w:val="af0"/>
            <w:noProof/>
          </w:rPr>
          <w:t>3.5.1</w:t>
        </w:r>
        <w:r w:rsidR="00D71DDD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D71DDD" w:rsidRPr="00452B70">
          <w:rPr>
            <w:rStyle w:val="af0"/>
            <w:noProof/>
          </w:rPr>
          <w:t>Проверка корректности конфигурации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_Toc487794200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1" w:history="1">
        <w:r w:rsidR="00D71DDD" w:rsidRPr="00452B70">
          <w:rPr>
            <w:rStyle w:val="af0"/>
            <w:noProof/>
          </w:rPr>
          <w:t>4.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 xml:space="preserve">Настройка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(графической оболочки для авторизации)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_Toc487794201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2" w:history="1">
        <w:r w:rsidR="00D71DDD" w:rsidRPr="00452B70">
          <w:rPr>
            <w:rStyle w:val="af0"/>
            <w:noProof/>
          </w:rPr>
          <w:t>4.1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Установка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_Toc487794202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3" w:history="1">
        <w:r w:rsidR="00D71DDD" w:rsidRPr="00452B70">
          <w:rPr>
            <w:rStyle w:val="af0"/>
            <w:noProof/>
          </w:rPr>
          <w:t>4.2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Добавление приложений </w:t>
        </w:r>
        <w:r w:rsidR="00D71DDD" w:rsidRPr="00452B70">
          <w:rPr>
            <w:rStyle w:val="af0"/>
            <w:noProof/>
            <w:lang w:val="en-US"/>
          </w:rPr>
          <w:t>SsoUi</w:t>
        </w:r>
        <w:r w:rsidR="00D71DDD" w:rsidRPr="00452B70">
          <w:rPr>
            <w:rStyle w:val="af0"/>
            <w:noProof/>
          </w:rPr>
          <w:t xml:space="preserve"> в конфигурацию </w:t>
        </w:r>
        <w:r w:rsidR="00D71DDD" w:rsidRPr="00452B70">
          <w:rPr>
            <w:rStyle w:val="af0"/>
            <w:noProof/>
            <w:lang w:val="en-US"/>
          </w:rPr>
          <w:t>Apache</w:t>
        </w:r>
        <w:r w:rsidR="00D71DDD" w:rsidRPr="00452B70">
          <w:rPr>
            <w:rStyle w:val="af0"/>
            <w:noProof/>
          </w:rPr>
          <w:t xml:space="preserve"> </w:t>
        </w:r>
        <w:r w:rsidR="00D71DDD" w:rsidRPr="00452B70">
          <w:rPr>
            <w:rStyle w:val="af0"/>
            <w:noProof/>
            <w:lang w:val="en-US"/>
          </w:rPr>
          <w:t>HTTPD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_Toc487794203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4" w:history="1">
        <w:r w:rsidR="00D71DDD" w:rsidRPr="00452B70">
          <w:rPr>
            <w:rStyle w:val="af0"/>
            <w:noProof/>
            <w:lang w:val="en-US"/>
          </w:rPr>
          <w:t>4.3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 xml:space="preserve">Конфигурация </w:t>
        </w:r>
        <w:r w:rsidR="00D71DDD" w:rsidRPr="00452B70">
          <w:rPr>
            <w:rStyle w:val="af0"/>
            <w:noProof/>
            <w:lang w:val="en-US"/>
          </w:rPr>
          <w:t>web.xml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_Toc487794204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5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87794205" w:history="1">
        <w:r w:rsidR="00D71DDD" w:rsidRPr="00452B70">
          <w:rPr>
            <w:rStyle w:val="af0"/>
            <w:noProof/>
          </w:rPr>
          <w:t>4.4</w:t>
        </w:r>
        <w:r w:rsidR="00D71DDD">
          <w:rPr>
            <w:rFonts w:asciiTheme="minorHAnsi" w:eastAsiaTheme="minorEastAsia" w:hAnsiTheme="minorHAnsi" w:cstheme="minorBidi"/>
            <w:noProof/>
          </w:rPr>
          <w:tab/>
        </w:r>
        <w:r w:rsidR="00D71DDD" w:rsidRPr="00452B70">
          <w:rPr>
            <w:rStyle w:val="af0"/>
            <w:noProof/>
          </w:rPr>
          <w:t>Перезапуск серверов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_Toc487794205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D71DDD" w:rsidRDefault="006E5BD9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87794206" w:history="1">
        <w:r w:rsidR="00D71DDD" w:rsidRPr="00452B70">
          <w:rPr>
            <w:rStyle w:val="af0"/>
            <w:noProof/>
          </w:rPr>
          <w:t>5.</w:t>
        </w:r>
        <w:r w:rsidR="00D71DDD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D71DDD" w:rsidRPr="00452B70">
          <w:rPr>
            <w:rStyle w:val="af0"/>
            <w:noProof/>
          </w:rPr>
          <w:t>Установка обновлённых приложений</w:t>
        </w:r>
        <w:r w:rsidR="00D71DDD">
          <w:rPr>
            <w:noProof/>
            <w:webHidden/>
          </w:rPr>
          <w:tab/>
        </w:r>
        <w:r w:rsidR="00D71DDD">
          <w:rPr>
            <w:noProof/>
            <w:webHidden/>
          </w:rPr>
          <w:fldChar w:fldCharType="begin"/>
        </w:r>
        <w:r w:rsidR="00D71DDD">
          <w:rPr>
            <w:noProof/>
            <w:webHidden/>
          </w:rPr>
          <w:instrText xml:space="preserve"> PAGEREF _Toc487794206 \h </w:instrText>
        </w:r>
        <w:r w:rsidR="00D71DDD">
          <w:rPr>
            <w:noProof/>
            <w:webHidden/>
          </w:rPr>
        </w:r>
        <w:r w:rsidR="00D71DDD">
          <w:rPr>
            <w:noProof/>
            <w:webHidden/>
          </w:rPr>
          <w:fldChar w:fldCharType="separate"/>
        </w:r>
        <w:r w:rsidR="00D71DDD">
          <w:rPr>
            <w:noProof/>
            <w:webHidden/>
          </w:rPr>
          <w:t>6</w:t>
        </w:r>
        <w:r w:rsidR="00D71DDD">
          <w:rPr>
            <w:noProof/>
            <w:webHidden/>
          </w:rPr>
          <w:fldChar w:fldCharType="end"/>
        </w:r>
      </w:hyperlink>
    </w:p>
    <w:p w:rsidR="004F01D2" w:rsidRPr="00764D9C" w:rsidRDefault="00AD529E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1"/>
        <w:rPr>
          <w:lang w:val="en-US"/>
        </w:rPr>
      </w:pPr>
      <w:bookmarkStart w:id="1" w:name="_Toc487794192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F52160" w:rsidRPr="00F52160" w:rsidRDefault="00F52160" w:rsidP="00F52160">
      <w:pPr>
        <w:rPr>
          <w:lang w:val="en-US"/>
        </w:rPr>
      </w:pPr>
    </w:p>
    <w:p w:rsidR="00371E54" w:rsidRPr="00371E54" w:rsidRDefault="00371E54" w:rsidP="00F96CF9">
      <w:pPr>
        <w:rPr>
          <w:i/>
        </w:rPr>
      </w:pPr>
    </w:p>
    <w:p w:rsidR="007D7C98" w:rsidRDefault="00371E54" w:rsidP="00F96CF9">
      <w:pPr>
        <w:rPr>
          <w:i/>
        </w:rPr>
      </w:pPr>
      <w:r>
        <w:rPr>
          <w:i/>
        </w:rPr>
        <w:t>Широкий</w:t>
      </w:r>
      <w:r w:rsidRPr="00371E54">
        <w:rPr>
          <w:i/>
        </w:rPr>
        <w:t xml:space="preserve"> </w:t>
      </w:r>
      <w:r>
        <w:rPr>
          <w:i/>
        </w:rPr>
        <w:t>кластер</w:t>
      </w:r>
      <w:r w:rsidRPr="00371E54">
        <w:rPr>
          <w:i/>
        </w:rPr>
        <w:t xml:space="preserve"> – </w:t>
      </w:r>
      <w:r>
        <w:t>кластер</w:t>
      </w:r>
      <w:r w:rsidR="00B61CDB" w:rsidRPr="00B61CDB">
        <w:t xml:space="preserve"> </w:t>
      </w:r>
      <w:r w:rsidR="00B61CDB">
        <w:rPr>
          <w:lang w:val="en-US"/>
        </w:rPr>
        <w:t>Tomcat</w:t>
      </w:r>
      <w:r>
        <w:t xml:space="preserve">, инстансы которого установлены на разных физических машинах, в противовес </w:t>
      </w:r>
      <w:r w:rsidRPr="00FC51C2">
        <w:rPr>
          <w:i/>
        </w:rPr>
        <w:t xml:space="preserve">«узкому» </w:t>
      </w:r>
      <w:r>
        <w:t>кластеру – с инстансами только на одной машине</w:t>
      </w:r>
      <w:r>
        <w:rPr>
          <w:i/>
        </w:rPr>
        <w:t>.</w:t>
      </w:r>
    </w:p>
    <w:p w:rsidR="00371E54" w:rsidRPr="00371E54" w:rsidRDefault="00371E54" w:rsidP="00F96CF9">
      <w:pPr>
        <w:rPr>
          <w:i/>
        </w:rPr>
      </w:pPr>
    </w:p>
    <w:p w:rsidR="008E167C" w:rsidRPr="0047360D" w:rsidRDefault="008E167C" w:rsidP="00A5143E">
      <w:pPr>
        <w:pStyle w:val="1"/>
      </w:pPr>
      <w:bookmarkStart w:id="12" w:name="_Toc487794193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803C64" w:rsidRPr="00371E54" w:rsidRDefault="00371E54" w:rsidP="00803C64">
      <w:r>
        <w:t xml:space="preserve">Данная инструкция предназначена для настройки широкого кластера серверов </w:t>
      </w:r>
      <w:r>
        <w:rPr>
          <w:lang w:val="en-US"/>
        </w:rPr>
        <w:t>Tomcat</w:t>
      </w:r>
      <w:r w:rsidRPr="00371E54">
        <w:t>,</w:t>
      </w:r>
      <w:r>
        <w:t xml:space="preserve"> в предположении</w:t>
      </w:r>
      <w:r w:rsidR="000E3FD5">
        <w:t>,</w:t>
      </w:r>
      <w:r>
        <w:t xml:space="preserve"> что</w:t>
      </w:r>
      <w:r w:rsidR="000E3FD5">
        <w:t xml:space="preserve"> у специалистов</w:t>
      </w:r>
      <w:r>
        <w:t xml:space="preserve"> имее</w:t>
      </w:r>
      <w:r w:rsidR="00931479">
        <w:t>тся богатый опыт настройки серверов</w:t>
      </w:r>
      <w:r>
        <w:t xml:space="preserve"> </w:t>
      </w:r>
      <w:r>
        <w:rPr>
          <w:lang w:val="en-US"/>
        </w:rPr>
        <w:t>Tomcat</w:t>
      </w:r>
      <w:r>
        <w:t xml:space="preserve">, </w:t>
      </w:r>
      <w:r>
        <w:rPr>
          <w:lang w:val="en-US"/>
        </w:rPr>
        <w:t>Apache</w:t>
      </w:r>
      <w:r w:rsidRPr="00371E54">
        <w:t xml:space="preserve"> </w:t>
      </w:r>
      <w:r>
        <w:rPr>
          <w:lang w:val="en-US"/>
        </w:rPr>
        <w:t>HTTPD</w:t>
      </w:r>
      <w:r w:rsidR="008737B3">
        <w:t>, а также</w:t>
      </w:r>
      <w:r>
        <w:t xml:space="preserve"> работы с данными технологиями</w:t>
      </w:r>
      <w:r w:rsidR="008737B3">
        <w:t xml:space="preserve"> и их администрирования</w:t>
      </w:r>
      <w:r>
        <w:t>.</w:t>
      </w:r>
    </w:p>
    <w:p w:rsidR="00371E54" w:rsidRDefault="00371E54" w:rsidP="00536613">
      <w:pPr>
        <w:rPr>
          <w:snapToGrid w:val="0"/>
        </w:rPr>
      </w:pPr>
      <w:bookmarkStart w:id="13" w:name="_Toc456598587"/>
      <w:bookmarkStart w:id="14" w:name="_Toc456600918"/>
      <w:bookmarkStart w:id="15" w:name="_Toc456662657"/>
    </w:p>
    <w:p w:rsidR="002536C1" w:rsidRDefault="00371E54" w:rsidP="00A5143E">
      <w:pPr>
        <w:pStyle w:val="1"/>
      </w:pPr>
      <w:bookmarkStart w:id="16" w:name="_Настройка_инстанса_home"/>
      <w:bookmarkStart w:id="17" w:name="_Toc487794194"/>
      <w:bookmarkStart w:id="18" w:name="_Toc395605106"/>
      <w:bookmarkEnd w:id="10"/>
      <w:bookmarkEnd w:id="11"/>
      <w:bookmarkEnd w:id="13"/>
      <w:bookmarkEnd w:id="14"/>
      <w:bookmarkEnd w:id="15"/>
      <w:bookmarkEnd w:id="16"/>
      <w:r>
        <w:t>Настройка широкого кластера</w:t>
      </w:r>
      <w:bookmarkEnd w:id="17"/>
    </w:p>
    <w:p w:rsidR="00371E54" w:rsidRDefault="00371E54" w:rsidP="00371E54">
      <w:pPr>
        <w:pStyle w:val="2"/>
      </w:pPr>
      <w:bookmarkStart w:id="19" w:name="_Toc487794195"/>
      <w:r>
        <w:t xml:space="preserve">Определение </w:t>
      </w:r>
      <w:r>
        <w:rPr>
          <w:lang w:val="en-US"/>
        </w:rPr>
        <w:t>IP</w:t>
      </w:r>
      <w:r w:rsidRPr="00371E54">
        <w:t>-</w:t>
      </w:r>
      <w:r>
        <w:t xml:space="preserve">адресов и задание </w:t>
      </w:r>
      <w:r>
        <w:rPr>
          <w:lang w:val="en-US"/>
        </w:rPr>
        <w:t>TCP</w:t>
      </w:r>
      <w:r>
        <w:t>-портов инстансов</w:t>
      </w:r>
      <w:bookmarkEnd w:id="19"/>
    </w:p>
    <w:p w:rsidR="00BA1526" w:rsidRDefault="00371E54" w:rsidP="00371E54">
      <w:r>
        <w:t xml:space="preserve">Для каждого инстанса </w:t>
      </w:r>
      <w:r w:rsidR="00BA1526">
        <w:rPr>
          <w:lang w:val="en-US"/>
        </w:rPr>
        <w:t>Tomcat</w:t>
      </w:r>
      <w:r w:rsidR="00BA1526" w:rsidRPr="00BA1526">
        <w:t xml:space="preserve"> </w:t>
      </w:r>
      <w:r>
        <w:t xml:space="preserve">определить </w:t>
      </w:r>
      <w:r>
        <w:rPr>
          <w:lang w:val="en-US"/>
        </w:rPr>
        <w:t>IP</w:t>
      </w:r>
      <w:r w:rsidRPr="00371E54">
        <w:t>-</w:t>
      </w:r>
      <w:r>
        <w:t>ад</w:t>
      </w:r>
      <w:r w:rsidR="00173399">
        <w:t>рес машины</w:t>
      </w:r>
      <w:r w:rsidR="00BA1526" w:rsidRPr="00BA1526">
        <w:t xml:space="preserve"> </w:t>
      </w:r>
      <w:r w:rsidR="00BA1526">
        <w:t xml:space="preserve">и задать свободные 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 xml:space="preserve">порты таким образом, что пары </w:t>
      </w:r>
      <w:r w:rsidR="00BA1526" w:rsidRPr="00BA1526">
        <w:t>&lt;</w:t>
      </w:r>
      <w:r w:rsidR="00BA1526">
        <w:rPr>
          <w:lang w:val="en-US"/>
        </w:rPr>
        <w:t>IP</w:t>
      </w:r>
      <w:r w:rsidR="00BA1526" w:rsidRPr="00BA1526">
        <w:t>-</w:t>
      </w:r>
      <w:r w:rsidR="00BA1526">
        <w:t>адрес</w:t>
      </w:r>
      <w:r w:rsidR="00BA1526" w:rsidRPr="00BA1526">
        <w:t>&gt;:&lt;</w:t>
      </w:r>
      <w:r w:rsidR="00BA1526">
        <w:rPr>
          <w:lang w:val="en-US"/>
        </w:rPr>
        <w:t>TCP</w:t>
      </w:r>
      <w:r w:rsidR="00BA1526" w:rsidRPr="00BA1526">
        <w:t>-</w:t>
      </w:r>
      <w:r w:rsidR="00BA1526">
        <w:t>порт</w:t>
      </w:r>
      <w:r w:rsidR="00BA1526" w:rsidRPr="00BA1526">
        <w:t>&gt;</w:t>
      </w:r>
      <w:r w:rsidR="00BA1526">
        <w:t xml:space="preserve"> однозначно определяют инстанс в кластере.</w:t>
      </w:r>
    </w:p>
    <w:p w:rsidR="00371E54" w:rsidRDefault="00BA1526" w:rsidP="00371E54">
      <w:r>
        <w:t xml:space="preserve">Узнать </w:t>
      </w:r>
      <w:r>
        <w:rPr>
          <w:lang w:val="en-US"/>
        </w:rPr>
        <w:t>IP</w:t>
      </w:r>
      <w:r w:rsidRPr="00BA1526">
        <w:t>-</w:t>
      </w:r>
      <w:r>
        <w:t xml:space="preserve">адрес машины можно консольной командой </w:t>
      </w:r>
      <w:r w:rsidRPr="00173399">
        <w:rPr>
          <w:rFonts w:ascii="Courier New" w:hAnsi="Courier New" w:cs="Courier New"/>
          <w:lang w:val="en-US"/>
        </w:rPr>
        <w:t>ipconfig</w:t>
      </w:r>
      <w:r w:rsidRPr="00BA1526">
        <w:t xml:space="preserve">; </w:t>
      </w:r>
      <w:r>
        <w:t xml:space="preserve">увидеть список занятых </w:t>
      </w:r>
      <w:r>
        <w:rPr>
          <w:lang w:val="en-US"/>
        </w:rPr>
        <w:t>TCP</w:t>
      </w:r>
      <w:r w:rsidRPr="00BA1526">
        <w:t>-</w:t>
      </w:r>
      <w:r>
        <w:t xml:space="preserve">портов можно консольной командой </w:t>
      </w:r>
      <w:r w:rsidRPr="008F1272">
        <w:rPr>
          <w:rFonts w:ascii="Courier New" w:hAnsi="Courier New" w:cs="Courier New"/>
          <w:lang w:val="en-US"/>
        </w:rPr>
        <w:t>netstat</w:t>
      </w:r>
      <w:r w:rsidRPr="00BA1526">
        <w:t xml:space="preserve"> (</w:t>
      </w:r>
      <w:r>
        <w:t xml:space="preserve">столбец </w:t>
      </w:r>
      <w:r w:rsidRPr="008F1272">
        <w:rPr>
          <w:rFonts w:ascii="Courier New" w:hAnsi="Courier New" w:cs="Courier New"/>
          <w:lang w:val="en-US"/>
        </w:rPr>
        <w:t>Local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address</w:t>
      </w:r>
      <w:r w:rsidRPr="00BA1526">
        <w:t>)</w:t>
      </w:r>
      <w:r w:rsidR="000B3113">
        <w:t xml:space="preserve"> – с</w:t>
      </w:r>
      <w:r>
        <w:t xml:space="preserve">вободные </w:t>
      </w:r>
      <w:r>
        <w:rPr>
          <w:lang w:val="en-US"/>
        </w:rPr>
        <w:t>TCP</w:t>
      </w:r>
      <w:r w:rsidRPr="000B3113">
        <w:t>-</w:t>
      </w:r>
      <w:r>
        <w:t xml:space="preserve">порты можно использовать для </w:t>
      </w:r>
      <w:r w:rsidR="000B3113">
        <w:t>нужд кластера.</w:t>
      </w:r>
    </w:p>
    <w:p w:rsidR="000B3113" w:rsidRDefault="000B3113" w:rsidP="00371E54"/>
    <w:p w:rsidR="000B3113" w:rsidRDefault="000B3113" w:rsidP="000B3113">
      <w:r>
        <w:t xml:space="preserve">Рассмотрим пример с кластером из двух физических машин с </w:t>
      </w:r>
      <w:r>
        <w:rPr>
          <w:lang w:val="en-US"/>
        </w:rPr>
        <w:t>IP</w:t>
      </w:r>
      <w:r w:rsidRPr="008B0098">
        <w:t>-</w:t>
      </w:r>
      <w:r>
        <w:t xml:space="preserve">адресами 1.1.1.1 и 2.2.2.2 соответственно, на каждом из которых установлено по 2 инстанса </w:t>
      </w:r>
      <w:r>
        <w:rPr>
          <w:lang w:val="en-US"/>
        </w:rPr>
        <w:t>Tomcat</w:t>
      </w:r>
      <w:r w:rsidRPr="008B0098">
        <w:t xml:space="preserve">. </w:t>
      </w:r>
      <w:r>
        <w:t>Таким образом, будем конфигурировать кластер из четырёх инстансов.</w:t>
      </w:r>
    </w:p>
    <w:p w:rsidR="000B3113" w:rsidRDefault="000B3113" w:rsidP="000B3113"/>
    <w:p w:rsidR="000B3113" w:rsidRDefault="000B3113" w:rsidP="000B3113">
      <w:r>
        <w:t xml:space="preserve">Пара </w:t>
      </w:r>
      <w:r w:rsidRPr="00911F96">
        <w:t>&lt;</w:t>
      </w:r>
      <w:r>
        <w:rPr>
          <w:lang w:val="en-US"/>
        </w:rPr>
        <w:t>IP</w:t>
      </w:r>
      <w:r>
        <w:t>-адрес</w:t>
      </w:r>
      <w:r w:rsidRPr="00911F96">
        <w:t>&gt;:&lt;</w:t>
      </w:r>
      <w:r>
        <w:rPr>
          <w:lang w:val="en-US"/>
        </w:rPr>
        <w:t>TCP</w:t>
      </w:r>
      <w:r w:rsidRPr="00911F96">
        <w:t>-</w:t>
      </w:r>
      <w:r>
        <w:t>порт</w:t>
      </w:r>
      <w:r w:rsidRPr="00911F96">
        <w:t>&gt;</w:t>
      </w:r>
      <w:r>
        <w:t xml:space="preserve"> должна однозначно определять инстанс томката во всём кластере, поэтому зададим </w:t>
      </w:r>
      <w:r>
        <w:rPr>
          <w:lang w:val="en-US"/>
        </w:rPr>
        <w:t>TCP</w:t>
      </w:r>
      <w:r w:rsidRPr="00911F96">
        <w:t>-</w:t>
      </w:r>
      <w:r>
        <w:t>порты инстансов следующим образом: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1.1.1.1:4001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2.2.2.2:4000</w:t>
      </w:r>
    </w:p>
    <w:p w:rsidR="000B3113" w:rsidRPr="00911F96" w:rsidRDefault="000B3113" w:rsidP="000B3113">
      <w:pPr>
        <w:pStyle w:val="afb"/>
        <w:numPr>
          <w:ilvl w:val="0"/>
          <w:numId w:val="28"/>
        </w:numPr>
      </w:pPr>
      <w:r>
        <w:rPr>
          <w:lang w:val="en-US"/>
        </w:rPr>
        <w:t>2.2.2.2:4001</w:t>
      </w:r>
    </w:p>
    <w:p w:rsidR="000B3113" w:rsidRDefault="000B3113" w:rsidP="000B3113">
      <w:r>
        <w:t xml:space="preserve">Значение </w:t>
      </w:r>
      <w:r>
        <w:rPr>
          <w:lang w:val="en-US"/>
        </w:rPr>
        <w:t>TCP</w:t>
      </w:r>
      <w:r w:rsidRPr="00911F96">
        <w:t>-</w:t>
      </w:r>
      <w:r>
        <w:t>порта 4000 предлагается Томкатом по умолчанию, поэтому будем использовать значения вблизи него (в предположении, что эти порты не заняты никакими другими сервисами компьютера).</w:t>
      </w:r>
    </w:p>
    <w:p w:rsidR="000B3113" w:rsidRDefault="000B3113" w:rsidP="000B3113">
      <w:pPr>
        <w:pStyle w:val="2"/>
      </w:pPr>
      <w:bookmarkStart w:id="20" w:name="_Toc487794196"/>
      <w:r>
        <w:t>Остановка серверов</w:t>
      </w:r>
      <w:bookmarkEnd w:id="20"/>
    </w:p>
    <w:p w:rsidR="000B3113" w:rsidRPr="000B3113" w:rsidRDefault="000B3113" w:rsidP="000B3113">
      <w:r>
        <w:t xml:space="preserve">Остановить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2"/>
      </w:pPr>
      <w:bookmarkStart w:id="21" w:name="_Toc487794197"/>
      <w:r>
        <w:t>Подключение необходимых серверных библиотек</w:t>
      </w:r>
      <w:bookmarkEnd w:id="21"/>
    </w:p>
    <w:p w:rsidR="000B3113" w:rsidRDefault="000B3113" w:rsidP="000B3113">
      <w:r>
        <w:t xml:space="preserve">В папку </w:t>
      </w:r>
      <w:r w:rsidRPr="000B3113">
        <w:rPr>
          <w:i/>
          <w:lang w:val="en-US"/>
        </w:rPr>
        <w:t>lib</w:t>
      </w:r>
      <w:r w:rsidRPr="000B3113">
        <w:t xml:space="preserve"> </w:t>
      </w:r>
      <w:r>
        <w:t>каждого инстанса с</w:t>
      </w:r>
      <w:r w:rsidRPr="000B3113">
        <w:t>копировать</w:t>
      </w:r>
      <w:r>
        <w:t xml:space="preserve"> библиотеки:</w:t>
      </w:r>
    </w:p>
    <w:p w:rsidR="000B3113" w:rsidRDefault="000B3113" w:rsidP="000B3113">
      <w:pPr>
        <w:pStyle w:val="afb"/>
        <w:numPr>
          <w:ilvl w:val="0"/>
          <w:numId w:val="29"/>
        </w:numPr>
      </w:pPr>
      <w:r>
        <w:rPr>
          <w:lang w:val="en-US"/>
        </w:rPr>
        <w:t>catalina</w:t>
      </w:r>
      <w:r w:rsidRPr="00B72171">
        <w:t>-</w:t>
      </w:r>
      <w:r>
        <w:rPr>
          <w:lang w:val="en-US"/>
        </w:rPr>
        <w:t>jepria</w:t>
      </w:r>
      <w:r w:rsidRPr="00B72171">
        <w:t>.</w:t>
      </w:r>
      <w:r>
        <w:rPr>
          <w:lang w:val="en-US"/>
        </w:rPr>
        <w:t>jar</w:t>
      </w:r>
      <w:r w:rsidRPr="00B72171">
        <w:t xml:space="preserve"> (</w:t>
      </w:r>
      <w:r>
        <w:t xml:space="preserve">из папки </w:t>
      </w:r>
      <w:r w:rsidRPr="00B72171">
        <w:rPr>
          <w:i/>
          <w:lang w:val="en-US"/>
        </w:rPr>
        <w:t>lib</w:t>
      </w:r>
      <w:r w:rsidRPr="00B72171">
        <w:t xml:space="preserve"> </w:t>
      </w:r>
      <w:r>
        <w:t>проекта</w:t>
      </w:r>
      <w:r w:rsidRPr="00B72171">
        <w:t xml:space="preserve"> </w:t>
      </w:r>
      <w:r>
        <w:rPr>
          <w:lang w:val="en-US"/>
        </w:rPr>
        <w:t>CatalinaJepria</w:t>
      </w:r>
      <w:r w:rsidRPr="00B72171">
        <w:t>)</w:t>
      </w:r>
    </w:p>
    <w:p w:rsidR="00F22298" w:rsidRDefault="006C5667" w:rsidP="000B3113">
      <w:pPr>
        <w:pStyle w:val="afb"/>
        <w:numPr>
          <w:ilvl w:val="0"/>
          <w:numId w:val="29"/>
        </w:numPr>
      </w:pPr>
      <w:r>
        <w:rPr>
          <w:lang w:val="en-US"/>
        </w:rPr>
        <w:t>sso</w:t>
      </w:r>
      <w:r w:rsidRPr="002F1D4E">
        <w:t>-</w:t>
      </w:r>
      <w:r>
        <w:rPr>
          <w:lang w:val="en-US"/>
        </w:rPr>
        <w:t>utils</w:t>
      </w:r>
      <w:r w:rsidRPr="002F1D4E">
        <w:t>.</w:t>
      </w:r>
      <w:r>
        <w:rPr>
          <w:lang w:val="en-US"/>
        </w:rPr>
        <w:t>jar</w:t>
      </w:r>
      <w:r w:rsidRPr="002F1D4E">
        <w:t xml:space="preserve"> </w:t>
      </w:r>
      <w:r w:rsidRPr="00B72171">
        <w:t>(</w:t>
      </w:r>
      <w:r>
        <w:t xml:space="preserve">из бинарного репозитория, в директории </w:t>
      </w:r>
      <w:r w:rsidRPr="002F1D4E">
        <w:rPr>
          <w:i/>
        </w:rPr>
        <w:t>&lt;</w:t>
      </w:r>
      <w:r w:rsidRPr="002F1D4E">
        <w:rPr>
          <w:i/>
          <w:lang w:val="en-US"/>
        </w:rPr>
        <w:t>BIN</w:t>
      </w:r>
      <w:r w:rsidRPr="002F1D4E">
        <w:rPr>
          <w:i/>
        </w:rPr>
        <w:t>_</w:t>
      </w:r>
      <w:r w:rsidRPr="002F1D4E">
        <w:rPr>
          <w:i/>
          <w:lang w:val="en-US"/>
        </w:rPr>
        <w:t>HOME</w:t>
      </w:r>
      <w:r w:rsidRPr="002F1D4E">
        <w:rPr>
          <w:i/>
        </w:rPr>
        <w:t>&gt;/</w:t>
      </w:r>
      <w:r w:rsidRPr="002F1D4E">
        <w:rPr>
          <w:i/>
          <w:lang w:val="en-US"/>
        </w:rPr>
        <w:t>org</w:t>
      </w:r>
      <w:r w:rsidRPr="002F1D4E">
        <w:rPr>
          <w:i/>
        </w:rPr>
        <w:t>/</w:t>
      </w:r>
      <w:r w:rsidRPr="002F1D4E">
        <w:rPr>
          <w:i/>
          <w:lang w:val="en-US"/>
        </w:rPr>
        <w:t>jepria</w:t>
      </w:r>
      <w:r w:rsidRPr="002F1D4E">
        <w:rPr>
          <w:i/>
        </w:rPr>
        <w:t>/</w:t>
      </w:r>
      <w:r w:rsidRPr="002F1D4E">
        <w:rPr>
          <w:i/>
          <w:lang w:val="en-US"/>
        </w:rPr>
        <w:t>ssoutils</w:t>
      </w:r>
      <w:r w:rsidRPr="00B72171">
        <w:t>)</w:t>
      </w:r>
    </w:p>
    <w:p w:rsidR="000B3113" w:rsidRPr="00B72171" w:rsidRDefault="000B3113" w:rsidP="000B3113">
      <w:r>
        <w:t>Их загрузка произойдёт при очередном перезапуске</w:t>
      </w:r>
      <w:r w:rsidRPr="00B72171">
        <w:t>/</w:t>
      </w:r>
      <w:r>
        <w:t>запуске сервера.</w:t>
      </w:r>
    </w:p>
    <w:p w:rsidR="000B3113" w:rsidRPr="000B3113" w:rsidRDefault="000B3113" w:rsidP="000B3113"/>
    <w:p w:rsidR="000B3113" w:rsidRDefault="000B3113" w:rsidP="000B3113">
      <w:pPr>
        <w:pStyle w:val="2"/>
      </w:pPr>
      <w:bookmarkStart w:id="22" w:name="_Toc487794198"/>
      <w:r>
        <w:t>Конфигурация серверов</w:t>
      </w:r>
      <w:bookmarkEnd w:id="22"/>
    </w:p>
    <w:p w:rsidR="000B3113" w:rsidRDefault="000B3113" w:rsidP="000B3113">
      <w:r>
        <w:t xml:space="preserve">На каждом инстансе, в файле </w:t>
      </w:r>
      <w:r w:rsidRPr="00911F96">
        <w:rPr>
          <w:i/>
        </w:rPr>
        <w:t>&lt;</w:t>
      </w:r>
      <w:r w:rsidRPr="00911F96">
        <w:rPr>
          <w:i/>
          <w:lang w:val="en-US"/>
        </w:rPr>
        <w:t>TOMCAT</w:t>
      </w:r>
      <w:r w:rsidRPr="00911F96">
        <w:rPr>
          <w:i/>
        </w:rPr>
        <w:t>&gt;/</w:t>
      </w:r>
      <w:r w:rsidRPr="00911F96">
        <w:rPr>
          <w:i/>
          <w:lang w:val="en-US"/>
        </w:rPr>
        <w:t>conf</w:t>
      </w:r>
      <w:r w:rsidRPr="00911F96">
        <w:rPr>
          <w:i/>
        </w:rPr>
        <w:t>/</w:t>
      </w:r>
      <w:r w:rsidRPr="00911F96">
        <w:rPr>
          <w:i/>
          <w:lang w:val="en-US"/>
        </w:rPr>
        <w:t>server</w:t>
      </w:r>
      <w:r w:rsidRPr="00911F96">
        <w:rPr>
          <w:i/>
        </w:rPr>
        <w:t>.</w:t>
      </w:r>
      <w:r w:rsidRPr="00911F96">
        <w:rPr>
          <w:i/>
          <w:lang w:val="en-US"/>
        </w:rPr>
        <w:t>xml</w:t>
      </w:r>
      <w:r w:rsidRPr="00911F96">
        <w:rPr>
          <w:i/>
        </w:rPr>
        <w:t xml:space="preserve"> </w:t>
      </w:r>
      <w:r>
        <w:t>указать соответствующую конфигурацию кластера путём добавления</w:t>
      </w:r>
      <w:r w:rsidRPr="00911F96">
        <w:t xml:space="preserve"> </w:t>
      </w:r>
      <w:r>
        <w:t xml:space="preserve">следующего текста внутрь тега </w:t>
      </w:r>
      <w:r w:rsidRPr="00911F96">
        <w:rPr>
          <w:rFonts w:ascii="Courier New" w:hAnsi="Courier New" w:cs="Courier New"/>
          <w:lang w:val="en-US"/>
        </w:rPr>
        <w:t>Server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Service</w:t>
      </w:r>
      <w:r w:rsidRPr="00911F96">
        <w:rPr>
          <w:rFonts w:ascii="Courier New" w:hAnsi="Courier New" w:cs="Courier New"/>
        </w:rPr>
        <w:t>/</w:t>
      </w:r>
      <w:r w:rsidRPr="00911F96">
        <w:rPr>
          <w:rFonts w:ascii="Courier New" w:hAnsi="Courier New" w:cs="Courier New"/>
          <w:lang w:val="en-US"/>
        </w:rPr>
        <w:t>Engine</w:t>
      </w:r>
      <w:r w:rsidRPr="00774F98">
        <w:t xml:space="preserve"> </w:t>
      </w:r>
      <w:r>
        <w:t>(удалив предыдущую конфигурацию кластера, если имелась):</w:t>
      </w:r>
    </w:p>
    <w:p w:rsidR="000B3113" w:rsidRDefault="000B3113" w:rsidP="000B3113"/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>&lt;Cluster className="org.apache.catalina.ha.tcp.SimpleTcpCluster" channelSendOptions="8"&gt;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&lt;Manager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className="org.apache.catalina.ha.session.DeltaManager"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</w:t>
      </w:r>
      <w:r w:rsidRPr="00911F96">
        <w:rPr>
          <w:rFonts w:ascii="Courier New" w:hAnsi="Courier New" w:cs="Courier New"/>
          <w:sz w:val="18"/>
          <w:lang w:val="en-US"/>
        </w:rPr>
        <w:t>expireSessionsOnShutdown="false"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notifyListenersOnReplication="true"/&gt;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&lt;Channel className="org.apache.catalina.tribes.group.GroupChannel"&gt;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&lt;Membership className="org.apache.catalina.tribes.membership.McastService"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address="228.0.0.4" port="45566"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frequency="500"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dropTime="3000"/&gt;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&lt;Sender className="org.apache.catalina.tribes.transport.ReplicationTransmitter"&gt;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&lt;Transport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className="org.apache.catalina.tribes.transport.nio.PooledParallelSender"/&gt;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&lt;/Sender&gt;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&lt;!-- SELF --&gt;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Receiver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className="org.apache.catalina.tribes.transport.nio.NioReceiver"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</w:t>
      </w:r>
      <w:r w:rsidRPr="00911F96">
        <w:rPr>
          <w:rFonts w:ascii="Courier New" w:hAnsi="Courier New" w:cs="Courier New"/>
          <w:b/>
          <w:sz w:val="18"/>
          <w:lang w:val="en-US"/>
        </w:rPr>
        <w:t>address="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911F96">
        <w:rPr>
          <w:rFonts w:ascii="Courier New" w:hAnsi="Courier New" w:cs="Courier New"/>
          <w:b/>
          <w:sz w:val="18"/>
          <w:lang w:val="en-US"/>
        </w:rPr>
        <w:t>" 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911F96">
        <w:rPr>
          <w:rFonts w:ascii="Courier New" w:hAnsi="Courier New" w:cs="Courier New"/>
          <w:b/>
          <w:sz w:val="18"/>
          <w:lang w:val="en-US"/>
        </w:rPr>
        <w:t>"</w:t>
      </w:r>
      <w:r>
        <w:rPr>
          <w:rFonts w:ascii="Courier New" w:hAnsi="Courier New" w:cs="Courier New"/>
          <w:sz w:val="18"/>
          <w:lang w:val="en-US"/>
        </w:rPr>
        <w:br/>
        <w:t xml:space="preserve">                </w:t>
      </w:r>
      <w:r w:rsidRPr="00911F96">
        <w:rPr>
          <w:rFonts w:ascii="Courier New" w:hAnsi="Courier New" w:cs="Courier New"/>
          <w:sz w:val="18"/>
          <w:lang w:val="en-US"/>
        </w:rPr>
        <w:t>autoBind="100"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selectorTimeout="5000"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maxThreads="6"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&lt;Interceptor className="org.apache.catalina.tribes.group.interceptors.TcpFailureDetector"/&gt;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1.1.1.1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5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4000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</w:t>
      </w:r>
      <w:r>
        <w:rPr>
          <w:rFonts w:ascii="Courier New" w:hAnsi="Courier New" w:cs="Courier New"/>
          <w:b/>
          <w:sz w:val="18"/>
          <w:lang w:val="en-US"/>
        </w:rPr>
        <w:t>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6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911F96">
        <w:rPr>
          <w:rFonts w:ascii="Courier New" w:hAnsi="Courier New" w:cs="Courier New"/>
          <w:sz w:val="18"/>
          <w:lang w:val="en-US"/>
        </w:rPr>
        <w:t>&lt;!-- ANOTHER MEMBER --&gt;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&lt;</w:t>
      </w:r>
      <w:r w:rsidRPr="00774F98">
        <w:rPr>
          <w:rFonts w:ascii="Courier New" w:hAnsi="Courier New" w:cs="Courier New"/>
          <w:sz w:val="18"/>
          <w:highlight w:val="yellow"/>
          <w:lang w:val="en-US"/>
        </w:rPr>
        <w:t xml:space="preserve">Interceptor </w:t>
      </w:r>
      <w:r w:rsidRPr="00911F96">
        <w:rPr>
          <w:rFonts w:ascii="Courier New" w:hAnsi="Courier New" w:cs="Courier New"/>
          <w:sz w:val="18"/>
          <w:lang w:val="en-US"/>
        </w:rPr>
        <w:t>className="org.apache.catalina.tribes.group.interceptors.StaticMembershipInterceptor"&gt;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&lt;Member className="org.apache.catalina.tribes.membership.StaticMember"</w:t>
      </w:r>
    </w:p>
    <w:p w:rsidR="000B3113" w:rsidRPr="00774F98" w:rsidRDefault="000B3113" w:rsidP="000B3113">
      <w:pPr>
        <w:rPr>
          <w:rFonts w:ascii="Courier New" w:hAnsi="Courier New" w:cs="Courier New"/>
          <w:b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host="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2.2.2.2</w:t>
      </w:r>
      <w:r w:rsidRPr="00774F98">
        <w:rPr>
          <w:rFonts w:ascii="Courier New" w:hAnsi="Courier New" w:cs="Courier New"/>
          <w:b/>
          <w:sz w:val="18"/>
          <w:lang w:val="en-US"/>
        </w:rPr>
        <w:t xml:space="preserve">" </w:t>
      </w:r>
      <w:r>
        <w:rPr>
          <w:rFonts w:ascii="Courier New" w:hAnsi="Courier New" w:cs="Courier New"/>
          <w:b/>
          <w:sz w:val="18"/>
          <w:lang w:val="en-US"/>
        </w:rPr>
        <w:t>port="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4001</w:t>
      </w:r>
      <w:r w:rsidRPr="00774F98">
        <w:rPr>
          <w:rFonts w:ascii="Courier New" w:hAnsi="Courier New" w:cs="Courier New"/>
          <w:b/>
          <w:sz w:val="18"/>
          <w:lang w:val="en-US"/>
        </w:rPr>
        <w:t>"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securePort="-1"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Pr="00911F96">
        <w:rPr>
          <w:rFonts w:ascii="Courier New" w:hAnsi="Courier New" w:cs="Courier New"/>
          <w:sz w:val="18"/>
          <w:lang w:val="en-US"/>
        </w:rPr>
        <w:t>domain="staging-cluster"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 xml:space="preserve">                </w:t>
      </w:r>
      <w:r w:rsidRPr="00774F98">
        <w:rPr>
          <w:rFonts w:ascii="Courier New" w:hAnsi="Courier New" w:cs="Courier New"/>
          <w:b/>
          <w:sz w:val="18"/>
          <w:lang w:val="en-US"/>
        </w:rPr>
        <w:t>uniqueId="{0,1,2,3,4,5,6,7,8,9,0,1,2,3,4,</w:t>
      </w:r>
      <w:r w:rsidRPr="00774F98">
        <w:rPr>
          <w:rFonts w:ascii="Courier New" w:hAnsi="Courier New" w:cs="Courier New"/>
          <w:b/>
          <w:sz w:val="18"/>
          <w:highlight w:val="yellow"/>
          <w:lang w:val="en-US"/>
        </w:rPr>
        <w:t>7</w:t>
      </w:r>
      <w:r w:rsidRPr="00774F98">
        <w:rPr>
          <w:rFonts w:ascii="Courier New" w:hAnsi="Courier New" w:cs="Courier New"/>
          <w:b/>
          <w:sz w:val="18"/>
          <w:lang w:val="en-US"/>
        </w:rPr>
        <w:t>}</w:t>
      </w:r>
      <w:r w:rsidRPr="00774F98">
        <w:rPr>
          <w:rFonts w:ascii="Courier New" w:hAnsi="Courier New" w:cs="Courier New"/>
          <w:sz w:val="18"/>
          <w:lang w:val="en-US"/>
        </w:rPr>
        <w:t>"/&gt;</w:t>
      </w:r>
    </w:p>
    <w:p w:rsidR="000B3113" w:rsidRPr="00774F98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    </w:t>
      </w:r>
      <w:r w:rsidRPr="00774F98">
        <w:rPr>
          <w:rFonts w:ascii="Courier New" w:hAnsi="Courier New" w:cs="Courier New"/>
          <w:sz w:val="18"/>
          <w:lang w:val="en-US"/>
        </w:rPr>
        <w:t>&lt;/Interceptor&gt;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911F96">
        <w:rPr>
          <w:rFonts w:ascii="Courier New" w:hAnsi="Courier New" w:cs="Courier New"/>
          <w:sz w:val="18"/>
          <w:lang w:val="en-US"/>
        </w:rPr>
        <w:t xml:space="preserve">    &lt;/Channel&gt;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className="org.apache.catalina.ha.tcp.ReplicationValve" filter=""/&gt;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&lt;Valve className="org.apache.catalina.ha.session.JvmRouteBinderValve"/&gt;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className="org.apache.catalina.ha.session.JvmRouteSessionIDBinderListener"/&gt;</w:t>
      </w:r>
    </w:p>
    <w:p w:rsidR="000B3113" w:rsidRPr="00911F96" w:rsidRDefault="000B3113" w:rsidP="000B3113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  </w:t>
      </w:r>
      <w:r w:rsidRPr="00911F96">
        <w:rPr>
          <w:rFonts w:ascii="Courier New" w:hAnsi="Courier New" w:cs="Courier New"/>
          <w:sz w:val="18"/>
          <w:lang w:val="en-US"/>
        </w:rPr>
        <w:t>&lt;ClusterListener className="org.apache.catalina.ha.session.ClusterSessionListener"/&gt;</w:t>
      </w:r>
    </w:p>
    <w:p w:rsidR="000B3113" w:rsidRDefault="000B3113" w:rsidP="000B3113">
      <w:r w:rsidRPr="00911F96">
        <w:rPr>
          <w:rFonts w:ascii="Courier New" w:hAnsi="Courier New" w:cs="Courier New"/>
          <w:sz w:val="18"/>
        </w:rPr>
        <w:t>&lt;/Cluster&gt;</w:t>
      </w:r>
    </w:p>
    <w:p w:rsidR="000B3113" w:rsidRDefault="000B3113" w:rsidP="000B3113"/>
    <w:p w:rsidR="000B3113" w:rsidRDefault="000B3113" w:rsidP="000B3113">
      <w:r>
        <w:t xml:space="preserve">Необходимо обратить внимание на выделенные элементы: Тег </w:t>
      </w:r>
      <w:r w:rsidRPr="00774F98">
        <w:rPr>
          <w:rFonts w:ascii="Courier New" w:hAnsi="Courier New" w:cs="Courier New"/>
          <w:lang w:val="en-US"/>
        </w:rPr>
        <w:t>Receiver</w:t>
      </w:r>
      <w:r w:rsidRPr="00774F98">
        <w:t xml:space="preserve"> </w:t>
      </w:r>
      <w:r>
        <w:t>конфигурирует данный инстанс, теги</w:t>
      </w:r>
      <w:r w:rsidRPr="00774F98">
        <w:t xml:space="preserve">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 xml:space="preserve"> </w:t>
      </w:r>
      <w:r>
        <w:t>–</w:t>
      </w:r>
      <w:r w:rsidRPr="00774F98">
        <w:t xml:space="preserve"> </w:t>
      </w:r>
      <w:r>
        <w:t xml:space="preserve">другие инстансы кластера. Значения параметров </w:t>
      </w:r>
      <w:r w:rsidRPr="00774F98">
        <w:rPr>
          <w:i/>
          <w:lang w:val="en-US"/>
        </w:rPr>
        <w:t>host</w:t>
      </w:r>
      <w:r w:rsidRPr="00774F98">
        <w:t xml:space="preserve"> </w:t>
      </w:r>
      <w:r>
        <w:t xml:space="preserve">и </w:t>
      </w:r>
      <w:r w:rsidRPr="00774F98">
        <w:rPr>
          <w:i/>
          <w:lang w:val="en-US"/>
        </w:rPr>
        <w:t>port</w:t>
      </w:r>
      <w:r w:rsidRPr="00774F98">
        <w:t xml:space="preserve"> </w:t>
      </w:r>
      <w:r>
        <w:t xml:space="preserve">подставляются из определений выше. Параметр </w:t>
      </w:r>
      <w:r w:rsidRPr="00774F98">
        <w:rPr>
          <w:i/>
          <w:lang w:val="en-US"/>
        </w:rPr>
        <w:t>uniqueId</w:t>
      </w:r>
      <w:r>
        <w:t xml:space="preserve"> – произвольный набор из 16 цифр, перечисленных через запятую, уникальный для каждого </w:t>
      </w:r>
      <w:r w:rsidRPr="00774F98">
        <w:rPr>
          <w:rFonts w:ascii="Courier New" w:hAnsi="Courier New" w:cs="Courier New"/>
          <w:lang w:val="en-US"/>
        </w:rPr>
        <w:t>Interceptor</w:t>
      </w:r>
      <w:r w:rsidRPr="00774F98">
        <w:t>’</w:t>
      </w:r>
      <w:r>
        <w:t>а, входящего в данный конфигурационный файл (в примере наборы отличаются последней цифорй).</w:t>
      </w:r>
    </w:p>
    <w:p w:rsidR="000B3113" w:rsidRDefault="000B3113" w:rsidP="000B3113"/>
    <w:p w:rsidR="000B3113" w:rsidRDefault="000B3113" w:rsidP="000B3113">
      <w:r>
        <w:t>Прочие (не выделенные) параметры приведенного фрагмента в настройке не нуждаются.</w:t>
      </w:r>
    </w:p>
    <w:p w:rsidR="000B3113" w:rsidRPr="00911F96" w:rsidRDefault="000B3113" w:rsidP="000B3113"/>
    <w:p w:rsidR="000B3113" w:rsidRPr="007B3902" w:rsidRDefault="000B3113" w:rsidP="000B3113">
      <w:pPr>
        <w:ind w:firstLine="284"/>
        <w:rPr>
          <w:rFonts w:ascii="Courier New" w:hAnsi="Courier New" w:cs="Courier New"/>
          <w:sz w:val="18"/>
        </w:rPr>
      </w:pPr>
      <w:r>
        <w:t xml:space="preserve">Аналогично, для поддержания механизма единого входа, общего на весь кластер, необходимо в этой секции </w:t>
      </w:r>
      <w:r w:rsidRPr="00AD3EFE">
        <w:rPr>
          <w:rFonts w:ascii="Courier New" w:hAnsi="Courier New" w:cs="Courier New"/>
          <w:lang w:val="en-US"/>
        </w:rPr>
        <w:t>Host</w:t>
      </w:r>
      <w:r>
        <w:t xml:space="preserve"> добавить строку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</w:p>
    <w:p w:rsidR="000B3113" w:rsidRPr="007B3902" w:rsidRDefault="000B3113" w:rsidP="000B3113">
      <w:pPr>
        <w:rPr>
          <w:rFonts w:ascii="Courier New" w:hAnsi="Courier New" w:cs="Courier New"/>
          <w:sz w:val="18"/>
          <w:lang w:val="en-US"/>
        </w:rPr>
      </w:pPr>
      <w:r w:rsidRPr="007B3902">
        <w:rPr>
          <w:rFonts w:ascii="Courier New" w:hAnsi="Courier New" w:cs="Courier New"/>
          <w:sz w:val="18"/>
          <w:lang w:val="en-US"/>
        </w:rPr>
        <w:t>&lt;Host name="hostname" ... &gt;</w:t>
      </w:r>
    </w:p>
    <w:p w:rsidR="000B3113" w:rsidRPr="007B3902" w:rsidRDefault="000B3113" w:rsidP="000B3113">
      <w:pPr>
        <w:ind w:firstLine="720"/>
        <w:rPr>
          <w:rFonts w:ascii="Courier New" w:hAnsi="Courier New" w:cs="Courier New"/>
          <w:b/>
          <w:sz w:val="18"/>
          <w:lang w:val="en-US"/>
        </w:rPr>
      </w:pPr>
      <w:r w:rsidRPr="007B3902">
        <w:rPr>
          <w:rFonts w:ascii="Courier New" w:hAnsi="Courier New" w:cs="Courier New"/>
          <w:b/>
          <w:sz w:val="18"/>
          <w:lang w:val="en-US"/>
        </w:rPr>
        <w:t>&lt;Valve className="org.apache.catalina.ha.authenticator.ClusterSingleSignOn"/&gt;</w:t>
      </w:r>
    </w:p>
    <w:p w:rsidR="000B3113" w:rsidRDefault="000B3113" w:rsidP="000B3113">
      <w:pPr>
        <w:rPr>
          <w:rFonts w:ascii="Courier New" w:hAnsi="Courier New" w:cs="Courier New"/>
          <w:sz w:val="18"/>
        </w:rPr>
      </w:pPr>
      <w:r w:rsidRPr="00FC1627">
        <w:rPr>
          <w:rFonts w:ascii="Courier New" w:hAnsi="Courier New" w:cs="Courier New"/>
          <w:sz w:val="18"/>
        </w:rPr>
        <w:t>&lt;/</w:t>
      </w:r>
      <w:r w:rsidRPr="007B3902">
        <w:rPr>
          <w:rFonts w:ascii="Courier New" w:hAnsi="Courier New" w:cs="Courier New"/>
          <w:sz w:val="18"/>
          <w:lang w:val="en-US"/>
        </w:rPr>
        <w:t>Host</w:t>
      </w:r>
      <w:r w:rsidRPr="00FC1627">
        <w:rPr>
          <w:rFonts w:ascii="Courier New" w:hAnsi="Courier New" w:cs="Courier New"/>
          <w:sz w:val="18"/>
        </w:rPr>
        <w:t>&gt;</w:t>
      </w:r>
    </w:p>
    <w:p w:rsidR="000B3113" w:rsidRPr="003025B0" w:rsidRDefault="000B3113" w:rsidP="000B3113">
      <w:pPr>
        <w:rPr>
          <w:rFonts w:ascii="Courier New" w:hAnsi="Courier New" w:cs="Courier New"/>
          <w:sz w:val="18"/>
        </w:rPr>
      </w:pPr>
    </w:p>
    <w:p w:rsidR="000B3113" w:rsidRDefault="000B3113" w:rsidP="000B3113">
      <w:r>
        <w:t xml:space="preserve">(либо заменить этой строкой указанный прежде </w:t>
      </w:r>
      <w:r>
        <w:rPr>
          <w:lang w:val="en-US"/>
        </w:rPr>
        <w:t>Valve</w:t>
      </w:r>
      <w:r>
        <w:t xml:space="preserve"> </w:t>
      </w:r>
      <w:r>
        <w:rPr>
          <w:lang w:val="en-US"/>
        </w:rPr>
        <w:t>Sso</w:t>
      </w:r>
      <w:r>
        <w:t>).</w:t>
      </w:r>
    </w:p>
    <w:p w:rsidR="004E75E0" w:rsidRPr="004E75E0" w:rsidRDefault="004E75E0" w:rsidP="000B3113">
      <w:r>
        <w:lastRenderedPageBreak/>
        <w:t>I</w:t>
      </w:r>
      <w:r>
        <w:rPr>
          <w:lang w:val="en-US"/>
        </w:rPr>
        <w:t>P</w:t>
      </w:r>
      <w:r w:rsidRPr="004E75E0">
        <w:t>-</w:t>
      </w:r>
      <w:r>
        <w:t xml:space="preserve">адрес </w:t>
      </w:r>
      <w:r w:rsidRPr="004E75E0">
        <w:rPr>
          <w:rFonts w:ascii="Courier New" w:hAnsi="Courier New" w:cs="Courier New"/>
        </w:rPr>
        <w:t>228.0.0.4</w:t>
      </w:r>
      <w:r>
        <w:t xml:space="preserve">, используемый для </w:t>
      </w:r>
      <w:r>
        <w:rPr>
          <w:lang w:val="en-US"/>
        </w:rPr>
        <w:t>multicast</w:t>
      </w:r>
      <w:r>
        <w:t>-сервиса</w:t>
      </w:r>
      <w:r w:rsidRPr="004E75E0">
        <w:t xml:space="preserve">, </w:t>
      </w:r>
      <w:r>
        <w:t xml:space="preserve">зарезервирован в Интернете специально для этих целей (см. </w:t>
      </w:r>
      <w:hyperlink r:id="rId8" w:history="1">
        <w:r w:rsidRPr="004E75E0">
          <w:rPr>
            <w:rStyle w:val="af0"/>
            <w:lang w:val="en-US"/>
          </w:rPr>
          <w:t>RFC</w:t>
        </w:r>
        <w:r w:rsidRPr="004E75E0">
          <w:rPr>
            <w:rStyle w:val="af0"/>
          </w:rPr>
          <w:t xml:space="preserve"> </w:t>
        </w:r>
        <w:r w:rsidRPr="004E75E0">
          <w:rPr>
            <w:rStyle w:val="af0"/>
          </w:rPr>
          <w:t>3</w:t>
        </w:r>
        <w:r w:rsidRPr="004E75E0">
          <w:rPr>
            <w:rStyle w:val="af0"/>
          </w:rPr>
          <w:t>171</w:t>
        </w:r>
      </w:hyperlink>
      <w:r w:rsidRPr="004E75E0">
        <w:t xml:space="preserve">, </w:t>
      </w:r>
      <w:r>
        <w:t>раздел 2).</w:t>
      </w:r>
      <w:bookmarkStart w:id="23" w:name="_GoBack"/>
      <w:bookmarkEnd w:id="23"/>
    </w:p>
    <w:p w:rsidR="000B3113" w:rsidRDefault="000B3113" w:rsidP="000B3113">
      <w:pPr>
        <w:pStyle w:val="2"/>
      </w:pPr>
      <w:bookmarkStart w:id="24" w:name="_Toc487794199"/>
      <w:r>
        <w:t>Запуск серверов</w:t>
      </w:r>
      <w:bookmarkEnd w:id="24"/>
    </w:p>
    <w:p w:rsidR="000B3113" w:rsidRDefault="000B3113" w:rsidP="000B3113">
      <w:r>
        <w:t xml:space="preserve">Запустить все настраиваемые инстансы </w:t>
      </w:r>
      <w:r>
        <w:rPr>
          <w:lang w:val="en-US"/>
        </w:rPr>
        <w:t>Tomcat</w:t>
      </w:r>
      <w:r w:rsidRPr="000B3113">
        <w:t>.</w:t>
      </w:r>
    </w:p>
    <w:p w:rsidR="000B3113" w:rsidRDefault="000B3113" w:rsidP="000B3113">
      <w:pPr>
        <w:pStyle w:val="3"/>
      </w:pPr>
      <w:bookmarkStart w:id="25" w:name="_Toc487794200"/>
      <w:r>
        <w:t>Проверка корректности конфигурации серверов</w:t>
      </w:r>
      <w:bookmarkEnd w:id="25"/>
    </w:p>
    <w:p w:rsidR="000B3113" w:rsidRDefault="000B3113" w:rsidP="000B3113">
      <w:r>
        <w:t xml:space="preserve">На данном этапе (когда в </w:t>
      </w:r>
      <w:r w:rsidRPr="00FC0341">
        <w:rPr>
          <w:i/>
          <w:lang w:val="en-US"/>
        </w:rPr>
        <w:t>server</w:t>
      </w:r>
      <w:r w:rsidRPr="00FC0341">
        <w:rPr>
          <w:i/>
        </w:rPr>
        <w:t>.</w:t>
      </w:r>
      <w:r w:rsidRPr="00FC0341">
        <w:rPr>
          <w:i/>
          <w:lang w:val="en-US"/>
        </w:rPr>
        <w:t>xml</w:t>
      </w:r>
      <w:r w:rsidRPr="00FC0341">
        <w:t xml:space="preserve"> </w:t>
      </w:r>
      <w:r>
        <w:t>каждого инстанса томката внесены указанные выше изменения), после запуска</w:t>
      </w:r>
      <w:r w:rsidRPr="00FC0341">
        <w:t xml:space="preserve"> </w:t>
      </w:r>
      <w:r>
        <w:t>и загрузки всех инстансов,</w:t>
      </w:r>
      <w:r w:rsidRPr="00FC0341">
        <w:t xml:space="preserve"> </w:t>
      </w:r>
      <w:r>
        <w:t xml:space="preserve">нужно на каждом инстансе проанализировать лог-файл с именем </w:t>
      </w:r>
      <w:r w:rsidRPr="00FC0341">
        <w:rPr>
          <w:i/>
          <w:lang w:val="en-US"/>
        </w:rPr>
        <w:t>catalina</w:t>
      </w:r>
      <w:r w:rsidRPr="00FC0341">
        <w:rPr>
          <w:i/>
        </w:rPr>
        <w:t>.</w:t>
      </w:r>
      <w:r w:rsidRPr="00FC0341">
        <w:rPr>
          <w:i/>
          <w:lang w:val="en-US"/>
        </w:rPr>
        <w:t>DATE</w:t>
      </w:r>
      <w:r w:rsidRPr="00FC0341">
        <w:rPr>
          <w:i/>
        </w:rPr>
        <w:t>.</w:t>
      </w:r>
      <w:r w:rsidRPr="00FC0341">
        <w:rPr>
          <w:i/>
          <w:lang w:val="en-US"/>
        </w:rPr>
        <w:t>log</w:t>
      </w:r>
      <w:r>
        <w:t xml:space="preserve"> на наличие следующих записей (можно искать контекстным поиском по фрагменту, отмеченному </w:t>
      </w:r>
      <w:r w:rsidRPr="00305D94">
        <w:rPr>
          <w:b/>
        </w:rPr>
        <w:t>жирным</w:t>
      </w:r>
      <w:r>
        <w:t>):</w:t>
      </w:r>
    </w:p>
    <w:p w:rsidR="000B3113" w:rsidRPr="00305D94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Receiver Server Socket bound to</w:t>
      </w:r>
      <w:r w:rsidRPr="00FC0341">
        <w:rPr>
          <w:rFonts w:ascii="Courier New" w:hAnsi="Courier New" w:cs="Courier New"/>
          <w:sz w:val="20"/>
          <w:lang w:val="en-US"/>
        </w:rPr>
        <w:t>:/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</w:p>
    <w:p w:rsidR="000B3113" w:rsidRDefault="000B3113" w:rsidP="000B3113">
      <w:r>
        <w:t xml:space="preserve">Запись свидетельствует о том, что данный инстанс успешно привязан к определённым нами </w:t>
      </w:r>
      <w:r>
        <w:rPr>
          <w:lang w:val="en-US"/>
        </w:rPr>
        <w:t>IP</w:t>
      </w:r>
      <w:r w:rsidRPr="00FC0341">
        <w:t>-</w:t>
      </w:r>
      <w:r>
        <w:t xml:space="preserve">адресу и </w:t>
      </w:r>
      <w:r>
        <w:rPr>
          <w:lang w:val="en-US"/>
        </w:rPr>
        <w:t>TCP</w:t>
      </w:r>
      <w:r w:rsidRPr="00FC0341">
        <w:t>-</w:t>
      </w:r>
      <w:r>
        <w:t>порту.</w:t>
      </w:r>
    </w:p>
    <w:p w:rsidR="000B3113" w:rsidRDefault="000B3113" w:rsidP="000B3113"/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1.1.1.1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Pr="00FC0341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FC0341">
        <w:rPr>
          <w:rFonts w:ascii="Courier New" w:hAnsi="Courier New" w:cs="Courier New"/>
          <w:sz w:val="20"/>
          <w:lang w:val="en-US"/>
        </w:rPr>
        <w:t xml:space="preserve">INFO: </w:t>
      </w:r>
      <w:r w:rsidRPr="008D053B">
        <w:rPr>
          <w:rFonts w:ascii="Courier New" w:hAnsi="Courier New" w:cs="Courier New"/>
          <w:b/>
          <w:sz w:val="20"/>
          <w:lang w:val="en-US"/>
        </w:rPr>
        <w:t>Replication member added</w:t>
      </w:r>
      <w:r w:rsidRPr="00FC0341">
        <w:rPr>
          <w:rFonts w:ascii="Courier New" w:hAnsi="Courier New" w:cs="Courier New"/>
          <w:sz w:val="20"/>
          <w:lang w:val="en-US"/>
        </w:rPr>
        <w:t>:org.apache.catalina.tribes.membership.StaticMember[tcp://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FC0341">
        <w:rPr>
          <w:rFonts w:ascii="Courier New" w:hAnsi="Courier New" w:cs="Courier New"/>
          <w:sz w:val="20"/>
          <w:lang w:val="en-US"/>
        </w:rPr>
        <w:t>:</w:t>
      </w:r>
      <w:r w:rsidRPr="00FC0341">
        <w:rPr>
          <w:rFonts w:ascii="Courier New" w:hAnsi="Courier New" w:cs="Courier New"/>
          <w:sz w:val="20"/>
          <w:highlight w:val="yellow"/>
          <w:lang w:val="en-US"/>
        </w:rPr>
        <w:t>4001</w:t>
      </w:r>
      <w:r w:rsidRPr="00FC0341">
        <w:rPr>
          <w:rFonts w:ascii="Courier New" w:hAnsi="Courier New" w:cs="Courier New"/>
          <w:sz w:val="20"/>
          <w:lang w:val="en-US"/>
        </w:rPr>
        <w:t>,…</w:t>
      </w:r>
    </w:p>
    <w:p w:rsidR="000B3113" w:rsidRDefault="000B3113" w:rsidP="000B3113">
      <w:r>
        <w:t xml:space="preserve">Записи свидетельствуют о том, что успешно «подцепились» данным инстансом другие инстансы, с указанными </w:t>
      </w:r>
      <w:r>
        <w:rPr>
          <w:lang w:val="en-US"/>
        </w:rPr>
        <w:t>IP</w:t>
      </w:r>
      <w:r w:rsidRPr="00FC0341">
        <w:t>-</w:t>
      </w:r>
      <w:r>
        <w:t xml:space="preserve">адресами и </w:t>
      </w:r>
      <w:r>
        <w:rPr>
          <w:lang w:val="en-US"/>
        </w:rPr>
        <w:t>TCP</w:t>
      </w:r>
      <w:r w:rsidRPr="00FC0341">
        <w:t>-</w:t>
      </w:r>
      <w:r>
        <w:t>портами.</w:t>
      </w:r>
    </w:p>
    <w:p w:rsidR="000B3113" w:rsidRDefault="000B3113" w:rsidP="000B3113"/>
    <w:p w:rsidR="000B3113" w:rsidRDefault="000B3113" w:rsidP="000B3113"/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>SEVERE: Unable to send AbstractReplicatedMap.ping message</w:t>
      </w:r>
    </w:p>
    <w:p w:rsidR="000B3113" w:rsidRPr="008D053B" w:rsidRDefault="000B3113" w:rsidP="000B3113">
      <w:pPr>
        <w:rPr>
          <w:rFonts w:ascii="Courier New" w:hAnsi="Courier New" w:cs="Courier New"/>
          <w:sz w:val="20"/>
          <w:lang w:val="en-US"/>
        </w:rPr>
      </w:pPr>
      <w:r w:rsidRPr="008D053B">
        <w:rPr>
          <w:rFonts w:ascii="Courier New" w:hAnsi="Courier New" w:cs="Courier New"/>
          <w:sz w:val="20"/>
          <w:lang w:val="en-US"/>
        </w:rPr>
        <w:t xml:space="preserve">org.apache.catalina.tribes.ChannelException: Send failed, attempt:2 max:1; </w:t>
      </w:r>
      <w:r w:rsidRPr="008D053B">
        <w:rPr>
          <w:rFonts w:ascii="Courier New" w:hAnsi="Courier New" w:cs="Courier New"/>
          <w:b/>
          <w:sz w:val="20"/>
          <w:lang w:val="en-US"/>
        </w:rPr>
        <w:t>Faulty members</w:t>
      </w:r>
      <w:r w:rsidRPr="008D053B">
        <w:rPr>
          <w:rFonts w:ascii="Courier New" w:hAnsi="Courier New" w:cs="Courier New"/>
          <w:sz w:val="20"/>
          <w:lang w:val="en-US"/>
        </w:rPr>
        <w:t>:tcp://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2.2.2.2</w:t>
      </w:r>
      <w:r w:rsidRPr="008D053B">
        <w:rPr>
          <w:rFonts w:ascii="Courier New" w:hAnsi="Courier New" w:cs="Courier New"/>
          <w:sz w:val="20"/>
          <w:lang w:val="en-US"/>
        </w:rPr>
        <w:t>:</w:t>
      </w:r>
      <w:r w:rsidRPr="008D053B">
        <w:rPr>
          <w:rFonts w:ascii="Courier New" w:hAnsi="Courier New" w:cs="Courier New"/>
          <w:sz w:val="20"/>
          <w:highlight w:val="yellow"/>
          <w:lang w:val="en-US"/>
        </w:rPr>
        <w:t>4000</w:t>
      </w:r>
      <w:r w:rsidRPr="008D053B">
        <w:rPr>
          <w:rFonts w:ascii="Courier New" w:hAnsi="Courier New" w:cs="Courier New"/>
          <w:sz w:val="20"/>
          <w:lang w:val="en-US"/>
        </w:rPr>
        <w:t>;</w:t>
      </w:r>
    </w:p>
    <w:p w:rsidR="000B3113" w:rsidRDefault="000B3113" w:rsidP="000B3113">
      <w:r>
        <w:t>Запись свидетельствует о том, что инстанс с указанным адресом отключился от кластера (либо неверно настроен, а поэтому не смог быть подключенным). Однако это не следует воспринимать как ошибку при перезагрузке одного из инстансов в кластере (в этом случае его отключение ожидаемо), либо если какой-либо инстанс еще не успел загрузиться при одновременном старте.</w:t>
      </w:r>
    </w:p>
    <w:p w:rsidR="008B0098" w:rsidRPr="008D053B" w:rsidRDefault="008B0098" w:rsidP="008B0098">
      <w:bookmarkStart w:id="26" w:name="_Toc395605123"/>
      <w:bookmarkStart w:id="27" w:name="_Ref441326635"/>
      <w:bookmarkStart w:id="28" w:name="_Toc446348806"/>
      <w:bookmarkEnd w:id="18"/>
    </w:p>
    <w:p w:rsidR="008B0098" w:rsidRDefault="008B0098" w:rsidP="000B3113">
      <w:pPr>
        <w:pStyle w:val="1"/>
      </w:pPr>
      <w:bookmarkStart w:id="29" w:name="_Toc487794201"/>
      <w:r>
        <w:t xml:space="preserve">Настройка приложений </w:t>
      </w:r>
      <w:r>
        <w:rPr>
          <w:lang w:val="en-US"/>
        </w:rPr>
        <w:t>SsoUi</w:t>
      </w:r>
      <w:r w:rsidRPr="008B0098">
        <w:t xml:space="preserve"> </w:t>
      </w:r>
      <w:r>
        <w:t>(графической оболочки для авторизации)</w:t>
      </w:r>
      <w:bookmarkEnd w:id="29"/>
    </w:p>
    <w:p w:rsidR="008F1272" w:rsidRDefault="008F1272" w:rsidP="008F1272">
      <w:pPr>
        <w:pStyle w:val="2"/>
      </w:pPr>
      <w:bookmarkStart w:id="30" w:name="_Toc487794202"/>
      <w:r>
        <w:t>Установка</w:t>
      </w:r>
      <w:bookmarkEnd w:id="30"/>
    </w:p>
    <w:p w:rsidR="008F1272" w:rsidRDefault="008F1272" w:rsidP="008F1272">
      <w:r>
        <w:t xml:space="preserve">На каждый из настраиваемых инстансов установить стандартным образом (командой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t xml:space="preserve">) </w:t>
      </w:r>
      <w:r>
        <w:t xml:space="preserve">одну и ту же версию приложения </w:t>
      </w:r>
      <w:r>
        <w:rPr>
          <w:lang w:val="en-US"/>
        </w:rPr>
        <w:t>SsoUi</w:t>
      </w:r>
      <w:r w:rsidRPr="008F1272">
        <w:t xml:space="preserve">, </w:t>
      </w:r>
      <w:r>
        <w:t xml:space="preserve">но под уникальным для каждого сервера контекстным именем (контекстное имя указывается дополнительным параметром в команде установки, например: </w:t>
      </w:r>
      <w:r w:rsidRPr="008F1272">
        <w:rPr>
          <w:rFonts w:ascii="Courier New" w:hAnsi="Courier New" w:cs="Courier New"/>
          <w:lang w:val="en-US"/>
        </w:rPr>
        <w:t>ant</w:t>
      </w:r>
      <w:r w:rsidRPr="008F1272">
        <w:rPr>
          <w:rFonts w:ascii="Courier New" w:hAnsi="Courier New" w:cs="Courier New"/>
        </w:rPr>
        <w:t xml:space="preserve"> </w:t>
      </w:r>
      <w:r w:rsidRPr="008F1272">
        <w:rPr>
          <w:rFonts w:ascii="Courier New" w:hAnsi="Courier New" w:cs="Courier New"/>
          <w:lang w:val="en-US"/>
        </w:rPr>
        <w:t>tomcat</w:t>
      </w:r>
      <w:r w:rsidRPr="008F1272">
        <w:rPr>
          <w:rFonts w:ascii="Courier New" w:hAnsi="Courier New" w:cs="Courier New"/>
        </w:rPr>
        <w:t>.</w:t>
      </w:r>
      <w:r w:rsidRPr="008F1272">
        <w:rPr>
          <w:rFonts w:ascii="Courier New" w:hAnsi="Courier New" w:cs="Courier New"/>
          <w:lang w:val="en-US"/>
        </w:rPr>
        <w:t>deploy</w:t>
      </w:r>
      <w:r w:rsidRPr="008F12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... </w:t>
      </w:r>
      <w:r w:rsidRPr="008F1272">
        <w:rPr>
          <w:rFonts w:ascii="Courier New" w:hAnsi="Courier New" w:cs="Courier New"/>
        </w:rPr>
        <w:t>-</w:t>
      </w:r>
      <w:r w:rsidRPr="008F1272">
        <w:rPr>
          <w:rFonts w:ascii="Courier New" w:hAnsi="Courier New" w:cs="Courier New"/>
          <w:lang w:val="en-US"/>
        </w:rPr>
        <w:t>DCONTEXT</w:t>
      </w:r>
      <w:r w:rsidRPr="008F1272">
        <w:rPr>
          <w:rFonts w:ascii="Courier New" w:hAnsi="Courier New" w:cs="Courier New"/>
        </w:rPr>
        <w:t>_</w:t>
      </w:r>
      <w:r w:rsidRPr="008F1272">
        <w:rPr>
          <w:rFonts w:ascii="Courier New" w:hAnsi="Courier New" w:cs="Courier New"/>
          <w:lang w:val="en-US"/>
        </w:rPr>
        <w:t>PATH</w:t>
      </w:r>
      <w:r w:rsidRPr="008F1272">
        <w:rPr>
          <w:rFonts w:ascii="Courier New" w:hAnsi="Courier New" w:cs="Courier New"/>
        </w:rPr>
        <w:t>=/</w:t>
      </w:r>
      <w:r w:rsidRPr="008F1272">
        <w:rPr>
          <w:rFonts w:ascii="Courier New" w:hAnsi="Courier New" w:cs="Courier New"/>
          <w:lang w:val="en-US"/>
        </w:rPr>
        <w:t>SsoUi</w:t>
      </w:r>
      <w:r w:rsidRPr="008F1272">
        <w:rPr>
          <w:rFonts w:ascii="Courier New" w:hAnsi="Courier New" w:cs="Courier New"/>
        </w:rPr>
        <w:t>_01</w:t>
      </w:r>
      <w:r>
        <w:t>)</w:t>
      </w:r>
      <w:r w:rsidRPr="008F1272">
        <w:t xml:space="preserve">. </w:t>
      </w:r>
      <w:r>
        <w:t xml:space="preserve">Приложение </w:t>
      </w:r>
      <w:r>
        <w:rPr>
          <w:lang w:val="en-US"/>
        </w:rPr>
        <w:t>SsoUi</w:t>
      </w:r>
      <w:r w:rsidRPr="008F1272">
        <w:t xml:space="preserve"> </w:t>
      </w:r>
      <w:r>
        <w:t>требует обязательного явного указания данного параметра.</w:t>
      </w:r>
    </w:p>
    <w:p w:rsidR="008F1272" w:rsidRDefault="008F1272" w:rsidP="008F1272"/>
    <w:p w:rsidR="008F1272" w:rsidRPr="008F1272" w:rsidRDefault="008F1272" w:rsidP="008F1272">
      <w:pPr>
        <w:pStyle w:val="2"/>
      </w:pPr>
      <w:bookmarkStart w:id="31" w:name="_Toc487794203"/>
      <w:r>
        <w:t xml:space="preserve">Добавление приложений </w:t>
      </w:r>
      <w:r>
        <w:rPr>
          <w:lang w:val="en-US"/>
        </w:rPr>
        <w:t>SsoUi</w:t>
      </w:r>
      <w:r w:rsidRPr="008F1272">
        <w:t xml:space="preserve"> в конфигурацию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bookmarkEnd w:id="31"/>
    </w:p>
    <w:p w:rsidR="008F1272" w:rsidRDefault="008F1272" w:rsidP="008F1272">
      <w:pPr>
        <w:rPr>
          <w:i/>
        </w:rPr>
      </w:pPr>
      <w:r>
        <w:t xml:space="preserve">Стандартным образом добавить записи обо всех установленных приложениях </w:t>
      </w:r>
      <w:r>
        <w:rPr>
          <w:lang w:val="en-US"/>
        </w:rPr>
        <w:t>SsoUi</w:t>
      </w:r>
      <w:r w:rsidRPr="008F1272">
        <w:t xml:space="preserve"> </w:t>
      </w:r>
      <w:r>
        <w:t xml:space="preserve">в файл </w:t>
      </w:r>
      <w:r w:rsidRPr="008F1272">
        <w:rPr>
          <w:i/>
          <w:lang w:val="en-US"/>
        </w:rPr>
        <w:t>mod</w:t>
      </w:r>
      <w:r w:rsidRPr="008F1272">
        <w:rPr>
          <w:i/>
        </w:rPr>
        <w:t>_</w:t>
      </w:r>
      <w:r w:rsidRPr="008F1272">
        <w:rPr>
          <w:i/>
          <w:lang w:val="en-US"/>
        </w:rPr>
        <w:t>jk</w:t>
      </w:r>
      <w:r w:rsidRPr="008F1272">
        <w:rPr>
          <w:i/>
        </w:rPr>
        <w:t>.</w:t>
      </w:r>
      <w:r w:rsidRPr="008F1272">
        <w:rPr>
          <w:i/>
          <w:lang w:val="en-US"/>
        </w:rPr>
        <w:t>conf</w:t>
      </w:r>
      <w:r>
        <w:rPr>
          <w:i/>
        </w:rPr>
        <w:t>.</w:t>
      </w:r>
    </w:p>
    <w:p w:rsidR="008F1272" w:rsidRDefault="008F1272" w:rsidP="008F1272"/>
    <w:p w:rsidR="008F1272" w:rsidRDefault="008F1272" w:rsidP="008F1272">
      <w:r>
        <w:t xml:space="preserve">Перезапустить </w:t>
      </w:r>
      <w:r>
        <w:rPr>
          <w:lang w:val="en-US"/>
        </w:rPr>
        <w:t>Apache</w:t>
      </w:r>
      <w:r w:rsidRPr="008F1272">
        <w:t xml:space="preserve"> </w:t>
      </w:r>
      <w:r>
        <w:rPr>
          <w:lang w:val="en-US"/>
        </w:rPr>
        <w:t>HTTPD</w:t>
      </w:r>
      <w:r w:rsidRPr="008F1272">
        <w:t xml:space="preserve">, </w:t>
      </w:r>
      <w:r>
        <w:t>чтобы изменения вступили в силу.</w:t>
      </w:r>
    </w:p>
    <w:p w:rsidR="008F1272" w:rsidRDefault="008F1272" w:rsidP="008F1272"/>
    <w:p w:rsidR="008F1272" w:rsidRDefault="008F1272" w:rsidP="008F1272">
      <w:pPr>
        <w:pStyle w:val="2"/>
        <w:rPr>
          <w:lang w:val="en-US"/>
        </w:rPr>
      </w:pPr>
      <w:bookmarkStart w:id="32" w:name="_Toc487794204"/>
      <w:r>
        <w:t xml:space="preserve">Конфигурация </w:t>
      </w:r>
      <w:r>
        <w:rPr>
          <w:lang w:val="en-US"/>
        </w:rPr>
        <w:t>web.xml</w:t>
      </w:r>
      <w:bookmarkEnd w:id="32"/>
    </w:p>
    <w:p w:rsidR="003070E2" w:rsidRPr="003070E2" w:rsidRDefault="008F1272" w:rsidP="003070E2">
      <w:pPr>
        <w:rPr>
          <w:rFonts w:ascii="Courier New" w:hAnsi="Courier New" w:cs="Courier New"/>
        </w:rPr>
      </w:pPr>
      <w:r>
        <w:t>В</w:t>
      </w:r>
      <w:r w:rsidR="003070E2">
        <w:t xml:space="preserve"> серверном файле </w:t>
      </w:r>
      <w:r w:rsidR="003070E2" w:rsidRPr="003070E2">
        <w:rPr>
          <w:i/>
          <w:lang w:val="en-US"/>
        </w:rPr>
        <w:t>conf</w:t>
      </w:r>
      <w:r w:rsidR="003070E2" w:rsidRPr="003070E2">
        <w:rPr>
          <w:i/>
        </w:rPr>
        <w:t>/</w:t>
      </w:r>
      <w:r w:rsidR="003070E2" w:rsidRPr="003070E2">
        <w:rPr>
          <w:i/>
          <w:lang w:val="en-US"/>
        </w:rPr>
        <w:t>web</w:t>
      </w:r>
      <w:r w:rsidR="003070E2" w:rsidRPr="003070E2">
        <w:rPr>
          <w:i/>
        </w:rPr>
        <w:t>.</w:t>
      </w:r>
      <w:r w:rsidR="003070E2" w:rsidRPr="003070E2">
        <w:rPr>
          <w:i/>
          <w:lang w:val="en-US"/>
        </w:rPr>
        <w:t>xml</w:t>
      </w:r>
      <w:r w:rsidR="003070E2" w:rsidRPr="003070E2">
        <w:t xml:space="preserve"> </w:t>
      </w:r>
      <w:r>
        <w:t xml:space="preserve">каждого инстанса </w:t>
      </w:r>
      <w:r w:rsidR="003070E2">
        <w:t xml:space="preserve">кластера добавить определение параметра </w:t>
      </w:r>
      <w:r w:rsidR="003070E2" w:rsidRPr="003070E2">
        <w:rPr>
          <w:i/>
          <w:lang w:val="en-US"/>
        </w:rPr>
        <w:t>ssoUiContext</w:t>
      </w:r>
      <w:r w:rsidR="003070E2" w:rsidRPr="003070E2">
        <w:t xml:space="preserve"> </w:t>
      </w:r>
      <w:r w:rsidR="003070E2">
        <w:t xml:space="preserve">в тело тега </w:t>
      </w:r>
      <w:r w:rsidR="003070E2" w:rsidRPr="003070E2">
        <w:rPr>
          <w:rFonts w:ascii="Courier New" w:hAnsi="Courier New" w:cs="Courier New"/>
        </w:rPr>
        <w:t>&lt;</w:t>
      </w:r>
      <w:r w:rsidR="003070E2" w:rsidRPr="003070E2">
        <w:rPr>
          <w:rFonts w:ascii="Courier New" w:hAnsi="Courier New" w:cs="Courier New"/>
          <w:lang w:val="en-US"/>
        </w:rPr>
        <w:t>web</w:t>
      </w:r>
      <w:r w:rsidR="003070E2" w:rsidRPr="003070E2">
        <w:rPr>
          <w:rFonts w:ascii="Courier New" w:hAnsi="Courier New" w:cs="Courier New"/>
        </w:rPr>
        <w:t>-</w:t>
      </w:r>
      <w:r w:rsidR="003070E2" w:rsidRPr="003070E2">
        <w:rPr>
          <w:rFonts w:ascii="Courier New" w:hAnsi="Courier New" w:cs="Courier New"/>
          <w:lang w:val="en-US"/>
        </w:rPr>
        <w:t>app</w:t>
      </w:r>
      <w:r w:rsidR="003070E2" w:rsidRPr="003070E2">
        <w:rPr>
          <w:rFonts w:ascii="Courier New" w:hAnsi="Courier New" w:cs="Courier New"/>
        </w:rPr>
        <w:t>&gt;</w:t>
      </w:r>
      <w:r w:rsidR="003070E2" w:rsidRPr="003070E2">
        <w:t xml:space="preserve"> </w:t>
      </w:r>
      <w:r w:rsidR="003070E2">
        <w:t>:</w:t>
      </w:r>
    </w:p>
    <w:p w:rsidR="003070E2" w:rsidRPr="003070E2" w:rsidRDefault="003070E2" w:rsidP="003070E2"/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>&lt;context-param&gt;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lastRenderedPageBreak/>
        <w:t xml:space="preserve">    &lt;param-name&gt;ssoUiContext&lt;/param-name&gt;</w:t>
      </w:r>
    </w:p>
    <w:p w:rsidR="003070E2" w:rsidRPr="003070E2" w:rsidRDefault="003070E2" w:rsidP="003070E2">
      <w:pPr>
        <w:rPr>
          <w:rFonts w:ascii="Courier New" w:hAnsi="Courier New" w:cs="Courier New"/>
          <w:lang w:val="en-US"/>
        </w:rPr>
      </w:pPr>
      <w:r w:rsidRPr="003070E2">
        <w:rPr>
          <w:rFonts w:ascii="Courier New" w:hAnsi="Courier New" w:cs="Courier New"/>
          <w:lang w:val="en-US"/>
        </w:rPr>
        <w:t xml:space="preserve">    </w:t>
      </w:r>
      <w:r w:rsidR="00FB68E6">
        <w:rPr>
          <w:rFonts w:ascii="Courier New" w:hAnsi="Courier New" w:cs="Courier New"/>
          <w:lang w:val="en-US"/>
        </w:rPr>
        <w:t>&lt;param-value&gt;/SsoUi_01</w:t>
      </w:r>
      <w:r w:rsidRPr="003070E2">
        <w:rPr>
          <w:rFonts w:ascii="Courier New" w:hAnsi="Courier New" w:cs="Courier New"/>
          <w:lang w:val="en-US"/>
        </w:rPr>
        <w:t>&lt;/param-value&gt;</w:t>
      </w:r>
    </w:p>
    <w:p w:rsidR="003070E2" w:rsidRDefault="003070E2" w:rsidP="003070E2">
      <w:pPr>
        <w:rPr>
          <w:rFonts w:ascii="Courier New" w:hAnsi="Courier New" w:cs="Courier New"/>
        </w:rPr>
      </w:pPr>
      <w:r w:rsidRPr="003070E2">
        <w:rPr>
          <w:rFonts w:ascii="Courier New" w:hAnsi="Courier New" w:cs="Courier New"/>
        </w:rPr>
        <w:t>&lt;/context-param&gt;</w:t>
      </w:r>
    </w:p>
    <w:p w:rsidR="008F1272" w:rsidRDefault="00B241A5" w:rsidP="004B67E8">
      <w:r>
        <w:rPr>
          <w:rFonts w:ascii="Courier New" w:hAnsi="Courier New" w:cs="Courier New"/>
        </w:rPr>
        <w:br/>
      </w:r>
      <w:r>
        <w:t>г</w:t>
      </w:r>
      <w:r w:rsidR="004B67E8">
        <w:t xml:space="preserve">де </w:t>
      </w:r>
      <w:r w:rsidR="004B67E8" w:rsidRPr="004B67E8">
        <w:rPr>
          <w:rFonts w:ascii="Courier New" w:hAnsi="Courier New" w:cs="Courier New"/>
        </w:rPr>
        <w:t>/</w:t>
      </w:r>
      <w:r w:rsidR="004B67E8">
        <w:rPr>
          <w:rFonts w:ascii="Courier New" w:hAnsi="Courier New" w:cs="Courier New"/>
          <w:lang w:val="en-US"/>
        </w:rPr>
        <w:t>SsoUi</w:t>
      </w:r>
      <w:r w:rsidR="004B67E8" w:rsidRPr="004B67E8">
        <w:rPr>
          <w:rFonts w:ascii="Courier New" w:hAnsi="Courier New" w:cs="Courier New"/>
        </w:rPr>
        <w:t>_</w:t>
      </w:r>
      <w:r w:rsidR="00FB68E6" w:rsidRPr="00833130">
        <w:rPr>
          <w:rFonts w:ascii="Courier New" w:hAnsi="Courier New" w:cs="Courier New"/>
        </w:rPr>
        <w:t>0</w:t>
      </w:r>
      <w:r w:rsidR="004B67E8" w:rsidRPr="004B67E8">
        <w:rPr>
          <w:rFonts w:ascii="Courier New" w:hAnsi="Courier New" w:cs="Courier New"/>
        </w:rPr>
        <w:t>1</w:t>
      </w:r>
      <w:r w:rsidR="004B67E8">
        <w:rPr>
          <w:rFonts w:ascii="Courier New" w:hAnsi="Courier New" w:cs="Courier New"/>
        </w:rPr>
        <w:t xml:space="preserve"> </w:t>
      </w:r>
      <w:r w:rsidR="004B67E8" w:rsidRPr="004B67E8">
        <w:t xml:space="preserve">– </w:t>
      </w:r>
      <w:r w:rsidR="004B67E8">
        <w:t xml:space="preserve">уникальное в кластере контекстное имя приложения </w:t>
      </w:r>
      <w:r w:rsidR="004B67E8">
        <w:rPr>
          <w:lang w:val="en-US"/>
        </w:rPr>
        <w:t>SsoUi</w:t>
      </w:r>
      <w:r>
        <w:t>, под которым оно загружено на данный инстанс.</w:t>
      </w:r>
    </w:p>
    <w:p w:rsidR="008F1272" w:rsidRDefault="008F1272" w:rsidP="004B67E8"/>
    <w:p w:rsidR="00C23D5B" w:rsidRDefault="00C23D5B" w:rsidP="00C23D5B">
      <w:pPr>
        <w:pStyle w:val="2"/>
      </w:pPr>
      <w:bookmarkStart w:id="33" w:name="_Toc487794205"/>
      <w:r>
        <w:t>Перезапуск серверов</w:t>
      </w:r>
      <w:bookmarkEnd w:id="33"/>
    </w:p>
    <w:p w:rsidR="008F1272" w:rsidRDefault="008F1272" w:rsidP="004B67E8">
      <w:r>
        <w:t>Для того, чтобы измене</w:t>
      </w:r>
      <w:r w:rsidR="00C23D5B">
        <w:t>ния вступили в силу, необходимо</w:t>
      </w:r>
      <w:r>
        <w:t xml:space="preserve"> перезапустить</w:t>
      </w:r>
      <w:r w:rsidR="00C23D5B">
        <w:t xml:space="preserve"> все</w:t>
      </w:r>
      <w:r>
        <w:t xml:space="preserve"> </w:t>
      </w:r>
      <w:r w:rsidR="00C23D5B">
        <w:t>инстансы.</w:t>
      </w:r>
    </w:p>
    <w:p w:rsidR="008F1272" w:rsidRDefault="008F1272" w:rsidP="004B67E8"/>
    <w:p w:rsidR="00C512A7" w:rsidRPr="008F1272" w:rsidRDefault="00C512A7" w:rsidP="00C512A7">
      <w:pPr>
        <w:pStyle w:val="1"/>
      </w:pPr>
      <w:bookmarkStart w:id="34" w:name="_Toc487794206"/>
      <w:r>
        <w:t xml:space="preserve">Установка </w:t>
      </w:r>
      <w:r w:rsidR="008F1272">
        <w:t xml:space="preserve">обновлённых </w:t>
      </w:r>
      <w:r>
        <w:t>приложений</w:t>
      </w:r>
      <w:bookmarkEnd w:id="34"/>
    </w:p>
    <w:p w:rsidR="000C673A" w:rsidRPr="00D46B30" w:rsidRDefault="00173399" w:rsidP="00C23D5B">
      <w:pPr>
        <w:rPr>
          <w:i/>
        </w:rPr>
      </w:pPr>
      <w:r>
        <w:t>Обновить</w:t>
      </w:r>
      <w:r w:rsidR="008F1272">
        <w:t xml:space="preserve"> все имеющиеся на инстансах приложения</w:t>
      </w:r>
      <w:r>
        <w:t xml:space="preserve"> новыми сборками, поддерживающими</w:t>
      </w:r>
      <w:r w:rsidR="008F1272">
        <w:t xml:space="preserve"> автоматическое перенаправление на соответствующее серверу приложение </w:t>
      </w:r>
      <w:r w:rsidR="008F1272">
        <w:rPr>
          <w:lang w:val="en-US"/>
        </w:rPr>
        <w:t>SsoUi</w:t>
      </w:r>
      <w:r w:rsidR="006D46B2">
        <w:t xml:space="preserve">, используя внесённый в </w:t>
      </w:r>
      <w:r w:rsidR="006D46B2" w:rsidRPr="006D46B2">
        <w:rPr>
          <w:i/>
          <w:lang w:val="en-US"/>
        </w:rPr>
        <w:t>web</w:t>
      </w:r>
      <w:r w:rsidR="006D46B2" w:rsidRPr="006D46B2">
        <w:rPr>
          <w:i/>
        </w:rPr>
        <w:t>.</w:t>
      </w:r>
      <w:r w:rsidR="006D46B2" w:rsidRPr="006D46B2">
        <w:rPr>
          <w:i/>
          <w:lang w:val="en-US"/>
        </w:rPr>
        <w:t>xml</w:t>
      </w:r>
      <w:r w:rsidR="006D46B2" w:rsidRPr="006D46B2">
        <w:t xml:space="preserve"> </w:t>
      </w:r>
      <w:r w:rsidR="006D46B2">
        <w:t xml:space="preserve">серверов параметр </w:t>
      </w:r>
      <w:r w:rsidR="008F1272">
        <w:t xml:space="preserve">(логика реализована </w:t>
      </w:r>
      <w:r w:rsidR="00C23D5B">
        <w:t xml:space="preserve">на системном уровне </w:t>
      </w:r>
      <w:r w:rsidR="008F1272">
        <w:t xml:space="preserve">в файле </w:t>
      </w:r>
      <w:r w:rsidR="008F1272" w:rsidRPr="008F1272">
        <w:rPr>
          <w:i/>
          <w:lang w:val="en-US"/>
        </w:rPr>
        <w:t>security</w:t>
      </w:r>
      <w:r w:rsidR="008F1272" w:rsidRPr="008F1272">
        <w:rPr>
          <w:i/>
        </w:rPr>
        <w:t>/</w:t>
      </w:r>
      <w:r w:rsidR="008F1272" w:rsidRPr="008F1272">
        <w:rPr>
          <w:i/>
          <w:lang w:val="en-US"/>
        </w:rPr>
        <w:t>Login</w:t>
      </w:r>
      <w:r w:rsidR="008F1272" w:rsidRPr="008F1272">
        <w:rPr>
          <w:i/>
        </w:rPr>
        <w:t>.</w:t>
      </w:r>
      <w:r w:rsidR="008F1272" w:rsidRPr="008F1272">
        <w:rPr>
          <w:i/>
          <w:lang w:val="en-US"/>
        </w:rPr>
        <w:t>jsp</w:t>
      </w:r>
      <w:r w:rsidR="008F1272" w:rsidRPr="008F1272">
        <w:t xml:space="preserve"> </w:t>
      </w:r>
      <w:r w:rsidR="008F1272">
        <w:t xml:space="preserve">при сборке на </w:t>
      </w:r>
      <w:r w:rsidR="008F1272">
        <w:rPr>
          <w:lang w:val="en-US"/>
        </w:rPr>
        <w:t>Jepria</w:t>
      </w:r>
      <w:r w:rsidR="003466EC">
        <w:t>-10.2.1</w:t>
      </w:r>
      <w:r w:rsidR="008F1272" w:rsidRPr="008F1272">
        <w:t xml:space="preserve"> </w:t>
      </w:r>
      <w:r w:rsidR="008F1272">
        <w:t>и выше)</w:t>
      </w:r>
      <w:bookmarkEnd w:id="26"/>
      <w:bookmarkEnd w:id="27"/>
      <w:bookmarkEnd w:id="28"/>
      <w:r w:rsidR="00D46B30">
        <w:t xml:space="preserve"> и содержащими обновленный файл </w:t>
      </w:r>
      <w:r w:rsidR="00D46B30" w:rsidRPr="00D46B30">
        <w:rPr>
          <w:i/>
          <w:lang w:val="en-US"/>
        </w:rPr>
        <w:t>META</w:t>
      </w:r>
      <w:r w:rsidR="00D46B30" w:rsidRPr="00D46B30">
        <w:rPr>
          <w:i/>
        </w:rPr>
        <w:t>-</w:t>
      </w:r>
      <w:r w:rsidR="00D46B30" w:rsidRPr="00D46B30">
        <w:rPr>
          <w:i/>
          <w:lang w:val="en-US"/>
        </w:rPr>
        <w:t>INF</w:t>
      </w:r>
      <w:r w:rsidR="00D46B30" w:rsidRPr="00D46B30">
        <w:rPr>
          <w:i/>
        </w:rPr>
        <w:t>/</w:t>
      </w:r>
      <w:r w:rsidR="00D46B30" w:rsidRPr="00D46B30">
        <w:rPr>
          <w:i/>
          <w:lang w:val="en-US"/>
        </w:rPr>
        <w:t>context</w:t>
      </w:r>
      <w:r w:rsidR="00D46B30" w:rsidRPr="00D46B30">
        <w:rPr>
          <w:i/>
        </w:rPr>
        <w:t>.</w:t>
      </w:r>
      <w:r w:rsidR="00D46B30" w:rsidRPr="00D46B30">
        <w:rPr>
          <w:i/>
          <w:lang w:val="en-US"/>
        </w:rPr>
        <w:t>xml</w:t>
      </w:r>
    </w:p>
    <w:p w:rsidR="00C23D5B" w:rsidRPr="00C23D5B" w:rsidRDefault="00C23D5B" w:rsidP="00C23D5B"/>
    <w:sectPr w:rsidR="00C23D5B" w:rsidRPr="00C23D5B" w:rsidSect="003460B1">
      <w:headerReference w:type="default" r:id="rId9"/>
      <w:footerReference w:type="default" r:id="rId10"/>
      <w:footerReference w:type="first" r:id="rId11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BD9" w:rsidRDefault="006E5BD9" w:rsidP="00623223">
      <w:r>
        <w:separator/>
      </w:r>
    </w:p>
  </w:endnote>
  <w:endnote w:type="continuationSeparator" w:id="0">
    <w:p w:rsidR="006E5BD9" w:rsidRDefault="006E5BD9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371E54" w:rsidRPr="00421BEA">
      <w:trPr>
        <w:trHeight w:val="264"/>
      </w:trPr>
      <w:tc>
        <w:tcPr>
          <w:tcW w:w="4930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371E54" w:rsidRPr="00421BEA" w:rsidRDefault="00371E54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371E54" w:rsidRPr="00421BEA" w:rsidRDefault="00371E54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E75E0">
            <w:rPr>
              <w:rStyle w:val="a9"/>
              <w:rFonts w:ascii="Arial" w:hAnsi="Arial" w:cs="Arial"/>
              <w:noProof/>
              <w:color w:val="606060"/>
            </w:rPr>
            <w:t>4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371E54" w:rsidRPr="00470419" w:rsidRDefault="00371E54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E54" w:rsidRPr="000E1234" w:rsidRDefault="00371E54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</w:t>
    </w:r>
    <w:r w:rsidR="00FC51C2">
      <w:rPr>
        <w:rFonts w:ascii="Arial" w:hAnsi="Arial" w:cs="Arial"/>
        <w:sz w:val="28"/>
        <w:szCs w:val="28"/>
        <w:lang w:val="en-US"/>
      </w:rPr>
      <w:t>7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BD9" w:rsidRDefault="006E5BD9" w:rsidP="00623223">
      <w:r>
        <w:separator/>
      </w:r>
    </w:p>
  </w:footnote>
  <w:footnote w:type="continuationSeparator" w:id="0">
    <w:p w:rsidR="006E5BD9" w:rsidRDefault="006E5BD9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371E54" w:rsidRPr="0043759F">
      <w:trPr>
        <w:trHeight w:val="180"/>
      </w:trPr>
      <w:tc>
        <w:tcPr>
          <w:tcW w:w="7621" w:type="dxa"/>
          <w:vAlign w:val="bottom"/>
        </w:tcPr>
        <w:p w:rsidR="00371E54" w:rsidRPr="00EE7B36" w:rsidRDefault="00371E54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371E54" w:rsidRPr="0043759F" w:rsidRDefault="00371E54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371E54" w:rsidRPr="0043759F" w:rsidRDefault="00371E54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4E75E0">
            <w:rPr>
              <w:rFonts w:ascii="Arial" w:hAnsi="Arial" w:cs="Arial"/>
              <w:noProof/>
              <w:color w:val="606060"/>
              <w:sz w:val="16"/>
              <w:szCs w:val="16"/>
            </w:rPr>
            <w:t>20.07.2017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371E54" w:rsidRPr="004262DB" w:rsidRDefault="00371E54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9115B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2A75"/>
    <w:multiLevelType w:val="hybridMultilevel"/>
    <w:tmpl w:val="FB0E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CB4"/>
    <w:multiLevelType w:val="hybridMultilevel"/>
    <w:tmpl w:val="22428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90F52"/>
    <w:multiLevelType w:val="hybridMultilevel"/>
    <w:tmpl w:val="D6F4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431"/>
    <w:multiLevelType w:val="hybridMultilevel"/>
    <w:tmpl w:val="6B82B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5E51"/>
    <w:multiLevelType w:val="hybridMultilevel"/>
    <w:tmpl w:val="611A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C47D7"/>
    <w:multiLevelType w:val="hybridMultilevel"/>
    <w:tmpl w:val="2AAC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B3D24"/>
    <w:multiLevelType w:val="hybridMultilevel"/>
    <w:tmpl w:val="8E445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76669"/>
    <w:multiLevelType w:val="hybridMultilevel"/>
    <w:tmpl w:val="CB8C7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22BD9"/>
    <w:multiLevelType w:val="hybridMultilevel"/>
    <w:tmpl w:val="61E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56449"/>
    <w:multiLevelType w:val="hybridMultilevel"/>
    <w:tmpl w:val="37A6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1A5B85"/>
    <w:multiLevelType w:val="hybridMultilevel"/>
    <w:tmpl w:val="A3FE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F6E84"/>
    <w:multiLevelType w:val="hybridMultilevel"/>
    <w:tmpl w:val="40321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2"/>
  </w:num>
  <w:num w:numId="8">
    <w:abstractNumId w:val="18"/>
  </w:num>
  <w:num w:numId="9">
    <w:abstractNumId w:val="20"/>
  </w:num>
  <w:num w:numId="10">
    <w:abstractNumId w:val="10"/>
  </w:num>
  <w:num w:numId="11">
    <w:abstractNumId w:val="15"/>
  </w:num>
  <w:num w:numId="12">
    <w:abstractNumId w:val="19"/>
  </w:num>
  <w:num w:numId="13">
    <w:abstractNumId w:val="25"/>
  </w:num>
  <w:num w:numId="14">
    <w:abstractNumId w:val="14"/>
  </w:num>
  <w:num w:numId="15">
    <w:abstractNumId w:val="13"/>
  </w:num>
  <w:num w:numId="16">
    <w:abstractNumId w:val="21"/>
  </w:num>
  <w:num w:numId="17">
    <w:abstractNumId w:val="16"/>
  </w:num>
  <w:num w:numId="18">
    <w:abstractNumId w:val="26"/>
  </w:num>
  <w:num w:numId="19">
    <w:abstractNumId w:val="5"/>
  </w:num>
  <w:num w:numId="20">
    <w:abstractNumId w:val="2"/>
  </w:num>
  <w:num w:numId="21">
    <w:abstractNumId w:val="11"/>
  </w:num>
  <w:num w:numId="22">
    <w:abstractNumId w:val="6"/>
  </w:num>
  <w:num w:numId="23">
    <w:abstractNumId w:val="1"/>
  </w:num>
  <w:num w:numId="24">
    <w:abstractNumId w:val="7"/>
  </w:num>
  <w:num w:numId="25">
    <w:abstractNumId w:val="24"/>
  </w:num>
  <w:num w:numId="26">
    <w:abstractNumId w:val="8"/>
  </w:num>
  <w:num w:numId="27">
    <w:abstractNumId w:val="3"/>
  </w:num>
  <w:num w:numId="28">
    <w:abstractNumId w:val="17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E3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3C6"/>
    <w:rsid w:val="00035919"/>
    <w:rsid w:val="00035C08"/>
    <w:rsid w:val="0003615E"/>
    <w:rsid w:val="00036C52"/>
    <w:rsid w:val="00036F71"/>
    <w:rsid w:val="00037F13"/>
    <w:rsid w:val="00040594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77CC0"/>
    <w:rsid w:val="000809FB"/>
    <w:rsid w:val="00080CFD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2D51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0F61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5CB2"/>
    <w:rsid w:val="000A6D91"/>
    <w:rsid w:val="000A71F8"/>
    <w:rsid w:val="000A7ACA"/>
    <w:rsid w:val="000A7C4D"/>
    <w:rsid w:val="000B004F"/>
    <w:rsid w:val="000B0482"/>
    <w:rsid w:val="000B0808"/>
    <w:rsid w:val="000B1226"/>
    <w:rsid w:val="000B143F"/>
    <w:rsid w:val="000B242D"/>
    <w:rsid w:val="000B2633"/>
    <w:rsid w:val="000B2A78"/>
    <w:rsid w:val="000B3113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2AD8"/>
    <w:rsid w:val="000C3B41"/>
    <w:rsid w:val="000C3DC4"/>
    <w:rsid w:val="000C46D0"/>
    <w:rsid w:val="000C4A35"/>
    <w:rsid w:val="000C57BD"/>
    <w:rsid w:val="000C5C07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1D5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0F4"/>
    <w:rsid w:val="000E071E"/>
    <w:rsid w:val="000E0815"/>
    <w:rsid w:val="000E1234"/>
    <w:rsid w:val="000E139A"/>
    <w:rsid w:val="000E144F"/>
    <w:rsid w:val="000E18DA"/>
    <w:rsid w:val="000E1977"/>
    <w:rsid w:val="000E2AF8"/>
    <w:rsid w:val="000E34D4"/>
    <w:rsid w:val="000E355B"/>
    <w:rsid w:val="000E36B3"/>
    <w:rsid w:val="000E3FD5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1B2D"/>
    <w:rsid w:val="000F2DB7"/>
    <w:rsid w:val="000F2F2B"/>
    <w:rsid w:val="000F3B41"/>
    <w:rsid w:val="000F4784"/>
    <w:rsid w:val="000F5198"/>
    <w:rsid w:val="000F538C"/>
    <w:rsid w:val="000F5571"/>
    <w:rsid w:val="000F5CDD"/>
    <w:rsid w:val="000F63C3"/>
    <w:rsid w:val="000F63F7"/>
    <w:rsid w:val="000F67B3"/>
    <w:rsid w:val="000F7D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6A31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48E"/>
    <w:rsid w:val="0012775C"/>
    <w:rsid w:val="0013134A"/>
    <w:rsid w:val="001314C6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212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57F1B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2C9D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399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9FA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2E21"/>
    <w:rsid w:val="001933EA"/>
    <w:rsid w:val="00193EC3"/>
    <w:rsid w:val="00194154"/>
    <w:rsid w:val="00194889"/>
    <w:rsid w:val="0019594C"/>
    <w:rsid w:val="001961B5"/>
    <w:rsid w:val="00196D18"/>
    <w:rsid w:val="00197133"/>
    <w:rsid w:val="001A03BE"/>
    <w:rsid w:val="001A139E"/>
    <w:rsid w:val="001A1B47"/>
    <w:rsid w:val="001A1C17"/>
    <w:rsid w:val="001A1E66"/>
    <w:rsid w:val="001A20EB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3DF"/>
    <w:rsid w:val="001B57C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9D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1B2B"/>
    <w:rsid w:val="001F28F5"/>
    <w:rsid w:val="001F2A34"/>
    <w:rsid w:val="001F3873"/>
    <w:rsid w:val="001F3C25"/>
    <w:rsid w:val="001F3F3E"/>
    <w:rsid w:val="001F4529"/>
    <w:rsid w:val="001F75EF"/>
    <w:rsid w:val="00200290"/>
    <w:rsid w:val="00200C75"/>
    <w:rsid w:val="00201E97"/>
    <w:rsid w:val="0020220F"/>
    <w:rsid w:val="00203E6B"/>
    <w:rsid w:val="002046FF"/>
    <w:rsid w:val="00205816"/>
    <w:rsid w:val="0020589D"/>
    <w:rsid w:val="0020597C"/>
    <w:rsid w:val="00205E80"/>
    <w:rsid w:val="00206318"/>
    <w:rsid w:val="002067B4"/>
    <w:rsid w:val="00206A5C"/>
    <w:rsid w:val="00206A6C"/>
    <w:rsid w:val="00206F07"/>
    <w:rsid w:val="00206F16"/>
    <w:rsid w:val="0020740C"/>
    <w:rsid w:val="002077EB"/>
    <w:rsid w:val="00210687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2F1C"/>
    <w:rsid w:val="0022306D"/>
    <w:rsid w:val="002235D1"/>
    <w:rsid w:val="002241EA"/>
    <w:rsid w:val="00224E31"/>
    <w:rsid w:val="00225205"/>
    <w:rsid w:val="00225565"/>
    <w:rsid w:val="0022566E"/>
    <w:rsid w:val="00226E7B"/>
    <w:rsid w:val="00226F84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4BB0"/>
    <w:rsid w:val="0025517E"/>
    <w:rsid w:val="002551B7"/>
    <w:rsid w:val="002554C2"/>
    <w:rsid w:val="00255B2C"/>
    <w:rsid w:val="00256285"/>
    <w:rsid w:val="002566CE"/>
    <w:rsid w:val="002567CB"/>
    <w:rsid w:val="00256B94"/>
    <w:rsid w:val="00257AB5"/>
    <w:rsid w:val="0026018B"/>
    <w:rsid w:val="0026041C"/>
    <w:rsid w:val="00260DAF"/>
    <w:rsid w:val="0026189B"/>
    <w:rsid w:val="002618B4"/>
    <w:rsid w:val="002620F3"/>
    <w:rsid w:val="0026282A"/>
    <w:rsid w:val="00262E30"/>
    <w:rsid w:val="00263155"/>
    <w:rsid w:val="00263748"/>
    <w:rsid w:val="002639F4"/>
    <w:rsid w:val="00263A4C"/>
    <w:rsid w:val="00263C9B"/>
    <w:rsid w:val="00263D08"/>
    <w:rsid w:val="002642CA"/>
    <w:rsid w:val="00264636"/>
    <w:rsid w:val="00264822"/>
    <w:rsid w:val="00265DAB"/>
    <w:rsid w:val="00265EB9"/>
    <w:rsid w:val="00266143"/>
    <w:rsid w:val="00266608"/>
    <w:rsid w:val="0026667C"/>
    <w:rsid w:val="002671EE"/>
    <w:rsid w:val="0026747C"/>
    <w:rsid w:val="002678AB"/>
    <w:rsid w:val="00267F73"/>
    <w:rsid w:val="00270332"/>
    <w:rsid w:val="0027187C"/>
    <w:rsid w:val="00272147"/>
    <w:rsid w:val="0027217E"/>
    <w:rsid w:val="002727EA"/>
    <w:rsid w:val="00272A8E"/>
    <w:rsid w:val="00273C15"/>
    <w:rsid w:val="002740A4"/>
    <w:rsid w:val="002758B9"/>
    <w:rsid w:val="00275973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87C5E"/>
    <w:rsid w:val="00291C20"/>
    <w:rsid w:val="00292503"/>
    <w:rsid w:val="0029310F"/>
    <w:rsid w:val="0029381A"/>
    <w:rsid w:val="00294136"/>
    <w:rsid w:val="0029527C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1FCD"/>
    <w:rsid w:val="002C2602"/>
    <w:rsid w:val="002C2624"/>
    <w:rsid w:val="002C263C"/>
    <w:rsid w:val="002C3BC0"/>
    <w:rsid w:val="002C53EE"/>
    <w:rsid w:val="002C5497"/>
    <w:rsid w:val="002C58E4"/>
    <w:rsid w:val="002C6263"/>
    <w:rsid w:val="002C6473"/>
    <w:rsid w:val="002C66C4"/>
    <w:rsid w:val="002C677F"/>
    <w:rsid w:val="002C7A4E"/>
    <w:rsid w:val="002D0E7D"/>
    <w:rsid w:val="002D1121"/>
    <w:rsid w:val="002D1F14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00D1"/>
    <w:rsid w:val="002F06CE"/>
    <w:rsid w:val="002F19B6"/>
    <w:rsid w:val="002F2129"/>
    <w:rsid w:val="002F28EA"/>
    <w:rsid w:val="002F3CAC"/>
    <w:rsid w:val="002F4975"/>
    <w:rsid w:val="002F4C70"/>
    <w:rsid w:val="002F6B64"/>
    <w:rsid w:val="002F711D"/>
    <w:rsid w:val="002F75FD"/>
    <w:rsid w:val="003000B2"/>
    <w:rsid w:val="00300305"/>
    <w:rsid w:val="0030056A"/>
    <w:rsid w:val="003009D0"/>
    <w:rsid w:val="00300B86"/>
    <w:rsid w:val="00300BD4"/>
    <w:rsid w:val="00301F07"/>
    <w:rsid w:val="00301F31"/>
    <w:rsid w:val="00302043"/>
    <w:rsid w:val="003025B0"/>
    <w:rsid w:val="00302BE1"/>
    <w:rsid w:val="00302D47"/>
    <w:rsid w:val="00303622"/>
    <w:rsid w:val="00303849"/>
    <w:rsid w:val="00304502"/>
    <w:rsid w:val="00305D94"/>
    <w:rsid w:val="00305FD2"/>
    <w:rsid w:val="00306C97"/>
    <w:rsid w:val="003070E2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33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36F"/>
    <w:rsid w:val="003248D8"/>
    <w:rsid w:val="003249F5"/>
    <w:rsid w:val="00324FE4"/>
    <w:rsid w:val="00325DA0"/>
    <w:rsid w:val="00326750"/>
    <w:rsid w:val="00327047"/>
    <w:rsid w:val="0032787C"/>
    <w:rsid w:val="00327FD9"/>
    <w:rsid w:val="0033012F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72B"/>
    <w:rsid w:val="00334F0D"/>
    <w:rsid w:val="00335A47"/>
    <w:rsid w:val="00336BB7"/>
    <w:rsid w:val="003376C6"/>
    <w:rsid w:val="0033796F"/>
    <w:rsid w:val="00340BB6"/>
    <w:rsid w:val="00340CE5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5B0"/>
    <w:rsid w:val="003466EC"/>
    <w:rsid w:val="003466F5"/>
    <w:rsid w:val="00346B84"/>
    <w:rsid w:val="00347094"/>
    <w:rsid w:val="003474BE"/>
    <w:rsid w:val="003478B1"/>
    <w:rsid w:val="00347D87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1E54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5C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87F7F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277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044"/>
    <w:rsid w:val="003A518A"/>
    <w:rsid w:val="003A57D8"/>
    <w:rsid w:val="003A5854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7C2"/>
    <w:rsid w:val="003B2D8E"/>
    <w:rsid w:val="003B48DC"/>
    <w:rsid w:val="003B4C26"/>
    <w:rsid w:val="003B5335"/>
    <w:rsid w:val="003B550C"/>
    <w:rsid w:val="003B68AA"/>
    <w:rsid w:val="003B6AB9"/>
    <w:rsid w:val="003B7357"/>
    <w:rsid w:val="003B79E4"/>
    <w:rsid w:val="003C0E0A"/>
    <w:rsid w:val="003C0F13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6BBC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127A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958"/>
    <w:rsid w:val="00402BF8"/>
    <w:rsid w:val="00402CCD"/>
    <w:rsid w:val="004031D0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17E4F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3EF"/>
    <w:rsid w:val="00426B15"/>
    <w:rsid w:val="00427912"/>
    <w:rsid w:val="00427DD3"/>
    <w:rsid w:val="00431477"/>
    <w:rsid w:val="00431F34"/>
    <w:rsid w:val="004326C5"/>
    <w:rsid w:val="004327DA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2DC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3F9"/>
    <w:rsid w:val="004518D3"/>
    <w:rsid w:val="00451B9D"/>
    <w:rsid w:val="00451CD9"/>
    <w:rsid w:val="00452421"/>
    <w:rsid w:val="004535DF"/>
    <w:rsid w:val="00454069"/>
    <w:rsid w:val="004544B3"/>
    <w:rsid w:val="004548D5"/>
    <w:rsid w:val="00454A54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DC8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BC9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4F"/>
    <w:rsid w:val="0049088A"/>
    <w:rsid w:val="004913D5"/>
    <w:rsid w:val="00491F04"/>
    <w:rsid w:val="0049201D"/>
    <w:rsid w:val="004924CE"/>
    <w:rsid w:val="0049394E"/>
    <w:rsid w:val="00493CCC"/>
    <w:rsid w:val="00494BDB"/>
    <w:rsid w:val="00494D6B"/>
    <w:rsid w:val="004953E0"/>
    <w:rsid w:val="00495FA5"/>
    <w:rsid w:val="00497292"/>
    <w:rsid w:val="004973E7"/>
    <w:rsid w:val="004A02B1"/>
    <w:rsid w:val="004A02ED"/>
    <w:rsid w:val="004A031E"/>
    <w:rsid w:val="004A07C1"/>
    <w:rsid w:val="004A15AC"/>
    <w:rsid w:val="004A15F1"/>
    <w:rsid w:val="004A22EB"/>
    <w:rsid w:val="004A2D59"/>
    <w:rsid w:val="004A3570"/>
    <w:rsid w:val="004A3E85"/>
    <w:rsid w:val="004A3EB3"/>
    <w:rsid w:val="004A4427"/>
    <w:rsid w:val="004A45BC"/>
    <w:rsid w:val="004A4AC8"/>
    <w:rsid w:val="004A4B98"/>
    <w:rsid w:val="004A53A9"/>
    <w:rsid w:val="004A55B4"/>
    <w:rsid w:val="004A567F"/>
    <w:rsid w:val="004A570C"/>
    <w:rsid w:val="004A593E"/>
    <w:rsid w:val="004A59F0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7E8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31DD"/>
    <w:rsid w:val="004C4471"/>
    <w:rsid w:val="004C459E"/>
    <w:rsid w:val="004C4D61"/>
    <w:rsid w:val="004C58D9"/>
    <w:rsid w:val="004C5A69"/>
    <w:rsid w:val="004C6821"/>
    <w:rsid w:val="004C6BBA"/>
    <w:rsid w:val="004D0223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C92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5E0"/>
    <w:rsid w:val="004E763C"/>
    <w:rsid w:val="004F01D2"/>
    <w:rsid w:val="004F050C"/>
    <w:rsid w:val="004F1547"/>
    <w:rsid w:val="004F159C"/>
    <w:rsid w:val="004F1967"/>
    <w:rsid w:val="004F338C"/>
    <w:rsid w:val="004F35A9"/>
    <w:rsid w:val="004F35AB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5F54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B1C"/>
    <w:rsid w:val="00513E5B"/>
    <w:rsid w:val="0051400C"/>
    <w:rsid w:val="00515493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404"/>
    <w:rsid w:val="005277ED"/>
    <w:rsid w:val="005278DA"/>
    <w:rsid w:val="00527C71"/>
    <w:rsid w:val="00531BF7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37A5E"/>
    <w:rsid w:val="005402B6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05F"/>
    <w:rsid w:val="005543D2"/>
    <w:rsid w:val="00554B8B"/>
    <w:rsid w:val="00555001"/>
    <w:rsid w:val="005553E3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8A4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395C"/>
    <w:rsid w:val="00574F34"/>
    <w:rsid w:val="00576A5F"/>
    <w:rsid w:val="00577265"/>
    <w:rsid w:val="00577A0E"/>
    <w:rsid w:val="00577F57"/>
    <w:rsid w:val="005804C3"/>
    <w:rsid w:val="00580596"/>
    <w:rsid w:val="005807BF"/>
    <w:rsid w:val="005811F2"/>
    <w:rsid w:val="005814B8"/>
    <w:rsid w:val="005815FC"/>
    <w:rsid w:val="00581709"/>
    <w:rsid w:val="00581DDF"/>
    <w:rsid w:val="00581FB1"/>
    <w:rsid w:val="005826C3"/>
    <w:rsid w:val="005829E9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0DF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BC1"/>
    <w:rsid w:val="005B228C"/>
    <w:rsid w:val="005B33FB"/>
    <w:rsid w:val="005B3B88"/>
    <w:rsid w:val="005B3DE3"/>
    <w:rsid w:val="005B4378"/>
    <w:rsid w:val="005B5AD1"/>
    <w:rsid w:val="005B5AEA"/>
    <w:rsid w:val="005B5F14"/>
    <w:rsid w:val="005B7052"/>
    <w:rsid w:val="005B7F61"/>
    <w:rsid w:val="005C0046"/>
    <w:rsid w:val="005C033C"/>
    <w:rsid w:val="005C0ADD"/>
    <w:rsid w:val="005C176B"/>
    <w:rsid w:val="005C21F4"/>
    <w:rsid w:val="005C2D7F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05C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0F8"/>
    <w:rsid w:val="005D5FA1"/>
    <w:rsid w:val="005D6278"/>
    <w:rsid w:val="005D62B3"/>
    <w:rsid w:val="005D66FB"/>
    <w:rsid w:val="005D6B9A"/>
    <w:rsid w:val="005D7551"/>
    <w:rsid w:val="005D76D7"/>
    <w:rsid w:val="005D7BF9"/>
    <w:rsid w:val="005D7E62"/>
    <w:rsid w:val="005E0307"/>
    <w:rsid w:val="005E0521"/>
    <w:rsid w:val="005E061E"/>
    <w:rsid w:val="005E1ED3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E6FFB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6F5"/>
    <w:rsid w:val="00606A1F"/>
    <w:rsid w:val="00606B78"/>
    <w:rsid w:val="00606C09"/>
    <w:rsid w:val="00607392"/>
    <w:rsid w:val="006075C0"/>
    <w:rsid w:val="00607C1D"/>
    <w:rsid w:val="00607C1E"/>
    <w:rsid w:val="00610D92"/>
    <w:rsid w:val="00610E1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B77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4559"/>
    <w:rsid w:val="00645935"/>
    <w:rsid w:val="00646732"/>
    <w:rsid w:val="00646B20"/>
    <w:rsid w:val="00646BBC"/>
    <w:rsid w:val="006470EA"/>
    <w:rsid w:val="006478E2"/>
    <w:rsid w:val="00650957"/>
    <w:rsid w:val="00650F53"/>
    <w:rsid w:val="006515DD"/>
    <w:rsid w:val="00652BEE"/>
    <w:rsid w:val="00652FAE"/>
    <w:rsid w:val="00653216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2"/>
    <w:rsid w:val="00657DED"/>
    <w:rsid w:val="00657FE6"/>
    <w:rsid w:val="00660078"/>
    <w:rsid w:val="006604EB"/>
    <w:rsid w:val="00660E25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32D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0DF"/>
    <w:rsid w:val="00694792"/>
    <w:rsid w:val="00695E6C"/>
    <w:rsid w:val="00696196"/>
    <w:rsid w:val="006966E8"/>
    <w:rsid w:val="006968CB"/>
    <w:rsid w:val="00696B5D"/>
    <w:rsid w:val="00696E25"/>
    <w:rsid w:val="006A0012"/>
    <w:rsid w:val="006A100E"/>
    <w:rsid w:val="006A4261"/>
    <w:rsid w:val="006A47DB"/>
    <w:rsid w:val="006A50F8"/>
    <w:rsid w:val="006A5305"/>
    <w:rsid w:val="006A5352"/>
    <w:rsid w:val="006A5A69"/>
    <w:rsid w:val="006A5B06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5E9"/>
    <w:rsid w:val="006B3685"/>
    <w:rsid w:val="006B41C9"/>
    <w:rsid w:val="006B483D"/>
    <w:rsid w:val="006B5AFC"/>
    <w:rsid w:val="006B5FD3"/>
    <w:rsid w:val="006B6C25"/>
    <w:rsid w:val="006B701C"/>
    <w:rsid w:val="006C03DA"/>
    <w:rsid w:val="006C1CA1"/>
    <w:rsid w:val="006C2DD8"/>
    <w:rsid w:val="006C2E9E"/>
    <w:rsid w:val="006C3FD2"/>
    <w:rsid w:val="006C4112"/>
    <w:rsid w:val="006C4B4B"/>
    <w:rsid w:val="006C4C7A"/>
    <w:rsid w:val="006C5667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6B2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73D"/>
    <w:rsid w:val="006E4816"/>
    <w:rsid w:val="006E4A05"/>
    <w:rsid w:val="006E4B64"/>
    <w:rsid w:val="006E4DB7"/>
    <w:rsid w:val="006E4F95"/>
    <w:rsid w:val="006E584E"/>
    <w:rsid w:val="006E5BD9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2B6A"/>
    <w:rsid w:val="006F3E33"/>
    <w:rsid w:val="006F40B8"/>
    <w:rsid w:val="006F43C5"/>
    <w:rsid w:val="006F476E"/>
    <w:rsid w:val="006F4AF0"/>
    <w:rsid w:val="006F52A9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4FEF"/>
    <w:rsid w:val="007052F8"/>
    <w:rsid w:val="007067AC"/>
    <w:rsid w:val="00706DAA"/>
    <w:rsid w:val="00707680"/>
    <w:rsid w:val="00707833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58FF"/>
    <w:rsid w:val="007160E6"/>
    <w:rsid w:val="007167C9"/>
    <w:rsid w:val="00716CF6"/>
    <w:rsid w:val="007172CF"/>
    <w:rsid w:val="00720874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0F52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8E9"/>
    <w:rsid w:val="00740A4F"/>
    <w:rsid w:val="00741343"/>
    <w:rsid w:val="007420D9"/>
    <w:rsid w:val="0074282B"/>
    <w:rsid w:val="007432AD"/>
    <w:rsid w:val="0074343A"/>
    <w:rsid w:val="007436E4"/>
    <w:rsid w:val="007437A4"/>
    <w:rsid w:val="00743978"/>
    <w:rsid w:val="00743DFB"/>
    <w:rsid w:val="007449D2"/>
    <w:rsid w:val="007451A1"/>
    <w:rsid w:val="00745F9C"/>
    <w:rsid w:val="0074653B"/>
    <w:rsid w:val="0074655F"/>
    <w:rsid w:val="007468A9"/>
    <w:rsid w:val="00746BD6"/>
    <w:rsid w:val="00746CF8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B4A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1750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4F4F"/>
    <w:rsid w:val="007657FC"/>
    <w:rsid w:val="00767A80"/>
    <w:rsid w:val="00767CB6"/>
    <w:rsid w:val="00770C53"/>
    <w:rsid w:val="007717C5"/>
    <w:rsid w:val="00771868"/>
    <w:rsid w:val="00771E80"/>
    <w:rsid w:val="007724BA"/>
    <w:rsid w:val="00772CF3"/>
    <w:rsid w:val="00772D28"/>
    <w:rsid w:val="00772F87"/>
    <w:rsid w:val="0077438D"/>
    <w:rsid w:val="00774DB0"/>
    <w:rsid w:val="00774F98"/>
    <w:rsid w:val="00774FA6"/>
    <w:rsid w:val="0077570D"/>
    <w:rsid w:val="007757F5"/>
    <w:rsid w:val="007760FA"/>
    <w:rsid w:val="00777138"/>
    <w:rsid w:val="00777C38"/>
    <w:rsid w:val="0078045A"/>
    <w:rsid w:val="007813FA"/>
    <w:rsid w:val="0078244D"/>
    <w:rsid w:val="00782565"/>
    <w:rsid w:val="00782DA9"/>
    <w:rsid w:val="0078343D"/>
    <w:rsid w:val="00783A07"/>
    <w:rsid w:val="00783E54"/>
    <w:rsid w:val="007849D3"/>
    <w:rsid w:val="00784A67"/>
    <w:rsid w:val="007853A7"/>
    <w:rsid w:val="00786016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6B4B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1C8D"/>
    <w:rsid w:val="007B279C"/>
    <w:rsid w:val="007B2A76"/>
    <w:rsid w:val="007B2CFF"/>
    <w:rsid w:val="007B3052"/>
    <w:rsid w:val="007B363E"/>
    <w:rsid w:val="007B38EA"/>
    <w:rsid w:val="007B3902"/>
    <w:rsid w:val="007B3D01"/>
    <w:rsid w:val="007B4B8F"/>
    <w:rsid w:val="007B4DC1"/>
    <w:rsid w:val="007B54E4"/>
    <w:rsid w:val="007B5698"/>
    <w:rsid w:val="007B59C3"/>
    <w:rsid w:val="007B6446"/>
    <w:rsid w:val="007B66A5"/>
    <w:rsid w:val="007B7744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E2B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2FDC"/>
    <w:rsid w:val="007D3363"/>
    <w:rsid w:val="007D3711"/>
    <w:rsid w:val="007D3E9F"/>
    <w:rsid w:val="007D4025"/>
    <w:rsid w:val="007D411E"/>
    <w:rsid w:val="007D442E"/>
    <w:rsid w:val="007D4708"/>
    <w:rsid w:val="007D4999"/>
    <w:rsid w:val="007D5185"/>
    <w:rsid w:val="007D58BB"/>
    <w:rsid w:val="007D72B4"/>
    <w:rsid w:val="007D751A"/>
    <w:rsid w:val="007D7C98"/>
    <w:rsid w:val="007D7DB3"/>
    <w:rsid w:val="007D7E98"/>
    <w:rsid w:val="007E0104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3DE2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4E3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58C"/>
    <w:rsid w:val="00803C64"/>
    <w:rsid w:val="0080416E"/>
    <w:rsid w:val="00804AD0"/>
    <w:rsid w:val="00804F4F"/>
    <w:rsid w:val="008056F6"/>
    <w:rsid w:val="00805CEC"/>
    <w:rsid w:val="00805F0B"/>
    <w:rsid w:val="00806435"/>
    <w:rsid w:val="00806E52"/>
    <w:rsid w:val="008073C1"/>
    <w:rsid w:val="0080750C"/>
    <w:rsid w:val="008078EC"/>
    <w:rsid w:val="008079A7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2FB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2CE4"/>
    <w:rsid w:val="008238FA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0E6B"/>
    <w:rsid w:val="008313F2"/>
    <w:rsid w:val="00831DF6"/>
    <w:rsid w:val="00832D34"/>
    <w:rsid w:val="00832E89"/>
    <w:rsid w:val="00832F5A"/>
    <w:rsid w:val="00833130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62E"/>
    <w:rsid w:val="00842AB0"/>
    <w:rsid w:val="00842B7E"/>
    <w:rsid w:val="008431B2"/>
    <w:rsid w:val="00843C14"/>
    <w:rsid w:val="00844445"/>
    <w:rsid w:val="00844AD0"/>
    <w:rsid w:val="008452AC"/>
    <w:rsid w:val="008462E6"/>
    <w:rsid w:val="00846794"/>
    <w:rsid w:val="0084710D"/>
    <w:rsid w:val="008479BA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2600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03E3"/>
    <w:rsid w:val="00871ABB"/>
    <w:rsid w:val="008722CD"/>
    <w:rsid w:val="0087328D"/>
    <w:rsid w:val="0087372F"/>
    <w:rsid w:val="008737B3"/>
    <w:rsid w:val="00873FED"/>
    <w:rsid w:val="00874283"/>
    <w:rsid w:val="008744B0"/>
    <w:rsid w:val="008744B6"/>
    <w:rsid w:val="00874B77"/>
    <w:rsid w:val="00874C12"/>
    <w:rsid w:val="00875108"/>
    <w:rsid w:val="00875F49"/>
    <w:rsid w:val="00876B4E"/>
    <w:rsid w:val="0088007E"/>
    <w:rsid w:val="0088041F"/>
    <w:rsid w:val="00880B58"/>
    <w:rsid w:val="00880D0F"/>
    <w:rsid w:val="00881C74"/>
    <w:rsid w:val="008824DD"/>
    <w:rsid w:val="00882553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973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098"/>
    <w:rsid w:val="008B0577"/>
    <w:rsid w:val="008B08E5"/>
    <w:rsid w:val="008B1045"/>
    <w:rsid w:val="008B1A7F"/>
    <w:rsid w:val="008B29CC"/>
    <w:rsid w:val="008B3977"/>
    <w:rsid w:val="008B4026"/>
    <w:rsid w:val="008B501F"/>
    <w:rsid w:val="008B5056"/>
    <w:rsid w:val="008B565D"/>
    <w:rsid w:val="008B5A42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302"/>
    <w:rsid w:val="008C2ED2"/>
    <w:rsid w:val="008C371F"/>
    <w:rsid w:val="008C46D3"/>
    <w:rsid w:val="008C477E"/>
    <w:rsid w:val="008C521D"/>
    <w:rsid w:val="008C532C"/>
    <w:rsid w:val="008C5721"/>
    <w:rsid w:val="008C5764"/>
    <w:rsid w:val="008C5E37"/>
    <w:rsid w:val="008C669D"/>
    <w:rsid w:val="008C68F4"/>
    <w:rsid w:val="008C7EBA"/>
    <w:rsid w:val="008D046B"/>
    <w:rsid w:val="008D053B"/>
    <w:rsid w:val="008D06CD"/>
    <w:rsid w:val="008D0859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05E"/>
    <w:rsid w:val="008E167C"/>
    <w:rsid w:val="008E1D91"/>
    <w:rsid w:val="008E3395"/>
    <w:rsid w:val="008E34EC"/>
    <w:rsid w:val="008E37CB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272"/>
    <w:rsid w:val="008F1E07"/>
    <w:rsid w:val="008F28BF"/>
    <w:rsid w:val="008F29E7"/>
    <w:rsid w:val="008F2B70"/>
    <w:rsid w:val="008F2F29"/>
    <w:rsid w:val="008F31A6"/>
    <w:rsid w:val="008F38F7"/>
    <w:rsid w:val="008F4008"/>
    <w:rsid w:val="008F4EDA"/>
    <w:rsid w:val="008F4FDE"/>
    <w:rsid w:val="008F5454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6F9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54D"/>
    <w:rsid w:val="0091057B"/>
    <w:rsid w:val="0091143C"/>
    <w:rsid w:val="00911591"/>
    <w:rsid w:val="00911F96"/>
    <w:rsid w:val="009120BD"/>
    <w:rsid w:val="00912215"/>
    <w:rsid w:val="00912F1C"/>
    <w:rsid w:val="0091331A"/>
    <w:rsid w:val="00913327"/>
    <w:rsid w:val="00913702"/>
    <w:rsid w:val="00913E9F"/>
    <w:rsid w:val="00914543"/>
    <w:rsid w:val="00914DB4"/>
    <w:rsid w:val="00916210"/>
    <w:rsid w:val="00916458"/>
    <w:rsid w:val="00916AAA"/>
    <w:rsid w:val="00916B5B"/>
    <w:rsid w:val="00916BFF"/>
    <w:rsid w:val="00916F77"/>
    <w:rsid w:val="00917035"/>
    <w:rsid w:val="009178ED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27AB9"/>
    <w:rsid w:val="009311E7"/>
    <w:rsid w:val="00931479"/>
    <w:rsid w:val="00931817"/>
    <w:rsid w:val="00932BA3"/>
    <w:rsid w:val="00932FC5"/>
    <w:rsid w:val="00933CD5"/>
    <w:rsid w:val="00933E2B"/>
    <w:rsid w:val="00934939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77D"/>
    <w:rsid w:val="009419ED"/>
    <w:rsid w:val="00941C81"/>
    <w:rsid w:val="00941D33"/>
    <w:rsid w:val="00942A7A"/>
    <w:rsid w:val="00942BA6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2DE"/>
    <w:rsid w:val="00951414"/>
    <w:rsid w:val="00951C27"/>
    <w:rsid w:val="009525AC"/>
    <w:rsid w:val="00952F3D"/>
    <w:rsid w:val="00952FAF"/>
    <w:rsid w:val="009531E9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588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343"/>
    <w:rsid w:val="0097757D"/>
    <w:rsid w:val="00977738"/>
    <w:rsid w:val="009779DC"/>
    <w:rsid w:val="00980BAE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2BD"/>
    <w:rsid w:val="009853F7"/>
    <w:rsid w:val="00985766"/>
    <w:rsid w:val="00985B17"/>
    <w:rsid w:val="00985D9D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97CB4"/>
    <w:rsid w:val="009A0006"/>
    <w:rsid w:val="009A055E"/>
    <w:rsid w:val="009A09DF"/>
    <w:rsid w:val="009A137D"/>
    <w:rsid w:val="009A2E56"/>
    <w:rsid w:val="009A31B9"/>
    <w:rsid w:val="009A45E1"/>
    <w:rsid w:val="009A4B1B"/>
    <w:rsid w:val="009A4BB3"/>
    <w:rsid w:val="009A5812"/>
    <w:rsid w:val="009A5E24"/>
    <w:rsid w:val="009A6FAC"/>
    <w:rsid w:val="009B028B"/>
    <w:rsid w:val="009B0860"/>
    <w:rsid w:val="009B0A2E"/>
    <w:rsid w:val="009B0F7C"/>
    <w:rsid w:val="009B152D"/>
    <w:rsid w:val="009B16F6"/>
    <w:rsid w:val="009B1BD7"/>
    <w:rsid w:val="009B25E6"/>
    <w:rsid w:val="009B283F"/>
    <w:rsid w:val="009B2978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0D5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1EF"/>
    <w:rsid w:val="009E34DF"/>
    <w:rsid w:val="009E36D9"/>
    <w:rsid w:val="009E39B0"/>
    <w:rsid w:val="009E3B4D"/>
    <w:rsid w:val="009E3E4B"/>
    <w:rsid w:val="009E40B7"/>
    <w:rsid w:val="009E52E7"/>
    <w:rsid w:val="009E6045"/>
    <w:rsid w:val="009E6750"/>
    <w:rsid w:val="009F02FA"/>
    <w:rsid w:val="009F0927"/>
    <w:rsid w:val="009F0D3D"/>
    <w:rsid w:val="009F11C7"/>
    <w:rsid w:val="009F23F1"/>
    <w:rsid w:val="009F3A0B"/>
    <w:rsid w:val="009F518F"/>
    <w:rsid w:val="009F64A8"/>
    <w:rsid w:val="009F65D1"/>
    <w:rsid w:val="009F686A"/>
    <w:rsid w:val="009F6C4A"/>
    <w:rsid w:val="009F712D"/>
    <w:rsid w:val="009F7EF0"/>
    <w:rsid w:val="00A00BD8"/>
    <w:rsid w:val="00A01425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1C6"/>
    <w:rsid w:val="00A16681"/>
    <w:rsid w:val="00A166DB"/>
    <w:rsid w:val="00A17AA8"/>
    <w:rsid w:val="00A202E3"/>
    <w:rsid w:val="00A20313"/>
    <w:rsid w:val="00A21934"/>
    <w:rsid w:val="00A22279"/>
    <w:rsid w:val="00A22550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49F0"/>
    <w:rsid w:val="00A35237"/>
    <w:rsid w:val="00A35E87"/>
    <w:rsid w:val="00A35F12"/>
    <w:rsid w:val="00A36353"/>
    <w:rsid w:val="00A36971"/>
    <w:rsid w:val="00A372EB"/>
    <w:rsid w:val="00A3784A"/>
    <w:rsid w:val="00A37C56"/>
    <w:rsid w:val="00A40BD8"/>
    <w:rsid w:val="00A4142D"/>
    <w:rsid w:val="00A419BC"/>
    <w:rsid w:val="00A41D18"/>
    <w:rsid w:val="00A434F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0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0C22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58D5"/>
    <w:rsid w:val="00A85DED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54A"/>
    <w:rsid w:val="00AA0744"/>
    <w:rsid w:val="00AA091F"/>
    <w:rsid w:val="00AA0AB4"/>
    <w:rsid w:val="00AA0BD0"/>
    <w:rsid w:val="00AA0F6C"/>
    <w:rsid w:val="00AA1B02"/>
    <w:rsid w:val="00AA1EAD"/>
    <w:rsid w:val="00AA2070"/>
    <w:rsid w:val="00AA4352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A7E95"/>
    <w:rsid w:val="00AB156E"/>
    <w:rsid w:val="00AB18D5"/>
    <w:rsid w:val="00AB1CCD"/>
    <w:rsid w:val="00AB2160"/>
    <w:rsid w:val="00AB2443"/>
    <w:rsid w:val="00AB2ABA"/>
    <w:rsid w:val="00AB356B"/>
    <w:rsid w:val="00AB50AF"/>
    <w:rsid w:val="00AB5702"/>
    <w:rsid w:val="00AB5B89"/>
    <w:rsid w:val="00AB688E"/>
    <w:rsid w:val="00AB6E12"/>
    <w:rsid w:val="00AC008B"/>
    <w:rsid w:val="00AC0962"/>
    <w:rsid w:val="00AC098A"/>
    <w:rsid w:val="00AC0BB3"/>
    <w:rsid w:val="00AC0C4B"/>
    <w:rsid w:val="00AC0C7C"/>
    <w:rsid w:val="00AC12DA"/>
    <w:rsid w:val="00AC269B"/>
    <w:rsid w:val="00AC26F7"/>
    <w:rsid w:val="00AC38D7"/>
    <w:rsid w:val="00AC3B2E"/>
    <w:rsid w:val="00AC40D3"/>
    <w:rsid w:val="00AC4485"/>
    <w:rsid w:val="00AC4557"/>
    <w:rsid w:val="00AC4AB3"/>
    <w:rsid w:val="00AC6EC3"/>
    <w:rsid w:val="00AC6FC5"/>
    <w:rsid w:val="00AC7E12"/>
    <w:rsid w:val="00AD0584"/>
    <w:rsid w:val="00AD0815"/>
    <w:rsid w:val="00AD0881"/>
    <w:rsid w:val="00AD21EC"/>
    <w:rsid w:val="00AD3D7B"/>
    <w:rsid w:val="00AD3EFE"/>
    <w:rsid w:val="00AD4404"/>
    <w:rsid w:val="00AD4B94"/>
    <w:rsid w:val="00AD5068"/>
    <w:rsid w:val="00AD529E"/>
    <w:rsid w:val="00AD56E9"/>
    <w:rsid w:val="00AD5D8F"/>
    <w:rsid w:val="00AD6731"/>
    <w:rsid w:val="00AD70BE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DC5"/>
    <w:rsid w:val="00AE7F20"/>
    <w:rsid w:val="00AF0117"/>
    <w:rsid w:val="00AF01D0"/>
    <w:rsid w:val="00AF04A3"/>
    <w:rsid w:val="00AF0BB1"/>
    <w:rsid w:val="00AF0F85"/>
    <w:rsid w:val="00AF1C0C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142D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EE1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591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CC3"/>
    <w:rsid w:val="00B23EEB"/>
    <w:rsid w:val="00B241A5"/>
    <w:rsid w:val="00B24AB2"/>
    <w:rsid w:val="00B2585A"/>
    <w:rsid w:val="00B25A98"/>
    <w:rsid w:val="00B269B8"/>
    <w:rsid w:val="00B26E34"/>
    <w:rsid w:val="00B27A73"/>
    <w:rsid w:val="00B27DD2"/>
    <w:rsid w:val="00B30051"/>
    <w:rsid w:val="00B3111E"/>
    <w:rsid w:val="00B31584"/>
    <w:rsid w:val="00B321D6"/>
    <w:rsid w:val="00B322CD"/>
    <w:rsid w:val="00B32863"/>
    <w:rsid w:val="00B33015"/>
    <w:rsid w:val="00B33268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B9"/>
    <w:rsid w:val="00B465D4"/>
    <w:rsid w:val="00B466C0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93"/>
    <w:rsid w:val="00B610A2"/>
    <w:rsid w:val="00B61CDB"/>
    <w:rsid w:val="00B61D01"/>
    <w:rsid w:val="00B6222B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171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6620"/>
    <w:rsid w:val="00B77515"/>
    <w:rsid w:val="00B8035D"/>
    <w:rsid w:val="00B81A3C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48E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526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215"/>
    <w:rsid w:val="00BA7825"/>
    <w:rsid w:val="00BA7ACC"/>
    <w:rsid w:val="00BA7CEF"/>
    <w:rsid w:val="00BB0A83"/>
    <w:rsid w:val="00BB0CDD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050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8A4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739"/>
    <w:rsid w:val="00BE287C"/>
    <w:rsid w:val="00BE3213"/>
    <w:rsid w:val="00BE498B"/>
    <w:rsid w:val="00BE4D78"/>
    <w:rsid w:val="00BE509B"/>
    <w:rsid w:val="00BE5D6F"/>
    <w:rsid w:val="00BE6049"/>
    <w:rsid w:val="00BE6097"/>
    <w:rsid w:val="00BE68FE"/>
    <w:rsid w:val="00BE6D14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2E91"/>
    <w:rsid w:val="00BF35F9"/>
    <w:rsid w:val="00BF4043"/>
    <w:rsid w:val="00BF49AA"/>
    <w:rsid w:val="00BF4D0F"/>
    <w:rsid w:val="00BF5237"/>
    <w:rsid w:val="00BF537D"/>
    <w:rsid w:val="00BF5ECE"/>
    <w:rsid w:val="00BF61B2"/>
    <w:rsid w:val="00BF6299"/>
    <w:rsid w:val="00BF6C03"/>
    <w:rsid w:val="00BF73E3"/>
    <w:rsid w:val="00BF7C7B"/>
    <w:rsid w:val="00BF7F5B"/>
    <w:rsid w:val="00C00057"/>
    <w:rsid w:val="00C00454"/>
    <w:rsid w:val="00C00AF2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6308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16EEE"/>
    <w:rsid w:val="00C2186B"/>
    <w:rsid w:val="00C2198D"/>
    <w:rsid w:val="00C21C4B"/>
    <w:rsid w:val="00C2244D"/>
    <w:rsid w:val="00C22E45"/>
    <w:rsid w:val="00C23D5B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3C40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2A7"/>
    <w:rsid w:val="00C517E8"/>
    <w:rsid w:val="00C519FD"/>
    <w:rsid w:val="00C51BAD"/>
    <w:rsid w:val="00C52296"/>
    <w:rsid w:val="00C5232D"/>
    <w:rsid w:val="00C525EE"/>
    <w:rsid w:val="00C526C8"/>
    <w:rsid w:val="00C533F7"/>
    <w:rsid w:val="00C5342C"/>
    <w:rsid w:val="00C5387F"/>
    <w:rsid w:val="00C53A29"/>
    <w:rsid w:val="00C53D54"/>
    <w:rsid w:val="00C5476E"/>
    <w:rsid w:val="00C54909"/>
    <w:rsid w:val="00C5561F"/>
    <w:rsid w:val="00C55D14"/>
    <w:rsid w:val="00C57AE8"/>
    <w:rsid w:val="00C57CA4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2BB3"/>
    <w:rsid w:val="00C6460E"/>
    <w:rsid w:val="00C64CC2"/>
    <w:rsid w:val="00C6532B"/>
    <w:rsid w:val="00C676DD"/>
    <w:rsid w:val="00C6783F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6F86"/>
    <w:rsid w:val="00C7721B"/>
    <w:rsid w:val="00C77D2B"/>
    <w:rsid w:val="00C77D9C"/>
    <w:rsid w:val="00C801E6"/>
    <w:rsid w:val="00C80333"/>
    <w:rsid w:val="00C80B81"/>
    <w:rsid w:val="00C8180A"/>
    <w:rsid w:val="00C818DD"/>
    <w:rsid w:val="00C82205"/>
    <w:rsid w:val="00C82265"/>
    <w:rsid w:val="00C8304C"/>
    <w:rsid w:val="00C8316A"/>
    <w:rsid w:val="00C83311"/>
    <w:rsid w:val="00C842A5"/>
    <w:rsid w:val="00C859A9"/>
    <w:rsid w:val="00C85BA6"/>
    <w:rsid w:val="00C863BE"/>
    <w:rsid w:val="00C86F27"/>
    <w:rsid w:val="00C87166"/>
    <w:rsid w:val="00C87272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B95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D89"/>
    <w:rsid w:val="00CA1F3C"/>
    <w:rsid w:val="00CA2028"/>
    <w:rsid w:val="00CA207F"/>
    <w:rsid w:val="00CA2200"/>
    <w:rsid w:val="00CA25D8"/>
    <w:rsid w:val="00CA29C0"/>
    <w:rsid w:val="00CA3071"/>
    <w:rsid w:val="00CA313A"/>
    <w:rsid w:val="00CA3A2A"/>
    <w:rsid w:val="00CA3A59"/>
    <w:rsid w:val="00CA4490"/>
    <w:rsid w:val="00CA4D1B"/>
    <w:rsid w:val="00CA4EBF"/>
    <w:rsid w:val="00CA539A"/>
    <w:rsid w:val="00CA6200"/>
    <w:rsid w:val="00CA6C8D"/>
    <w:rsid w:val="00CA774F"/>
    <w:rsid w:val="00CA7C9D"/>
    <w:rsid w:val="00CB1E17"/>
    <w:rsid w:val="00CB1F4B"/>
    <w:rsid w:val="00CB202B"/>
    <w:rsid w:val="00CB3968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8F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8B9"/>
    <w:rsid w:val="00CD6E0E"/>
    <w:rsid w:val="00CD6E3D"/>
    <w:rsid w:val="00CD775C"/>
    <w:rsid w:val="00CD7A82"/>
    <w:rsid w:val="00CD7B3B"/>
    <w:rsid w:val="00CE0354"/>
    <w:rsid w:val="00CE03A4"/>
    <w:rsid w:val="00CE146E"/>
    <w:rsid w:val="00CE178C"/>
    <w:rsid w:val="00CE19D1"/>
    <w:rsid w:val="00CE248A"/>
    <w:rsid w:val="00CE3790"/>
    <w:rsid w:val="00CE3F42"/>
    <w:rsid w:val="00CE459F"/>
    <w:rsid w:val="00CE54BC"/>
    <w:rsid w:val="00CE61EB"/>
    <w:rsid w:val="00CE6222"/>
    <w:rsid w:val="00CE64BE"/>
    <w:rsid w:val="00CE6A12"/>
    <w:rsid w:val="00CE7588"/>
    <w:rsid w:val="00CE7B07"/>
    <w:rsid w:val="00CF0483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75"/>
    <w:rsid w:val="00D03A9D"/>
    <w:rsid w:val="00D03FA2"/>
    <w:rsid w:val="00D0463D"/>
    <w:rsid w:val="00D048AA"/>
    <w:rsid w:val="00D0536B"/>
    <w:rsid w:val="00D05376"/>
    <w:rsid w:val="00D0583E"/>
    <w:rsid w:val="00D066E1"/>
    <w:rsid w:val="00D06C6B"/>
    <w:rsid w:val="00D10E83"/>
    <w:rsid w:val="00D1102C"/>
    <w:rsid w:val="00D119F9"/>
    <w:rsid w:val="00D11A42"/>
    <w:rsid w:val="00D11E08"/>
    <w:rsid w:val="00D137C4"/>
    <w:rsid w:val="00D13B94"/>
    <w:rsid w:val="00D159FF"/>
    <w:rsid w:val="00D15DCD"/>
    <w:rsid w:val="00D15E87"/>
    <w:rsid w:val="00D17148"/>
    <w:rsid w:val="00D17BF7"/>
    <w:rsid w:val="00D17CCA"/>
    <w:rsid w:val="00D20E65"/>
    <w:rsid w:val="00D22060"/>
    <w:rsid w:val="00D2234B"/>
    <w:rsid w:val="00D229B7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37722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621F"/>
    <w:rsid w:val="00D464D9"/>
    <w:rsid w:val="00D46B30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0D37"/>
    <w:rsid w:val="00D611E6"/>
    <w:rsid w:val="00D61806"/>
    <w:rsid w:val="00D619E3"/>
    <w:rsid w:val="00D62128"/>
    <w:rsid w:val="00D62E97"/>
    <w:rsid w:val="00D6493F"/>
    <w:rsid w:val="00D65E96"/>
    <w:rsid w:val="00D66039"/>
    <w:rsid w:val="00D66D67"/>
    <w:rsid w:val="00D673FA"/>
    <w:rsid w:val="00D67FB1"/>
    <w:rsid w:val="00D70BE8"/>
    <w:rsid w:val="00D71650"/>
    <w:rsid w:val="00D71DDD"/>
    <w:rsid w:val="00D72248"/>
    <w:rsid w:val="00D72464"/>
    <w:rsid w:val="00D7297A"/>
    <w:rsid w:val="00D731A6"/>
    <w:rsid w:val="00D73643"/>
    <w:rsid w:val="00D73E99"/>
    <w:rsid w:val="00D75197"/>
    <w:rsid w:val="00D75441"/>
    <w:rsid w:val="00D75CFE"/>
    <w:rsid w:val="00D7683A"/>
    <w:rsid w:val="00D76F29"/>
    <w:rsid w:val="00D773BD"/>
    <w:rsid w:val="00D77A92"/>
    <w:rsid w:val="00D80351"/>
    <w:rsid w:val="00D8042A"/>
    <w:rsid w:val="00D80F9F"/>
    <w:rsid w:val="00D81F67"/>
    <w:rsid w:val="00D83433"/>
    <w:rsid w:val="00D834A9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2C18"/>
    <w:rsid w:val="00D93F94"/>
    <w:rsid w:val="00D9412D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27BD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3F6B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DBA"/>
    <w:rsid w:val="00DC3F37"/>
    <w:rsid w:val="00DC4AD9"/>
    <w:rsid w:val="00DC4BEB"/>
    <w:rsid w:val="00DC5998"/>
    <w:rsid w:val="00DC5A2B"/>
    <w:rsid w:val="00DC6AAE"/>
    <w:rsid w:val="00DC6ABB"/>
    <w:rsid w:val="00DC7CE8"/>
    <w:rsid w:val="00DC7E3C"/>
    <w:rsid w:val="00DD0B87"/>
    <w:rsid w:val="00DD2D0C"/>
    <w:rsid w:val="00DD3A9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65B3"/>
    <w:rsid w:val="00DF68B1"/>
    <w:rsid w:val="00DF752E"/>
    <w:rsid w:val="00DF76A4"/>
    <w:rsid w:val="00DF7AB4"/>
    <w:rsid w:val="00E0001F"/>
    <w:rsid w:val="00E00076"/>
    <w:rsid w:val="00E00750"/>
    <w:rsid w:val="00E0082C"/>
    <w:rsid w:val="00E00B18"/>
    <w:rsid w:val="00E00C3E"/>
    <w:rsid w:val="00E00F68"/>
    <w:rsid w:val="00E01108"/>
    <w:rsid w:val="00E023BE"/>
    <w:rsid w:val="00E02413"/>
    <w:rsid w:val="00E03B6F"/>
    <w:rsid w:val="00E04347"/>
    <w:rsid w:val="00E04600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2CA2"/>
    <w:rsid w:val="00E237BC"/>
    <w:rsid w:val="00E24DE4"/>
    <w:rsid w:val="00E255BD"/>
    <w:rsid w:val="00E263B3"/>
    <w:rsid w:val="00E26434"/>
    <w:rsid w:val="00E267CA"/>
    <w:rsid w:val="00E26951"/>
    <w:rsid w:val="00E27C24"/>
    <w:rsid w:val="00E27C75"/>
    <w:rsid w:val="00E30036"/>
    <w:rsid w:val="00E3042C"/>
    <w:rsid w:val="00E30530"/>
    <w:rsid w:val="00E3163C"/>
    <w:rsid w:val="00E318BD"/>
    <w:rsid w:val="00E3193D"/>
    <w:rsid w:val="00E319B5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4D23"/>
    <w:rsid w:val="00E557FA"/>
    <w:rsid w:val="00E56252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B58"/>
    <w:rsid w:val="00E71C37"/>
    <w:rsid w:val="00E72296"/>
    <w:rsid w:val="00E722F4"/>
    <w:rsid w:val="00E72DE6"/>
    <w:rsid w:val="00E738F5"/>
    <w:rsid w:val="00E750AC"/>
    <w:rsid w:val="00E751B0"/>
    <w:rsid w:val="00E75428"/>
    <w:rsid w:val="00E76229"/>
    <w:rsid w:val="00E7639B"/>
    <w:rsid w:val="00E76460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2C5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52FD"/>
    <w:rsid w:val="00E968C2"/>
    <w:rsid w:val="00E96CB3"/>
    <w:rsid w:val="00E9776C"/>
    <w:rsid w:val="00E97A8C"/>
    <w:rsid w:val="00E97AB6"/>
    <w:rsid w:val="00E97C86"/>
    <w:rsid w:val="00E97CC0"/>
    <w:rsid w:val="00EA0944"/>
    <w:rsid w:val="00EA191F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635C"/>
    <w:rsid w:val="00EB77CF"/>
    <w:rsid w:val="00EC04B9"/>
    <w:rsid w:val="00EC0A19"/>
    <w:rsid w:val="00EC0C41"/>
    <w:rsid w:val="00EC0D82"/>
    <w:rsid w:val="00EC12AD"/>
    <w:rsid w:val="00EC15A4"/>
    <w:rsid w:val="00EC1E4F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527"/>
    <w:rsid w:val="00ED17D4"/>
    <w:rsid w:val="00ED191E"/>
    <w:rsid w:val="00ED1955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904"/>
    <w:rsid w:val="00ED3E32"/>
    <w:rsid w:val="00ED3F94"/>
    <w:rsid w:val="00ED4047"/>
    <w:rsid w:val="00ED4194"/>
    <w:rsid w:val="00ED4993"/>
    <w:rsid w:val="00ED4A06"/>
    <w:rsid w:val="00ED5668"/>
    <w:rsid w:val="00ED5BDA"/>
    <w:rsid w:val="00ED5FAE"/>
    <w:rsid w:val="00ED62ED"/>
    <w:rsid w:val="00ED6597"/>
    <w:rsid w:val="00ED65FC"/>
    <w:rsid w:val="00ED7743"/>
    <w:rsid w:val="00ED7F9A"/>
    <w:rsid w:val="00EE02E2"/>
    <w:rsid w:val="00EE0C30"/>
    <w:rsid w:val="00EE12F0"/>
    <w:rsid w:val="00EE1520"/>
    <w:rsid w:val="00EE1DA0"/>
    <w:rsid w:val="00EE3C87"/>
    <w:rsid w:val="00EE41DF"/>
    <w:rsid w:val="00EE48BC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1E2A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291"/>
    <w:rsid w:val="00F1339D"/>
    <w:rsid w:val="00F13B31"/>
    <w:rsid w:val="00F13CBE"/>
    <w:rsid w:val="00F14227"/>
    <w:rsid w:val="00F14576"/>
    <w:rsid w:val="00F1467C"/>
    <w:rsid w:val="00F154FB"/>
    <w:rsid w:val="00F15649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2298"/>
    <w:rsid w:val="00F2363B"/>
    <w:rsid w:val="00F248C1"/>
    <w:rsid w:val="00F2683D"/>
    <w:rsid w:val="00F31232"/>
    <w:rsid w:val="00F314E1"/>
    <w:rsid w:val="00F32E91"/>
    <w:rsid w:val="00F3471F"/>
    <w:rsid w:val="00F347CE"/>
    <w:rsid w:val="00F348EC"/>
    <w:rsid w:val="00F3513E"/>
    <w:rsid w:val="00F361AA"/>
    <w:rsid w:val="00F363F2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039"/>
    <w:rsid w:val="00F4757D"/>
    <w:rsid w:val="00F47954"/>
    <w:rsid w:val="00F51AA3"/>
    <w:rsid w:val="00F52160"/>
    <w:rsid w:val="00F53E66"/>
    <w:rsid w:val="00F5544F"/>
    <w:rsid w:val="00F55BDA"/>
    <w:rsid w:val="00F55DE9"/>
    <w:rsid w:val="00F562BE"/>
    <w:rsid w:val="00F56ABE"/>
    <w:rsid w:val="00F57107"/>
    <w:rsid w:val="00F600ED"/>
    <w:rsid w:val="00F607D3"/>
    <w:rsid w:val="00F60BAF"/>
    <w:rsid w:val="00F60EBA"/>
    <w:rsid w:val="00F61870"/>
    <w:rsid w:val="00F62ACE"/>
    <w:rsid w:val="00F635EB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45C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6862"/>
    <w:rsid w:val="00F76E09"/>
    <w:rsid w:val="00F772D6"/>
    <w:rsid w:val="00F77936"/>
    <w:rsid w:val="00F807D6"/>
    <w:rsid w:val="00F80FE4"/>
    <w:rsid w:val="00F811A6"/>
    <w:rsid w:val="00F812C8"/>
    <w:rsid w:val="00F81596"/>
    <w:rsid w:val="00F81D78"/>
    <w:rsid w:val="00F8206D"/>
    <w:rsid w:val="00F83700"/>
    <w:rsid w:val="00F83FD4"/>
    <w:rsid w:val="00F84F69"/>
    <w:rsid w:val="00F85B5B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2ED8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28B"/>
    <w:rsid w:val="00FB449D"/>
    <w:rsid w:val="00FB4BA1"/>
    <w:rsid w:val="00FB4D53"/>
    <w:rsid w:val="00FB595B"/>
    <w:rsid w:val="00FB5E6C"/>
    <w:rsid w:val="00FB68E6"/>
    <w:rsid w:val="00FB69B2"/>
    <w:rsid w:val="00FB6CBD"/>
    <w:rsid w:val="00FB6D64"/>
    <w:rsid w:val="00FC0199"/>
    <w:rsid w:val="00FC0341"/>
    <w:rsid w:val="00FC0757"/>
    <w:rsid w:val="00FC11B7"/>
    <w:rsid w:val="00FC158E"/>
    <w:rsid w:val="00FC1627"/>
    <w:rsid w:val="00FC196E"/>
    <w:rsid w:val="00FC1E31"/>
    <w:rsid w:val="00FC292E"/>
    <w:rsid w:val="00FC3645"/>
    <w:rsid w:val="00FC431A"/>
    <w:rsid w:val="00FC4962"/>
    <w:rsid w:val="00FC4CEE"/>
    <w:rsid w:val="00FC5002"/>
    <w:rsid w:val="00FC51C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074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161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5E28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5A9F50"/>
  <w15:docId w15:val="{CF6FB923-CDAB-49A9-9CCF-E60AB146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paragraph" w:styleId="aff2">
    <w:name w:val="endnote text"/>
    <w:basedOn w:val="a0"/>
    <w:link w:val="aff3"/>
    <w:rsid w:val="00275973"/>
    <w:pPr>
      <w:spacing w:line="240" w:lineRule="auto"/>
    </w:pPr>
    <w:rPr>
      <w:sz w:val="20"/>
    </w:rPr>
  </w:style>
  <w:style w:type="character" w:customStyle="1" w:styleId="aff3">
    <w:name w:val="Текст концевой сноски Знак"/>
    <w:basedOn w:val="a1"/>
    <w:link w:val="aff2"/>
    <w:rsid w:val="00275973"/>
  </w:style>
  <w:style w:type="character" w:styleId="aff4">
    <w:name w:val="endnote reference"/>
    <w:basedOn w:val="a1"/>
    <w:rsid w:val="002759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317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2B943-1026-4F3A-ACF0-A442191E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14205</TotalTime>
  <Pages>6</Pages>
  <Words>1588</Words>
  <Characters>9054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10621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Romanov Aleksey Sergeevich</cp:lastModifiedBy>
  <cp:revision>982</cp:revision>
  <cp:lastPrinted>2016-11-17T10:53:00Z</cp:lastPrinted>
  <dcterms:created xsi:type="dcterms:W3CDTF">2016-03-30T16:46:00Z</dcterms:created>
  <dcterms:modified xsi:type="dcterms:W3CDTF">2017-09-14T15:39:00Z</dcterms:modified>
</cp:coreProperties>
</file>