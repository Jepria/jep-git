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419" w:rsidRPr="007D751A" w:rsidRDefault="00470419" w:rsidP="005B0263">
      <w:pPr>
        <w:pStyle w:val="a1"/>
        <w:rPr>
          <w:lang w:val="en-US"/>
        </w:rPr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00630" w:rsidRPr="0047360D" w:rsidRDefault="004F00D5" w:rsidP="00C2460F">
      <w:pPr>
        <w:pStyle w:val="a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0" w:name="_Toc454975884"/>
      <w:r w:rsidRPr="004F00D5">
        <w:t>Стандарты оформления кода JepRia-приложений</w:t>
      </w:r>
      <w:bookmarkEnd w:id="0"/>
      <w:r w:rsidR="00470419" w:rsidRPr="003B23C2">
        <w:br w:type="page"/>
      </w:r>
    </w:p>
    <w:p w:rsidR="00EC60F9" w:rsidRPr="00027375" w:rsidRDefault="00EC60F9">
      <w:pPr>
        <w:pStyle w:val="TOCHeading"/>
        <w:rPr>
          <w:color w:val="auto"/>
        </w:rPr>
      </w:pPr>
      <w:r w:rsidRPr="00027375">
        <w:rPr>
          <w:color w:val="auto"/>
        </w:rPr>
        <w:lastRenderedPageBreak/>
        <w:t>Оглавление</w:t>
      </w:r>
    </w:p>
    <w:p w:rsidR="00C10F1E" w:rsidRPr="0047360D" w:rsidRDefault="00400630" w:rsidP="004B6467">
      <w:pPr>
        <w:pStyle w:val="Title"/>
        <w:jc w:val="left"/>
        <w:rPr>
          <w:rFonts w:ascii="Times New Roman" w:hAnsi="Times New Roman"/>
          <w:bCs/>
          <w:caps/>
          <w:sz w:val="22"/>
          <w:szCs w:val="22"/>
        </w:rPr>
      </w:pPr>
      <w:r w:rsidRPr="0047360D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951844" w:rsidRDefault="000568FC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0568FC">
        <w:rPr>
          <w:lang w:val="en-US"/>
        </w:rPr>
        <w:fldChar w:fldCharType="begin"/>
      </w:r>
      <w:r w:rsidR="00764D9C">
        <w:rPr>
          <w:lang w:val="en-US"/>
        </w:rPr>
        <w:instrText xml:space="preserve"> TOC \o "1-3" \h \z \u </w:instrText>
      </w:r>
      <w:r w:rsidRPr="000568FC">
        <w:rPr>
          <w:lang w:val="en-US"/>
        </w:rPr>
        <w:fldChar w:fldCharType="separate"/>
      </w:r>
      <w:hyperlink w:anchor="_Toc454975884" w:history="1">
        <w:r w:rsidR="00951844" w:rsidRPr="0001613E">
          <w:rPr>
            <w:rStyle w:val="Hyperlink"/>
            <w:noProof/>
          </w:rPr>
          <w:t>Стандарты оформления кода JepRia-приложений</w:t>
        </w:r>
        <w:r w:rsidR="009518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44">
          <w:rPr>
            <w:noProof/>
            <w:webHidden/>
          </w:rPr>
          <w:instrText xml:space="preserve"> PAGEREF _Toc454975884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184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51844" w:rsidRDefault="000568FC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4975885" w:history="1">
        <w:r w:rsidR="00951844" w:rsidRPr="0001613E">
          <w:rPr>
            <w:rStyle w:val="Hyperlink"/>
            <w:noProof/>
          </w:rPr>
          <w:t>1.</w:t>
        </w:r>
        <w:r w:rsidR="00951844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951844" w:rsidRPr="0001613E">
          <w:rPr>
            <w:rStyle w:val="Hyperlink"/>
            <w:noProof/>
          </w:rPr>
          <w:t>Термины и сокращения</w:t>
        </w:r>
        <w:r w:rsidR="009518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44">
          <w:rPr>
            <w:noProof/>
            <w:webHidden/>
          </w:rPr>
          <w:instrText xml:space="preserve"> PAGEREF _Toc454975885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18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1844" w:rsidRDefault="000568FC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4975886" w:history="1">
        <w:r w:rsidR="00951844" w:rsidRPr="0001613E">
          <w:rPr>
            <w:rStyle w:val="Hyperlink"/>
            <w:noProof/>
          </w:rPr>
          <w:t>2.</w:t>
        </w:r>
        <w:r w:rsidR="00951844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951844" w:rsidRPr="0001613E">
          <w:rPr>
            <w:rStyle w:val="Hyperlink"/>
            <w:noProof/>
          </w:rPr>
          <w:t>Введение</w:t>
        </w:r>
        <w:r w:rsidR="009518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44">
          <w:rPr>
            <w:noProof/>
            <w:webHidden/>
          </w:rPr>
          <w:instrText xml:space="preserve"> PAGEREF _Toc454975886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18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1844" w:rsidRDefault="000568FC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4975887" w:history="1">
        <w:r w:rsidR="00951844" w:rsidRPr="0001613E">
          <w:rPr>
            <w:rStyle w:val="Hyperlink"/>
            <w:noProof/>
          </w:rPr>
          <w:t>3.</w:t>
        </w:r>
        <w:r w:rsidR="00951844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951844" w:rsidRPr="0001613E">
          <w:rPr>
            <w:rStyle w:val="Hyperlink"/>
            <w:noProof/>
          </w:rPr>
          <w:t>Соглашения оформления</w:t>
        </w:r>
        <w:r w:rsidR="00951844" w:rsidRPr="0001613E">
          <w:rPr>
            <w:rStyle w:val="Hyperlink"/>
            <w:noProof/>
            <w:lang w:val="en-US"/>
          </w:rPr>
          <w:t xml:space="preserve"> java</w:t>
        </w:r>
        <w:r w:rsidR="00951844" w:rsidRPr="0001613E">
          <w:rPr>
            <w:rStyle w:val="Hyperlink"/>
            <w:noProof/>
          </w:rPr>
          <w:t xml:space="preserve"> кода</w:t>
        </w:r>
        <w:r w:rsidR="009518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44">
          <w:rPr>
            <w:noProof/>
            <w:webHidden/>
          </w:rPr>
          <w:instrText xml:space="preserve"> PAGEREF _Toc454975887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18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1844" w:rsidRDefault="000568FC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4975888" w:history="1">
        <w:r w:rsidR="00951844" w:rsidRPr="0001613E">
          <w:rPr>
            <w:rStyle w:val="Hyperlink"/>
            <w:noProof/>
          </w:rPr>
          <w:t>3.1</w:t>
        </w:r>
        <w:r w:rsidR="00951844">
          <w:rPr>
            <w:rFonts w:asciiTheme="minorHAnsi" w:eastAsiaTheme="minorEastAsia" w:hAnsiTheme="minorHAnsi" w:cstheme="minorBidi"/>
            <w:noProof/>
          </w:rPr>
          <w:tab/>
        </w:r>
        <w:r w:rsidR="00951844" w:rsidRPr="0001613E">
          <w:rPr>
            <w:rStyle w:val="Hyperlink"/>
            <w:noProof/>
          </w:rPr>
          <w:t>Общие соглашения</w:t>
        </w:r>
        <w:r w:rsidR="009518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44">
          <w:rPr>
            <w:noProof/>
            <w:webHidden/>
          </w:rPr>
          <w:instrText xml:space="preserve"> PAGEREF _Toc454975888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18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1844" w:rsidRDefault="000568FC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4975889" w:history="1">
        <w:r w:rsidR="00951844" w:rsidRPr="0001613E">
          <w:rPr>
            <w:rStyle w:val="Hyperlink"/>
            <w:noProof/>
          </w:rPr>
          <w:t>3.2</w:t>
        </w:r>
        <w:r w:rsidR="00951844">
          <w:rPr>
            <w:rFonts w:asciiTheme="minorHAnsi" w:eastAsiaTheme="minorEastAsia" w:hAnsiTheme="minorHAnsi" w:cstheme="minorBidi"/>
            <w:noProof/>
          </w:rPr>
          <w:tab/>
        </w:r>
        <w:r w:rsidR="00951844" w:rsidRPr="0001613E">
          <w:rPr>
            <w:rStyle w:val="Hyperlink"/>
            <w:noProof/>
          </w:rPr>
          <w:t>Фигурные скобки</w:t>
        </w:r>
        <w:r w:rsidR="009518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44">
          <w:rPr>
            <w:noProof/>
            <w:webHidden/>
          </w:rPr>
          <w:instrText xml:space="preserve"> PAGEREF _Toc454975889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18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1844" w:rsidRDefault="000568FC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4975890" w:history="1">
        <w:r w:rsidR="00951844" w:rsidRPr="0001613E">
          <w:rPr>
            <w:rStyle w:val="Hyperlink"/>
            <w:noProof/>
            <w:lang w:val="en-US"/>
          </w:rPr>
          <w:t>3.3</w:t>
        </w:r>
        <w:r w:rsidR="00951844">
          <w:rPr>
            <w:rFonts w:asciiTheme="minorHAnsi" w:eastAsiaTheme="minorEastAsia" w:hAnsiTheme="minorHAnsi" w:cstheme="minorBidi"/>
            <w:noProof/>
          </w:rPr>
          <w:tab/>
        </w:r>
        <w:r w:rsidR="00951844" w:rsidRPr="0001613E">
          <w:rPr>
            <w:rStyle w:val="Hyperlink"/>
            <w:noProof/>
          </w:rPr>
          <w:t>Методы</w:t>
        </w:r>
        <w:r w:rsidR="009518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44">
          <w:rPr>
            <w:noProof/>
            <w:webHidden/>
          </w:rPr>
          <w:instrText xml:space="preserve"> PAGEREF _Toc454975890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18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844" w:rsidRDefault="000568FC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4975891" w:history="1">
        <w:r w:rsidR="00951844" w:rsidRPr="0001613E">
          <w:rPr>
            <w:rStyle w:val="Hyperlink"/>
            <w:bCs/>
            <w:noProof/>
          </w:rPr>
          <w:t>3.4</w:t>
        </w:r>
        <w:r w:rsidR="00951844">
          <w:rPr>
            <w:rFonts w:asciiTheme="minorHAnsi" w:eastAsiaTheme="minorEastAsia" w:hAnsiTheme="minorHAnsi" w:cstheme="minorBidi"/>
            <w:noProof/>
          </w:rPr>
          <w:tab/>
        </w:r>
        <w:r w:rsidR="00951844" w:rsidRPr="0001613E">
          <w:rPr>
            <w:rStyle w:val="Hyperlink"/>
            <w:noProof/>
          </w:rPr>
          <w:t>Переменные</w:t>
        </w:r>
        <w:r w:rsidR="009518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44">
          <w:rPr>
            <w:noProof/>
            <w:webHidden/>
          </w:rPr>
          <w:instrText xml:space="preserve"> PAGEREF _Toc454975891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18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844" w:rsidRDefault="000568FC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4975892" w:history="1">
        <w:r w:rsidR="00951844" w:rsidRPr="0001613E">
          <w:rPr>
            <w:rStyle w:val="Hyperlink"/>
            <w:noProof/>
          </w:rPr>
          <w:t>3.5</w:t>
        </w:r>
        <w:r w:rsidR="00951844">
          <w:rPr>
            <w:rFonts w:asciiTheme="minorHAnsi" w:eastAsiaTheme="minorEastAsia" w:hAnsiTheme="minorHAnsi" w:cstheme="minorBidi"/>
            <w:noProof/>
          </w:rPr>
          <w:tab/>
        </w:r>
        <w:r w:rsidR="00951844" w:rsidRPr="0001613E">
          <w:rPr>
            <w:rStyle w:val="Hyperlink"/>
            <w:noProof/>
          </w:rPr>
          <w:t>Исключения</w:t>
        </w:r>
        <w:r w:rsidR="009518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44">
          <w:rPr>
            <w:noProof/>
            <w:webHidden/>
          </w:rPr>
          <w:instrText xml:space="preserve"> PAGEREF _Toc454975892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18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844" w:rsidRDefault="000568FC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4975893" w:history="1">
        <w:r w:rsidR="00951844" w:rsidRPr="0001613E">
          <w:rPr>
            <w:rStyle w:val="Hyperlink"/>
            <w:noProof/>
          </w:rPr>
          <w:t>3.6</w:t>
        </w:r>
        <w:r w:rsidR="00951844">
          <w:rPr>
            <w:rFonts w:asciiTheme="minorHAnsi" w:eastAsiaTheme="minorEastAsia" w:hAnsiTheme="minorHAnsi" w:cstheme="minorBidi"/>
            <w:noProof/>
          </w:rPr>
          <w:tab/>
        </w:r>
        <w:r w:rsidR="00951844" w:rsidRPr="0001613E">
          <w:rPr>
            <w:rStyle w:val="Hyperlink"/>
            <w:noProof/>
          </w:rPr>
          <w:t>Аннотации</w:t>
        </w:r>
        <w:r w:rsidR="009518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44">
          <w:rPr>
            <w:noProof/>
            <w:webHidden/>
          </w:rPr>
          <w:instrText xml:space="preserve"> PAGEREF _Toc454975893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18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844" w:rsidRDefault="000568FC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4975894" w:history="1">
        <w:r w:rsidR="00951844" w:rsidRPr="0001613E">
          <w:rPr>
            <w:rStyle w:val="Hyperlink"/>
            <w:noProof/>
          </w:rPr>
          <w:t>4.</w:t>
        </w:r>
        <w:r w:rsidR="00951844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951844" w:rsidRPr="0001613E">
          <w:rPr>
            <w:rStyle w:val="Hyperlink"/>
            <w:noProof/>
          </w:rPr>
          <w:t>Регламент внесения изменений</w:t>
        </w:r>
        <w:r w:rsidR="009518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44">
          <w:rPr>
            <w:noProof/>
            <w:webHidden/>
          </w:rPr>
          <w:instrText xml:space="preserve"> PAGEREF _Toc454975894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18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1844" w:rsidRDefault="000568FC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4975895" w:history="1">
        <w:r w:rsidR="00951844" w:rsidRPr="0001613E">
          <w:rPr>
            <w:rStyle w:val="Hyperlink"/>
            <w:noProof/>
          </w:rPr>
          <w:t>5.</w:t>
        </w:r>
        <w:r w:rsidR="00951844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951844" w:rsidRPr="0001613E">
          <w:rPr>
            <w:rStyle w:val="Hyperlink"/>
            <w:noProof/>
          </w:rPr>
          <w:t>Источники</w:t>
        </w:r>
        <w:r w:rsidR="009518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44">
          <w:rPr>
            <w:noProof/>
            <w:webHidden/>
          </w:rPr>
          <w:instrText xml:space="preserve"> PAGEREF _Toc454975895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18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F01D2" w:rsidRPr="00764D9C" w:rsidRDefault="000568FC" w:rsidP="00764D9C">
      <w:pPr>
        <w:rPr>
          <w:lang w:val="en-US"/>
        </w:rPr>
      </w:pPr>
      <w:r>
        <w:rPr>
          <w:lang w:val="en-US"/>
        </w:rPr>
        <w:fldChar w:fldCharType="end"/>
      </w:r>
    </w:p>
    <w:p w:rsidR="00C5342C" w:rsidRPr="0047360D" w:rsidRDefault="00EC536E" w:rsidP="00FA79AF">
      <w:r w:rsidRPr="0047360D">
        <w:br w:type="page"/>
      </w:r>
    </w:p>
    <w:p w:rsidR="00E873C9" w:rsidRDefault="00560575" w:rsidP="00E873C9">
      <w:pPr>
        <w:pStyle w:val="Heading1"/>
      </w:pPr>
      <w:bookmarkStart w:id="1" w:name="_Toc454975885"/>
      <w:bookmarkStart w:id="2" w:name="_Toc288742921"/>
      <w:bookmarkStart w:id="3" w:name="_Toc295385563"/>
      <w:bookmarkStart w:id="4" w:name="_Toc302388157"/>
      <w:bookmarkStart w:id="5" w:name="_Toc303087309"/>
      <w:bookmarkStart w:id="6" w:name="_Toc305507318"/>
      <w:bookmarkStart w:id="7" w:name="_Toc320194773"/>
      <w:bookmarkStart w:id="8" w:name="_Toc324772052"/>
      <w:bookmarkStart w:id="9" w:name="_Toc395605102"/>
      <w:bookmarkStart w:id="10" w:name="_Toc436203377"/>
      <w:bookmarkStart w:id="11" w:name="_Toc452813577"/>
      <w:r>
        <w:lastRenderedPageBreak/>
        <w:t>Термины и сокращения</w:t>
      </w:r>
      <w:bookmarkEnd w:id="1"/>
    </w:p>
    <w:p w:rsidR="00E873C9" w:rsidRPr="00E873C9" w:rsidRDefault="00E873C9" w:rsidP="00E873C9"/>
    <w:p w:rsidR="007D7C98" w:rsidRPr="00674DA1" w:rsidRDefault="00674DA1" w:rsidP="00F96CF9">
      <w:pPr>
        <w:rPr>
          <w:lang w:val="en-US"/>
        </w:rPr>
      </w:pPr>
      <w:r>
        <w:rPr>
          <w:lang w:val="en-US"/>
        </w:rPr>
        <w:t>TBD</w:t>
      </w:r>
    </w:p>
    <w:p w:rsidR="007D7C98" w:rsidRDefault="007D7C98" w:rsidP="00F96CF9"/>
    <w:p w:rsidR="008E167C" w:rsidRDefault="008E167C" w:rsidP="00A5143E">
      <w:pPr>
        <w:pStyle w:val="Heading1"/>
      </w:pPr>
      <w:bookmarkStart w:id="12" w:name="_Toc454975886"/>
      <w:r w:rsidRPr="0047360D">
        <w:t>Введение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2"/>
    </w:p>
    <w:p w:rsidR="004F00D5" w:rsidRDefault="004F00D5" w:rsidP="004F00D5"/>
    <w:p w:rsidR="00C95685" w:rsidRPr="00C95685" w:rsidRDefault="004F00D5" w:rsidP="00C95685">
      <w:r>
        <w:t>Данный документ описывает соглашения по оформлению</w:t>
      </w:r>
      <w:r w:rsidR="00917CEF">
        <w:t xml:space="preserve"> </w:t>
      </w:r>
      <w:r w:rsidR="00917CEF">
        <w:rPr>
          <w:lang w:val="en-US"/>
        </w:rPr>
        <w:t>java</w:t>
      </w:r>
      <w:r>
        <w:t xml:space="preserve"> кода </w:t>
      </w:r>
      <w:proofErr w:type="spellStart"/>
      <w:r>
        <w:rPr>
          <w:lang w:val="en-US"/>
        </w:rPr>
        <w:t>JepRia</w:t>
      </w:r>
      <w:proofErr w:type="spellEnd"/>
      <w:r w:rsidRPr="004F00D5">
        <w:t>-</w:t>
      </w:r>
      <w:r>
        <w:t>приложений. Соглашения имеют рекомендательный характер</w:t>
      </w:r>
      <w:r w:rsidR="00C95685">
        <w:t xml:space="preserve">, подходят для использования в большинстве случаев. </w:t>
      </w:r>
      <w:r w:rsidR="00C95685" w:rsidRPr="00C95685">
        <w:t xml:space="preserve">Стандартные ситуации необходимо оформлять одинаково. Если появляются специфичные случаи, то необходимо оставлять подробный комментарий, почему стандартное соглашение не подошло. </w:t>
      </w:r>
    </w:p>
    <w:p w:rsidR="004F00D5" w:rsidRDefault="004F00D5" w:rsidP="004F00D5"/>
    <w:p w:rsidR="00C95685" w:rsidRDefault="00C95685" w:rsidP="004F00D5">
      <w:r>
        <w:t xml:space="preserve">Данные соглашения необходимо использовать при написании прикладных модулей. </w:t>
      </w:r>
    </w:p>
    <w:p w:rsidR="004F00D5" w:rsidRPr="004F00D5" w:rsidRDefault="004F00D5" w:rsidP="004F00D5"/>
    <w:bookmarkEnd w:id="10"/>
    <w:bookmarkEnd w:id="11"/>
    <w:p w:rsidR="00E873C9" w:rsidRDefault="00E873C9" w:rsidP="00E873C9">
      <w:r>
        <w:t xml:space="preserve">Некоторые соглашения поможет контролировать </w:t>
      </w:r>
      <w:r>
        <w:rPr>
          <w:lang w:val="en-US"/>
        </w:rPr>
        <w:t>IDE</w:t>
      </w:r>
      <w:r w:rsidRPr="00E873C9">
        <w:t xml:space="preserve">, </w:t>
      </w:r>
      <w:r>
        <w:t>такие как: максимальная длина строки, символы отступов, максимальное количество строк в одной функции.</w:t>
      </w:r>
    </w:p>
    <w:p w:rsidR="00E873C9" w:rsidRPr="004F00D5" w:rsidRDefault="00E873C9" w:rsidP="00E873C9"/>
    <w:p w:rsidR="00E873C9" w:rsidRDefault="00E873C9" w:rsidP="00E873C9">
      <w:r>
        <w:t xml:space="preserve">В качестве основы берем стандарт от компании </w:t>
      </w:r>
      <w:r>
        <w:rPr>
          <w:lang w:val="en-US"/>
        </w:rPr>
        <w:t>sun</w:t>
      </w:r>
      <w:r>
        <w:t xml:space="preserve">: </w:t>
      </w:r>
      <w:hyperlink r:id="rId8" w:history="1">
        <w:r>
          <w:rPr>
            <w:rStyle w:val="Hyperlink"/>
          </w:rPr>
          <w:t>http://www.oracle.com/technetwork/java/codeconventions-150003.pdf</w:t>
        </w:r>
      </w:hyperlink>
    </w:p>
    <w:p w:rsidR="00742993" w:rsidRPr="00707CF3" w:rsidRDefault="00742993" w:rsidP="00F92C91"/>
    <w:p w:rsidR="00594703" w:rsidRPr="00594703" w:rsidRDefault="00594703" w:rsidP="00594703">
      <w:pPr>
        <w:pStyle w:val="Heading1"/>
      </w:pPr>
      <w:bookmarkStart w:id="13" w:name="_Toc454975887"/>
      <w:r>
        <w:t>Соглашения оформления</w:t>
      </w:r>
      <w:r w:rsidR="00742DF3">
        <w:rPr>
          <w:lang w:val="en-US"/>
        </w:rPr>
        <w:t xml:space="preserve"> java</w:t>
      </w:r>
      <w:r>
        <w:t xml:space="preserve"> кода</w:t>
      </w:r>
      <w:bookmarkEnd w:id="13"/>
    </w:p>
    <w:p w:rsidR="00594703" w:rsidRPr="00594703" w:rsidRDefault="00594703" w:rsidP="00594703">
      <w:pPr>
        <w:pStyle w:val="Heading2"/>
      </w:pPr>
      <w:bookmarkStart w:id="14" w:name="_Toc454975888"/>
      <w:r>
        <w:t>Общие соглашения</w:t>
      </w:r>
      <w:bookmarkEnd w:id="14"/>
    </w:p>
    <w:p w:rsidR="00E873C9" w:rsidRPr="00E873C9" w:rsidRDefault="00E873C9" w:rsidP="00E873C9">
      <w:pPr>
        <w:pStyle w:val="ListParagraph"/>
        <w:widowControl/>
        <w:numPr>
          <w:ilvl w:val="0"/>
          <w:numId w:val="30"/>
        </w:numPr>
        <w:spacing w:line="240" w:lineRule="auto"/>
      </w:pPr>
      <w:r w:rsidRPr="00E873C9">
        <w:t xml:space="preserve">В качестве одного отступа использовать </w:t>
      </w:r>
      <w:r w:rsidR="00B626AA" w:rsidRPr="000276FA">
        <w:t xml:space="preserve">2 </w:t>
      </w:r>
      <w:r w:rsidR="00B626AA">
        <w:t>символа пробела</w:t>
      </w:r>
      <w:r w:rsidR="000276FA">
        <w:t xml:space="preserve"> (</w:t>
      </w:r>
      <w:r w:rsidR="004C2991">
        <w:t>без табуляции</w:t>
      </w:r>
      <w:r w:rsidR="000276FA">
        <w:t>)</w:t>
      </w:r>
      <w:r w:rsidRPr="00E873C9">
        <w:t>.</w:t>
      </w:r>
    </w:p>
    <w:p w:rsidR="00E873C9" w:rsidRPr="00E873C9" w:rsidRDefault="00E873C9" w:rsidP="00E873C9">
      <w:pPr>
        <w:pStyle w:val="ListParagraph"/>
        <w:widowControl/>
        <w:numPr>
          <w:ilvl w:val="0"/>
          <w:numId w:val="30"/>
        </w:numPr>
        <w:spacing w:line="240" w:lineRule="auto"/>
      </w:pPr>
      <w:r w:rsidRPr="00E873C9">
        <w:t xml:space="preserve">Стиль написание составных слов – </w:t>
      </w:r>
      <w:proofErr w:type="spellStart"/>
      <w:r w:rsidRPr="00E873C9">
        <w:t>CamelCase</w:t>
      </w:r>
      <w:proofErr w:type="spellEnd"/>
      <w:r w:rsidRPr="00E873C9">
        <w:t>.</w:t>
      </w:r>
    </w:p>
    <w:p w:rsidR="00E873C9" w:rsidRPr="00E873C9" w:rsidRDefault="00E873C9" w:rsidP="00E873C9">
      <w:pPr>
        <w:pStyle w:val="ListParagraph"/>
        <w:widowControl/>
        <w:numPr>
          <w:ilvl w:val="0"/>
          <w:numId w:val="30"/>
        </w:numPr>
        <w:spacing w:line="240" w:lineRule="auto"/>
      </w:pPr>
      <w:r w:rsidRPr="00E873C9">
        <w:t>Максимальная длина одной строки – 120 символов.</w:t>
      </w:r>
    </w:p>
    <w:p w:rsidR="00E206B7" w:rsidRDefault="00E873C9" w:rsidP="0065589E">
      <w:pPr>
        <w:pStyle w:val="ListParagraph"/>
        <w:widowControl/>
        <w:numPr>
          <w:ilvl w:val="0"/>
          <w:numId w:val="30"/>
        </w:numPr>
        <w:spacing w:line="240" w:lineRule="auto"/>
      </w:pPr>
      <w:r w:rsidRPr="00E873C9">
        <w:t>Использовать соглашения в прикладных модулях – комментировать нестандартный функционал прикладных модулей.</w:t>
      </w:r>
    </w:p>
    <w:p w:rsidR="00594703" w:rsidRDefault="00594703" w:rsidP="00594703">
      <w:pPr>
        <w:pStyle w:val="ListParagraph"/>
        <w:widowControl/>
        <w:spacing w:line="240" w:lineRule="auto"/>
        <w:ind w:left="720"/>
      </w:pPr>
    </w:p>
    <w:p w:rsidR="00811AC1" w:rsidRDefault="00811AC1" w:rsidP="00811AC1">
      <w:pPr>
        <w:pStyle w:val="Heading2"/>
      </w:pPr>
      <w:bookmarkStart w:id="15" w:name="_Toc454975889"/>
      <w:r>
        <w:t>Фигурные скобки</w:t>
      </w:r>
      <w:bookmarkEnd w:id="15"/>
    </w:p>
    <w:p w:rsidR="00811AC1" w:rsidRDefault="00811AC1" w:rsidP="00811AC1">
      <w:pPr>
        <w:pStyle w:val="ListParagraph"/>
        <w:widowControl/>
        <w:numPr>
          <w:ilvl w:val="0"/>
          <w:numId w:val="36"/>
        </w:numPr>
        <w:spacing w:line="240" w:lineRule="auto"/>
      </w:pPr>
      <w:proofErr w:type="gramStart"/>
      <w:r>
        <w:t>Для открывающих фигурные скобок не выделяется отдельная строка, они находятся в той же строке, что и код перед ними:</w:t>
      </w:r>
      <w:proofErr w:type="gramEnd"/>
    </w:p>
    <w:p w:rsidR="00811AC1" w:rsidRDefault="00811AC1" w:rsidP="00811AC1">
      <w:pPr>
        <w:rPr>
          <w:lang w:val="en-US"/>
        </w:rPr>
      </w:pPr>
      <w:r>
        <w:t xml:space="preserve">                </w:t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 xml:space="preserve"> {</w:t>
      </w:r>
    </w:p>
    <w:p w:rsidR="00811AC1" w:rsidRDefault="00811AC1" w:rsidP="00811AC1">
      <w:pPr>
        <w:rPr>
          <w:lang w:val="en-US"/>
        </w:rPr>
      </w:pPr>
      <w:r>
        <w:rPr>
          <w:lang w:val="en-US"/>
        </w:rPr>
        <w:t xml:space="preserve">                              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() {</w:t>
      </w:r>
    </w:p>
    <w:p w:rsidR="00811AC1" w:rsidRDefault="00811AC1" w:rsidP="00811AC1">
      <w:pPr>
        <w:rPr>
          <w:lang w:val="en-US"/>
        </w:rPr>
      </w:pPr>
      <w:r>
        <w:rPr>
          <w:lang w:val="en-US"/>
        </w:rPr>
        <w:t xml:space="preserve">                                              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(something) {</w:t>
      </w:r>
    </w:p>
    <w:p w:rsidR="00811AC1" w:rsidRDefault="00811AC1" w:rsidP="00811AC1">
      <w:r>
        <w:rPr>
          <w:lang w:val="en-US"/>
        </w:rPr>
        <w:t xml:space="preserve">                                                               </w:t>
      </w:r>
      <w:r>
        <w:t>// ...</w:t>
      </w:r>
    </w:p>
    <w:p w:rsidR="00811AC1" w:rsidRDefault="00811AC1" w:rsidP="00811AC1">
      <w:r>
        <w:t xml:space="preserve">                                              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somethingElse</w:t>
      </w:r>
      <w:proofErr w:type="spellEnd"/>
      <w:r>
        <w:t>) {</w:t>
      </w:r>
    </w:p>
    <w:p w:rsidR="00811AC1" w:rsidRDefault="00811AC1" w:rsidP="00811AC1">
      <w:r>
        <w:t>                                                               // ...</w:t>
      </w:r>
    </w:p>
    <w:p w:rsidR="00811AC1" w:rsidRDefault="00811AC1" w:rsidP="00811AC1">
      <w:r>
        <w:t xml:space="preserve">                                               } </w:t>
      </w:r>
      <w:proofErr w:type="spellStart"/>
      <w:r>
        <w:t>else</w:t>
      </w:r>
      <w:proofErr w:type="spellEnd"/>
      <w:r>
        <w:t xml:space="preserve"> {</w:t>
      </w:r>
    </w:p>
    <w:p w:rsidR="00811AC1" w:rsidRDefault="00811AC1" w:rsidP="00811AC1">
      <w:r>
        <w:t>                                                               // ...</w:t>
      </w:r>
    </w:p>
    <w:p w:rsidR="00811AC1" w:rsidRDefault="00811AC1" w:rsidP="00811AC1">
      <w:r>
        <w:t>                                               }</w:t>
      </w:r>
    </w:p>
    <w:p w:rsidR="00811AC1" w:rsidRDefault="00811AC1" w:rsidP="00811AC1">
      <w:r>
        <w:t>                               }</w:t>
      </w:r>
    </w:p>
    <w:p w:rsidR="00811AC1" w:rsidRDefault="00811AC1" w:rsidP="00811AC1">
      <w:r>
        <w:t>                }</w:t>
      </w:r>
    </w:p>
    <w:p w:rsidR="00811AC1" w:rsidRDefault="00811AC1" w:rsidP="00811AC1"/>
    <w:p w:rsidR="00811AC1" w:rsidRDefault="00811AC1" w:rsidP="00811AC1">
      <w:pPr>
        <w:pStyle w:val="ListParagraph"/>
        <w:widowControl/>
        <w:numPr>
          <w:ilvl w:val="0"/>
          <w:numId w:val="36"/>
        </w:numPr>
        <w:spacing w:line="240" w:lineRule="auto"/>
        <w:rPr>
          <w:lang w:val="en-US"/>
        </w:rPr>
      </w:pPr>
      <w:r>
        <w:t xml:space="preserve">Фигурные скобки </w:t>
      </w:r>
      <w:r>
        <w:rPr>
          <w:color w:val="FF0000"/>
        </w:rPr>
        <w:t>всегда</w:t>
      </w:r>
      <w:r>
        <w:t xml:space="preserve"> требуются для оператора условия. Исключением является, когда оператор условия и его тело помещаются в одну строку. То есть можно писать так</w:t>
      </w:r>
      <w:r>
        <w:rPr>
          <w:lang w:val="en-US"/>
        </w:rPr>
        <w:t>:</w:t>
      </w:r>
    </w:p>
    <w:p w:rsidR="00811AC1" w:rsidRDefault="00811AC1" w:rsidP="00811AC1">
      <w:pPr>
        <w:rPr>
          <w:lang w:val="en-US"/>
        </w:rPr>
      </w:pPr>
      <w:r>
        <w:rPr>
          <w:lang w:val="en-US"/>
        </w:rPr>
        <w:t xml:space="preserve">               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(condition) {</w:t>
      </w:r>
    </w:p>
    <w:p w:rsidR="00811AC1" w:rsidRDefault="00811AC1" w:rsidP="00811AC1">
      <w:pPr>
        <w:rPr>
          <w:lang w:val="en-US"/>
        </w:rPr>
      </w:pPr>
      <w:r>
        <w:rPr>
          <w:lang w:val="en-US"/>
        </w:rPr>
        <w:t xml:space="preserve">                               </w:t>
      </w:r>
      <w:proofErr w:type="gramStart"/>
      <w:r>
        <w:rPr>
          <w:lang w:val="en-US"/>
        </w:rPr>
        <w:t>body(</w:t>
      </w:r>
      <w:proofErr w:type="gramEnd"/>
      <w:r>
        <w:rPr>
          <w:lang w:val="en-US"/>
        </w:rPr>
        <w:t xml:space="preserve">); // ok </w:t>
      </w:r>
    </w:p>
    <w:p w:rsidR="00811AC1" w:rsidRDefault="00811AC1" w:rsidP="00811AC1">
      <w:pPr>
        <w:rPr>
          <w:lang w:val="en-US"/>
        </w:rPr>
      </w:pPr>
      <w:r>
        <w:rPr>
          <w:lang w:val="en-US"/>
        </w:rPr>
        <w:t>                }</w:t>
      </w:r>
    </w:p>
    <w:p w:rsidR="00811AC1" w:rsidRDefault="00811AC1" w:rsidP="00811AC1">
      <w:pPr>
        <w:rPr>
          <w:lang w:val="en-US"/>
        </w:rPr>
      </w:pPr>
      <w:r>
        <w:rPr>
          <w:lang w:val="en-US"/>
        </w:rPr>
        <w:t xml:space="preserve">               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(condition) body(); // ok</w:t>
      </w:r>
    </w:p>
    <w:p w:rsidR="00811AC1" w:rsidRDefault="00811AC1" w:rsidP="00811AC1">
      <w:pPr>
        <w:rPr>
          <w:lang w:val="en-US"/>
        </w:rPr>
      </w:pPr>
    </w:p>
    <w:p w:rsidR="00811AC1" w:rsidRDefault="00811AC1" w:rsidP="00811AC1">
      <w:r>
        <w:rPr>
          <w:lang w:val="en-US"/>
        </w:rPr>
        <w:t xml:space="preserve">                </w:t>
      </w:r>
      <w:r>
        <w:t>Но так нельзя:</w:t>
      </w:r>
    </w:p>
    <w:p w:rsidR="00811AC1" w:rsidRDefault="00811AC1" w:rsidP="00811AC1">
      <w:r>
        <w:t xml:space="preserve">               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condition</w:t>
      </w:r>
      <w:proofErr w:type="spellEnd"/>
      <w:r>
        <w:t>)</w:t>
      </w:r>
    </w:p>
    <w:p w:rsidR="00811AC1" w:rsidRDefault="00811AC1" w:rsidP="00811AC1">
      <w:r>
        <w:t xml:space="preserve">                               </w:t>
      </w:r>
      <w:proofErr w:type="spellStart"/>
      <w:r>
        <w:t>body</w:t>
      </w:r>
      <w:proofErr w:type="spellEnd"/>
      <w:r>
        <w:t xml:space="preserve">(); // </w:t>
      </w:r>
      <w:proofErr w:type="spellStart"/>
      <w:r>
        <w:t>bad</w:t>
      </w:r>
      <w:proofErr w:type="spellEnd"/>
    </w:p>
    <w:p w:rsidR="00811AC1" w:rsidRDefault="00811AC1" w:rsidP="00594703">
      <w:pPr>
        <w:pStyle w:val="ListParagraph"/>
        <w:widowControl/>
        <w:spacing w:line="240" w:lineRule="auto"/>
        <w:ind w:left="720"/>
      </w:pPr>
    </w:p>
    <w:p w:rsidR="00A53E3A" w:rsidRDefault="00594703" w:rsidP="00594703">
      <w:pPr>
        <w:pStyle w:val="Heading2"/>
        <w:rPr>
          <w:lang w:val="en-US"/>
        </w:rPr>
      </w:pPr>
      <w:bookmarkStart w:id="16" w:name="_Toc454975890"/>
      <w:r>
        <w:t>Методы</w:t>
      </w:r>
      <w:bookmarkEnd w:id="16"/>
    </w:p>
    <w:p w:rsidR="00594703" w:rsidRDefault="00594703" w:rsidP="00594703">
      <w:pPr>
        <w:pStyle w:val="ListParagraph"/>
        <w:widowControl/>
        <w:numPr>
          <w:ilvl w:val="0"/>
          <w:numId w:val="33"/>
        </w:numPr>
        <w:spacing w:line="240" w:lineRule="auto"/>
      </w:pPr>
      <w:r>
        <w:t>Названия методов должны быть глаголами, первая буква должна быть строчной.</w:t>
      </w:r>
    </w:p>
    <w:p w:rsidR="00594703" w:rsidRDefault="00594703" w:rsidP="00594703">
      <w:pPr>
        <w:pStyle w:val="ListParagraph"/>
        <w:widowControl/>
        <w:numPr>
          <w:ilvl w:val="0"/>
          <w:numId w:val="33"/>
        </w:numPr>
        <w:spacing w:line="240" w:lineRule="auto"/>
      </w:pPr>
      <w:r>
        <w:t>Должны быть короткими, и выполнять только одну задачу.</w:t>
      </w:r>
    </w:p>
    <w:p w:rsidR="00594703" w:rsidRDefault="00594703" w:rsidP="00594703">
      <w:pPr>
        <w:pStyle w:val="ListParagraph"/>
        <w:widowControl/>
        <w:numPr>
          <w:ilvl w:val="0"/>
          <w:numId w:val="33"/>
        </w:numPr>
        <w:spacing w:line="240" w:lineRule="auto"/>
      </w:pPr>
      <w:r>
        <w:t>Имена методов должны быть самодокументированными.</w:t>
      </w:r>
    </w:p>
    <w:p w:rsidR="00594703" w:rsidRDefault="00594703" w:rsidP="00594703">
      <w:pPr>
        <w:pStyle w:val="ListParagraph"/>
        <w:widowControl/>
        <w:numPr>
          <w:ilvl w:val="0"/>
          <w:numId w:val="33"/>
        </w:numPr>
        <w:spacing w:line="240" w:lineRule="auto"/>
      </w:pPr>
      <w:r>
        <w:t>Максимальное количество строк для одной функции – 40 строк. Если метод превышает 40 строк, то вам, возможно, стоит подумать о том, можно ли его разбить на части, не нарушив структуры программы.</w:t>
      </w:r>
    </w:p>
    <w:p w:rsidR="00811AC1" w:rsidRDefault="00811AC1" w:rsidP="00811AC1">
      <w:pPr>
        <w:widowControl/>
        <w:spacing w:line="240" w:lineRule="auto"/>
      </w:pPr>
    </w:p>
    <w:p w:rsidR="00811AC1" w:rsidRDefault="00811AC1" w:rsidP="00811AC1">
      <w:pPr>
        <w:pStyle w:val="Heading2"/>
        <w:rPr>
          <w:bCs/>
          <w:u w:val="single"/>
        </w:rPr>
      </w:pPr>
      <w:bookmarkStart w:id="17" w:name="_Toc454975891"/>
      <w:r w:rsidRPr="00811AC1">
        <w:t>Переменные</w:t>
      </w:r>
      <w:bookmarkEnd w:id="17"/>
    </w:p>
    <w:p w:rsidR="00811AC1" w:rsidRDefault="00811AC1" w:rsidP="00811AC1">
      <w:pPr>
        <w:pStyle w:val="ListParagraph"/>
        <w:widowControl/>
        <w:numPr>
          <w:ilvl w:val="0"/>
          <w:numId w:val="34"/>
        </w:numPr>
        <w:spacing w:line="240" w:lineRule="auto"/>
      </w:pPr>
      <w:r>
        <w:rPr>
          <w:lang w:val="en-US"/>
        </w:rPr>
        <w:t>M</w:t>
      </w:r>
      <w:proofErr w:type="spellStart"/>
      <w:r w:rsidRPr="00811AC1">
        <w:t>inimize</w:t>
      </w:r>
      <w:proofErr w:type="spellEnd"/>
      <w:r w:rsidRPr="00811AC1">
        <w:t xml:space="preserve"> </w:t>
      </w:r>
      <w:proofErr w:type="spellStart"/>
      <w:r w:rsidRPr="00811AC1">
        <w:t>scope</w:t>
      </w:r>
      <w:proofErr w:type="spellEnd"/>
      <w:r w:rsidRPr="00811AC1">
        <w:t xml:space="preserve"> </w:t>
      </w:r>
      <w:proofErr w:type="spellStart"/>
      <w:r w:rsidRPr="00811AC1">
        <w:t>of</w:t>
      </w:r>
      <w:proofErr w:type="spellEnd"/>
      <w:r w:rsidRPr="00811AC1">
        <w:t xml:space="preserve"> </w:t>
      </w:r>
      <w:proofErr w:type="spellStart"/>
      <w:r w:rsidRPr="00811AC1">
        <w:t>variables</w:t>
      </w:r>
      <w:proofErr w:type="spellEnd"/>
      <w:r>
        <w:t xml:space="preserve">. Объявлять каждую переменную там, где она используется в первый раз. </w:t>
      </w:r>
    </w:p>
    <w:p w:rsidR="00811AC1" w:rsidRDefault="00811AC1" w:rsidP="00811AC1">
      <w:pPr>
        <w:pStyle w:val="ListParagraph"/>
        <w:widowControl/>
        <w:numPr>
          <w:ilvl w:val="0"/>
          <w:numId w:val="34"/>
        </w:numPr>
        <w:spacing w:line="240" w:lineRule="auto"/>
      </w:pPr>
      <w:r>
        <w:t>Инициализация должна производиться, по возможности, сразу.</w:t>
      </w:r>
    </w:p>
    <w:p w:rsidR="00811AC1" w:rsidRDefault="00811AC1" w:rsidP="00811AC1">
      <w:pPr>
        <w:widowControl/>
        <w:spacing w:line="240" w:lineRule="auto"/>
      </w:pPr>
    </w:p>
    <w:p w:rsidR="00811AC1" w:rsidRDefault="00811AC1" w:rsidP="00811AC1">
      <w:pPr>
        <w:pStyle w:val="Heading2"/>
      </w:pPr>
      <w:bookmarkStart w:id="18" w:name="_Toc454975892"/>
      <w:r>
        <w:t>Исключения</w:t>
      </w:r>
      <w:bookmarkEnd w:id="18"/>
    </w:p>
    <w:p w:rsidR="00811AC1" w:rsidRDefault="00811AC1" w:rsidP="00811AC1">
      <w:pPr>
        <w:pStyle w:val="ListParagraph"/>
        <w:widowControl/>
        <w:numPr>
          <w:ilvl w:val="0"/>
          <w:numId w:val="35"/>
        </w:numPr>
        <w:spacing w:line="240" w:lineRule="auto"/>
        <w:ind w:left="714" w:hanging="357"/>
      </w:pPr>
      <w:r>
        <w:t xml:space="preserve">Не игнорируйте </w:t>
      </w:r>
      <w:r>
        <w:rPr>
          <w:color w:val="FF0000"/>
        </w:rPr>
        <w:t>никакие</w:t>
      </w:r>
      <w:r>
        <w:t xml:space="preserve"> исключения.</w:t>
      </w:r>
    </w:p>
    <w:p w:rsidR="00811AC1" w:rsidRDefault="00811AC1" w:rsidP="00811AC1">
      <w:pPr>
        <w:pStyle w:val="ListParagraph"/>
        <w:widowControl/>
        <w:numPr>
          <w:ilvl w:val="0"/>
          <w:numId w:val="35"/>
        </w:numPr>
        <w:shd w:val="clear" w:color="auto" w:fill="FFFFFF"/>
        <w:spacing w:line="240" w:lineRule="auto"/>
        <w:ind w:left="714" w:hanging="357"/>
        <w:textAlignment w:val="baseline"/>
      </w:pPr>
      <w:r>
        <w:t>Не перехватывайте обобщенные исключения.</w:t>
      </w:r>
    </w:p>
    <w:p w:rsidR="00811AC1" w:rsidRDefault="00811AC1" w:rsidP="00811AC1">
      <w:pPr>
        <w:pStyle w:val="ListParagraph"/>
        <w:shd w:val="clear" w:color="auto" w:fill="FFFFFF"/>
        <w:ind w:left="357"/>
        <w:textAlignment w:val="baseline"/>
        <w:rPr>
          <w:lang w:val="en-US"/>
        </w:rPr>
      </w:pPr>
      <w:r>
        <w:t xml:space="preserve">        </w:t>
      </w:r>
      <w:proofErr w:type="gramStart"/>
      <w:r>
        <w:rPr>
          <w:lang w:val="en-US"/>
        </w:rPr>
        <w:t>try</w:t>
      </w:r>
      <w:proofErr w:type="gramEnd"/>
      <w:r>
        <w:rPr>
          <w:lang w:val="en-US"/>
        </w:rPr>
        <w:t xml:space="preserve"> {</w:t>
      </w:r>
    </w:p>
    <w:p w:rsidR="00811AC1" w:rsidRDefault="00811AC1" w:rsidP="00811AC1">
      <w:pPr>
        <w:pStyle w:val="ListParagraph"/>
        <w:shd w:val="clear" w:color="auto" w:fill="FFFFFF"/>
        <w:ind w:left="357"/>
        <w:textAlignment w:val="baseline"/>
        <w:rPr>
          <w:lang w:val="en-US"/>
        </w:rPr>
      </w:pPr>
      <w:r>
        <w:rPr>
          <w:lang w:val="en-US"/>
        </w:rPr>
        <w:t xml:space="preserve">                       </w:t>
      </w:r>
      <w:proofErr w:type="spellStart"/>
      <w:proofErr w:type="gramStart"/>
      <w:r>
        <w:rPr>
          <w:lang w:val="en-US"/>
        </w:rPr>
        <w:t>someComplicatedIOFunction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        // may throw </w:t>
      </w:r>
      <w:proofErr w:type="spellStart"/>
      <w:r>
        <w:rPr>
          <w:lang w:val="en-US"/>
        </w:rPr>
        <w:t>IOException</w:t>
      </w:r>
      <w:proofErr w:type="spellEnd"/>
      <w:r>
        <w:rPr>
          <w:lang w:val="en-US"/>
        </w:rPr>
        <w:t xml:space="preserve"> </w:t>
      </w:r>
    </w:p>
    <w:p w:rsidR="00811AC1" w:rsidRDefault="00811AC1" w:rsidP="00811AC1">
      <w:pPr>
        <w:pStyle w:val="ListParagraph"/>
        <w:shd w:val="clear" w:color="auto" w:fill="FFFFFF"/>
        <w:ind w:left="357"/>
        <w:textAlignment w:val="baseline"/>
        <w:rPr>
          <w:lang w:val="en-US"/>
        </w:rPr>
      </w:pPr>
      <w:r>
        <w:rPr>
          <w:lang w:val="en-US"/>
        </w:rPr>
        <w:t xml:space="preserve">                       </w:t>
      </w:r>
      <w:proofErr w:type="spellStart"/>
      <w:proofErr w:type="gramStart"/>
      <w:r>
        <w:rPr>
          <w:lang w:val="en-US"/>
        </w:rPr>
        <w:t>someComplicatedParsingFunction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   // may throw </w:t>
      </w:r>
      <w:proofErr w:type="spellStart"/>
      <w:r>
        <w:rPr>
          <w:lang w:val="en-US"/>
        </w:rPr>
        <w:t>ParsingException</w:t>
      </w:r>
      <w:proofErr w:type="spellEnd"/>
      <w:r>
        <w:rPr>
          <w:lang w:val="en-US"/>
        </w:rPr>
        <w:t xml:space="preserve"> </w:t>
      </w:r>
    </w:p>
    <w:p w:rsidR="00811AC1" w:rsidRDefault="00811AC1" w:rsidP="00811AC1">
      <w:pPr>
        <w:pStyle w:val="ListParagraph"/>
        <w:shd w:val="clear" w:color="auto" w:fill="FFFFFF"/>
        <w:ind w:left="357"/>
        <w:textAlignment w:val="baseline"/>
        <w:rPr>
          <w:lang w:val="en-US"/>
        </w:rPr>
      </w:pPr>
      <w:r>
        <w:rPr>
          <w:lang w:val="en-US"/>
        </w:rPr>
        <w:t xml:space="preserve">                       </w:t>
      </w:r>
      <w:proofErr w:type="spellStart"/>
      <w:proofErr w:type="gramStart"/>
      <w:r>
        <w:rPr>
          <w:lang w:val="en-US"/>
        </w:rPr>
        <w:t>someComplicatedSecurityFunction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  // may throw </w:t>
      </w:r>
      <w:proofErr w:type="spellStart"/>
      <w:r>
        <w:rPr>
          <w:lang w:val="en-US"/>
        </w:rPr>
        <w:t>SecurityException</w:t>
      </w:r>
      <w:proofErr w:type="spellEnd"/>
      <w:r>
        <w:rPr>
          <w:lang w:val="en-US"/>
        </w:rPr>
        <w:t xml:space="preserve"> </w:t>
      </w:r>
    </w:p>
    <w:p w:rsidR="00811AC1" w:rsidRDefault="00811AC1" w:rsidP="00811AC1">
      <w:pPr>
        <w:pStyle w:val="ListParagraph"/>
        <w:shd w:val="clear" w:color="auto" w:fill="FFFFFF"/>
        <w:ind w:left="357"/>
        <w:textAlignment w:val="baseline"/>
        <w:rPr>
          <w:lang w:val="en-US"/>
        </w:rPr>
      </w:pPr>
      <w:r>
        <w:rPr>
          <w:lang w:val="en-US"/>
        </w:rPr>
        <w:t xml:space="preserve">                       // phew, made it all the way </w:t>
      </w:r>
    </w:p>
    <w:p w:rsidR="00811AC1" w:rsidRDefault="00811AC1" w:rsidP="00811AC1">
      <w:pPr>
        <w:pStyle w:val="ListParagraph"/>
        <w:shd w:val="clear" w:color="auto" w:fill="FFFFFF"/>
        <w:ind w:left="357"/>
        <w:textAlignment w:val="baseline"/>
        <w:rPr>
          <w:lang w:val="en-US"/>
        </w:rPr>
      </w:pPr>
      <w:r>
        <w:rPr>
          <w:lang w:val="en-US"/>
        </w:rPr>
        <w:t xml:space="preserve">        } catch (Exception e) {               // I'll just catch all exceptions </w:t>
      </w:r>
    </w:p>
    <w:p w:rsidR="00811AC1" w:rsidRDefault="00811AC1" w:rsidP="00811AC1">
      <w:pPr>
        <w:pStyle w:val="ListParagraph"/>
        <w:shd w:val="clear" w:color="auto" w:fill="FFFFFF"/>
        <w:ind w:left="357"/>
        <w:textAlignment w:val="baseline"/>
        <w:rPr>
          <w:lang w:val="en-US"/>
        </w:rPr>
      </w:pPr>
      <w:r>
        <w:rPr>
          <w:lang w:val="en-US"/>
        </w:rPr>
        <w:t xml:space="preserve">                       </w:t>
      </w:r>
      <w:proofErr w:type="spellStart"/>
      <w:proofErr w:type="gramStart"/>
      <w:r>
        <w:rPr>
          <w:lang w:val="en-US"/>
        </w:rPr>
        <w:t>handleError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                      // with one generic handler!</w:t>
      </w:r>
    </w:p>
    <w:p w:rsidR="00811AC1" w:rsidRDefault="00811AC1" w:rsidP="00811AC1">
      <w:pPr>
        <w:pStyle w:val="ListParagraph"/>
        <w:shd w:val="clear" w:color="auto" w:fill="FFFFFF"/>
        <w:ind w:left="357"/>
        <w:textAlignment w:val="baseline"/>
      </w:pPr>
      <w:r>
        <w:rPr>
          <w:lang w:val="en-US"/>
        </w:rPr>
        <w:t xml:space="preserve">        </w:t>
      </w:r>
      <w:r>
        <w:t>}</w:t>
      </w:r>
    </w:p>
    <w:p w:rsidR="00811AC1" w:rsidRDefault="00811AC1" w:rsidP="00811AC1">
      <w:pPr>
        <w:pStyle w:val="ListParagraph"/>
        <w:shd w:val="clear" w:color="auto" w:fill="FFFFFF"/>
        <w:textAlignment w:val="baseline"/>
      </w:pPr>
    </w:p>
    <w:p w:rsidR="00811AC1" w:rsidRDefault="00811AC1" w:rsidP="00811AC1">
      <w:pPr>
        <w:pStyle w:val="ListParagraph"/>
        <w:shd w:val="clear" w:color="auto" w:fill="FFFFFF"/>
        <w:textAlignment w:val="baseline"/>
      </w:pPr>
      <w:r>
        <w:t>Вам не следует так делать. Суть в том, что возможно появление исключения, которого вы не ожидали и, в итоге, ошибка будет отлавливаться на уровне приложения. То есть, если кто-то добавит новый тип исключения, то компилятор не сможет вам помочь понять, что это другая ошибка.</w:t>
      </w:r>
    </w:p>
    <w:p w:rsidR="00811AC1" w:rsidRDefault="00811AC1" w:rsidP="00811AC1">
      <w:pPr>
        <w:pStyle w:val="ListParagraph"/>
        <w:shd w:val="clear" w:color="auto" w:fill="FFFFFF"/>
        <w:textAlignment w:val="baseline"/>
      </w:pPr>
    </w:p>
    <w:p w:rsidR="00E206B7" w:rsidRDefault="00980208" w:rsidP="00980208">
      <w:pPr>
        <w:pStyle w:val="Heading2"/>
      </w:pPr>
      <w:bookmarkStart w:id="19" w:name="_Toc454975893"/>
      <w:r>
        <w:t>Аннотации</w:t>
      </w:r>
      <w:bookmarkEnd w:id="19"/>
    </w:p>
    <w:p w:rsidR="00980208" w:rsidRDefault="00980208" w:rsidP="00980208">
      <w:pPr>
        <w:pStyle w:val="ListParagraph"/>
        <w:numPr>
          <w:ilvl w:val="0"/>
          <w:numId w:val="37"/>
        </w:numPr>
      </w:pPr>
      <w:r>
        <w:t>При переопределении родительского метода обязател</w:t>
      </w:r>
      <w:r w:rsidRPr="00980208">
        <w:t>ьно использовать аннотацию</w:t>
      </w:r>
      <w:r>
        <w:t xml:space="preserve"> </w:t>
      </w:r>
      <w:r w:rsidRPr="00980208">
        <w:t>@</w:t>
      </w:r>
      <w:proofErr w:type="spellStart"/>
      <w:r w:rsidRPr="00980208">
        <w:t>Override</w:t>
      </w:r>
      <w:proofErr w:type="spellEnd"/>
      <w:r w:rsidRPr="00980208">
        <w:t>.</w:t>
      </w:r>
    </w:p>
    <w:p w:rsidR="00DE7535" w:rsidRDefault="00DE7535">
      <w:pPr>
        <w:widowControl/>
        <w:spacing w:line="240" w:lineRule="auto"/>
      </w:pPr>
      <w:r>
        <w:br w:type="page"/>
      </w:r>
    </w:p>
    <w:p w:rsidR="00980208" w:rsidRPr="00980208" w:rsidRDefault="00980208" w:rsidP="00DE7535"/>
    <w:p w:rsidR="006E04DF" w:rsidRDefault="00980208" w:rsidP="0065589E">
      <w:pPr>
        <w:pStyle w:val="Heading1"/>
      </w:pPr>
      <w:bookmarkStart w:id="20" w:name="_Toc454975894"/>
      <w:r>
        <w:t>Регламент внесения изменений</w:t>
      </w:r>
      <w:bookmarkEnd w:id="20"/>
    </w:p>
    <w:p w:rsidR="003220EE" w:rsidRDefault="00FB4051" w:rsidP="00FB4051">
      <w:pPr>
        <w:ind w:firstLine="720"/>
      </w:pPr>
      <w:r>
        <w:t xml:space="preserve">В случае редактировании, удалении существующих соглашений </w:t>
      </w:r>
      <w:r w:rsidR="00980208">
        <w:t>в документ</w:t>
      </w:r>
      <w:r>
        <w:t>е</w:t>
      </w:r>
      <w:r w:rsidR="00980208">
        <w:t xml:space="preserve"> необходимо оставлять комментарий</w:t>
      </w:r>
      <w:r>
        <w:t xml:space="preserve"> и инициировать дискуссию по согласованию изменений.</w:t>
      </w:r>
    </w:p>
    <w:p w:rsidR="00FB4051" w:rsidRDefault="00FB4051" w:rsidP="00FB4051"/>
    <w:p w:rsidR="00FB4051" w:rsidRPr="00980208" w:rsidRDefault="00FB4051" w:rsidP="00FB4051">
      <w:r>
        <w:rPr>
          <w:noProof/>
        </w:rPr>
        <w:drawing>
          <wp:inline distT="0" distB="0" distL="0" distR="0">
            <wp:extent cx="5467350" cy="13144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5C6" w:rsidRDefault="003905C6">
      <w:pPr>
        <w:widowControl/>
        <w:spacing w:line="240" w:lineRule="auto"/>
      </w:pPr>
      <w:bookmarkStart w:id="21" w:name="_Метаданные"/>
      <w:bookmarkEnd w:id="21"/>
      <w:r>
        <w:br w:type="page"/>
      </w:r>
    </w:p>
    <w:p w:rsidR="00E206B7" w:rsidRPr="0065589E" w:rsidRDefault="00E206B7" w:rsidP="0065589E"/>
    <w:p w:rsidR="001D2F57" w:rsidRPr="00907D68" w:rsidRDefault="00980208" w:rsidP="003D1962">
      <w:pPr>
        <w:pStyle w:val="Heading1"/>
      </w:pPr>
      <w:bookmarkStart w:id="22" w:name="_Toc454975895"/>
      <w:r>
        <w:t>Источники</w:t>
      </w:r>
      <w:bookmarkEnd w:id="22"/>
    </w:p>
    <w:p w:rsidR="004F00D5" w:rsidRDefault="004F00D5" w:rsidP="004F00D5">
      <w:pPr>
        <w:pStyle w:val="ListParagraph"/>
        <w:widowControl/>
        <w:numPr>
          <w:ilvl w:val="0"/>
          <w:numId w:val="26"/>
        </w:numPr>
        <w:spacing w:line="240" w:lineRule="auto"/>
      </w:pPr>
      <w:r>
        <w:t>Стандарт, -  </w:t>
      </w:r>
      <w:hyperlink r:id="rId10" w:history="1">
        <w:r>
          <w:rPr>
            <w:rStyle w:val="Hyperlink"/>
          </w:rPr>
          <w:t>http://www.oracle.com/technetwork/java/codeconventions-150003.pdf</w:t>
        </w:r>
      </w:hyperlink>
    </w:p>
    <w:p w:rsidR="004F00D5" w:rsidRDefault="004F00D5" w:rsidP="004F00D5">
      <w:pPr>
        <w:pStyle w:val="ListParagraph"/>
        <w:widowControl/>
        <w:numPr>
          <w:ilvl w:val="0"/>
          <w:numId w:val="26"/>
        </w:numPr>
        <w:spacing w:line="240" w:lineRule="auto"/>
      </w:pPr>
      <w:r>
        <w:t>Совершенный код (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>). Автор: Стив </w:t>
      </w:r>
      <w:proofErr w:type="spellStart"/>
      <w:r>
        <w:t>Макконнелл</w:t>
      </w:r>
      <w:proofErr w:type="spellEnd"/>
      <w:r>
        <w:t>.</w:t>
      </w:r>
    </w:p>
    <w:p w:rsidR="00674DA1" w:rsidRPr="008068F8" w:rsidRDefault="000568FC" w:rsidP="00674DA1">
      <w:pPr>
        <w:pStyle w:val="ListParagraph"/>
        <w:widowControl/>
        <w:numPr>
          <w:ilvl w:val="0"/>
          <w:numId w:val="26"/>
        </w:numPr>
        <w:spacing w:line="240" w:lineRule="auto"/>
      </w:pPr>
      <w:hyperlink r:id="rId11" w:history="1">
        <w:r w:rsidR="004F00D5">
          <w:rPr>
            <w:rStyle w:val="Hyperlink"/>
          </w:rPr>
          <w:t>https://habrahabr.ru/post/112042/</w:t>
        </w:r>
      </w:hyperlink>
    </w:p>
    <w:sectPr w:rsidR="00674DA1" w:rsidRPr="008068F8" w:rsidSect="003460B1">
      <w:headerReference w:type="default" r:id="rId12"/>
      <w:footerReference w:type="default" r:id="rId13"/>
      <w:footerReference w:type="first" r:id="rId14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5F2" w:rsidRDefault="000515F2" w:rsidP="00623223">
      <w:r>
        <w:separator/>
      </w:r>
    </w:p>
  </w:endnote>
  <w:endnote w:type="continuationSeparator" w:id="0">
    <w:p w:rsidR="000515F2" w:rsidRDefault="000515F2" w:rsidP="00623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</w:tblBorders>
      <w:tblLook w:val="01E0"/>
    </w:tblPr>
    <w:tblGrid>
      <w:gridCol w:w="4930"/>
      <w:gridCol w:w="3545"/>
      <w:gridCol w:w="1098"/>
    </w:tblGrid>
    <w:tr w:rsidR="002B1093" w:rsidRPr="00421BEA">
      <w:trPr>
        <w:trHeight w:val="264"/>
      </w:trPr>
      <w:tc>
        <w:tcPr>
          <w:tcW w:w="4930" w:type="dxa"/>
        </w:tcPr>
        <w:p w:rsidR="002B1093" w:rsidRPr="00421BEA" w:rsidRDefault="002B1093" w:rsidP="008409AE">
          <w:pPr>
            <w:pStyle w:val="Footer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2B1093" w:rsidRPr="00421BEA" w:rsidRDefault="002B1093" w:rsidP="008409AE">
          <w:pPr>
            <w:pStyle w:val="Footer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2B1093" w:rsidRPr="00421BEA" w:rsidRDefault="002B1093" w:rsidP="007F650E">
          <w:pPr>
            <w:pStyle w:val="Footer"/>
            <w:jc w:val="right"/>
            <w:rPr>
              <w:color w:val="606060"/>
            </w:rPr>
          </w:pPr>
          <w:r w:rsidRPr="00421BEA">
            <w:rPr>
              <w:rStyle w:val="PageNumber"/>
              <w:rFonts w:ascii="Arial" w:hAnsi="Arial" w:cs="Arial"/>
              <w:color w:val="606060"/>
            </w:rPr>
            <w:t xml:space="preserve">Стр. </w:t>
          </w:r>
          <w:r w:rsidR="000568FC" w:rsidRPr="00421BEA">
            <w:rPr>
              <w:rStyle w:val="PageNumber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PageNumber"/>
              <w:rFonts w:ascii="Arial" w:hAnsi="Arial" w:cs="Arial"/>
              <w:color w:val="606060"/>
            </w:rPr>
            <w:instrText xml:space="preserve"> PAGE </w:instrText>
          </w:r>
          <w:r w:rsidR="000568FC" w:rsidRPr="00421BEA">
            <w:rPr>
              <w:rStyle w:val="PageNumber"/>
              <w:rFonts w:ascii="Arial" w:hAnsi="Arial" w:cs="Arial"/>
              <w:color w:val="606060"/>
            </w:rPr>
            <w:fldChar w:fldCharType="separate"/>
          </w:r>
          <w:r w:rsidR="004C2991">
            <w:rPr>
              <w:rStyle w:val="PageNumber"/>
              <w:rFonts w:ascii="Arial" w:hAnsi="Arial" w:cs="Arial"/>
              <w:noProof/>
              <w:color w:val="606060"/>
            </w:rPr>
            <w:t>3</w:t>
          </w:r>
          <w:r w:rsidR="000568FC" w:rsidRPr="00421BEA">
            <w:rPr>
              <w:rStyle w:val="PageNumber"/>
              <w:rFonts w:ascii="Arial" w:hAnsi="Arial" w:cs="Arial"/>
              <w:color w:val="606060"/>
            </w:rPr>
            <w:fldChar w:fldCharType="end"/>
          </w:r>
        </w:p>
      </w:tc>
    </w:tr>
  </w:tbl>
  <w:p w:rsidR="002B1093" w:rsidRPr="00470419" w:rsidRDefault="002B1093" w:rsidP="00470419">
    <w:pPr>
      <w:pStyle w:val="Footer"/>
      <w:rPr>
        <w:sz w:val="4"/>
        <w:szCs w:val="4"/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093" w:rsidRPr="000E1234" w:rsidRDefault="002B1093" w:rsidP="00470419">
    <w:pPr>
      <w:pStyle w:val="Footer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2016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5F2" w:rsidRDefault="000515F2" w:rsidP="00623223">
      <w:r>
        <w:separator/>
      </w:r>
    </w:p>
  </w:footnote>
  <w:footnote w:type="continuationSeparator" w:id="0">
    <w:p w:rsidR="000515F2" w:rsidRDefault="000515F2" w:rsidP="006232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1E0"/>
    </w:tblPr>
    <w:tblGrid>
      <w:gridCol w:w="7621"/>
      <w:gridCol w:w="733"/>
      <w:gridCol w:w="1217"/>
    </w:tblGrid>
    <w:tr w:rsidR="002B1093" w:rsidRPr="0043759F">
      <w:trPr>
        <w:trHeight w:val="180"/>
      </w:trPr>
      <w:tc>
        <w:tcPr>
          <w:tcW w:w="7621" w:type="dxa"/>
          <w:vAlign w:val="bottom"/>
        </w:tcPr>
        <w:p w:rsidR="002B1093" w:rsidRPr="00EE7B36" w:rsidRDefault="002B1093" w:rsidP="008409AE">
          <w:pPr>
            <w:pStyle w:val="Header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proofErr w:type="spellStart"/>
          <w:r>
            <w:t>Apache</w:t>
          </w:r>
          <w:proofErr w:type="spellEnd"/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 xml:space="preserve">и </w:t>
          </w:r>
          <w:proofErr w:type="spellStart"/>
          <w:r>
            <w:t>Tomcat</w:t>
          </w:r>
          <w:proofErr w:type="spellEnd"/>
        </w:p>
      </w:tc>
      <w:tc>
        <w:tcPr>
          <w:tcW w:w="733" w:type="dxa"/>
          <w:vAlign w:val="bottom"/>
        </w:tcPr>
        <w:p w:rsidR="002B1093" w:rsidRPr="0043759F" w:rsidRDefault="002B1093" w:rsidP="00617EE1">
          <w:pPr>
            <w:pStyle w:val="Header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2B1093" w:rsidRPr="0043759F" w:rsidRDefault="000568FC" w:rsidP="008409AE">
          <w:pPr>
            <w:pStyle w:val="Header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="002B1093"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4C2991">
            <w:rPr>
              <w:rFonts w:ascii="Arial" w:hAnsi="Arial" w:cs="Arial"/>
              <w:noProof/>
              <w:color w:val="606060"/>
              <w:sz w:val="16"/>
              <w:szCs w:val="16"/>
            </w:rPr>
            <w:t>12.07.2016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2B1093" w:rsidRPr="004262DB" w:rsidRDefault="002B1093" w:rsidP="004262DB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EEB57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CD6B17"/>
    <w:multiLevelType w:val="hybridMultilevel"/>
    <w:tmpl w:val="5EFA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E69ED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E36BD"/>
    <w:multiLevelType w:val="hybridMultilevel"/>
    <w:tmpl w:val="4A42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2A0344"/>
    <w:multiLevelType w:val="hybridMultilevel"/>
    <w:tmpl w:val="EFD2CC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17547C"/>
    <w:multiLevelType w:val="hybridMultilevel"/>
    <w:tmpl w:val="CC383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3F381E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E05A70"/>
    <w:multiLevelType w:val="hybridMultilevel"/>
    <w:tmpl w:val="AD0C2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BA29EC"/>
    <w:multiLevelType w:val="singleLevel"/>
    <w:tmpl w:val="397A4902"/>
    <w:lvl w:ilvl="0">
      <w:numFmt w:val="bullet"/>
      <w:pStyle w:val="Lis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0">
    <w:nsid w:val="390A743C"/>
    <w:multiLevelType w:val="hybridMultilevel"/>
    <w:tmpl w:val="B002B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1F076D"/>
    <w:multiLevelType w:val="hybridMultilevel"/>
    <w:tmpl w:val="00E01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D749CA"/>
    <w:multiLevelType w:val="hybridMultilevel"/>
    <w:tmpl w:val="4E4660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345D92"/>
    <w:multiLevelType w:val="hybridMultilevel"/>
    <w:tmpl w:val="D5FCB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B41BC5"/>
    <w:multiLevelType w:val="hybridMultilevel"/>
    <w:tmpl w:val="251C2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722BD9"/>
    <w:multiLevelType w:val="hybridMultilevel"/>
    <w:tmpl w:val="99361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763B39"/>
    <w:multiLevelType w:val="hybridMultilevel"/>
    <w:tmpl w:val="5B007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E4E7507"/>
    <w:multiLevelType w:val="hybridMultilevel"/>
    <w:tmpl w:val="F260E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04266A9"/>
    <w:multiLevelType w:val="hybridMultilevel"/>
    <w:tmpl w:val="629A1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A633AE"/>
    <w:multiLevelType w:val="hybridMultilevel"/>
    <w:tmpl w:val="F260E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730361F"/>
    <w:multiLevelType w:val="hybridMultilevel"/>
    <w:tmpl w:val="24C06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7C757F9"/>
    <w:multiLevelType w:val="hybridMultilevel"/>
    <w:tmpl w:val="CEF0665C"/>
    <w:lvl w:ilvl="0" w:tplc="5246CBFA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2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8"/>
  </w:num>
  <w:num w:numId="8">
    <w:abstractNumId w:val="21"/>
  </w:num>
  <w:num w:numId="9">
    <w:abstractNumId w:val="23"/>
  </w:num>
  <w:num w:numId="10">
    <w:abstractNumId w:val="12"/>
  </w:num>
  <w:num w:numId="11">
    <w:abstractNumId w:val="18"/>
  </w:num>
  <w:num w:numId="12">
    <w:abstractNumId w:val="22"/>
  </w:num>
  <w:num w:numId="13">
    <w:abstractNumId w:val="32"/>
  </w:num>
  <w:num w:numId="14">
    <w:abstractNumId w:val="16"/>
  </w:num>
  <w:num w:numId="15">
    <w:abstractNumId w:val="15"/>
  </w:num>
  <w:num w:numId="16">
    <w:abstractNumId w:val="26"/>
  </w:num>
  <w:num w:numId="17">
    <w:abstractNumId w:val="19"/>
  </w:num>
  <w:num w:numId="18">
    <w:abstractNumId w:val="1"/>
  </w:num>
  <w:num w:numId="19">
    <w:abstractNumId w:val="25"/>
  </w:num>
  <w:num w:numId="20">
    <w:abstractNumId w:val="3"/>
  </w:num>
  <w:num w:numId="21">
    <w:abstractNumId w:val="6"/>
  </w:num>
  <w:num w:numId="22">
    <w:abstractNumId w:val="2"/>
  </w:num>
  <w:num w:numId="23">
    <w:abstractNumId w:val="14"/>
  </w:num>
  <w:num w:numId="24">
    <w:abstractNumId w:val="7"/>
  </w:num>
  <w:num w:numId="25">
    <w:abstractNumId w:val="31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  <w:num w:numId="29">
    <w:abstractNumId w:val="17"/>
  </w:num>
  <w:num w:numId="30">
    <w:abstractNumId w:val="20"/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11"/>
  </w:num>
  <w:num w:numId="34">
    <w:abstractNumId w:val="24"/>
  </w:num>
  <w:num w:numId="35">
    <w:abstractNumId w:val="8"/>
  </w:num>
  <w:num w:numId="36">
    <w:abstractNumId w:val="10"/>
  </w:num>
  <w:num w:numId="37">
    <w:abstractNumId w:val="2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98306"/>
  </w:hdrShapeDefaults>
  <w:footnotePr>
    <w:footnote w:id="-1"/>
    <w:footnote w:id="0"/>
  </w:footnotePr>
  <w:endnotePr>
    <w:endnote w:id="-1"/>
    <w:endnote w:id="0"/>
  </w:endnotePr>
  <w:compat/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528F"/>
    <w:rsid w:val="00015B52"/>
    <w:rsid w:val="00017B33"/>
    <w:rsid w:val="0002087C"/>
    <w:rsid w:val="00021029"/>
    <w:rsid w:val="00021092"/>
    <w:rsid w:val="000211E7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276FA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5F2"/>
    <w:rsid w:val="00051C59"/>
    <w:rsid w:val="00052851"/>
    <w:rsid w:val="00052EAE"/>
    <w:rsid w:val="00053DC3"/>
    <w:rsid w:val="00053E93"/>
    <w:rsid w:val="00054309"/>
    <w:rsid w:val="00054FF9"/>
    <w:rsid w:val="000553FF"/>
    <w:rsid w:val="000561DA"/>
    <w:rsid w:val="000568FC"/>
    <w:rsid w:val="00057342"/>
    <w:rsid w:val="00057A0D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3044"/>
    <w:rsid w:val="00073C45"/>
    <w:rsid w:val="00074501"/>
    <w:rsid w:val="00075B3C"/>
    <w:rsid w:val="00076805"/>
    <w:rsid w:val="00076B89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2E18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6B01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5198"/>
    <w:rsid w:val="000F538C"/>
    <w:rsid w:val="000F5571"/>
    <w:rsid w:val="000F5CDD"/>
    <w:rsid w:val="000F63C3"/>
    <w:rsid w:val="000F63F7"/>
    <w:rsid w:val="000F67B3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6585"/>
    <w:rsid w:val="001268CC"/>
    <w:rsid w:val="00126B3B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7B9"/>
    <w:rsid w:val="00154BA3"/>
    <w:rsid w:val="00154F5B"/>
    <w:rsid w:val="00155E46"/>
    <w:rsid w:val="001566B3"/>
    <w:rsid w:val="001572F7"/>
    <w:rsid w:val="0015731F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385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154D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6B2"/>
    <w:rsid w:val="0018280F"/>
    <w:rsid w:val="00182D83"/>
    <w:rsid w:val="001831C8"/>
    <w:rsid w:val="0018390D"/>
    <w:rsid w:val="00183D79"/>
    <w:rsid w:val="00184723"/>
    <w:rsid w:val="00184A94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3E83"/>
    <w:rsid w:val="001C413B"/>
    <w:rsid w:val="001C47FF"/>
    <w:rsid w:val="001C4C21"/>
    <w:rsid w:val="001C5427"/>
    <w:rsid w:val="001C57D5"/>
    <w:rsid w:val="001C5F64"/>
    <w:rsid w:val="001D013D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E7B"/>
    <w:rsid w:val="00227C84"/>
    <w:rsid w:val="002302F6"/>
    <w:rsid w:val="0023049F"/>
    <w:rsid w:val="00230AC6"/>
    <w:rsid w:val="00231BEB"/>
    <w:rsid w:val="00232667"/>
    <w:rsid w:val="002342E0"/>
    <w:rsid w:val="00234610"/>
    <w:rsid w:val="00234BDD"/>
    <w:rsid w:val="00235F93"/>
    <w:rsid w:val="002363B9"/>
    <w:rsid w:val="002363E5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47CF0"/>
    <w:rsid w:val="0025055E"/>
    <w:rsid w:val="00251681"/>
    <w:rsid w:val="00251691"/>
    <w:rsid w:val="00251713"/>
    <w:rsid w:val="00251A98"/>
    <w:rsid w:val="0025290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87ADD"/>
    <w:rsid w:val="00291C20"/>
    <w:rsid w:val="00292503"/>
    <w:rsid w:val="0029310F"/>
    <w:rsid w:val="00294136"/>
    <w:rsid w:val="00294383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59BD"/>
    <w:rsid w:val="002A62E2"/>
    <w:rsid w:val="002A676A"/>
    <w:rsid w:val="002A6A43"/>
    <w:rsid w:val="002A74F2"/>
    <w:rsid w:val="002A7E95"/>
    <w:rsid w:val="002B05D0"/>
    <w:rsid w:val="002B076C"/>
    <w:rsid w:val="002B0B19"/>
    <w:rsid w:val="002B0FA3"/>
    <w:rsid w:val="002B1093"/>
    <w:rsid w:val="002B115E"/>
    <w:rsid w:val="002B2112"/>
    <w:rsid w:val="002B35E3"/>
    <w:rsid w:val="002B3D85"/>
    <w:rsid w:val="002B40BA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0D91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CAC"/>
    <w:rsid w:val="002F4975"/>
    <w:rsid w:val="002F4C70"/>
    <w:rsid w:val="002F6B64"/>
    <w:rsid w:val="002F75FD"/>
    <w:rsid w:val="003000B2"/>
    <w:rsid w:val="00300305"/>
    <w:rsid w:val="0030056A"/>
    <w:rsid w:val="00300B86"/>
    <w:rsid w:val="00300BD4"/>
    <w:rsid w:val="00301F07"/>
    <w:rsid w:val="00301F31"/>
    <w:rsid w:val="00302043"/>
    <w:rsid w:val="00302BE1"/>
    <w:rsid w:val="00303622"/>
    <w:rsid w:val="00303849"/>
    <w:rsid w:val="00305FD2"/>
    <w:rsid w:val="00306C97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1F8F"/>
    <w:rsid w:val="003220EE"/>
    <w:rsid w:val="0032236F"/>
    <w:rsid w:val="003248D8"/>
    <w:rsid w:val="003249F5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A6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2BB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5C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C6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DDE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A84"/>
    <w:rsid w:val="003D7163"/>
    <w:rsid w:val="003D725C"/>
    <w:rsid w:val="003D73C0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285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400547"/>
    <w:rsid w:val="00400630"/>
    <w:rsid w:val="00400DFF"/>
    <w:rsid w:val="004023E0"/>
    <w:rsid w:val="00402504"/>
    <w:rsid w:val="00402BF8"/>
    <w:rsid w:val="00402CCD"/>
    <w:rsid w:val="004031D0"/>
    <w:rsid w:val="004037CD"/>
    <w:rsid w:val="0040473E"/>
    <w:rsid w:val="00406069"/>
    <w:rsid w:val="004068C8"/>
    <w:rsid w:val="00406EDF"/>
    <w:rsid w:val="0040768A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481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5634"/>
    <w:rsid w:val="0047679D"/>
    <w:rsid w:val="00476AB9"/>
    <w:rsid w:val="00476F57"/>
    <w:rsid w:val="0047740B"/>
    <w:rsid w:val="00477C3A"/>
    <w:rsid w:val="00480F97"/>
    <w:rsid w:val="0048119F"/>
    <w:rsid w:val="004811C8"/>
    <w:rsid w:val="0048171D"/>
    <w:rsid w:val="00481A11"/>
    <w:rsid w:val="00481EE9"/>
    <w:rsid w:val="0048237B"/>
    <w:rsid w:val="004832F5"/>
    <w:rsid w:val="004833A5"/>
    <w:rsid w:val="00483425"/>
    <w:rsid w:val="00484276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A02B1"/>
    <w:rsid w:val="004A02ED"/>
    <w:rsid w:val="004A031E"/>
    <w:rsid w:val="004A07C1"/>
    <w:rsid w:val="004A15AC"/>
    <w:rsid w:val="004A22EB"/>
    <w:rsid w:val="004A2D59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91"/>
    <w:rsid w:val="004C29EB"/>
    <w:rsid w:val="004C4471"/>
    <w:rsid w:val="004C459E"/>
    <w:rsid w:val="004C4D61"/>
    <w:rsid w:val="004C58D9"/>
    <w:rsid w:val="004C5A69"/>
    <w:rsid w:val="004C6821"/>
    <w:rsid w:val="004C6BBA"/>
    <w:rsid w:val="004D0372"/>
    <w:rsid w:val="004D06B4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D75FC"/>
    <w:rsid w:val="004E0298"/>
    <w:rsid w:val="004E0E31"/>
    <w:rsid w:val="004E108C"/>
    <w:rsid w:val="004E1376"/>
    <w:rsid w:val="004E31A9"/>
    <w:rsid w:val="004E4DD2"/>
    <w:rsid w:val="004E623A"/>
    <w:rsid w:val="004E6A97"/>
    <w:rsid w:val="004E6CEC"/>
    <w:rsid w:val="004E6FC0"/>
    <w:rsid w:val="004E763C"/>
    <w:rsid w:val="004F00D5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D30"/>
    <w:rsid w:val="00513E5B"/>
    <w:rsid w:val="00515637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550"/>
    <w:rsid w:val="00525BA2"/>
    <w:rsid w:val="0052688F"/>
    <w:rsid w:val="005277ED"/>
    <w:rsid w:val="005278DA"/>
    <w:rsid w:val="00527C71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4A5"/>
    <w:rsid w:val="005445D4"/>
    <w:rsid w:val="005471EF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4D2A"/>
    <w:rsid w:val="00565138"/>
    <w:rsid w:val="00565525"/>
    <w:rsid w:val="0056610D"/>
    <w:rsid w:val="00566BCD"/>
    <w:rsid w:val="0056799F"/>
    <w:rsid w:val="00567FEF"/>
    <w:rsid w:val="00570007"/>
    <w:rsid w:val="0057000A"/>
    <w:rsid w:val="00570446"/>
    <w:rsid w:val="00570471"/>
    <w:rsid w:val="00570DD2"/>
    <w:rsid w:val="00570DD5"/>
    <w:rsid w:val="005712BD"/>
    <w:rsid w:val="00571A61"/>
    <w:rsid w:val="00571EDA"/>
    <w:rsid w:val="005720D5"/>
    <w:rsid w:val="00574E05"/>
    <w:rsid w:val="00576A5F"/>
    <w:rsid w:val="00577265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53D5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703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1D30"/>
    <w:rsid w:val="005B228C"/>
    <w:rsid w:val="005B33FB"/>
    <w:rsid w:val="005B3B88"/>
    <w:rsid w:val="005B4378"/>
    <w:rsid w:val="005B5AEA"/>
    <w:rsid w:val="005B5F14"/>
    <w:rsid w:val="005B7052"/>
    <w:rsid w:val="005B7F61"/>
    <w:rsid w:val="005C033C"/>
    <w:rsid w:val="005C0ADD"/>
    <w:rsid w:val="005C176B"/>
    <w:rsid w:val="005C1B3D"/>
    <w:rsid w:val="005C2FC0"/>
    <w:rsid w:val="005C30C7"/>
    <w:rsid w:val="005C3D3E"/>
    <w:rsid w:val="005C3ED9"/>
    <w:rsid w:val="005C409F"/>
    <w:rsid w:val="005C4219"/>
    <w:rsid w:val="005C43AA"/>
    <w:rsid w:val="005C556C"/>
    <w:rsid w:val="005C5A0D"/>
    <w:rsid w:val="005C5D22"/>
    <w:rsid w:val="005C5DBB"/>
    <w:rsid w:val="005C5E46"/>
    <w:rsid w:val="005C6179"/>
    <w:rsid w:val="005C7D63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F08B7"/>
    <w:rsid w:val="005F10EB"/>
    <w:rsid w:val="005F139E"/>
    <w:rsid w:val="005F1C8D"/>
    <w:rsid w:val="005F1CEB"/>
    <w:rsid w:val="005F2BBD"/>
    <w:rsid w:val="005F39FE"/>
    <w:rsid w:val="005F3D3C"/>
    <w:rsid w:val="005F403B"/>
    <w:rsid w:val="005F5007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7B7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0E7"/>
    <w:rsid w:val="0061410D"/>
    <w:rsid w:val="006167DB"/>
    <w:rsid w:val="00616E2B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5671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049"/>
    <w:rsid w:val="00653296"/>
    <w:rsid w:val="006536F9"/>
    <w:rsid w:val="006539D9"/>
    <w:rsid w:val="00653A4E"/>
    <w:rsid w:val="00653B72"/>
    <w:rsid w:val="00654674"/>
    <w:rsid w:val="00654E3A"/>
    <w:rsid w:val="0065589E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DE9"/>
    <w:rsid w:val="006725BE"/>
    <w:rsid w:val="006744D7"/>
    <w:rsid w:val="00674C28"/>
    <w:rsid w:val="00674DA1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976C9"/>
    <w:rsid w:val="006A0012"/>
    <w:rsid w:val="006A100E"/>
    <w:rsid w:val="006A4261"/>
    <w:rsid w:val="006A47DB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863"/>
    <w:rsid w:val="006B2B88"/>
    <w:rsid w:val="006B34D3"/>
    <w:rsid w:val="006B3685"/>
    <w:rsid w:val="006B41C9"/>
    <w:rsid w:val="006B483D"/>
    <w:rsid w:val="006B4FDE"/>
    <w:rsid w:val="006B5AFC"/>
    <w:rsid w:val="006B5FD3"/>
    <w:rsid w:val="006B701C"/>
    <w:rsid w:val="006C03DA"/>
    <w:rsid w:val="006C1CA1"/>
    <w:rsid w:val="006C2DD8"/>
    <w:rsid w:val="006C2E9E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917"/>
    <w:rsid w:val="006E0058"/>
    <w:rsid w:val="006E0200"/>
    <w:rsid w:val="006E04DF"/>
    <w:rsid w:val="006E0998"/>
    <w:rsid w:val="006E173B"/>
    <w:rsid w:val="006E1AF4"/>
    <w:rsid w:val="006E2552"/>
    <w:rsid w:val="006E2B3A"/>
    <w:rsid w:val="006E2C4A"/>
    <w:rsid w:val="006E3869"/>
    <w:rsid w:val="006E3A43"/>
    <w:rsid w:val="006E4816"/>
    <w:rsid w:val="006E4A05"/>
    <w:rsid w:val="006E4B64"/>
    <w:rsid w:val="006E4DB7"/>
    <w:rsid w:val="006E4F95"/>
    <w:rsid w:val="006E584E"/>
    <w:rsid w:val="006E63B5"/>
    <w:rsid w:val="006E6466"/>
    <w:rsid w:val="006E6EF2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07CF3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58A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2993"/>
    <w:rsid w:val="00742DF3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3388"/>
    <w:rsid w:val="007534EB"/>
    <w:rsid w:val="007535C4"/>
    <w:rsid w:val="00755A08"/>
    <w:rsid w:val="00755B5B"/>
    <w:rsid w:val="0075633C"/>
    <w:rsid w:val="0075643B"/>
    <w:rsid w:val="0075696C"/>
    <w:rsid w:val="00756A56"/>
    <w:rsid w:val="00756C90"/>
    <w:rsid w:val="0075701F"/>
    <w:rsid w:val="007575A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0680"/>
    <w:rsid w:val="007813FA"/>
    <w:rsid w:val="00782565"/>
    <w:rsid w:val="00782DA9"/>
    <w:rsid w:val="0078343D"/>
    <w:rsid w:val="00783E54"/>
    <w:rsid w:val="007849D3"/>
    <w:rsid w:val="00784BA3"/>
    <w:rsid w:val="007853A7"/>
    <w:rsid w:val="0078613F"/>
    <w:rsid w:val="007865C1"/>
    <w:rsid w:val="00787E4D"/>
    <w:rsid w:val="0079016F"/>
    <w:rsid w:val="00790CA6"/>
    <w:rsid w:val="007917DC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6A8F"/>
    <w:rsid w:val="00797314"/>
    <w:rsid w:val="0079798E"/>
    <w:rsid w:val="00797EC2"/>
    <w:rsid w:val="00797F98"/>
    <w:rsid w:val="007A043A"/>
    <w:rsid w:val="007A1BDE"/>
    <w:rsid w:val="007A29C2"/>
    <w:rsid w:val="007A2A51"/>
    <w:rsid w:val="007A34F6"/>
    <w:rsid w:val="007A4438"/>
    <w:rsid w:val="007A521D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94F"/>
    <w:rsid w:val="007D2B65"/>
    <w:rsid w:val="007D2DCA"/>
    <w:rsid w:val="007D3363"/>
    <w:rsid w:val="007D351E"/>
    <w:rsid w:val="007D3E9F"/>
    <w:rsid w:val="007D4025"/>
    <w:rsid w:val="007D411E"/>
    <w:rsid w:val="007D442E"/>
    <w:rsid w:val="007D4708"/>
    <w:rsid w:val="007D4999"/>
    <w:rsid w:val="007D751A"/>
    <w:rsid w:val="007D7C98"/>
    <w:rsid w:val="007D7DB3"/>
    <w:rsid w:val="007D7E98"/>
    <w:rsid w:val="007E0EB7"/>
    <w:rsid w:val="007E174E"/>
    <w:rsid w:val="007E1E47"/>
    <w:rsid w:val="007E29D8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435A"/>
    <w:rsid w:val="007F531D"/>
    <w:rsid w:val="007F53C2"/>
    <w:rsid w:val="007F592A"/>
    <w:rsid w:val="007F5B58"/>
    <w:rsid w:val="007F5CF5"/>
    <w:rsid w:val="007F5E40"/>
    <w:rsid w:val="007F650E"/>
    <w:rsid w:val="007F72CB"/>
    <w:rsid w:val="007F7818"/>
    <w:rsid w:val="007F7951"/>
    <w:rsid w:val="00800D89"/>
    <w:rsid w:val="00801509"/>
    <w:rsid w:val="008016B6"/>
    <w:rsid w:val="00801D0D"/>
    <w:rsid w:val="00802481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8F8"/>
    <w:rsid w:val="00806E52"/>
    <w:rsid w:val="008073C1"/>
    <w:rsid w:val="0080750C"/>
    <w:rsid w:val="008078EC"/>
    <w:rsid w:val="00807BA2"/>
    <w:rsid w:val="00811374"/>
    <w:rsid w:val="008118BB"/>
    <w:rsid w:val="00811A20"/>
    <w:rsid w:val="00811AC1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285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C5E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2AC"/>
    <w:rsid w:val="008462E6"/>
    <w:rsid w:val="00846794"/>
    <w:rsid w:val="00847B69"/>
    <w:rsid w:val="00850720"/>
    <w:rsid w:val="008515E1"/>
    <w:rsid w:val="00851AFB"/>
    <w:rsid w:val="00852AFD"/>
    <w:rsid w:val="00853332"/>
    <w:rsid w:val="00853613"/>
    <w:rsid w:val="00853E65"/>
    <w:rsid w:val="008540FC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BBB"/>
    <w:rsid w:val="00873FED"/>
    <w:rsid w:val="00874283"/>
    <w:rsid w:val="008744B0"/>
    <w:rsid w:val="008744B6"/>
    <w:rsid w:val="00874C12"/>
    <w:rsid w:val="00875108"/>
    <w:rsid w:val="00875F49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6100"/>
    <w:rsid w:val="008965D0"/>
    <w:rsid w:val="00896935"/>
    <w:rsid w:val="008A0C5E"/>
    <w:rsid w:val="008A1B1D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746"/>
    <w:rsid w:val="008A7E93"/>
    <w:rsid w:val="008B0577"/>
    <w:rsid w:val="008B08E5"/>
    <w:rsid w:val="008B1045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2241"/>
    <w:rsid w:val="008D30B4"/>
    <w:rsid w:val="008D3372"/>
    <w:rsid w:val="008D420E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289E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07D68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DB4"/>
    <w:rsid w:val="00916210"/>
    <w:rsid w:val="00916458"/>
    <w:rsid w:val="00916AAA"/>
    <w:rsid w:val="00916B5B"/>
    <w:rsid w:val="00916BFF"/>
    <w:rsid w:val="00916F77"/>
    <w:rsid w:val="00917035"/>
    <w:rsid w:val="00917CEF"/>
    <w:rsid w:val="00920031"/>
    <w:rsid w:val="00920924"/>
    <w:rsid w:val="00920EA5"/>
    <w:rsid w:val="00921313"/>
    <w:rsid w:val="00921CDF"/>
    <w:rsid w:val="009230C4"/>
    <w:rsid w:val="00923962"/>
    <w:rsid w:val="009242D9"/>
    <w:rsid w:val="0092451E"/>
    <w:rsid w:val="00924605"/>
    <w:rsid w:val="00924875"/>
    <w:rsid w:val="00924E2B"/>
    <w:rsid w:val="00925431"/>
    <w:rsid w:val="00925740"/>
    <w:rsid w:val="00925DD5"/>
    <w:rsid w:val="00925E47"/>
    <w:rsid w:val="009264D2"/>
    <w:rsid w:val="0092745E"/>
    <w:rsid w:val="009311E7"/>
    <w:rsid w:val="00931817"/>
    <w:rsid w:val="00932BA3"/>
    <w:rsid w:val="00932FC5"/>
    <w:rsid w:val="00933CD5"/>
    <w:rsid w:val="00934EC9"/>
    <w:rsid w:val="009353B9"/>
    <w:rsid w:val="00935A27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4E1"/>
    <w:rsid w:val="00951844"/>
    <w:rsid w:val="00951C27"/>
    <w:rsid w:val="009525AC"/>
    <w:rsid w:val="00952822"/>
    <w:rsid w:val="00952F3D"/>
    <w:rsid w:val="00952FAF"/>
    <w:rsid w:val="0095444D"/>
    <w:rsid w:val="009549FB"/>
    <w:rsid w:val="00954A97"/>
    <w:rsid w:val="00955316"/>
    <w:rsid w:val="009553B0"/>
    <w:rsid w:val="0095542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38A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2082"/>
    <w:rsid w:val="00972C61"/>
    <w:rsid w:val="009738AB"/>
    <w:rsid w:val="00973F5A"/>
    <w:rsid w:val="00974092"/>
    <w:rsid w:val="00975F54"/>
    <w:rsid w:val="0097711D"/>
    <w:rsid w:val="009779DC"/>
    <w:rsid w:val="00980208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4DD2"/>
    <w:rsid w:val="009E6045"/>
    <w:rsid w:val="009E6750"/>
    <w:rsid w:val="009F0927"/>
    <w:rsid w:val="009F11C7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6681"/>
    <w:rsid w:val="00A17AA8"/>
    <w:rsid w:val="00A20299"/>
    <w:rsid w:val="00A202E3"/>
    <w:rsid w:val="00A20313"/>
    <w:rsid w:val="00A21934"/>
    <w:rsid w:val="00A22279"/>
    <w:rsid w:val="00A23ABF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699A"/>
    <w:rsid w:val="00A372EB"/>
    <w:rsid w:val="00A37C56"/>
    <w:rsid w:val="00A40BD8"/>
    <w:rsid w:val="00A4142D"/>
    <w:rsid w:val="00A419BC"/>
    <w:rsid w:val="00A41D18"/>
    <w:rsid w:val="00A43C11"/>
    <w:rsid w:val="00A43FCC"/>
    <w:rsid w:val="00A44BAA"/>
    <w:rsid w:val="00A455BC"/>
    <w:rsid w:val="00A4590D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4C"/>
    <w:rsid w:val="00A53E3A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49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E12"/>
    <w:rsid w:val="00AC008B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11CC"/>
    <w:rsid w:val="00AD21EC"/>
    <w:rsid w:val="00AD3D7B"/>
    <w:rsid w:val="00AD43C1"/>
    <w:rsid w:val="00AD4404"/>
    <w:rsid w:val="00AD4B94"/>
    <w:rsid w:val="00AD5068"/>
    <w:rsid w:val="00AD56E9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7ED"/>
    <w:rsid w:val="00B162CD"/>
    <w:rsid w:val="00B16665"/>
    <w:rsid w:val="00B167E2"/>
    <w:rsid w:val="00B16967"/>
    <w:rsid w:val="00B1727E"/>
    <w:rsid w:val="00B17A8A"/>
    <w:rsid w:val="00B20D95"/>
    <w:rsid w:val="00B21270"/>
    <w:rsid w:val="00B21AAD"/>
    <w:rsid w:val="00B21C43"/>
    <w:rsid w:val="00B2235C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835"/>
    <w:rsid w:val="00B33A41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4473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6AA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2B61"/>
    <w:rsid w:val="00B831FC"/>
    <w:rsid w:val="00B832E9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4A26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825"/>
    <w:rsid w:val="00BA7ACC"/>
    <w:rsid w:val="00BA7CEF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CF2"/>
    <w:rsid w:val="00BC1F67"/>
    <w:rsid w:val="00BC2E01"/>
    <w:rsid w:val="00BC2FF4"/>
    <w:rsid w:val="00BC31CD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3424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F66"/>
    <w:rsid w:val="00BE1185"/>
    <w:rsid w:val="00BE1542"/>
    <w:rsid w:val="00BE1D30"/>
    <w:rsid w:val="00BE287C"/>
    <w:rsid w:val="00BE3213"/>
    <w:rsid w:val="00BE498B"/>
    <w:rsid w:val="00BE4D78"/>
    <w:rsid w:val="00BE509B"/>
    <w:rsid w:val="00BE5D6F"/>
    <w:rsid w:val="00BE6049"/>
    <w:rsid w:val="00BE68FE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16F4"/>
    <w:rsid w:val="00C020D5"/>
    <w:rsid w:val="00C02557"/>
    <w:rsid w:val="00C02DE0"/>
    <w:rsid w:val="00C02EB8"/>
    <w:rsid w:val="00C036E2"/>
    <w:rsid w:val="00C03774"/>
    <w:rsid w:val="00C03876"/>
    <w:rsid w:val="00C03F55"/>
    <w:rsid w:val="00C04455"/>
    <w:rsid w:val="00C05BF1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3BC4"/>
    <w:rsid w:val="00C43C6A"/>
    <w:rsid w:val="00C43EC4"/>
    <w:rsid w:val="00C46967"/>
    <w:rsid w:val="00C46D03"/>
    <w:rsid w:val="00C46D5F"/>
    <w:rsid w:val="00C473FB"/>
    <w:rsid w:val="00C4744B"/>
    <w:rsid w:val="00C47588"/>
    <w:rsid w:val="00C475B1"/>
    <w:rsid w:val="00C479A4"/>
    <w:rsid w:val="00C502F7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00B"/>
    <w:rsid w:val="00C5561F"/>
    <w:rsid w:val="00C55D14"/>
    <w:rsid w:val="00C57AE8"/>
    <w:rsid w:val="00C57D3E"/>
    <w:rsid w:val="00C603CB"/>
    <w:rsid w:val="00C6073D"/>
    <w:rsid w:val="00C6079D"/>
    <w:rsid w:val="00C60A6F"/>
    <w:rsid w:val="00C60DCB"/>
    <w:rsid w:val="00C61083"/>
    <w:rsid w:val="00C61636"/>
    <w:rsid w:val="00C61B18"/>
    <w:rsid w:val="00C62909"/>
    <w:rsid w:val="00C62ABF"/>
    <w:rsid w:val="00C6460E"/>
    <w:rsid w:val="00C64CC2"/>
    <w:rsid w:val="00C6532B"/>
    <w:rsid w:val="00C66222"/>
    <w:rsid w:val="00C67F10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3E5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59A9"/>
    <w:rsid w:val="00C85BA6"/>
    <w:rsid w:val="00C863BE"/>
    <w:rsid w:val="00C86F27"/>
    <w:rsid w:val="00C87166"/>
    <w:rsid w:val="00C87CD5"/>
    <w:rsid w:val="00C87D9E"/>
    <w:rsid w:val="00C87ED5"/>
    <w:rsid w:val="00C9010C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5685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B47"/>
    <w:rsid w:val="00CB3C56"/>
    <w:rsid w:val="00CB411A"/>
    <w:rsid w:val="00CB547B"/>
    <w:rsid w:val="00CB5944"/>
    <w:rsid w:val="00CB6A9E"/>
    <w:rsid w:val="00CB6CBA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515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459F"/>
    <w:rsid w:val="00CE54BC"/>
    <w:rsid w:val="00CE57E3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3A9D"/>
    <w:rsid w:val="00D03FA2"/>
    <w:rsid w:val="00D0463D"/>
    <w:rsid w:val="00D048AA"/>
    <w:rsid w:val="00D0536B"/>
    <w:rsid w:val="00D05376"/>
    <w:rsid w:val="00D066E1"/>
    <w:rsid w:val="00D06C6B"/>
    <w:rsid w:val="00D10571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E65"/>
    <w:rsid w:val="00D22060"/>
    <w:rsid w:val="00D2234B"/>
    <w:rsid w:val="00D2366A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6E3"/>
    <w:rsid w:val="00D349EC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7015"/>
    <w:rsid w:val="00D4722C"/>
    <w:rsid w:val="00D47903"/>
    <w:rsid w:val="00D47D33"/>
    <w:rsid w:val="00D47F6D"/>
    <w:rsid w:val="00D5077B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6039"/>
    <w:rsid w:val="00D66D67"/>
    <w:rsid w:val="00D66F49"/>
    <w:rsid w:val="00D673FA"/>
    <w:rsid w:val="00D67FB1"/>
    <w:rsid w:val="00D70BE8"/>
    <w:rsid w:val="00D71650"/>
    <w:rsid w:val="00D72464"/>
    <w:rsid w:val="00D7297A"/>
    <w:rsid w:val="00D731A6"/>
    <w:rsid w:val="00D73643"/>
    <w:rsid w:val="00D73E99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AEF"/>
    <w:rsid w:val="00D87BF9"/>
    <w:rsid w:val="00D87C00"/>
    <w:rsid w:val="00D87D7C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1963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2D0C"/>
    <w:rsid w:val="00DD3F64"/>
    <w:rsid w:val="00DD4098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35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770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6B7"/>
    <w:rsid w:val="00E20706"/>
    <w:rsid w:val="00E21AAC"/>
    <w:rsid w:val="00E222D6"/>
    <w:rsid w:val="00E22572"/>
    <w:rsid w:val="00E225C1"/>
    <w:rsid w:val="00E227AF"/>
    <w:rsid w:val="00E24DE4"/>
    <w:rsid w:val="00E255BD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1EA4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C37"/>
    <w:rsid w:val="00E72296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3C9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1F"/>
    <w:rsid w:val="00EA1942"/>
    <w:rsid w:val="00EA2DA7"/>
    <w:rsid w:val="00EA3D45"/>
    <w:rsid w:val="00EA5638"/>
    <w:rsid w:val="00EA6DC1"/>
    <w:rsid w:val="00EA7167"/>
    <w:rsid w:val="00EA7575"/>
    <w:rsid w:val="00EA7BD4"/>
    <w:rsid w:val="00EB0B46"/>
    <w:rsid w:val="00EB0B87"/>
    <w:rsid w:val="00EB0C8B"/>
    <w:rsid w:val="00EB101F"/>
    <w:rsid w:val="00EB115A"/>
    <w:rsid w:val="00EB1AD4"/>
    <w:rsid w:val="00EB1E97"/>
    <w:rsid w:val="00EB3230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581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5FC1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0DB0"/>
    <w:rsid w:val="00F124CC"/>
    <w:rsid w:val="00F1255F"/>
    <w:rsid w:val="00F1339D"/>
    <w:rsid w:val="00F13B31"/>
    <w:rsid w:val="00F13CBE"/>
    <w:rsid w:val="00F14227"/>
    <w:rsid w:val="00F14576"/>
    <w:rsid w:val="00F1467C"/>
    <w:rsid w:val="00F154FB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513E"/>
    <w:rsid w:val="00F361AA"/>
    <w:rsid w:val="00F3783A"/>
    <w:rsid w:val="00F37B6B"/>
    <w:rsid w:val="00F4049B"/>
    <w:rsid w:val="00F4109F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4799B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573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5D37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2C91"/>
    <w:rsid w:val="00F9503C"/>
    <w:rsid w:val="00F957AE"/>
    <w:rsid w:val="00F960A6"/>
    <w:rsid w:val="00F969F0"/>
    <w:rsid w:val="00F96CF9"/>
    <w:rsid w:val="00F9747C"/>
    <w:rsid w:val="00F97D65"/>
    <w:rsid w:val="00FA00C6"/>
    <w:rsid w:val="00FA0247"/>
    <w:rsid w:val="00FA08B5"/>
    <w:rsid w:val="00FA109B"/>
    <w:rsid w:val="00FA3071"/>
    <w:rsid w:val="00FA348F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051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Heading1">
    <w:name w:val="heading 1"/>
    <w:basedOn w:val="Normal"/>
    <w:next w:val="Normal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Heading4">
    <w:name w:val="heading 4"/>
    <w:basedOn w:val="Heading1"/>
    <w:next w:val="Normal"/>
    <w:qFormat/>
    <w:rsid w:val="00A87B78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Normal"/>
    <w:next w:val="Normal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Heading7">
    <w:name w:val="heading 7"/>
    <w:basedOn w:val="Normal"/>
    <w:next w:val="Normal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">
    <w:name w:val="Название документа"/>
    <w:basedOn w:val="Normal"/>
    <w:next w:val="Normal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NormalIndent">
    <w:name w:val="Normal Indent"/>
    <w:basedOn w:val="Normal"/>
    <w:rsid w:val="00972082"/>
    <w:pPr>
      <w:ind w:left="900" w:hanging="900"/>
    </w:pPr>
  </w:style>
  <w:style w:type="paragraph" w:styleId="TOC1">
    <w:name w:val="toc 1"/>
    <w:basedOn w:val="Normal"/>
    <w:next w:val="Normal"/>
    <w:uiPriority w:val="39"/>
    <w:rsid w:val="007A4438"/>
    <w:pPr>
      <w:spacing w:before="120" w:after="60"/>
    </w:pPr>
    <w:rPr>
      <w:b/>
      <w:bCs/>
      <w:szCs w:val="22"/>
    </w:rPr>
  </w:style>
  <w:style w:type="paragraph" w:styleId="TOC2">
    <w:name w:val="toc 2"/>
    <w:basedOn w:val="Normal"/>
    <w:next w:val="Normal"/>
    <w:uiPriority w:val="39"/>
    <w:rsid w:val="00BC4A3F"/>
    <w:pPr>
      <w:ind w:left="220"/>
    </w:pPr>
    <w:rPr>
      <w:szCs w:val="22"/>
    </w:rPr>
  </w:style>
  <w:style w:type="paragraph" w:styleId="TOC3">
    <w:name w:val="toc 3"/>
    <w:basedOn w:val="Normal"/>
    <w:next w:val="Normal"/>
    <w:uiPriority w:val="39"/>
    <w:qFormat/>
    <w:rsid w:val="00BC4A3F"/>
    <w:pPr>
      <w:ind w:left="440"/>
    </w:pPr>
    <w:rPr>
      <w:iCs/>
      <w:szCs w:val="22"/>
    </w:rPr>
  </w:style>
  <w:style w:type="paragraph" w:styleId="Header">
    <w:name w:val="header"/>
    <w:basedOn w:val="Normal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Footer">
    <w:name w:val="footer"/>
    <w:basedOn w:val="Normal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basedOn w:val="DefaultParagraphFont"/>
    <w:rsid w:val="00972082"/>
  </w:style>
  <w:style w:type="paragraph" w:customStyle="1" w:styleId="a0">
    <w:name w:val="Название версия"/>
    <w:basedOn w:val="Normal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Normal"/>
    <w:rsid w:val="00972082"/>
    <w:pPr>
      <w:spacing w:before="80" w:line="240" w:lineRule="auto"/>
      <w:jc w:val="both"/>
    </w:pPr>
  </w:style>
  <w:style w:type="table" w:styleId="TableGrid">
    <w:name w:val="Table Grid"/>
    <w:basedOn w:val="TableNormal"/>
    <w:uiPriority w:val="59"/>
    <w:rsid w:val="00426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Normal"/>
    <w:rsid w:val="00972082"/>
    <w:pPr>
      <w:spacing w:before="80" w:line="240" w:lineRule="auto"/>
      <w:ind w:left="1530"/>
      <w:jc w:val="both"/>
    </w:pPr>
  </w:style>
  <w:style w:type="character" w:styleId="FootnoteReference">
    <w:name w:val="footnote reference"/>
    <w:basedOn w:val="DefaultParagraphFont"/>
    <w:semiHidden/>
    <w:rsid w:val="00972082"/>
    <w:rPr>
      <w:sz w:val="20"/>
      <w:vertAlign w:val="superscript"/>
    </w:rPr>
  </w:style>
  <w:style w:type="paragraph" w:styleId="FootnoteText">
    <w:name w:val="footnote text"/>
    <w:basedOn w:val="Normal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Normal"/>
    <w:rsid w:val="00972082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39"/>
    <w:rsid w:val="00972082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rsid w:val="00972082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rsid w:val="00972082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rsid w:val="00972082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rsid w:val="00972082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DefaultParagraphFont"/>
    <w:rsid w:val="00972082"/>
    <w:rPr>
      <w:color w:val="0000FF"/>
      <w:u w:val="single"/>
    </w:rPr>
  </w:style>
  <w:style w:type="paragraph" w:styleId="List">
    <w:name w:val="List"/>
    <w:basedOn w:val="Normal"/>
    <w:rsid w:val="00972082"/>
    <w:pPr>
      <w:numPr>
        <w:numId w:val="2"/>
      </w:numPr>
    </w:pPr>
  </w:style>
  <w:style w:type="paragraph" w:styleId="BalloonText">
    <w:name w:val="Balloon Text"/>
    <w:basedOn w:val="Normal"/>
    <w:semiHidden/>
    <w:rsid w:val="003705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536613"/>
    <w:rPr>
      <w:color w:val="0000FF"/>
      <w:u w:val="single"/>
    </w:rPr>
  </w:style>
  <w:style w:type="paragraph" w:customStyle="1" w:styleId="a1">
    <w:name w:val="Тема доукмента"/>
    <w:basedOn w:val="a"/>
    <w:rsid w:val="005B0263"/>
    <w:pPr>
      <w:pBdr>
        <w:bottom w:val="none" w:sz="0" w:space="0" w:color="auto"/>
      </w:pBdr>
      <w:spacing w:after="240"/>
    </w:pPr>
  </w:style>
  <w:style w:type="paragraph" w:styleId="DocumentMap">
    <w:name w:val="Document Map"/>
    <w:basedOn w:val="Normal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Normal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CommentReference">
    <w:name w:val="annotation reference"/>
    <w:basedOn w:val="DefaultParagraphFont"/>
    <w:semiHidden/>
    <w:rsid w:val="008B7E33"/>
    <w:rPr>
      <w:sz w:val="16"/>
      <w:szCs w:val="16"/>
    </w:rPr>
  </w:style>
  <w:style w:type="paragraph" w:styleId="CommentText">
    <w:name w:val="annotation text"/>
    <w:basedOn w:val="Normal"/>
    <w:semiHidden/>
    <w:rsid w:val="008B7E33"/>
    <w:rPr>
      <w:sz w:val="20"/>
    </w:rPr>
  </w:style>
  <w:style w:type="paragraph" w:styleId="CommentSubject">
    <w:name w:val="annotation subject"/>
    <w:basedOn w:val="CommentText"/>
    <w:next w:val="CommentText"/>
    <w:semiHidden/>
    <w:rsid w:val="008B7E33"/>
    <w:rPr>
      <w:b/>
      <w:bCs/>
    </w:rPr>
  </w:style>
  <w:style w:type="character" w:customStyle="1" w:styleId="a2">
    <w:name w:val="Шаблон наименования"/>
    <w:basedOn w:val="DefaultParagraphFont"/>
    <w:rsid w:val="00316D90"/>
    <w:rPr>
      <w:color w:val="FF0000"/>
    </w:rPr>
  </w:style>
  <w:style w:type="paragraph" w:customStyle="1" w:styleId="a3">
    <w:name w:val="Код программы"/>
    <w:basedOn w:val="Normal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">
    <w:name w:val="Стиль1"/>
    <w:basedOn w:val="Normal"/>
    <w:rsid w:val="00A43C11"/>
  </w:style>
  <w:style w:type="paragraph" w:customStyle="1" w:styleId="2">
    <w:name w:val="Стиль2"/>
    <w:basedOn w:val="1"/>
    <w:rsid w:val="00A43C11"/>
  </w:style>
  <w:style w:type="paragraph" w:customStyle="1" w:styleId="3">
    <w:name w:val="Стиль3"/>
    <w:basedOn w:val="Normal"/>
    <w:rsid w:val="00A43C11"/>
  </w:style>
  <w:style w:type="paragraph" w:customStyle="1" w:styleId="4">
    <w:name w:val="Стиль4"/>
    <w:basedOn w:val="2"/>
    <w:rsid w:val="00A43C11"/>
  </w:style>
  <w:style w:type="paragraph" w:customStyle="1" w:styleId="5">
    <w:name w:val="Стиль5"/>
    <w:basedOn w:val="4"/>
    <w:rsid w:val="00A43C11"/>
  </w:style>
  <w:style w:type="paragraph" w:customStyle="1" w:styleId="6">
    <w:name w:val="Стиль6"/>
    <w:basedOn w:val="5"/>
    <w:rsid w:val="00A43C11"/>
  </w:style>
  <w:style w:type="paragraph" w:customStyle="1" w:styleId="7">
    <w:name w:val="Стиль7"/>
    <w:basedOn w:val="6"/>
    <w:rsid w:val="00A43C11"/>
  </w:style>
  <w:style w:type="paragraph" w:customStyle="1" w:styleId="8">
    <w:name w:val="Стиль8"/>
    <w:basedOn w:val="7"/>
    <w:rsid w:val="00A43C11"/>
  </w:style>
  <w:style w:type="paragraph" w:customStyle="1" w:styleId="9">
    <w:name w:val="Стиль9"/>
    <w:basedOn w:val="8"/>
    <w:rsid w:val="00A43C11"/>
  </w:style>
  <w:style w:type="paragraph" w:customStyle="1" w:styleId="10">
    <w:name w:val="Стиль10"/>
    <w:basedOn w:val="9"/>
    <w:rsid w:val="00A43C11"/>
  </w:style>
  <w:style w:type="paragraph" w:customStyle="1" w:styleId="11">
    <w:name w:val="Стиль11"/>
    <w:basedOn w:val="10"/>
    <w:rsid w:val="00A43C11"/>
  </w:style>
  <w:style w:type="paragraph" w:customStyle="1" w:styleId="12">
    <w:name w:val="Стиль12"/>
    <w:basedOn w:val="Normal"/>
    <w:rsid w:val="00A43C11"/>
  </w:style>
  <w:style w:type="paragraph" w:customStyle="1" w:styleId="13">
    <w:name w:val="Стиль13"/>
    <w:basedOn w:val="12"/>
    <w:rsid w:val="00A43C11"/>
  </w:style>
  <w:style w:type="paragraph" w:styleId="HTMLPreformatted">
    <w:name w:val="HTML Preformatted"/>
    <w:basedOn w:val="Normal"/>
    <w:link w:val="HTMLPreformattedChar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Normal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Normal"/>
    <w:uiPriority w:val="34"/>
    <w:qFormat/>
    <w:rsid w:val="005D4881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FollowedHyperlink">
    <w:name w:val="FollowedHyperlink"/>
    <w:basedOn w:val="DefaultParagraphFont"/>
    <w:rsid w:val="00B269B8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F725BB"/>
  </w:style>
  <w:style w:type="character" w:customStyle="1" w:styleId="apple-converted-space">
    <w:name w:val="apple-converted-space"/>
    <w:basedOn w:val="DefaultParagraphFont"/>
    <w:rsid w:val="006A5A69"/>
  </w:style>
  <w:style w:type="character" w:styleId="HTMLCode">
    <w:name w:val="HTML Code"/>
    <w:basedOn w:val="DefaultParagraphFont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A69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146D2"/>
    <w:pPr>
      <w:ind w:left="708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E557FA"/>
    <w:rPr>
      <w:rFonts w:ascii="Arial" w:hAnsi="Arial"/>
      <w:b/>
      <w:i/>
      <w:sz w:val="24"/>
    </w:rPr>
  </w:style>
  <w:style w:type="character" w:styleId="Strong">
    <w:name w:val="Strong"/>
    <w:basedOn w:val="DefaultParagraphFont"/>
    <w:uiPriority w:val="22"/>
    <w:qFormat/>
    <w:rsid w:val="00C3758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10F1E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3D1962"/>
    <w:rPr>
      <w:b/>
      <w:bCs/>
      <w:sz w:val="20"/>
    </w:rPr>
  </w:style>
  <w:style w:type="paragraph" w:styleId="Revision">
    <w:name w:val="Revision"/>
    <w:hidden/>
    <w:uiPriority w:val="99"/>
    <w:semiHidden/>
    <w:rsid w:val="002536C1"/>
    <w:rPr>
      <w:sz w:val="22"/>
    </w:rPr>
  </w:style>
  <w:style w:type="character" w:styleId="Emphasis">
    <w:name w:val="Emphasis"/>
    <w:basedOn w:val="DefaultParagraphFont"/>
    <w:uiPriority w:val="20"/>
    <w:qFormat/>
    <w:rsid w:val="007D7C98"/>
    <w:rPr>
      <w:i/>
      <w:iCs/>
    </w:rPr>
  </w:style>
  <w:style w:type="character" w:customStyle="1" w:styleId="html-tag">
    <w:name w:val="html-tag"/>
    <w:basedOn w:val="DefaultParagraphFont"/>
    <w:rsid w:val="00B94A26"/>
  </w:style>
  <w:style w:type="character" w:customStyle="1" w:styleId="text">
    <w:name w:val="text"/>
    <w:basedOn w:val="DefaultParagraphFont"/>
    <w:rsid w:val="00B94A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codeconventions-150003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ahabr.ru/post/112042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oracle.com/technetwork/java/codeconventions-150003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6D329-4787-41ED-AE0B-3443A8A5D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14472</TotalTime>
  <Pages>6</Pages>
  <Words>806</Words>
  <Characters>4600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Стандарты оформления кода JepRia-приложений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5396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Стандарты оформления кода JepRia-приложений</dc:title>
  <dc:subject>Стандарты оформления кода JepRia-приложений</dc:subject>
  <dc:creator>Захаров Р.К.</dc:creator>
  <cp:keywords/>
  <dc:description/>
  <cp:lastModifiedBy>ZaharovR</cp:lastModifiedBy>
  <cp:revision>141</cp:revision>
  <cp:lastPrinted>2008-04-17T14:28:00Z</cp:lastPrinted>
  <dcterms:created xsi:type="dcterms:W3CDTF">2016-03-30T16:46:00Z</dcterms:created>
  <dcterms:modified xsi:type="dcterms:W3CDTF">2016-07-12T11:33:00Z</dcterms:modified>
</cp:coreProperties>
</file>