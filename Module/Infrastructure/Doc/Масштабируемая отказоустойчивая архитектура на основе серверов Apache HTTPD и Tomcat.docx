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419" w:rsidRPr="007D751A" w:rsidRDefault="00470419" w:rsidP="005B0263">
      <w:pPr>
        <w:pStyle w:val="a1"/>
        <w:rPr>
          <w:lang w:val="en-US"/>
        </w:rPr>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70419" w:rsidRPr="003A3364" w:rsidRDefault="00470419" w:rsidP="005B0263">
      <w:pPr>
        <w:pStyle w:val="a1"/>
      </w:pPr>
    </w:p>
    <w:p w:rsidR="00400630" w:rsidRPr="0047360D" w:rsidRDefault="00C2460F" w:rsidP="00C2460F">
      <w:pPr>
        <w:pStyle w:val="a"/>
        <w:jc w:val="center"/>
        <w:outlineLvl w:val="0"/>
        <w:rPr>
          <w:rFonts w:ascii="Times New Roman" w:hAnsi="Times New Roman"/>
          <w:bCs/>
          <w:caps/>
          <w:sz w:val="22"/>
          <w:szCs w:val="22"/>
        </w:rPr>
      </w:pPr>
      <w:bookmarkStart w:id="0" w:name="_Toc454880636"/>
      <w:r>
        <w:t>Масштабируемая отказоустойчивая архитектура на основе</w:t>
      </w:r>
      <w:r w:rsidR="0016536E" w:rsidRPr="0016536E">
        <w:t xml:space="preserve"> </w:t>
      </w:r>
      <w:r w:rsidR="000D57BA">
        <w:t xml:space="preserve">серверов </w:t>
      </w:r>
      <w:proofErr w:type="spellStart"/>
      <w:r w:rsidR="0016536E">
        <w:t>Apache</w:t>
      </w:r>
      <w:proofErr w:type="spellEnd"/>
      <w:r w:rsidR="0025290C" w:rsidRPr="0025290C">
        <w:t xml:space="preserve"> </w:t>
      </w:r>
      <w:r w:rsidR="0025290C">
        <w:rPr>
          <w:lang w:val="en-US"/>
        </w:rPr>
        <w:t>HTTP</w:t>
      </w:r>
      <w:r w:rsidR="000D57BA">
        <w:rPr>
          <w:lang w:val="en-US"/>
        </w:rPr>
        <w:t>D</w:t>
      </w:r>
      <w:r w:rsidRPr="00C2460F">
        <w:t xml:space="preserve"> </w:t>
      </w:r>
      <w:r>
        <w:t xml:space="preserve">и </w:t>
      </w:r>
      <w:proofErr w:type="spellStart"/>
      <w:r w:rsidR="0016536E">
        <w:t>Tomcat</w:t>
      </w:r>
      <w:bookmarkEnd w:id="0"/>
      <w:proofErr w:type="spellEnd"/>
      <w:r w:rsidR="00470419" w:rsidRPr="003B23C2">
        <w:br w:type="page"/>
      </w:r>
    </w:p>
    <w:p w:rsidR="00EC60F9" w:rsidRPr="00027375" w:rsidRDefault="00EC60F9">
      <w:pPr>
        <w:pStyle w:val="TOCHeading"/>
        <w:rPr>
          <w:color w:val="auto"/>
        </w:rPr>
      </w:pPr>
      <w:r w:rsidRPr="00027375">
        <w:rPr>
          <w:color w:val="auto"/>
        </w:rPr>
        <w:lastRenderedPageBreak/>
        <w:t>Оглавление</w:t>
      </w:r>
    </w:p>
    <w:p w:rsidR="00C10F1E" w:rsidRPr="0047360D" w:rsidRDefault="00400630" w:rsidP="004B6467">
      <w:pPr>
        <w:pStyle w:val="Title"/>
        <w:jc w:val="left"/>
        <w:rPr>
          <w:rFonts w:ascii="Times New Roman" w:hAnsi="Times New Roman"/>
          <w:bCs/>
          <w:caps/>
          <w:sz w:val="22"/>
          <w:szCs w:val="22"/>
        </w:rPr>
      </w:pPr>
      <w:r w:rsidRPr="0047360D">
        <w:rPr>
          <w:rFonts w:ascii="Times New Roman" w:hAnsi="Times New Roman"/>
          <w:bCs/>
          <w:caps/>
          <w:sz w:val="22"/>
          <w:szCs w:val="22"/>
        </w:rPr>
        <w:t xml:space="preserve"> </w:t>
      </w:r>
    </w:p>
    <w:p w:rsidR="00914543" w:rsidRDefault="003835CF">
      <w:pPr>
        <w:pStyle w:val="TOC1"/>
        <w:tabs>
          <w:tab w:val="right" w:leader="dot" w:pos="9628"/>
        </w:tabs>
        <w:rPr>
          <w:rFonts w:asciiTheme="minorHAnsi" w:eastAsiaTheme="minorEastAsia" w:hAnsiTheme="minorHAnsi" w:cstheme="minorBidi"/>
          <w:b w:val="0"/>
          <w:bCs w:val="0"/>
          <w:noProof/>
        </w:rPr>
      </w:pPr>
      <w:r w:rsidRPr="003835CF">
        <w:rPr>
          <w:lang w:val="en-US"/>
        </w:rPr>
        <w:fldChar w:fldCharType="begin"/>
      </w:r>
      <w:r w:rsidR="00764D9C">
        <w:rPr>
          <w:lang w:val="en-US"/>
        </w:rPr>
        <w:instrText xml:space="preserve"> TOC \o "1-3" \h \z \u </w:instrText>
      </w:r>
      <w:r w:rsidRPr="003835CF">
        <w:rPr>
          <w:lang w:val="en-US"/>
        </w:rPr>
        <w:fldChar w:fldCharType="separate"/>
      </w:r>
      <w:hyperlink w:anchor="_Toc454880636" w:history="1">
        <w:r w:rsidR="00914543" w:rsidRPr="006060C7">
          <w:rPr>
            <w:rStyle w:val="Hyperlink"/>
            <w:noProof/>
          </w:rPr>
          <w:t xml:space="preserve">Масштабируемая отказоустойчивая архитектура на основе серверов Apache </w:t>
        </w:r>
        <w:r w:rsidR="00914543" w:rsidRPr="006060C7">
          <w:rPr>
            <w:rStyle w:val="Hyperlink"/>
            <w:noProof/>
            <w:lang w:val="en-US"/>
          </w:rPr>
          <w:t>HTTPD</w:t>
        </w:r>
        <w:r w:rsidR="00914543" w:rsidRPr="006060C7">
          <w:rPr>
            <w:rStyle w:val="Hyperlink"/>
            <w:noProof/>
          </w:rPr>
          <w:t xml:space="preserve"> и Tomcat</w:t>
        </w:r>
        <w:r w:rsidR="00914543">
          <w:rPr>
            <w:noProof/>
            <w:webHidden/>
          </w:rPr>
          <w:tab/>
        </w:r>
        <w:r>
          <w:rPr>
            <w:noProof/>
            <w:webHidden/>
          </w:rPr>
          <w:fldChar w:fldCharType="begin"/>
        </w:r>
        <w:r w:rsidR="00914543">
          <w:rPr>
            <w:noProof/>
            <w:webHidden/>
          </w:rPr>
          <w:instrText xml:space="preserve"> PAGEREF _Toc454880636 \h </w:instrText>
        </w:r>
        <w:r>
          <w:rPr>
            <w:noProof/>
            <w:webHidden/>
          </w:rPr>
        </w:r>
        <w:r>
          <w:rPr>
            <w:noProof/>
            <w:webHidden/>
          </w:rPr>
          <w:fldChar w:fldCharType="separate"/>
        </w:r>
        <w:r w:rsidR="00914543">
          <w:rPr>
            <w:noProof/>
            <w:webHidden/>
          </w:rPr>
          <w:t>1</w:t>
        </w:r>
        <w:r>
          <w:rPr>
            <w:noProof/>
            <w:webHidden/>
          </w:rPr>
          <w:fldChar w:fldCharType="end"/>
        </w:r>
      </w:hyperlink>
    </w:p>
    <w:p w:rsidR="00914543" w:rsidRDefault="003835CF">
      <w:pPr>
        <w:pStyle w:val="TOC1"/>
        <w:tabs>
          <w:tab w:val="left" w:pos="440"/>
          <w:tab w:val="right" w:leader="dot" w:pos="9628"/>
        </w:tabs>
        <w:rPr>
          <w:rFonts w:asciiTheme="minorHAnsi" w:eastAsiaTheme="minorEastAsia" w:hAnsiTheme="minorHAnsi" w:cstheme="minorBidi"/>
          <w:b w:val="0"/>
          <w:bCs w:val="0"/>
          <w:noProof/>
        </w:rPr>
      </w:pPr>
      <w:hyperlink w:anchor="_Toc454880637" w:history="1">
        <w:r w:rsidR="00914543" w:rsidRPr="006060C7">
          <w:rPr>
            <w:rStyle w:val="Hyperlink"/>
            <w:noProof/>
            <w:lang w:val="en-US"/>
          </w:rPr>
          <w:t>1.</w:t>
        </w:r>
        <w:r w:rsidR="00914543">
          <w:rPr>
            <w:rFonts w:asciiTheme="minorHAnsi" w:eastAsiaTheme="minorEastAsia" w:hAnsiTheme="minorHAnsi" w:cstheme="minorBidi"/>
            <w:b w:val="0"/>
            <w:bCs w:val="0"/>
            <w:noProof/>
          </w:rPr>
          <w:tab/>
        </w:r>
        <w:r w:rsidR="00914543" w:rsidRPr="006060C7">
          <w:rPr>
            <w:rStyle w:val="Hyperlink"/>
            <w:noProof/>
          </w:rPr>
          <w:t>Термины и сокращения</w:t>
        </w:r>
        <w:r w:rsidR="00914543">
          <w:rPr>
            <w:noProof/>
            <w:webHidden/>
          </w:rPr>
          <w:tab/>
        </w:r>
        <w:r>
          <w:rPr>
            <w:noProof/>
            <w:webHidden/>
          </w:rPr>
          <w:fldChar w:fldCharType="begin"/>
        </w:r>
        <w:r w:rsidR="00914543">
          <w:rPr>
            <w:noProof/>
            <w:webHidden/>
          </w:rPr>
          <w:instrText xml:space="preserve"> PAGEREF _Toc454880637 \h </w:instrText>
        </w:r>
        <w:r>
          <w:rPr>
            <w:noProof/>
            <w:webHidden/>
          </w:rPr>
        </w:r>
        <w:r>
          <w:rPr>
            <w:noProof/>
            <w:webHidden/>
          </w:rPr>
          <w:fldChar w:fldCharType="separate"/>
        </w:r>
        <w:r w:rsidR="00914543">
          <w:rPr>
            <w:noProof/>
            <w:webHidden/>
          </w:rPr>
          <w:t>4</w:t>
        </w:r>
        <w:r>
          <w:rPr>
            <w:noProof/>
            <w:webHidden/>
          </w:rPr>
          <w:fldChar w:fldCharType="end"/>
        </w:r>
      </w:hyperlink>
    </w:p>
    <w:p w:rsidR="00914543" w:rsidRDefault="003835CF">
      <w:pPr>
        <w:pStyle w:val="TOC1"/>
        <w:tabs>
          <w:tab w:val="left" w:pos="440"/>
          <w:tab w:val="right" w:leader="dot" w:pos="9628"/>
        </w:tabs>
        <w:rPr>
          <w:rFonts w:asciiTheme="minorHAnsi" w:eastAsiaTheme="minorEastAsia" w:hAnsiTheme="minorHAnsi" w:cstheme="minorBidi"/>
          <w:b w:val="0"/>
          <w:bCs w:val="0"/>
          <w:noProof/>
        </w:rPr>
      </w:pPr>
      <w:hyperlink w:anchor="_Toc454880638" w:history="1">
        <w:r w:rsidR="00914543" w:rsidRPr="006060C7">
          <w:rPr>
            <w:rStyle w:val="Hyperlink"/>
            <w:noProof/>
          </w:rPr>
          <w:t>2.</w:t>
        </w:r>
        <w:r w:rsidR="00914543">
          <w:rPr>
            <w:rFonts w:asciiTheme="minorHAnsi" w:eastAsiaTheme="minorEastAsia" w:hAnsiTheme="minorHAnsi" w:cstheme="minorBidi"/>
            <w:b w:val="0"/>
            <w:bCs w:val="0"/>
            <w:noProof/>
          </w:rPr>
          <w:tab/>
        </w:r>
        <w:r w:rsidR="00914543" w:rsidRPr="006060C7">
          <w:rPr>
            <w:rStyle w:val="Hyperlink"/>
            <w:noProof/>
          </w:rPr>
          <w:t>Введение</w:t>
        </w:r>
        <w:r w:rsidR="00914543">
          <w:rPr>
            <w:noProof/>
            <w:webHidden/>
          </w:rPr>
          <w:tab/>
        </w:r>
        <w:r>
          <w:rPr>
            <w:noProof/>
            <w:webHidden/>
          </w:rPr>
          <w:fldChar w:fldCharType="begin"/>
        </w:r>
        <w:r w:rsidR="00914543">
          <w:rPr>
            <w:noProof/>
            <w:webHidden/>
          </w:rPr>
          <w:instrText xml:space="preserve"> PAGEREF _Toc454880638 \h </w:instrText>
        </w:r>
        <w:r>
          <w:rPr>
            <w:noProof/>
            <w:webHidden/>
          </w:rPr>
        </w:r>
        <w:r>
          <w:rPr>
            <w:noProof/>
            <w:webHidden/>
          </w:rPr>
          <w:fldChar w:fldCharType="separate"/>
        </w:r>
        <w:r w:rsidR="00914543">
          <w:rPr>
            <w:noProof/>
            <w:webHidden/>
          </w:rPr>
          <w:t>4</w:t>
        </w:r>
        <w:r>
          <w:rPr>
            <w:noProof/>
            <w:webHidden/>
          </w:rPr>
          <w:fldChar w:fldCharType="end"/>
        </w:r>
      </w:hyperlink>
    </w:p>
    <w:p w:rsidR="00914543" w:rsidRDefault="003835CF">
      <w:pPr>
        <w:pStyle w:val="TOC1"/>
        <w:tabs>
          <w:tab w:val="left" w:pos="440"/>
          <w:tab w:val="right" w:leader="dot" w:pos="9628"/>
        </w:tabs>
        <w:rPr>
          <w:rFonts w:asciiTheme="minorHAnsi" w:eastAsiaTheme="minorEastAsia" w:hAnsiTheme="minorHAnsi" w:cstheme="minorBidi"/>
          <w:b w:val="0"/>
          <w:bCs w:val="0"/>
          <w:noProof/>
        </w:rPr>
      </w:pPr>
      <w:hyperlink w:anchor="_Toc454880639" w:history="1">
        <w:r w:rsidR="00914543" w:rsidRPr="006060C7">
          <w:rPr>
            <w:rStyle w:val="Hyperlink"/>
            <w:noProof/>
            <w:lang w:val="en-US"/>
          </w:rPr>
          <w:t>3.</w:t>
        </w:r>
        <w:r w:rsidR="00914543">
          <w:rPr>
            <w:rFonts w:asciiTheme="minorHAnsi" w:eastAsiaTheme="minorEastAsia" w:hAnsiTheme="minorHAnsi" w:cstheme="minorBidi"/>
            <w:b w:val="0"/>
            <w:bCs w:val="0"/>
            <w:noProof/>
          </w:rPr>
          <w:tab/>
        </w:r>
        <w:r w:rsidR="00914543" w:rsidRPr="006060C7">
          <w:rPr>
            <w:rStyle w:val="Hyperlink"/>
            <w:noProof/>
          </w:rPr>
          <w:t xml:space="preserve">Установка </w:t>
        </w:r>
        <w:r w:rsidR="00914543" w:rsidRPr="006060C7">
          <w:rPr>
            <w:rStyle w:val="Hyperlink"/>
            <w:noProof/>
            <w:lang w:val="en-US"/>
          </w:rPr>
          <w:t>HTTPD</w:t>
        </w:r>
        <w:r w:rsidR="00914543">
          <w:rPr>
            <w:noProof/>
            <w:webHidden/>
          </w:rPr>
          <w:tab/>
        </w:r>
        <w:r>
          <w:rPr>
            <w:noProof/>
            <w:webHidden/>
          </w:rPr>
          <w:fldChar w:fldCharType="begin"/>
        </w:r>
        <w:r w:rsidR="00914543">
          <w:rPr>
            <w:noProof/>
            <w:webHidden/>
          </w:rPr>
          <w:instrText xml:space="preserve"> PAGEREF _Toc454880639 \h </w:instrText>
        </w:r>
        <w:r>
          <w:rPr>
            <w:noProof/>
            <w:webHidden/>
          </w:rPr>
        </w:r>
        <w:r>
          <w:rPr>
            <w:noProof/>
            <w:webHidden/>
          </w:rPr>
          <w:fldChar w:fldCharType="separate"/>
        </w:r>
        <w:r w:rsidR="00914543">
          <w:rPr>
            <w:noProof/>
            <w:webHidden/>
          </w:rPr>
          <w:t>5</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40" w:history="1">
        <w:r w:rsidR="00914543" w:rsidRPr="006060C7">
          <w:rPr>
            <w:rStyle w:val="Hyperlink"/>
            <w:noProof/>
            <w:lang w:val="en-US"/>
          </w:rPr>
          <w:t>3.1</w:t>
        </w:r>
        <w:r w:rsidR="00914543">
          <w:rPr>
            <w:rFonts w:asciiTheme="minorHAnsi" w:eastAsiaTheme="minorEastAsia" w:hAnsiTheme="minorHAnsi" w:cstheme="minorBidi"/>
            <w:noProof/>
          </w:rPr>
          <w:tab/>
        </w:r>
        <w:r w:rsidR="00914543" w:rsidRPr="006060C7">
          <w:rPr>
            <w:rStyle w:val="Hyperlink"/>
            <w:noProof/>
          </w:rPr>
          <w:t>Проверка работы</w:t>
        </w:r>
        <w:r w:rsidR="00914543">
          <w:rPr>
            <w:noProof/>
            <w:webHidden/>
          </w:rPr>
          <w:tab/>
        </w:r>
        <w:r>
          <w:rPr>
            <w:noProof/>
            <w:webHidden/>
          </w:rPr>
          <w:fldChar w:fldCharType="begin"/>
        </w:r>
        <w:r w:rsidR="00914543">
          <w:rPr>
            <w:noProof/>
            <w:webHidden/>
          </w:rPr>
          <w:instrText xml:space="preserve"> PAGEREF _Toc454880640 \h </w:instrText>
        </w:r>
        <w:r>
          <w:rPr>
            <w:noProof/>
            <w:webHidden/>
          </w:rPr>
        </w:r>
        <w:r>
          <w:rPr>
            <w:noProof/>
            <w:webHidden/>
          </w:rPr>
          <w:fldChar w:fldCharType="separate"/>
        </w:r>
        <w:r w:rsidR="00914543">
          <w:rPr>
            <w:noProof/>
            <w:webHidden/>
          </w:rPr>
          <w:t>5</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41" w:history="1">
        <w:r w:rsidR="00914543" w:rsidRPr="006060C7">
          <w:rPr>
            <w:rStyle w:val="Hyperlink"/>
            <w:noProof/>
            <w:lang w:val="en-US"/>
          </w:rPr>
          <w:t>3.2</w:t>
        </w:r>
        <w:r w:rsidR="00914543">
          <w:rPr>
            <w:rFonts w:asciiTheme="minorHAnsi" w:eastAsiaTheme="minorEastAsia" w:hAnsiTheme="minorHAnsi" w:cstheme="minorBidi"/>
            <w:noProof/>
          </w:rPr>
          <w:tab/>
        </w:r>
        <w:r w:rsidR="00914543" w:rsidRPr="006060C7">
          <w:rPr>
            <w:rStyle w:val="Hyperlink"/>
            <w:noProof/>
          </w:rPr>
          <w:t xml:space="preserve">Создание </w:t>
        </w:r>
        <w:r w:rsidR="00914543" w:rsidRPr="006060C7">
          <w:rPr>
            <w:rStyle w:val="Hyperlink"/>
            <w:noProof/>
            <w:lang w:val="en-US"/>
          </w:rPr>
          <w:t>Windows</w:t>
        </w:r>
        <w:r w:rsidR="00914543" w:rsidRPr="006060C7">
          <w:rPr>
            <w:rStyle w:val="Hyperlink"/>
            <w:noProof/>
          </w:rPr>
          <w:t xml:space="preserve">-сервиса для </w:t>
        </w:r>
        <w:r w:rsidR="00914543" w:rsidRPr="006060C7">
          <w:rPr>
            <w:rStyle w:val="Hyperlink"/>
            <w:noProof/>
            <w:lang w:val="en-US"/>
          </w:rPr>
          <w:t>HTTPD</w:t>
        </w:r>
        <w:r w:rsidR="00914543">
          <w:rPr>
            <w:noProof/>
            <w:webHidden/>
          </w:rPr>
          <w:tab/>
        </w:r>
        <w:r>
          <w:rPr>
            <w:noProof/>
            <w:webHidden/>
          </w:rPr>
          <w:fldChar w:fldCharType="begin"/>
        </w:r>
        <w:r w:rsidR="00914543">
          <w:rPr>
            <w:noProof/>
            <w:webHidden/>
          </w:rPr>
          <w:instrText xml:space="preserve"> PAGEREF _Toc454880641 \h </w:instrText>
        </w:r>
        <w:r>
          <w:rPr>
            <w:noProof/>
            <w:webHidden/>
          </w:rPr>
        </w:r>
        <w:r>
          <w:rPr>
            <w:noProof/>
            <w:webHidden/>
          </w:rPr>
          <w:fldChar w:fldCharType="separate"/>
        </w:r>
        <w:r w:rsidR="00914543">
          <w:rPr>
            <w:noProof/>
            <w:webHidden/>
          </w:rPr>
          <w:t>6</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42" w:history="1">
        <w:r w:rsidR="00914543" w:rsidRPr="006060C7">
          <w:rPr>
            <w:rStyle w:val="Hyperlink"/>
            <w:noProof/>
            <w:lang w:val="en-US"/>
          </w:rPr>
          <w:t>3.3</w:t>
        </w:r>
        <w:r w:rsidR="00914543">
          <w:rPr>
            <w:rFonts w:asciiTheme="minorHAnsi" w:eastAsiaTheme="minorEastAsia" w:hAnsiTheme="minorHAnsi" w:cstheme="minorBidi"/>
            <w:noProof/>
          </w:rPr>
          <w:tab/>
        </w:r>
        <w:r w:rsidR="00914543" w:rsidRPr="006060C7">
          <w:rPr>
            <w:rStyle w:val="Hyperlink"/>
            <w:noProof/>
          </w:rPr>
          <w:t xml:space="preserve">Удаление </w:t>
        </w:r>
        <w:r w:rsidR="00914543" w:rsidRPr="006060C7">
          <w:rPr>
            <w:rStyle w:val="Hyperlink"/>
            <w:noProof/>
            <w:lang w:val="en-US"/>
          </w:rPr>
          <w:t>Windows-</w:t>
        </w:r>
        <w:r w:rsidR="00914543" w:rsidRPr="006060C7">
          <w:rPr>
            <w:rStyle w:val="Hyperlink"/>
            <w:noProof/>
          </w:rPr>
          <w:t xml:space="preserve">сервиса </w:t>
        </w:r>
        <w:r w:rsidR="00914543" w:rsidRPr="006060C7">
          <w:rPr>
            <w:rStyle w:val="Hyperlink"/>
            <w:noProof/>
            <w:lang w:val="en-US"/>
          </w:rPr>
          <w:t>HTTPD</w:t>
        </w:r>
        <w:r w:rsidR="00914543">
          <w:rPr>
            <w:noProof/>
            <w:webHidden/>
          </w:rPr>
          <w:tab/>
        </w:r>
        <w:r>
          <w:rPr>
            <w:noProof/>
            <w:webHidden/>
          </w:rPr>
          <w:fldChar w:fldCharType="begin"/>
        </w:r>
        <w:r w:rsidR="00914543">
          <w:rPr>
            <w:noProof/>
            <w:webHidden/>
          </w:rPr>
          <w:instrText xml:space="preserve"> PAGEREF _Toc454880642 \h </w:instrText>
        </w:r>
        <w:r>
          <w:rPr>
            <w:noProof/>
            <w:webHidden/>
          </w:rPr>
        </w:r>
        <w:r>
          <w:rPr>
            <w:noProof/>
            <w:webHidden/>
          </w:rPr>
          <w:fldChar w:fldCharType="separate"/>
        </w:r>
        <w:r w:rsidR="00914543">
          <w:rPr>
            <w:noProof/>
            <w:webHidden/>
          </w:rPr>
          <w:t>6</w:t>
        </w:r>
        <w:r>
          <w:rPr>
            <w:noProof/>
            <w:webHidden/>
          </w:rPr>
          <w:fldChar w:fldCharType="end"/>
        </w:r>
      </w:hyperlink>
    </w:p>
    <w:p w:rsidR="00914543" w:rsidRDefault="003835CF">
      <w:pPr>
        <w:pStyle w:val="TOC1"/>
        <w:tabs>
          <w:tab w:val="left" w:pos="440"/>
          <w:tab w:val="right" w:leader="dot" w:pos="9628"/>
        </w:tabs>
        <w:rPr>
          <w:rFonts w:asciiTheme="minorHAnsi" w:eastAsiaTheme="minorEastAsia" w:hAnsiTheme="minorHAnsi" w:cstheme="minorBidi"/>
          <w:b w:val="0"/>
          <w:bCs w:val="0"/>
          <w:noProof/>
        </w:rPr>
      </w:pPr>
      <w:hyperlink w:anchor="_Toc454880643" w:history="1">
        <w:r w:rsidR="00914543" w:rsidRPr="006060C7">
          <w:rPr>
            <w:rStyle w:val="Hyperlink"/>
            <w:noProof/>
            <w:lang w:val="en-US"/>
          </w:rPr>
          <w:t>4.</w:t>
        </w:r>
        <w:r w:rsidR="00914543">
          <w:rPr>
            <w:rFonts w:asciiTheme="minorHAnsi" w:eastAsiaTheme="minorEastAsia" w:hAnsiTheme="minorHAnsi" w:cstheme="minorBidi"/>
            <w:b w:val="0"/>
            <w:bCs w:val="0"/>
            <w:noProof/>
          </w:rPr>
          <w:tab/>
        </w:r>
        <w:r w:rsidR="00914543" w:rsidRPr="006060C7">
          <w:rPr>
            <w:rStyle w:val="Hyperlink"/>
            <w:noProof/>
          </w:rPr>
          <w:t xml:space="preserve">Установка </w:t>
        </w:r>
        <w:r w:rsidR="00914543" w:rsidRPr="006060C7">
          <w:rPr>
            <w:rStyle w:val="Hyperlink"/>
            <w:noProof/>
            <w:lang w:val="en-US"/>
          </w:rPr>
          <w:t>Tomcat</w:t>
        </w:r>
        <w:r w:rsidR="00914543">
          <w:rPr>
            <w:noProof/>
            <w:webHidden/>
          </w:rPr>
          <w:tab/>
        </w:r>
        <w:r>
          <w:rPr>
            <w:noProof/>
            <w:webHidden/>
          </w:rPr>
          <w:fldChar w:fldCharType="begin"/>
        </w:r>
        <w:r w:rsidR="00914543">
          <w:rPr>
            <w:noProof/>
            <w:webHidden/>
          </w:rPr>
          <w:instrText xml:space="preserve"> PAGEREF _Toc454880643 \h </w:instrText>
        </w:r>
        <w:r>
          <w:rPr>
            <w:noProof/>
            <w:webHidden/>
          </w:rPr>
        </w:r>
        <w:r>
          <w:rPr>
            <w:noProof/>
            <w:webHidden/>
          </w:rPr>
          <w:fldChar w:fldCharType="separate"/>
        </w:r>
        <w:r w:rsidR="00914543">
          <w:rPr>
            <w:noProof/>
            <w:webHidden/>
          </w:rPr>
          <w:t>6</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44" w:history="1">
        <w:r w:rsidR="00914543" w:rsidRPr="006060C7">
          <w:rPr>
            <w:rStyle w:val="Hyperlink"/>
            <w:noProof/>
            <w:lang w:val="en-US"/>
          </w:rPr>
          <w:t>4.1</w:t>
        </w:r>
        <w:r w:rsidR="00914543">
          <w:rPr>
            <w:rFonts w:asciiTheme="minorHAnsi" w:eastAsiaTheme="minorEastAsia" w:hAnsiTheme="minorHAnsi" w:cstheme="minorBidi"/>
            <w:noProof/>
          </w:rPr>
          <w:tab/>
        </w:r>
        <w:r w:rsidR="00914543" w:rsidRPr="006060C7">
          <w:rPr>
            <w:rStyle w:val="Hyperlink"/>
            <w:noProof/>
          </w:rPr>
          <w:t xml:space="preserve">Настройки </w:t>
        </w:r>
        <w:r w:rsidR="00914543" w:rsidRPr="006060C7">
          <w:rPr>
            <w:rStyle w:val="Hyperlink"/>
            <w:noProof/>
            <w:lang w:val="en-US"/>
          </w:rPr>
          <w:t>Tomcat</w:t>
        </w:r>
        <w:r w:rsidR="00914543">
          <w:rPr>
            <w:noProof/>
            <w:webHidden/>
          </w:rPr>
          <w:tab/>
        </w:r>
        <w:r>
          <w:rPr>
            <w:noProof/>
            <w:webHidden/>
          </w:rPr>
          <w:fldChar w:fldCharType="begin"/>
        </w:r>
        <w:r w:rsidR="00914543">
          <w:rPr>
            <w:noProof/>
            <w:webHidden/>
          </w:rPr>
          <w:instrText xml:space="preserve"> PAGEREF _Toc454880644 \h </w:instrText>
        </w:r>
        <w:r>
          <w:rPr>
            <w:noProof/>
            <w:webHidden/>
          </w:rPr>
        </w:r>
        <w:r>
          <w:rPr>
            <w:noProof/>
            <w:webHidden/>
          </w:rPr>
          <w:fldChar w:fldCharType="separate"/>
        </w:r>
        <w:r w:rsidR="00914543">
          <w:rPr>
            <w:noProof/>
            <w:webHidden/>
          </w:rPr>
          <w:t>6</w:t>
        </w:r>
        <w:r>
          <w:rPr>
            <w:noProof/>
            <w:webHidden/>
          </w:rPr>
          <w:fldChar w:fldCharType="end"/>
        </w:r>
      </w:hyperlink>
    </w:p>
    <w:p w:rsidR="00914543" w:rsidRDefault="003835CF">
      <w:pPr>
        <w:pStyle w:val="TOC3"/>
        <w:tabs>
          <w:tab w:val="left" w:pos="1320"/>
          <w:tab w:val="right" w:leader="dot" w:pos="9628"/>
        </w:tabs>
        <w:rPr>
          <w:rFonts w:asciiTheme="minorHAnsi" w:eastAsiaTheme="minorEastAsia" w:hAnsiTheme="minorHAnsi" w:cstheme="minorBidi"/>
          <w:iCs w:val="0"/>
          <w:noProof/>
        </w:rPr>
      </w:pPr>
      <w:hyperlink w:anchor="_Toc454880645" w:history="1">
        <w:r w:rsidR="00914543" w:rsidRPr="006060C7">
          <w:rPr>
            <w:rStyle w:val="Hyperlink"/>
            <w:noProof/>
            <w:lang w:val="en-US"/>
          </w:rPr>
          <w:t>4.1.1</w:t>
        </w:r>
        <w:r w:rsidR="00914543">
          <w:rPr>
            <w:rFonts w:asciiTheme="minorHAnsi" w:eastAsiaTheme="minorEastAsia" w:hAnsiTheme="minorHAnsi" w:cstheme="minorBidi"/>
            <w:iCs w:val="0"/>
            <w:noProof/>
          </w:rPr>
          <w:tab/>
        </w:r>
        <w:r w:rsidR="00914543" w:rsidRPr="006060C7">
          <w:rPr>
            <w:rStyle w:val="Hyperlink"/>
            <w:noProof/>
          </w:rPr>
          <w:t>Базовые настройки</w:t>
        </w:r>
        <w:r w:rsidR="00914543">
          <w:rPr>
            <w:noProof/>
            <w:webHidden/>
          </w:rPr>
          <w:tab/>
        </w:r>
        <w:r>
          <w:rPr>
            <w:noProof/>
            <w:webHidden/>
          </w:rPr>
          <w:fldChar w:fldCharType="begin"/>
        </w:r>
        <w:r w:rsidR="00914543">
          <w:rPr>
            <w:noProof/>
            <w:webHidden/>
          </w:rPr>
          <w:instrText xml:space="preserve"> PAGEREF _Toc454880645 \h </w:instrText>
        </w:r>
        <w:r>
          <w:rPr>
            <w:noProof/>
            <w:webHidden/>
          </w:rPr>
        </w:r>
        <w:r>
          <w:rPr>
            <w:noProof/>
            <w:webHidden/>
          </w:rPr>
          <w:fldChar w:fldCharType="separate"/>
        </w:r>
        <w:r w:rsidR="00914543">
          <w:rPr>
            <w:noProof/>
            <w:webHidden/>
          </w:rPr>
          <w:t>6</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46" w:history="1">
        <w:r w:rsidR="00914543" w:rsidRPr="006060C7">
          <w:rPr>
            <w:rStyle w:val="Hyperlink"/>
            <w:noProof/>
            <w:lang w:val="en-US"/>
          </w:rPr>
          <w:t>4.2</w:t>
        </w:r>
        <w:r w:rsidR="00914543">
          <w:rPr>
            <w:rFonts w:asciiTheme="minorHAnsi" w:eastAsiaTheme="minorEastAsia" w:hAnsiTheme="minorHAnsi" w:cstheme="minorBidi"/>
            <w:noProof/>
          </w:rPr>
          <w:tab/>
        </w:r>
        <w:r w:rsidR="00914543" w:rsidRPr="006060C7">
          <w:rPr>
            <w:rStyle w:val="Hyperlink"/>
            <w:noProof/>
          </w:rPr>
          <w:t xml:space="preserve">Создание </w:t>
        </w:r>
        <w:r w:rsidR="00914543" w:rsidRPr="006060C7">
          <w:rPr>
            <w:rStyle w:val="Hyperlink"/>
            <w:noProof/>
            <w:lang w:val="en-US"/>
          </w:rPr>
          <w:t>Windows</w:t>
        </w:r>
        <w:r w:rsidR="00914543" w:rsidRPr="006060C7">
          <w:rPr>
            <w:rStyle w:val="Hyperlink"/>
            <w:noProof/>
          </w:rPr>
          <w:t xml:space="preserve">-сервиса для </w:t>
        </w:r>
        <w:r w:rsidR="00914543" w:rsidRPr="006060C7">
          <w:rPr>
            <w:rStyle w:val="Hyperlink"/>
            <w:noProof/>
            <w:lang w:val="en-US"/>
          </w:rPr>
          <w:t>Tomcat</w:t>
        </w:r>
        <w:r w:rsidR="00914543">
          <w:rPr>
            <w:noProof/>
            <w:webHidden/>
          </w:rPr>
          <w:tab/>
        </w:r>
        <w:r>
          <w:rPr>
            <w:noProof/>
            <w:webHidden/>
          </w:rPr>
          <w:fldChar w:fldCharType="begin"/>
        </w:r>
        <w:r w:rsidR="00914543">
          <w:rPr>
            <w:noProof/>
            <w:webHidden/>
          </w:rPr>
          <w:instrText xml:space="preserve"> PAGEREF _Toc454880646 \h </w:instrText>
        </w:r>
        <w:r>
          <w:rPr>
            <w:noProof/>
            <w:webHidden/>
          </w:rPr>
        </w:r>
        <w:r>
          <w:rPr>
            <w:noProof/>
            <w:webHidden/>
          </w:rPr>
          <w:fldChar w:fldCharType="separate"/>
        </w:r>
        <w:r w:rsidR="00914543">
          <w:rPr>
            <w:noProof/>
            <w:webHidden/>
          </w:rPr>
          <w:t>7</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47" w:history="1">
        <w:r w:rsidR="00914543" w:rsidRPr="006060C7">
          <w:rPr>
            <w:rStyle w:val="Hyperlink"/>
            <w:noProof/>
            <w:lang w:val="en-US"/>
          </w:rPr>
          <w:t>4.3</w:t>
        </w:r>
        <w:r w:rsidR="00914543">
          <w:rPr>
            <w:rFonts w:asciiTheme="minorHAnsi" w:eastAsiaTheme="minorEastAsia" w:hAnsiTheme="minorHAnsi" w:cstheme="minorBidi"/>
            <w:noProof/>
          </w:rPr>
          <w:tab/>
        </w:r>
        <w:r w:rsidR="00914543" w:rsidRPr="006060C7">
          <w:rPr>
            <w:rStyle w:val="Hyperlink"/>
            <w:noProof/>
          </w:rPr>
          <w:t xml:space="preserve">Удаление </w:t>
        </w:r>
        <w:r w:rsidR="00914543" w:rsidRPr="006060C7">
          <w:rPr>
            <w:rStyle w:val="Hyperlink"/>
            <w:noProof/>
            <w:lang w:val="en-US"/>
          </w:rPr>
          <w:t>Windows-</w:t>
        </w:r>
        <w:r w:rsidR="00914543" w:rsidRPr="006060C7">
          <w:rPr>
            <w:rStyle w:val="Hyperlink"/>
            <w:noProof/>
          </w:rPr>
          <w:t xml:space="preserve">сервиса </w:t>
        </w:r>
        <w:r w:rsidR="00914543" w:rsidRPr="006060C7">
          <w:rPr>
            <w:rStyle w:val="Hyperlink"/>
            <w:noProof/>
            <w:lang w:val="en-US"/>
          </w:rPr>
          <w:t>Tomcat</w:t>
        </w:r>
        <w:r w:rsidR="00914543">
          <w:rPr>
            <w:noProof/>
            <w:webHidden/>
          </w:rPr>
          <w:tab/>
        </w:r>
        <w:r>
          <w:rPr>
            <w:noProof/>
            <w:webHidden/>
          </w:rPr>
          <w:fldChar w:fldCharType="begin"/>
        </w:r>
        <w:r w:rsidR="00914543">
          <w:rPr>
            <w:noProof/>
            <w:webHidden/>
          </w:rPr>
          <w:instrText xml:space="preserve"> PAGEREF _Toc454880647 \h </w:instrText>
        </w:r>
        <w:r>
          <w:rPr>
            <w:noProof/>
            <w:webHidden/>
          </w:rPr>
        </w:r>
        <w:r>
          <w:rPr>
            <w:noProof/>
            <w:webHidden/>
          </w:rPr>
          <w:fldChar w:fldCharType="separate"/>
        </w:r>
        <w:r w:rsidR="00914543">
          <w:rPr>
            <w:noProof/>
            <w:webHidden/>
          </w:rPr>
          <w:t>8</w:t>
        </w:r>
        <w:r>
          <w:rPr>
            <w:noProof/>
            <w:webHidden/>
          </w:rPr>
          <w:fldChar w:fldCharType="end"/>
        </w:r>
      </w:hyperlink>
    </w:p>
    <w:p w:rsidR="00914543" w:rsidRDefault="003835CF">
      <w:pPr>
        <w:pStyle w:val="TOC1"/>
        <w:tabs>
          <w:tab w:val="left" w:pos="440"/>
          <w:tab w:val="right" w:leader="dot" w:pos="9628"/>
        </w:tabs>
        <w:rPr>
          <w:rFonts w:asciiTheme="minorHAnsi" w:eastAsiaTheme="minorEastAsia" w:hAnsiTheme="minorHAnsi" w:cstheme="minorBidi"/>
          <w:b w:val="0"/>
          <w:bCs w:val="0"/>
          <w:noProof/>
        </w:rPr>
      </w:pPr>
      <w:hyperlink w:anchor="_Toc454880648" w:history="1">
        <w:r w:rsidR="00914543" w:rsidRPr="006060C7">
          <w:rPr>
            <w:rStyle w:val="Hyperlink"/>
            <w:noProof/>
            <w:lang w:val="en-US"/>
          </w:rPr>
          <w:t>5.</w:t>
        </w:r>
        <w:r w:rsidR="00914543">
          <w:rPr>
            <w:rFonts w:asciiTheme="minorHAnsi" w:eastAsiaTheme="minorEastAsia" w:hAnsiTheme="minorHAnsi" w:cstheme="minorBidi"/>
            <w:b w:val="0"/>
            <w:bCs w:val="0"/>
            <w:noProof/>
          </w:rPr>
          <w:tab/>
        </w:r>
        <w:r w:rsidR="00914543" w:rsidRPr="006060C7">
          <w:rPr>
            <w:rStyle w:val="Hyperlink"/>
            <w:noProof/>
          </w:rPr>
          <w:t xml:space="preserve">Настройка взаимодействия </w:t>
        </w:r>
        <w:r w:rsidR="00914543" w:rsidRPr="006060C7">
          <w:rPr>
            <w:rStyle w:val="Hyperlink"/>
            <w:noProof/>
            <w:lang w:val="en-US"/>
          </w:rPr>
          <w:t>HTTPD-Tomcat</w:t>
        </w:r>
        <w:r w:rsidR="00914543">
          <w:rPr>
            <w:noProof/>
            <w:webHidden/>
          </w:rPr>
          <w:tab/>
        </w:r>
        <w:r>
          <w:rPr>
            <w:noProof/>
            <w:webHidden/>
          </w:rPr>
          <w:fldChar w:fldCharType="begin"/>
        </w:r>
        <w:r w:rsidR="00914543">
          <w:rPr>
            <w:noProof/>
            <w:webHidden/>
          </w:rPr>
          <w:instrText xml:space="preserve"> PAGEREF _Toc454880648 \h </w:instrText>
        </w:r>
        <w:r>
          <w:rPr>
            <w:noProof/>
            <w:webHidden/>
          </w:rPr>
        </w:r>
        <w:r>
          <w:rPr>
            <w:noProof/>
            <w:webHidden/>
          </w:rPr>
          <w:fldChar w:fldCharType="separate"/>
        </w:r>
        <w:r w:rsidR="00914543">
          <w:rPr>
            <w:noProof/>
            <w:webHidden/>
          </w:rPr>
          <w:t>8</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49" w:history="1">
        <w:r w:rsidR="00914543" w:rsidRPr="006060C7">
          <w:rPr>
            <w:rStyle w:val="Hyperlink"/>
            <w:noProof/>
            <w:lang w:val="en-US"/>
          </w:rPr>
          <w:t>5.1</w:t>
        </w:r>
        <w:r w:rsidR="00914543">
          <w:rPr>
            <w:rFonts w:asciiTheme="minorHAnsi" w:eastAsiaTheme="minorEastAsia" w:hAnsiTheme="minorHAnsi" w:cstheme="minorBidi"/>
            <w:noProof/>
          </w:rPr>
          <w:tab/>
        </w:r>
        <w:r w:rsidR="00914543" w:rsidRPr="006060C7">
          <w:rPr>
            <w:rStyle w:val="Hyperlink"/>
            <w:noProof/>
          </w:rPr>
          <w:t>Настройка</w:t>
        </w:r>
        <w:r w:rsidR="00914543" w:rsidRPr="006060C7">
          <w:rPr>
            <w:rStyle w:val="Hyperlink"/>
            <w:noProof/>
            <w:lang w:val="en-US"/>
          </w:rPr>
          <w:t xml:space="preserve"> </w:t>
        </w:r>
        <w:r w:rsidR="00914543" w:rsidRPr="006060C7">
          <w:rPr>
            <w:rStyle w:val="Hyperlink"/>
            <w:noProof/>
          </w:rPr>
          <w:t xml:space="preserve"> на стороне </w:t>
        </w:r>
        <w:r w:rsidR="00914543" w:rsidRPr="006060C7">
          <w:rPr>
            <w:rStyle w:val="Hyperlink"/>
            <w:noProof/>
            <w:lang w:val="en-US"/>
          </w:rPr>
          <w:t>HTTPD</w:t>
        </w:r>
        <w:r w:rsidR="00914543">
          <w:rPr>
            <w:noProof/>
            <w:webHidden/>
          </w:rPr>
          <w:tab/>
        </w:r>
        <w:r>
          <w:rPr>
            <w:noProof/>
            <w:webHidden/>
          </w:rPr>
          <w:fldChar w:fldCharType="begin"/>
        </w:r>
        <w:r w:rsidR="00914543">
          <w:rPr>
            <w:noProof/>
            <w:webHidden/>
          </w:rPr>
          <w:instrText xml:space="preserve"> PAGEREF _Toc454880649 \h </w:instrText>
        </w:r>
        <w:r>
          <w:rPr>
            <w:noProof/>
            <w:webHidden/>
          </w:rPr>
        </w:r>
        <w:r>
          <w:rPr>
            <w:noProof/>
            <w:webHidden/>
          </w:rPr>
          <w:fldChar w:fldCharType="separate"/>
        </w:r>
        <w:r w:rsidR="00914543">
          <w:rPr>
            <w:noProof/>
            <w:webHidden/>
          </w:rPr>
          <w:t>8</w:t>
        </w:r>
        <w:r>
          <w:rPr>
            <w:noProof/>
            <w:webHidden/>
          </w:rPr>
          <w:fldChar w:fldCharType="end"/>
        </w:r>
      </w:hyperlink>
    </w:p>
    <w:p w:rsidR="00914543" w:rsidRDefault="003835CF">
      <w:pPr>
        <w:pStyle w:val="TOC3"/>
        <w:tabs>
          <w:tab w:val="left" w:pos="1320"/>
          <w:tab w:val="right" w:leader="dot" w:pos="9628"/>
        </w:tabs>
        <w:rPr>
          <w:rFonts w:asciiTheme="minorHAnsi" w:eastAsiaTheme="minorEastAsia" w:hAnsiTheme="minorHAnsi" w:cstheme="minorBidi"/>
          <w:iCs w:val="0"/>
          <w:noProof/>
        </w:rPr>
      </w:pPr>
      <w:hyperlink w:anchor="_Toc454880650" w:history="1">
        <w:r w:rsidR="00914543" w:rsidRPr="006060C7">
          <w:rPr>
            <w:rStyle w:val="Hyperlink"/>
            <w:noProof/>
          </w:rPr>
          <w:t>5.1.1</w:t>
        </w:r>
        <w:r w:rsidR="00914543">
          <w:rPr>
            <w:rFonts w:asciiTheme="minorHAnsi" w:eastAsiaTheme="minorEastAsia" w:hAnsiTheme="minorHAnsi" w:cstheme="minorBidi"/>
            <w:iCs w:val="0"/>
            <w:noProof/>
          </w:rPr>
          <w:tab/>
        </w:r>
        <w:r w:rsidR="00914543" w:rsidRPr="006060C7">
          <w:rPr>
            <w:rStyle w:val="Hyperlink"/>
            <w:noProof/>
            <w:lang w:val="en-US"/>
          </w:rPr>
          <w:t>Н</w:t>
        </w:r>
        <w:r w:rsidR="00914543" w:rsidRPr="006060C7">
          <w:rPr>
            <w:rStyle w:val="Hyperlink"/>
            <w:noProof/>
          </w:rPr>
          <w:t xml:space="preserve">астройка </w:t>
        </w:r>
        <w:r w:rsidR="00914543" w:rsidRPr="006060C7">
          <w:rPr>
            <w:rStyle w:val="Hyperlink"/>
            <w:noProof/>
            <w:lang w:val="en-US"/>
          </w:rPr>
          <w:t>workers.properties</w:t>
        </w:r>
        <w:r w:rsidR="00914543">
          <w:rPr>
            <w:noProof/>
            <w:webHidden/>
          </w:rPr>
          <w:tab/>
        </w:r>
        <w:r>
          <w:rPr>
            <w:noProof/>
            <w:webHidden/>
          </w:rPr>
          <w:fldChar w:fldCharType="begin"/>
        </w:r>
        <w:r w:rsidR="00914543">
          <w:rPr>
            <w:noProof/>
            <w:webHidden/>
          </w:rPr>
          <w:instrText xml:space="preserve"> PAGEREF _Toc454880650 \h </w:instrText>
        </w:r>
        <w:r>
          <w:rPr>
            <w:noProof/>
            <w:webHidden/>
          </w:rPr>
        </w:r>
        <w:r>
          <w:rPr>
            <w:noProof/>
            <w:webHidden/>
          </w:rPr>
          <w:fldChar w:fldCharType="separate"/>
        </w:r>
        <w:r w:rsidR="00914543">
          <w:rPr>
            <w:noProof/>
            <w:webHidden/>
          </w:rPr>
          <w:t>8</w:t>
        </w:r>
        <w:r>
          <w:rPr>
            <w:noProof/>
            <w:webHidden/>
          </w:rPr>
          <w:fldChar w:fldCharType="end"/>
        </w:r>
      </w:hyperlink>
    </w:p>
    <w:p w:rsidR="00914543" w:rsidRDefault="003835CF">
      <w:pPr>
        <w:pStyle w:val="TOC3"/>
        <w:tabs>
          <w:tab w:val="left" w:pos="1320"/>
          <w:tab w:val="right" w:leader="dot" w:pos="9628"/>
        </w:tabs>
        <w:rPr>
          <w:rFonts w:asciiTheme="minorHAnsi" w:eastAsiaTheme="minorEastAsia" w:hAnsiTheme="minorHAnsi" w:cstheme="minorBidi"/>
          <w:iCs w:val="0"/>
          <w:noProof/>
        </w:rPr>
      </w:pPr>
      <w:hyperlink w:anchor="_Toc454880651" w:history="1">
        <w:r w:rsidR="00914543" w:rsidRPr="006060C7">
          <w:rPr>
            <w:rStyle w:val="Hyperlink"/>
            <w:noProof/>
          </w:rPr>
          <w:t>5.1.2</w:t>
        </w:r>
        <w:r w:rsidR="00914543">
          <w:rPr>
            <w:rFonts w:asciiTheme="minorHAnsi" w:eastAsiaTheme="minorEastAsia" w:hAnsiTheme="minorHAnsi" w:cstheme="minorBidi"/>
            <w:iCs w:val="0"/>
            <w:noProof/>
          </w:rPr>
          <w:tab/>
        </w:r>
        <w:r w:rsidR="00914543" w:rsidRPr="006060C7">
          <w:rPr>
            <w:rStyle w:val="Hyperlink"/>
            <w:noProof/>
            <w:lang w:val="en-US"/>
          </w:rPr>
          <w:t xml:space="preserve">Настройка </w:t>
        </w:r>
        <w:r w:rsidR="00914543" w:rsidRPr="006060C7">
          <w:rPr>
            <w:rStyle w:val="Hyperlink"/>
            <w:noProof/>
          </w:rPr>
          <w:t>mod_</w:t>
        </w:r>
        <w:r w:rsidR="00914543" w:rsidRPr="006060C7">
          <w:rPr>
            <w:rStyle w:val="Hyperlink"/>
            <w:noProof/>
            <w:lang w:val="en-US"/>
          </w:rPr>
          <w:t>jk</w:t>
        </w:r>
        <w:r w:rsidR="00914543" w:rsidRPr="006060C7">
          <w:rPr>
            <w:rStyle w:val="Hyperlink"/>
            <w:noProof/>
          </w:rPr>
          <w:t>.</w:t>
        </w:r>
        <w:r w:rsidR="00914543" w:rsidRPr="006060C7">
          <w:rPr>
            <w:rStyle w:val="Hyperlink"/>
            <w:noProof/>
            <w:lang w:val="en-US"/>
          </w:rPr>
          <w:t>conf</w:t>
        </w:r>
        <w:r w:rsidR="00914543">
          <w:rPr>
            <w:noProof/>
            <w:webHidden/>
          </w:rPr>
          <w:tab/>
        </w:r>
        <w:r>
          <w:rPr>
            <w:noProof/>
            <w:webHidden/>
          </w:rPr>
          <w:fldChar w:fldCharType="begin"/>
        </w:r>
        <w:r w:rsidR="00914543">
          <w:rPr>
            <w:noProof/>
            <w:webHidden/>
          </w:rPr>
          <w:instrText xml:space="preserve"> PAGEREF _Toc454880651 \h </w:instrText>
        </w:r>
        <w:r>
          <w:rPr>
            <w:noProof/>
            <w:webHidden/>
          </w:rPr>
        </w:r>
        <w:r>
          <w:rPr>
            <w:noProof/>
            <w:webHidden/>
          </w:rPr>
          <w:fldChar w:fldCharType="separate"/>
        </w:r>
        <w:r w:rsidR="00914543">
          <w:rPr>
            <w:noProof/>
            <w:webHidden/>
          </w:rPr>
          <w:t>9</w:t>
        </w:r>
        <w:r>
          <w:rPr>
            <w:noProof/>
            <w:webHidden/>
          </w:rPr>
          <w:fldChar w:fldCharType="end"/>
        </w:r>
      </w:hyperlink>
    </w:p>
    <w:p w:rsidR="00914543" w:rsidRDefault="003835CF">
      <w:pPr>
        <w:pStyle w:val="TOC3"/>
        <w:tabs>
          <w:tab w:val="left" w:pos="1320"/>
          <w:tab w:val="right" w:leader="dot" w:pos="9628"/>
        </w:tabs>
        <w:rPr>
          <w:rFonts w:asciiTheme="minorHAnsi" w:eastAsiaTheme="minorEastAsia" w:hAnsiTheme="minorHAnsi" w:cstheme="minorBidi"/>
          <w:iCs w:val="0"/>
          <w:noProof/>
        </w:rPr>
      </w:pPr>
      <w:hyperlink w:anchor="_Toc454880652" w:history="1">
        <w:r w:rsidR="00914543" w:rsidRPr="006060C7">
          <w:rPr>
            <w:rStyle w:val="Hyperlink"/>
            <w:noProof/>
          </w:rPr>
          <w:t>5.1.3</w:t>
        </w:r>
        <w:r w:rsidR="00914543">
          <w:rPr>
            <w:rFonts w:asciiTheme="minorHAnsi" w:eastAsiaTheme="minorEastAsia" w:hAnsiTheme="minorHAnsi" w:cstheme="minorBidi"/>
            <w:iCs w:val="0"/>
            <w:noProof/>
          </w:rPr>
          <w:tab/>
        </w:r>
        <w:r w:rsidR="00914543" w:rsidRPr="006060C7">
          <w:rPr>
            <w:rStyle w:val="Hyperlink"/>
            <w:noProof/>
            <w:lang w:val="en-US"/>
          </w:rPr>
          <w:t>Нас</w:t>
        </w:r>
        <w:r w:rsidR="00914543" w:rsidRPr="006060C7">
          <w:rPr>
            <w:rStyle w:val="Hyperlink"/>
            <w:noProof/>
          </w:rPr>
          <w:t xml:space="preserve">тройка </w:t>
        </w:r>
        <w:r w:rsidR="00914543" w:rsidRPr="006060C7">
          <w:rPr>
            <w:rStyle w:val="Hyperlink"/>
            <w:noProof/>
            <w:lang w:val="en-US"/>
          </w:rPr>
          <w:t>httpd</w:t>
        </w:r>
        <w:r w:rsidR="00914543" w:rsidRPr="006060C7">
          <w:rPr>
            <w:rStyle w:val="Hyperlink"/>
            <w:noProof/>
          </w:rPr>
          <w:t>.</w:t>
        </w:r>
        <w:r w:rsidR="00914543" w:rsidRPr="006060C7">
          <w:rPr>
            <w:rStyle w:val="Hyperlink"/>
            <w:noProof/>
            <w:lang w:val="en-US"/>
          </w:rPr>
          <w:t>conf</w:t>
        </w:r>
        <w:r w:rsidR="00914543">
          <w:rPr>
            <w:noProof/>
            <w:webHidden/>
          </w:rPr>
          <w:tab/>
        </w:r>
        <w:r>
          <w:rPr>
            <w:noProof/>
            <w:webHidden/>
          </w:rPr>
          <w:fldChar w:fldCharType="begin"/>
        </w:r>
        <w:r w:rsidR="00914543">
          <w:rPr>
            <w:noProof/>
            <w:webHidden/>
          </w:rPr>
          <w:instrText xml:space="preserve"> PAGEREF _Toc454880652 \h </w:instrText>
        </w:r>
        <w:r>
          <w:rPr>
            <w:noProof/>
            <w:webHidden/>
          </w:rPr>
        </w:r>
        <w:r>
          <w:rPr>
            <w:noProof/>
            <w:webHidden/>
          </w:rPr>
          <w:fldChar w:fldCharType="separate"/>
        </w:r>
        <w:r w:rsidR="00914543">
          <w:rPr>
            <w:noProof/>
            <w:webHidden/>
          </w:rPr>
          <w:t>9</w:t>
        </w:r>
        <w:r>
          <w:rPr>
            <w:noProof/>
            <w:webHidden/>
          </w:rPr>
          <w:fldChar w:fldCharType="end"/>
        </w:r>
      </w:hyperlink>
    </w:p>
    <w:p w:rsidR="00914543" w:rsidRDefault="003835CF">
      <w:pPr>
        <w:pStyle w:val="TOC3"/>
        <w:tabs>
          <w:tab w:val="left" w:pos="1320"/>
          <w:tab w:val="right" w:leader="dot" w:pos="9628"/>
        </w:tabs>
        <w:rPr>
          <w:rFonts w:asciiTheme="minorHAnsi" w:eastAsiaTheme="minorEastAsia" w:hAnsiTheme="minorHAnsi" w:cstheme="minorBidi"/>
          <w:iCs w:val="0"/>
          <w:noProof/>
        </w:rPr>
      </w:pPr>
      <w:hyperlink w:anchor="_Toc454880653" w:history="1">
        <w:r w:rsidR="00914543" w:rsidRPr="006060C7">
          <w:rPr>
            <w:rStyle w:val="Hyperlink"/>
            <w:noProof/>
            <w:lang w:val="en-US"/>
          </w:rPr>
          <w:t>5.1.4</w:t>
        </w:r>
        <w:r w:rsidR="00914543">
          <w:rPr>
            <w:rFonts w:asciiTheme="minorHAnsi" w:eastAsiaTheme="minorEastAsia" w:hAnsiTheme="minorHAnsi" w:cstheme="minorBidi"/>
            <w:iCs w:val="0"/>
            <w:noProof/>
          </w:rPr>
          <w:tab/>
        </w:r>
        <w:r w:rsidR="00914543" w:rsidRPr="006060C7">
          <w:rPr>
            <w:rStyle w:val="Hyperlink"/>
            <w:noProof/>
          </w:rPr>
          <w:t>Коннектор mod_jk</w:t>
        </w:r>
        <w:r w:rsidR="00914543">
          <w:rPr>
            <w:noProof/>
            <w:webHidden/>
          </w:rPr>
          <w:tab/>
        </w:r>
        <w:r>
          <w:rPr>
            <w:noProof/>
            <w:webHidden/>
          </w:rPr>
          <w:fldChar w:fldCharType="begin"/>
        </w:r>
        <w:r w:rsidR="00914543">
          <w:rPr>
            <w:noProof/>
            <w:webHidden/>
          </w:rPr>
          <w:instrText xml:space="preserve"> PAGEREF _Toc454880653 \h </w:instrText>
        </w:r>
        <w:r>
          <w:rPr>
            <w:noProof/>
            <w:webHidden/>
          </w:rPr>
        </w:r>
        <w:r>
          <w:rPr>
            <w:noProof/>
            <w:webHidden/>
          </w:rPr>
          <w:fldChar w:fldCharType="separate"/>
        </w:r>
        <w:r w:rsidR="00914543">
          <w:rPr>
            <w:noProof/>
            <w:webHidden/>
          </w:rPr>
          <w:t>9</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54" w:history="1">
        <w:r w:rsidR="00914543" w:rsidRPr="006060C7">
          <w:rPr>
            <w:rStyle w:val="Hyperlink"/>
            <w:noProof/>
            <w:lang w:val="en-US"/>
          </w:rPr>
          <w:t>5.2</w:t>
        </w:r>
        <w:r w:rsidR="00914543">
          <w:rPr>
            <w:rFonts w:asciiTheme="minorHAnsi" w:eastAsiaTheme="minorEastAsia" w:hAnsiTheme="minorHAnsi" w:cstheme="minorBidi"/>
            <w:noProof/>
          </w:rPr>
          <w:tab/>
        </w:r>
        <w:r w:rsidR="00914543" w:rsidRPr="006060C7">
          <w:rPr>
            <w:rStyle w:val="Hyperlink"/>
            <w:noProof/>
          </w:rPr>
          <w:t>Настройка на стороне</w:t>
        </w:r>
        <w:r w:rsidR="00914543" w:rsidRPr="006060C7">
          <w:rPr>
            <w:rStyle w:val="Hyperlink"/>
            <w:noProof/>
            <w:lang w:val="en-US"/>
          </w:rPr>
          <w:t xml:space="preserve"> Tomcat</w:t>
        </w:r>
        <w:r w:rsidR="00914543">
          <w:rPr>
            <w:noProof/>
            <w:webHidden/>
          </w:rPr>
          <w:tab/>
        </w:r>
        <w:r>
          <w:rPr>
            <w:noProof/>
            <w:webHidden/>
          </w:rPr>
          <w:fldChar w:fldCharType="begin"/>
        </w:r>
        <w:r w:rsidR="00914543">
          <w:rPr>
            <w:noProof/>
            <w:webHidden/>
          </w:rPr>
          <w:instrText xml:space="preserve"> PAGEREF _Toc454880654 \h </w:instrText>
        </w:r>
        <w:r>
          <w:rPr>
            <w:noProof/>
            <w:webHidden/>
          </w:rPr>
        </w:r>
        <w:r>
          <w:rPr>
            <w:noProof/>
            <w:webHidden/>
          </w:rPr>
          <w:fldChar w:fldCharType="separate"/>
        </w:r>
        <w:r w:rsidR="00914543">
          <w:rPr>
            <w:noProof/>
            <w:webHidden/>
          </w:rPr>
          <w:t>9</w:t>
        </w:r>
        <w:r>
          <w:rPr>
            <w:noProof/>
            <w:webHidden/>
          </w:rPr>
          <w:fldChar w:fldCharType="end"/>
        </w:r>
      </w:hyperlink>
    </w:p>
    <w:p w:rsidR="00914543" w:rsidRDefault="003835CF">
      <w:pPr>
        <w:pStyle w:val="TOC3"/>
        <w:tabs>
          <w:tab w:val="left" w:pos="1320"/>
          <w:tab w:val="right" w:leader="dot" w:pos="9628"/>
        </w:tabs>
        <w:rPr>
          <w:rFonts w:asciiTheme="minorHAnsi" w:eastAsiaTheme="minorEastAsia" w:hAnsiTheme="minorHAnsi" w:cstheme="minorBidi"/>
          <w:iCs w:val="0"/>
          <w:noProof/>
        </w:rPr>
      </w:pPr>
      <w:hyperlink w:anchor="_Toc454880655" w:history="1">
        <w:r w:rsidR="00914543" w:rsidRPr="006060C7">
          <w:rPr>
            <w:rStyle w:val="Hyperlink"/>
            <w:noProof/>
            <w:lang w:val="en-US"/>
          </w:rPr>
          <w:t>5.2.1</w:t>
        </w:r>
        <w:r w:rsidR="00914543">
          <w:rPr>
            <w:rFonts w:asciiTheme="minorHAnsi" w:eastAsiaTheme="minorEastAsia" w:hAnsiTheme="minorHAnsi" w:cstheme="minorBidi"/>
            <w:iCs w:val="0"/>
            <w:noProof/>
          </w:rPr>
          <w:tab/>
        </w:r>
        <w:r w:rsidR="00914543" w:rsidRPr="006060C7">
          <w:rPr>
            <w:rStyle w:val="Hyperlink"/>
            <w:noProof/>
          </w:rPr>
          <w:t xml:space="preserve">Настройка </w:t>
        </w:r>
        <w:r w:rsidR="00914543" w:rsidRPr="006060C7">
          <w:rPr>
            <w:rStyle w:val="Hyperlink"/>
            <w:noProof/>
            <w:lang w:val="en-US"/>
          </w:rPr>
          <w:t>server.xml</w:t>
        </w:r>
        <w:r w:rsidR="00914543">
          <w:rPr>
            <w:noProof/>
            <w:webHidden/>
          </w:rPr>
          <w:tab/>
        </w:r>
        <w:r>
          <w:rPr>
            <w:noProof/>
            <w:webHidden/>
          </w:rPr>
          <w:fldChar w:fldCharType="begin"/>
        </w:r>
        <w:r w:rsidR="00914543">
          <w:rPr>
            <w:noProof/>
            <w:webHidden/>
          </w:rPr>
          <w:instrText xml:space="preserve"> PAGEREF _Toc454880655 \h </w:instrText>
        </w:r>
        <w:r>
          <w:rPr>
            <w:noProof/>
            <w:webHidden/>
          </w:rPr>
        </w:r>
        <w:r>
          <w:rPr>
            <w:noProof/>
            <w:webHidden/>
          </w:rPr>
          <w:fldChar w:fldCharType="separate"/>
        </w:r>
        <w:r w:rsidR="00914543">
          <w:rPr>
            <w:noProof/>
            <w:webHidden/>
          </w:rPr>
          <w:t>9</w:t>
        </w:r>
        <w:r>
          <w:rPr>
            <w:noProof/>
            <w:webHidden/>
          </w:rPr>
          <w:fldChar w:fldCharType="end"/>
        </w:r>
      </w:hyperlink>
    </w:p>
    <w:p w:rsidR="00914543" w:rsidRDefault="003835CF">
      <w:pPr>
        <w:pStyle w:val="TOC3"/>
        <w:tabs>
          <w:tab w:val="left" w:pos="1320"/>
          <w:tab w:val="right" w:leader="dot" w:pos="9628"/>
        </w:tabs>
        <w:rPr>
          <w:rFonts w:asciiTheme="minorHAnsi" w:eastAsiaTheme="minorEastAsia" w:hAnsiTheme="minorHAnsi" w:cstheme="minorBidi"/>
          <w:iCs w:val="0"/>
          <w:noProof/>
        </w:rPr>
      </w:pPr>
      <w:hyperlink w:anchor="_Toc454880656" w:history="1">
        <w:r w:rsidR="00914543" w:rsidRPr="006060C7">
          <w:rPr>
            <w:rStyle w:val="Hyperlink"/>
            <w:noProof/>
            <w:lang w:val="en-US"/>
          </w:rPr>
          <w:t>5.2.2</w:t>
        </w:r>
        <w:r w:rsidR="00914543">
          <w:rPr>
            <w:rFonts w:asciiTheme="minorHAnsi" w:eastAsiaTheme="minorEastAsia" w:hAnsiTheme="minorHAnsi" w:cstheme="minorBidi"/>
            <w:iCs w:val="0"/>
            <w:noProof/>
          </w:rPr>
          <w:tab/>
        </w:r>
        <w:r w:rsidR="00914543" w:rsidRPr="006060C7">
          <w:rPr>
            <w:rStyle w:val="Hyperlink"/>
            <w:noProof/>
          </w:rPr>
          <w:t>Коннектор tomcat-jk2</w:t>
        </w:r>
        <w:r w:rsidR="00914543">
          <w:rPr>
            <w:noProof/>
            <w:webHidden/>
          </w:rPr>
          <w:tab/>
        </w:r>
        <w:r>
          <w:rPr>
            <w:noProof/>
            <w:webHidden/>
          </w:rPr>
          <w:fldChar w:fldCharType="begin"/>
        </w:r>
        <w:r w:rsidR="00914543">
          <w:rPr>
            <w:noProof/>
            <w:webHidden/>
          </w:rPr>
          <w:instrText xml:space="preserve"> PAGEREF _Toc454880656 \h </w:instrText>
        </w:r>
        <w:r>
          <w:rPr>
            <w:noProof/>
            <w:webHidden/>
          </w:rPr>
        </w:r>
        <w:r>
          <w:rPr>
            <w:noProof/>
            <w:webHidden/>
          </w:rPr>
          <w:fldChar w:fldCharType="separate"/>
        </w:r>
        <w:r w:rsidR="00914543">
          <w:rPr>
            <w:noProof/>
            <w:webHidden/>
          </w:rPr>
          <w:t>10</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57" w:history="1">
        <w:r w:rsidR="00914543" w:rsidRPr="006060C7">
          <w:rPr>
            <w:rStyle w:val="Hyperlink"/>
            <w:noProof/>
            <w:lang w:val="en-US"/>
          </w:rPr>
          <w:t>5.3</w:t>
        </w:r>
        <w:r w:rsidR="00914543">
          <w:rPr>
            <w:rFonts w:asciiTheme="minorHAnsi" w:eastAsiaTheme="minorEastAsia" w:hAnsiTheme="minorHAnsi" w:cstheme="minorBidi"/>
            <w:noProof/>
          </w:rPr>
          <w:tab/>
        </w:r>
        <w:r w:rsidR="00914543" w:rsidRPr="006060C7">
          <w:rPr>
            <w:rStyle w:val="Hyperlink"/>
            <w:noProof/>
          </w:rPr>
          <w:t>Проверка работоспособности</w:t>
        </w:r>
        <w:r w:rsidR="00914543">
          <w:rPr>
            <w:noProof/>
            <w:webHidden/>
          </w:rPr>
          <w:tab/>
        </w:r>
        <w:r>
          <w:rPr>
            <w:noProof/>
            <w:webHidden/>
          </w:rPr>
          <w:fldChar w:fldCharType="begin"/>
        </w:r>
        <w:r w:rsidR="00914543">
          <w:rPr>
            <w:noProof/>
            <w:webHidden/>
          </w:rPr>
          <w:instrText xml:space="preserve"> PAGEREF _Toc454880657 \h </w:instrText>
        </w:r>
        <w:r>
          <w:rPr>
            <w:noProof/>
            <w:webHidden/>
          </w:rPr>
        </w:r>
        <w:r>
          <w:rPr>
            <w:noProof/>
            <w:webHidden/>
          </w:rPr>
          <w:fldChar w:fldCharType="separate"/>
        </w:r>
        <w:r w:rsidR="00914543">
          <w:rPr>
            <w:noProof/>
            <w:webHidden/>
          </w:rPr>
          <w:t>10</w:t>
        </w:r>
        <w:r>
          <w:rPr>
            <w:noProof/>
            <w:webHidden/>
          </w:rPr>
          <w:fldChar w:fldCharType="end"/>
        </w:r>
      </w:hyperlink>
    </w:p>
    <w:p w:rsidR="00914543" w:rsidRDefault="003835CF">
      <w:pPr>
        <w:pStyle w:val="TOC1"/>
        <w:tabs>
          <w:tab w:val="left" w:pos="440"/>
          <w:tab w:val="right" w:leader="dot" w:pos="9628"/>
        </w:tabs>
        <w:rPr>
          <w:rFonts w:asciiTheme="minorHAnsi" w:eastAsiaTheme="minorEastAsia" w:hAnsiTheme="minorHAnsi" w:cstheme="minorBidi"/>
          <w:b w:val="0"/>
          <w:bCs w:val="0"/>
          <w:noProof/>
        </w:rPr>
      </w:pPr>
      <w:hyperlink w:anchor="_Toc454880658" w:history="1">
        <w:r w:rsidR="00914543" w:rsidRPr="006060C7">
          <w:rPr>
            <w:rStyle w:val="Hyperlink"/>
            <w:noProof/>
          </w:rPr>
          <w:t>6.</w:t>
        </w:r>
        <w:r w:rsidR="00914543">
          <w:rPr>
            <w:rFonts w:asciiTheme="minorHAnsi" w:eastAsiaTheme="minorEastAsia" w:hAnsiTheme="minorHAnsi" w:cstheme="minorBidi"/>
            <w:b w:val="0"/>
            <w:bCs w:val="0"/>
            <w:noProof/>
          </w:rPr>
          <w:tab/>
        </w:r>
        <w:r w:rsidR="00914543" w:rsidRPr="006060C7">
          <w:rPr>
            <w:rStyle w:val="Hyperlink"/>
            <w:noProof/>
          </w:rPr>
          <w:t>Настройки для приложений</w:t>
        </w:r>
        <w:r w:rsidR="00914543">
          <w:rPr>
            <w:noProof/>
            <w:webHidden/>
          </w:rPr>
          <w:tab/>
        </w:r>
        <w:r>
          <w:rPr>
            <w:noProof/>
            <w:webHidden/>
          </w:rPr>
          <w:fldChar w:fldCharType="begin"/>
        </w:r>
        <w:r w:rsidR="00914543">
          <w:rPr>
            <w:noProof/>
            <w:webHidden/>
          </w:rPr>
          <w:instrText xml:space="preserve"> PAGEREF _Toc454880658 \h </w:instrText>
        </w:r>
        <w:r>
          <w:rPr>
            <w:noProof/>
            <w:webHidden/>
          </w:rPr>
        </w:r>
        <w:r>
          <w:rPr>
            <w:noProof/>
            <w:webHidden/>
          </w:rPr>
          <w:fldChar w:fldCharType="separate"/>
        </w:r>
        <w:r w:rsidR="00914543">
          <w:rPr>
            <w:noProof/>
            <w:webHidden/>
          </w:rPr>
          <w:t>10</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59" w:history="1">
        <w:r w:rsidR="00914543" w:rsidRPr="006060C7">
          <w:rPr>
            <w:rStyle w:val="Hyperlink"/>
            <w:noProof/>
          </w:rPr>
          <w:t>6.1</w:t>
        </w:r>
        <w:r w:rsidR="00914543">
          <w:rPr>
            <w:rFonts w:asciiTheme="minorHAnsi" w:eastAsiaTheme="minorEastAsia" w:hAnsiTheme="minorHAnsi" w:cstheme="minorBidi"/>
            <w:noProof/>
          </w:rPr>
          <w:tab/>
        </w:r>
        <w:r w:rsidR="00914543" w:rsidRPr="006060C7">
          <w:rPr>
            <w:rStyle w:val="Hyperlink"/>
            <w:noProof/>
          </w:rPr>
          <w:t>Настройка источников данных и пулов соединений</w:t>
        </w:r>
        <w:r w:rsidR="00914543">
          <w:rPr>
            <w:noProof/>
            <w:webHidden/>
          </w:rPr>
          <w:tab/>
        </w:r>
        <w:r>
          <w:rPr>
            <w:noProof/>
            <w:webHidden/>
          </w:rPr>
          <w:fldChar w:fldCharType="begin"/>
        </w:r>
        <w:r w:rsidR="00914543">
          <w:rPr>
            <w:noProof/>
            <w:webHidden/>
          </w:rPr>
          <w:instrText xml:space="preserve"> PAGEREF _Toc454880659 \h </w:instrText>
        </w:r>
        <w:r>
          <w:rPr>
            <w:noProof/>
            <w:webHidden/>
          </w:rPr>
        </w:r>
        <w:r>
          <w:rPr>
            <w:noProof/>
            <w:webHidden/>
          </w:rPr>
          <w:fldChar w:fldCharType="separate"/>
        </w:r>
        <w:r w:rsidR="00914543">
          <w:rPr>
            <w:noProof/>
            <w:webHidden/>
          </w:rPr>
          <w:t>10</w:t>
        </w:r>
        <w:r>
          <w:rPr>
            <w:noProof/>
            <w:webHidden/>
          </w:rPr>
          <w:fldChar w:fldCharType="end"/>
        </w:r>
      </w:hyperlink>
    </w:p>
    <w:p w:rsidR="00914543" w:rsidRDefault="003835CF">
      <w:pPr>
        <w:pStyle w:val="TOC1"/>
        <w:tabs>
          <w:tab w:val="left" w:pos="440"/>
          <w:tab w:val="right" w:leader="dot" w:pos="9628"/>
        </w:tabs>
        <w:rPr>
          <w:rFonts w:asciiTheme="minorHAnsi" w:eastAsiaTheme="minorEastAsia" w:hAnsiTheme="minorHAnsi" w:cstheme="minorBidi"/>
          <w:b w:val="0"/>
          <w:bCs w:val="0"/>
          <w:noProof/>
        </w:rPr>
      </w:pPr>
      <w:hyperlink w:anchor="_Toc454880660" w:history="1">
        <w:r w:rsidR="00914543" w:rsidRPr="006060C7">
          <w:rPr>
            <w:rStyle w:val="Hyperlink"/>
            <w:noProof/>
          </w:rPr>
          <w:t>7.</w:t>
        </w:r>
        <w:r w:rsidR="00914543">
          <w:rPr>
            <w:rFonts w:asciiTheme="minorHAnsi" w:eastAsiaTheme="minorEastAsia" w:hAnsiTheme="minorHAnsi" w:cstheme="minorBidi"/>
            <w:b w:val="0"/>
            <w:bCs w:val="0"/>
            <w:noProof/>
          </w:rPr>
          <w:tab/>
        </w:r>
        <w:r w:rsidR="00914543" w:rsidRPr="006060C7">
          <w:rPr>
            <w:rStyle w:val="Hyperlink"/>
            <w:noProof/>
          </w:rPr>
          <w:t xml:space="preserve">Конфигурирование </w:t>
        </w:r>
        <w:r w:rsidR="00914543" w:rsidRPr="006060C7">
          <w:rPr>
            <w:rStyle w:val="Hyperlink"/>
            <w:noProof/>
            <w:lang w:val="en-US"/>
          </w:rPr>
          <w:t>SSO</w:t>
        </w:r>
        <w:r w:rsidR="00914543" w:rsidRPr="006060C7">
          <w:rPr>
            <w:rStyle w:val="Hyperlink"/>
            <w:noProof/>
          </w:rPr>
          <w:t xml:space="preserve"> в экземплярах </w:t>
        </w:r>
        <w:r w:rsidR="00914543" w:rsidRPr="006060C7">
          <w:rPr>
            <w:rStyle w:val="Hyperlink"/>
            <w:noProof/>
            <w:lang w:val="en-US"/>
          </w:rPr>
          <w:t>Tomcat</w:t>
        </w:r>
        <w:r w:rsidR="00914543">
          <w:rPr>
            <w:noProof/>
            <w:webHidden/>
          </w:rPr>
          <w:tab/>
        </w:r>
        <w:r>
          <w:rPr>
            <w:noProof/>
            <w:webHidden/>
          </w:rPr>
          <w:fldChar w:fldCharType="begin"/>
        </w:r>
        <w:r w:rsidR="00914543">
          <w:rPr>
            <w:noProof/>
            <w:webHidden/>
          </w:rPr>
          <w:instrText xml:space="preserve"> PAGEREF _Toc454880660 \h </w:instrText>
        </w:r>
        <w:r>
          <w:rPr>
            <w:noProof/>
            <w:webHidden/>
          </w:rPr>
        </w:r>
        <w:r>
          <w:rPr>
            <w:noProof/>
            <w:webHidden/>
          </w:rPr>
          <w:fldChar w:fldCharType="separate"/>
        </w:r>
        <w:r w:rsidR="00914543">
          <w:rPr>
            <w:noProof/>
            <w:webHidden/>
          </w:rPr>
          <w:t>11</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61" w:history="1">
        <w:r w:rsidR="00914543" w:rsidRPr="006060C7">
          <w:rPr>
            <w:rStyle w:val="Hyperlink"/>
            <w:noProof/>
            <w:lang w:val="en-US"/>
          </w:rPr>
          <w:t>7.1</w:t>
        </w:r>
        <w:r w:rsidR="00914543">
          <w:rPr>
            <w:rFonts w:asciiTheme="minorHAnsi" w:eastAsiaTheme="minorEastAsia" w:hAnsiTheme="minorHAnsi" w:cstheme="minorBidi"/>
            <w:noProof/>
          </w:rPr>
          <w:tab/>
        </w:r>
        <w:r w:rsidR="00914543" w:rsidRPr="006060C7">
          <w:rPr>
            <w:rStyle w:val="Hyperlink"/>
            <w:noProof/>
          </w:rPr>
          <w:t xml:space="preserve">Встраивание собственного </w:t>
        </w:r>
        <w:r w:rsidR="00914543" w:rsidRPr="006060C7">
          <w:rPr>
            <w:rStyle w:val="Hyperlink"/>
            <w:noProof/>
            <w:lang w:val="en-US"/>
          </w:rPr>
          <w:t>Login</w:t>
        </w:r>
        <w:r w:rsidR="00914543" w:rsidRPr="006060C7">
          <w:rPr>
            <w:rStyle w:val="Hyperlink"/>
            <w:noProof/>
          </w:rPr>
          <w:t>-модуля</w:t>
        </w:r>
        <w:r w:rsidR="00914543">
          <w:rPr>
            <w:noProof/>
            <w:webHidden/>
          </w:rPr>
          <w:tab/>
        </w:r>
        <w:r>
          <w:rPr>
            <w:noProof/>
            <w:webHidden/>
          </w:rPr>
          <w:fldChar w:fldCharType="begin"/>
        </w:r>
        <w:r w:rsidR="00914543">
          <w:rPr>
            <w:noProof/>
            <w:webHidden/>
          </w:rPr>
          <w:instrText xml:space="preserve"> PAGEREF _Toc454880661 \h </w:instrText>
        </w:r>
        <w:r>
          <w:rPr>
            <w:noProof/>
            <w:webHidden/>
          </w:rPr>
        </w:r>
        <w:r>
          <w:rPr>
            <w:noProof/>
            <w:webHidden/>
          </w:rPr>
          <w:fldChar w:fldCharType="separate"/>
        </w:r>
        <w:r w:rsidR="00914543">
          <w:rPr>
            <w:noProof/>
            <w:webHidden/>
          </w:rPr>
          <w:t>11</w:t>
        </w:r>
        <w:r>
          <w:rPr>
            <w:noProof/>
            <w:webHidden/>
          </w:rPr>
          <w:fldChar w:fldCharType="end"/>
        </w:r>
      </w:hyperlink>
    </w:p>
    <w:p w:rsidR="00914543" w:rsidRDefault="003835CF">
      <w:pPr>
        <w:pStyle w:val="TOC3"/>
        <w:tabs>
          <w:tab w:val="left" w:pos="1320"/>
          <w:tab w:val="right" w:leader="dot" w:pos="9628"/>
        </w:tabs>
        <w:rPr>
          <w:rFonts w:asciiTheme="minorHAnsi" w:eastAsiaTheme="minorEastAsia" w:hAnsiTheme="minorHAnsi" w:cstheme="minorBidi"/>
          <w:iCs w:val="0"/>
          <w:noProof/>
        </w:rPr>
      </w:pPr>
      <w:hyperlink w:anchor="_Toc454880662" w:history="1">
        <w:r w:rsidR="00914543" w:rsidRPr="006060C7">
          <w:rPr>
            <w:rStyle w:val="Hyperlink"/>
            <w:noProof/>
            <w:lang w:val="en-US"/>
          </w:rPr>
          <w:t>7.1.1</w:t>
        </w:r>
        <w:r w:rsidR="00914543">
          <w:rPr>
            <w:rFonts w:asciiTheme="minorHAnsi" w:eastAsiaTheme="minorEastAsia" w:hAnsiTheme="minorHAnsi" w:cstheme="minorBidi"/>
            <w:iCs w:val="0"/>
            <w:noProof/>
          </w:rPr>
          <w:tab/>
        </w:r>
        <w:r w:rsidR="00914543" w:rsidRPr="006060C7">
          <w:rPr>
            <w:rStyle w:val="Hyperlink"/>
            <w:noProof/>
          </w:rPr>
          <w:t xml:space="preserve">Файл </w:t>
        </w:r>
        <w:r w:rsidR="00914543" w:rsidRPr="006060C7">
          <w:rPr>
            <w:rStyle w:val="Hyperlink"/>
            <w:noProof/>
            <w:lang w:val="en-US"/>
          </w:rPr>
          <w:t xml:space="preserve">context.xml </w:t>
        </w:r>
        <w:r w:rsidR="00914543" w:rsidRPr="006060C7">
          <w:rPr>
            <w:rStyle w:val="Hyperlink"/>
            <w:noProof/>
          </w:rPr>
          <w:t>приложения</w:t>
        </w:r>
        <w:r w:rsidR="00914543">
          <w:rPr>
            <w:noProof/>
            <w:webHidden/>
          </w:rPr>
          <w:tab/>
        </w:r>
        <w:r>
          <w:rPr>
            <w:noProof/>
            <w:webHidden/>
          </w:rPr>
          <w:fldChar w:fldCharType="begin"/>
        </w:r>
        <w:r w:rsidR="00914543">
          <w:rPr>
            <w:noProof/>
            <w:webHidden/>
          </w:rPr>
          <w:instrText xml:space="preserve"> PAGEREF _Toc454880662 \h </w:instrText>
        </w:r>
        <w:r>
          <w:rPr>
            <w:noProof/>
            <w:webHidden/>
          </w:rPr>
        </w:r>
        <w:r>
          <w:rPr>
            <w:noProof/>
            <w:webHidden/>
          </w:rPr>
          <w:fldChar w:fldCharType="separate"/>
        </w:r>
        <w:r w:rsidR="00914543">
          <w:rPr>
            <w:noProof/>
            <w:webHidden/>
          </w:rPr>
          <w:t>11</w:t>
        </w:r>
        <w:r>
          <w:rPr>
            <w:noProof/>
            <w:webHidden/>
          </w:rPr>
          <w:fldChar w:fldCharType="end"/>
        </w:r>
      </w:hyperlink>
    </w:p>
    <w:p w:rsidR="00914543" w:rsidRDefault="003835CF">
      <w:pPr>
        <w:pStyle w:val="TOC3"/>
        <w:tabs>
          <w:tab w:val="left" w:pos="1320"/>
          <w:tab w:val="right" w:leader="dot" w:pos="9628"/>
        </w:tabs>
        <w:rPr>
          <w:rFonts w:asciiTheme="minorHAnsi" w:eastAsiaTheme="minorEastAsia" w:hAnsiTheme="minorHAnsi" w:cstheme="minorBidi"/>
          <w:iCs w:val="0"/>
          <w:noProof/>
        </w:rPr>
      </w:pPr>
      <w:hyperlink w:anchor="_Toc454880663" w:history="1">
        <w:r w:rsidR="00914543" w:rsidRPr="006060C7">
          <w:rPr>
            <w:rStyle w:val="Hyperlink"/>
            <w:noProof/>
          </w:rPr>
          <w:t>7.1.2</w:t>
        </w:r>
        <w:r w:rsidR="00914543">
          <w:rPr>
            <w:rFonts w:asciiTheme="minorHAnsi" w:eastAsiaTheme="minorEastAsia" w:hAnsiTheme="minorHAnsi" w:cstheme="minorBidi"/>
            <w:iCs w:val="0"/>
            <w:noProof/>
          </w:rPr>
          <w:tab/>
        </w:r>
        <w:r w:rsidR="00914543" w:rsidRPr="006060C7">
          <w:rPr>
            <w:rStyle w:val="Hyperlink"/>
            <w:noProof/>
          </w:rPr>
          <w:t xml:space="preserve">Файл определения </w:t>
        </w:r>
        <w:r w:rsidR="00914543" w:rsidRPr="006060C7">
          <w:rPr>
            <w:rStyle w:val="Hyperlink"/>
            <w:noProof/>
            <w:lang w:val="en-US"/>
          </w:rPr>
          <w:t>JAAS</w:t>
        </w:r>
        <w:r w:rsidR="00914543" w:rsidRPr="006060C7">
          <w:rPr>
            <w:rStyle w:val="Hyperlink"/>
            <w:noProof/>
          </w:rPr>
          <w:t xml:space="preserve"> </w:t>
        </w:r>
        <w:r w:rsidR="00914543" w:rsidRPr="006060C7">
          <w:rPr>
            <w:rStyle w:val="Hyperlink"/>
            <w:noProof/>
            <w:lang w:val="en-US"/>
          </w:rPr>
          <w:t>Login</w:t>
        </w:r>
        <w:r w:rsidR="00914543" w:rsidRPr="006060C7">
          <w:rPr>
            <w:rStyle w:val="Hyperlink"/>
            <w:noProof/>
          </w:rPr>
          <w:t>-модуля</w:t>
        </w:r>
        <w:r w:rsidR="00914543">
          <w:rPr>
            <w:noProof/>
            <w:webHidden/>
          </w:rPr>
          <w:tab/>
        </w:r>
        <w:r>
          <w:rPr>
            <w:noProof/>
            <w:webHidden/>
          </w:rPr>
          <w:fldChar w:fldCharType="begin"/>
        </w:r>
        <w:r w:rsidR="00914543">
          <w:rPr>
            <w:noProof/>
            <w:webHidden/>
          </w:rPr>
          <w:instrText xml:space="preserve"> PAGEREF _Toc454880663 \h </w:instrText>
        </w:r>
        <w:r>
          <w:rPr>
            <w:noProof/>
            <w:webHidden/>
          </w:rPr>
        </w:r>
        <w:r>
          <w:rPr>
            <w:noProof/>
            <w:webHidden/>
          </w:rPr>
          <w:fldChar w:fldCharType="separate"/>
        </w:r>
        <w:r w:rsidR="00914543">
          <w:rPr>
            <w:noProof/>
            <w:webHidden/>
          </w:rPr>
          <w:t>12</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64" w:history="1">
        <w:r w:rsidR="00914543" w:rsidRPr="006060C7">
          <w:rPr>
            <w:rStyle w:val="Hyperlink"/>
            <w:noProof/>
          </w:rPr>
          <w:t>7.2</w:t>
        </w:r>
        <w:r w:rsidR="00914543">
          <w:rPr>
            <w:rFonts w:asciiTheme="minorHAnsi" w:eastAsiaTheme="minorEastAsia" w:hAnsiTheme="minorHAnsi" w:cstheme="minorBidi"/>
            <w:noProof/>
          </w:rPr>
          <w:tab/>
        </w:r>
        <w:r w:rsidR="00914543" w:rsidRPr="006060C7">
          <w:rPr>
            <w:rStyle w:val="Hyperlink"/>
            <w:noProof/>
          </w:rPr>
          <w:t xml:space="preserve">Включение режима </w:t>
        </w:r>
        <w:r w:rsidR="00914543" w:rsidRPr="006060C7">
          <w:rPr>
            <w:rStyle w:val="Hyperlink"/>
            <w:noProof/>
            <w:lang w:val="en-US"/>
          </w:rPr>
          <w:t>SSO</w:t>
        </w:r>
        <w:r w:rsidR="00914543" w:rsidRPr="006060C7">
          <w:rPr>
            <w:rStyle w:val="Hyperlink"/>
            <w:noProof/>
          </w:rPr>
          <w:t xml:space="preserve"> в экземпляре </w:t>
        </w:r>
        <w:r w:rsidR="00914543" w:rsidRPr="006060C7">
          <w:rPr>
            <w:rStyle w:val="Hyperlink"/>
            <w:noProof/>
            <w:lang w:val="en-US"/>
          </w:rPr>
          <w:t>Tomcat</w:t>
        </w:r>
        <w:r w:rsidR="00914543">
          <w:rPr>
            <w:noProof/>
            <w:webHidden/>
          </w:rPr>
          <w:tab/>
        </w:r>
        <w:r>
          <w:rPr>
            <w:noProof/>
            <w:webHidden/>
          </w:rPr>
          <w:fldChar w:fldCharType="begin"/>
        </w:r>
        <w:r w:rsidR="00914543">
          <w:rPr>
            <w:noProof/>
            <w:webHidden/>
          </w:rPr>
          <w:instrText xml:space="preserve"> PAGEREF _Toc454880664 \h </w:instrText>
        </w:r>
        <w:r>
          <w:rPr>
            <w:noProof/>
            <w:webHidden/>
          </w:rPr>
        </w:r>
        <w:r>
          <w:rPr>
            <w:noProof/>
            <w:webHidden/>
          </w:rPr>
          <w:fldChar w:fldCharType="separate"/>
        </w:r>
        <w:r w:rsidR="00914543">
          <w:rPr>
            <w:noProof/>
            <w:webHidden/>
          </w:rPr>
          <w:t>12</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65" w:history="1">
        <w:r w:rsidR="00914543" w:rsidRPr="006060C7">
          <w:rPr>
            <w:rStyle w:val="Hyperlink"/>
            <w:noProof/>
            <w:lang w:val="en-US"/>
          </w:rPr>
          <w:t>7.3</w:t>
        </w:r>
        <w:r w:rsidR="00914543">
          <w:rPr>
            <w:rFonts w:asciiTheme="minorHAnsi" w:eastAsiaTheme="minorEastAsia" w:hAnsiTheme="minorHAnsi" w:cstheme="minorBidi"/>
            <w:noProof/>
          </w:rPr>
          <w:tab/>
        </w:r>
        <w:r w:rsidR="00914543" w:rsidRPr="006060C7">
          <w:rPr>
            <w:rStyle w:val="Hyperlink"/>
            <w:noProof/>
          </w:rPr>
          <w:t xml:space="preserve">Настройки </w:t>
        </w:r>
        <w:r w:rsidR="00914543" w:rsidRPr="006060C7">
          <w:rPr>
            <w:rStyle w:val="Hyperlink"/>
            <w:noProof/>
            <w:lang w:val="en-US"/>
          </w:rPr>
          <w:t>Windows</w:t>
        </w:r>
        <w:r w:rsidR="00914543" w:rsidRPr="006060C7">
          <w:rPr>
            <w:rStyle w:val="Hyperlink"/>
            <w:noProof/>
          </w:rPr>
          <w:t xml:space="preserve">-сервиса </w:t>
        </w:r>
        <w:r w:rsidR="00914543" w:rsidRPr="006060C7">
          <w:rPr>
            <w:rStyle w:val="Hyperlink"/>
            <w:noProof/>
            <w:lang w:val="en-US"/>
          </w:rPr>
          <w:t>Tomcat</w:t>
        </w:r>
        <w:r w:rsidR="00914543">
          <w:rPr>
            <w:noProof/>
            <w:webHidden/>
          </w:rPr>
          <w:tab/>
        </w:r>
        <w:r>
          <w:rPr>
            <w:noProof/>
            <w:webHidden/>
          </w:rPr>
          <w:fldChar w:fldCharType="begin"/>
        </w:r>
        <w:r w:rsidR="00914543">
          <w:rPr>
            <w:noProof/>
            <w:webHidden/>
          </w:rPr>
          <w:instrText xml:space="preserve"> PAGEREF _Toc454880665 \h </w:instrText>
        </w:r>
        <w:r>
          <w:rPr>
            <w:noProof/>
            <w:webHidden/>
          </w:rPr>
        </w:r>
        <w:r>
          <w:rPr>
            <w:noProof/>
            <w:webHidden/>
          </w:rPr>
          <w:fldChar w:fldCharType="separate"/>
        </w:r>
        <w:r w:rsidR="00914543">
          <w:rPr>
            <w:noProof/>
            <w:webHidden/>
          </w:rPr>
          <w:t>12</w:t>
        </w:r>
        <w:r>
          <w:rPr>
            <w:noProof/>
            <w:webHidden/>
          </w:rPr>
          <w:fldChar w:fldCharType="end"/>
        </w:r>
      </w:hyperlink>
    </w:p>
    <w:p w:rsidR="00914543" w:rsidRDefault="003835CF">
      <w:pPr>
        <w:pStyle w:val="TOC1"/>
        <w:tabs>
          <w:tab w:val="left" w:pos="440"/>
          <w:tab w:val="right" w:leader="dot" w:pos="9628"/>
        </w:tabs>
        <w:rPr>
          <w:rFonts w:asciiTheme="minorHAnsi" w:eastAsiaTheme="minorEastAsia" w:hAnsiTheme="minorHAnsi" w:cstheme="minorBidi"/>
          <w:b w:val="0"/>
          <w:bCs w:val="0"/>
          <w:noProof/>
        </w:rPr>
      </w:pPr>
      <w:hyperlink w:anchor="_Toc454880666" w:history="1">
        <w:r w:rsidR="00914543" w:rsidRPr="006060C7">
          <w:rPr>
            <w:rStyle w:val="Hyperlink"/>
            <w:noProof/>
          </w:rPr>
          <w:t>8.</w:t>
        </w:r>
        <w:r w:rsidR="00914543">
          <w:rPr>
            <w:rFonts w:asciiTheme="minorHAnsi" w:eastAsiaTheme="minorEastAsia" w:hAnsiTheme="minorHAnsi" w:cstheme="minorBidi"/>
            <w:b w:val="0"/>
            <w:bCs w:val="0"/>
            <w:noProof/>
          </w:rPr>
          <w:tab/>
        </w:r>
        <w:r w:rsidR="00914543" w:rsidRPr="006060C7">
          <w:rPr>
            <w:rStyle w:val="Hyperlink"/>
            <w:noProof/>
          </w:rPr>
          <w:t xml:space="preserve">Установка приложений </w:t>
        </w:r>
        <w:r w:rsidR="00914543" w:rsidRPr="006060C7">
          <w:rPr>
            <w:rStyle w:val="Hyperlink"/>
            <w:noProof/>
            <w:lang w:val="en-US"/>
          </w:rPr>
          <w:t>JepRia</w:t>
        </w:r>
        <w:r w:rsidR="00914543" w:rsidRPr="006060C7">
          <w:rPr>
            <w:rStyle w:val="Hyperlink"/>
            <w:noProof/>
          </w:rPr>
          <w:t xml:space="preserve"> на </w:t>
        </w:r>
        <w:r w:rsidR="00914543" w:rsidRPr="006060C7">
          <w:rPr>
            <w:rStyle w:val="Hyperlink"/>
            <w:noProof/>
            <w:lang w:val="en-US"/>
          </w:rPr>
          <w:t>Tomcat</w:t>
        </w:r>
        <w:r w:rsidR="00914543">
          <w:rPr>
            <w:noProof/>
            <w:webHidden/>
          </w:rPr>
          <w:tab/>
        </w:r>
        <w:r>
          <w:rPr>
            <w:noProof/>
            <w:webHidden/>
          </w:rPr>
          <w:fldChar w:fldCharType="begin"/>
        </w:r>
        <w:r w:rsidR="00914543">
          <w:rPr>
            <w:noProof/>
            <w:webHidden/>
          </w:rPr>
          <w:instrText xml:space="preserve"> PAGEREF _Toc454880666 \h </w:instrText>
        </w:r>
        <w:r>
          <w:rPr>
            <w:noProof/>
            <w:webHidden/>
          </w:rPr>
        </w:r>
        <w:r>
          <w:rPr>
            <w:noProof/>
            <w:webHidden/>
          </w:rPr>
          <w:fldChar w:fldCharType="separate"/>
        </w:r>
        <w:r w:rsidR="00914543">
          <w:rPr>
            <w:noProof/>
            <w:webHidden/>
          </w:rPr>
          <w:t>13</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67" w:history="1">
        <w:r w:rsidR="00914543" w:rsidRPr="006060C7">
          <w:rPr>
            <w:rStyle w:val="Hyperlink"/>
            <w:noProof/>
            <w:lang w:val="en-US"/>
          </w:rPr>
          <w:t>8.1</w:t>
        </w:r>
        <w:r w:rsidR="00914543">
          <w:rPr>
            <w:rFonts w:asciiTheme="minorHAnsi" w:eastAsiaTheme="minorEastAsia" w:hAnsiTheme="minorHAnsi" w:cstheme="minorBidi"/>
            <w:noProof/>
          </w:rPr>
          <w:tab/>
        </w:r>
        <w:r w:rsidR="00914543" w:rsidRPr="006060C7">
          <w:rPr>
            <w:rStyle w:val="Hyperlink"/>
            <w:noProof/>
          </w:rPr>
          <w:t xml:space="preserve">Создание администратора </w:t>
        </w:r>
        <w:r w:rsidR="00914543" w:rsidRPr="006060C7">
          <w:rPr>
            <w:rStyle w:val="Hyperlink"/>
            <w:noProof/>
            <w:lang w:val="en-US"/>
          </w:rPr>
          <w:t>Tomcat</w:t>
        </w:r>
        <w:r w:rsidR="00914543">
          <w:rPr>
            <w:noProof/>
            <w:webHidden/>
          </w:rPr>
          <w:tab/>
        </w:r>
        <w:r>
          <w:rPr>
            <w:noProof/>
            <w:webHidden/>
          </w:rPr>
          <w:fldChar w:fldCharType="begin"/>
        </w:r>
        <w:r w:rsidR="00914543">
          <w:rPr>
            <w:noProof/>
            <w:webHidden/>
          </w:rPr>
          <w:instrText xml:space="preserve"> PAGEREF _Toc454880667 \h </w:instrText>
        </w:r>
        <w:r>
          <w:rPr>
            <w:noProof/>
            <w:webHidden/>
          </w:rPr>
        </w:r>
        <w:r>
          <w:rPr>
            <w:noProof/>
            <w:webHidden/>
          </w:rPr>
          <w:fldChar w:fldCharType="separate"/>
        </w:r>
        <w:r w:rsidR="00914543">
          <w:rPr>
            <w:noProof/>
            <w:webHidden/>
          </w:rPr>
          <w:t>13</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68" w:history="1">
        <w:r w:rsidR="00914543" w:rsidRPr="006060C7">
          <w:rPr>
            <w:rStyle w:val="Hyperlink"/>
            <w:noProof/>
          </w:rPr>
          <w:t>8.2</w:t>
        </w:r>
        <w:r w:rsidR="00914543">
          <w:rPr>
            <w:rFonts w:asciiTheme="minorHAnsi" w:eastAsiaTheme="minorEastAsia" w:hAnsiTheme="minorHAnsi" w:cstheme="minorBidi"/>
            <w:noProof/>
          </w:rPr>
          <w:tab/>
        </w:r>
        <w:r w:rsidR="00914543" w:rsidRPr="006060C7">
          <w:rPr>
            <w:rStyle w:val="Hyperlink"/>
            <w:noProof/>
          </w:rPr>
          <w:t xml:space="preserve">Автоматизированная установка приложений с помощью </w:t>
        </w:r>
        <w:r w:rsidR="00914543" w:rsidRPr="006060C7">
          <w:rPr>
            <w:rStyle w:val="Hyperlink"/>
            <w:noProof/>
            <w:lang w:val="en-US"/>
          </w:rPr>
          <w:t>Ant</w:t>
        </w:r>
        <w:r w:rsidR="00914543">
          <w:rPr>
            <w:noProof/>
            <w:webHidden/>
          </w:rPr>
          <w:tab/>
        </w:r>
        <w:r>
          <w:rPr>
            <w:noProof/>
            <w:webHidden/>
          </w:rPr>
          <w:fldChar w:fldCharType="begin"/>
        </w:r>
        <w:r w:rsidR="00914543">
          <w:rPr>
            <w:noProof/>
            <w:webHidden/>
          </w:rPr>
          <w:instrText xml:space="preserve"> PAGEREF _Toc454880668 \h </w:instrText>
        </w:r>
        <w:r>
          <w:rPr>
            <w:noProof/>
            <w:webHidden/>
          </w:rPr>
        </w:r>
        <w:r>
          <w:rPr>
            <w:noProof/>
            <w:webHidden/>
          </w:rPr>
          <w:fldChar w:fldCharType="separate"/>
        </w:r>
        <w:r w:rsidR="00914543">
          <w:rPr>
            <w:noProof/>
            <w:webHidden/>
          </w:rPr>
          <w:t>13</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69" w:history="1">
        <w:r w:rsidR="00914543" w:rsidRPr="006060C7">
          <w:rPr>
            <w:rStyle w:val="Hyperlink"/>
            <w:noProof/>
          </w:rPr>
          <w:t>8.3</w:t>
        </w:r>
        <w:r w:rsidR="00914543">
          <w:rPr>
            <w:rFonts w:asciiTheme="minorHAnsi" w:eastAsiaTheme="minorEastAsia" w:hAnsiTheme="minorHAnsi" w:cstheme="minorBidi"/>
            <w:noProof/>
          </w:rPr>
          <w:tab/>
        </w:r>
        <w:r w:rsidR="00914543" w:rsidRPr="006060C7">
          <w:rPr>
            <w:rStyle w:val="Hyperlink"/>
            <w:noProof/>
          </w:rPr>
          <w:t>Используемые библиотеки</w:t>
        </w:r>
        <w:r w:rsidR="00914543">
          <w:rPr>
            <w:noProof/>
            <w:webHidden/>
          </w:rPr>
          <w:tab/>
        </w:r>
        <w:r>
          <w:rPr>
            <w:noProof/>
            <w:webHidden/>
          </w:rPr>
          <w:fldChar w:fldCharType="begin"/>
        </w:r>
        <w:r w:rsidR="00914543">
          <w:rPr>
            <w:noProof/>
            <w:webHidden/>
          </w:rPr>
          <w:instrText xml:space="preserve"> PAGEREF _Toc454880669 \h </w:instrText>
        </w:r>
        <w:r>
          <w:rPr>
            <w:noProof/>
            <w:webHidden/>
          </w:rPr>
        </w:r>
        <w:r>
          <w:rPr>
            <w:noProof/>
            <w:webHidden/>
          </w:rPr>
          <w:fldChar w:fldCharType="separate"/>
        </w:r>
        <w:r w:rsidR="00914543">
          <w:rPr>
            <w:noProof/>
            <w:webHidden/>
          </w:rPr>
          <w:t>13</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70" w:history="1">
        <w:r w:rsidR="00914543" w:rsidRPr="006060C7">
          <w:rPr>
            <w:rStyle w:val="Hyperlink"/>
            <w:noProof/>
          </w:rPr>
          <w:t>8.4</w:t>
        </w:r>
        <w:r w:rsidR="00914543">
          <w:rPr>
            <w:rFonts w:asciiTheme="minorHAnsi" w:eastAsiaTheme="minorEastAsia" w:hAnsiTheme="minorHAnsi" w:cstheme="minorBidi"/>
            <w:noProof/>
          </w:rPr>
          <w:tab/>
        </w:r>
        <w:r w:rsidR="00914543" w:rsidRPr="006060C7">
          <w:rPr>
            <w:rStyle w:val="Hyperlink"/>
            <w:noProof/>
          </w:rPr>
          <w:t>Используемые переменные</w:t>
        </w:r>
        <w:r w:rsidR="00914543">
          <w:rPr>
            <w:noProof/>
            <w:webHidden/>
          </w:rPr>
          <w:tab/>
        </w:r>
        <w:r>
          <w:rPr>
            <w:noProof/>
            <w:webHidden/>
          </w:rPr>
          <w:fldChar w:fldCharType="begin"/>
        </w:r>
        <w:r w:rsidR="00914543">
          <w:rPr>
            <w:noProof/>
            <w:webHidden/>
          </w:rPr>
          <w:instrText xml:space="preserve"> PAGEREF _Toc454880670 \h </w:instrText>
        </w:r>
        <w:r>
          <w:rPr>
            <w:noProof/>
            <w:webHidden/>
          </w:rPr>
        </w:r>
        <w:r>
          <w:rPr>
            <w:noProof/>
            <w:webHidden/>
          </w:rPr>
          <w:fldChar w:fldCharType="separate"/>
        </w:r>
        <w:r w:rsidR="00914543">
          <w:rPr>
            <w:noProof/>
            <w:webHidden/>
          </w:rPr>
          <w:t>14</w:t>
        </w:r>
        <w:r>
          <w:rPr>
            <w:noProof/>
            <w:webHidden/>
          </w:rPr>
          <w:fldChar w:fldCharType="end"/>
        </w:r>
      </w:hyperlink>
    </w:p>
    <w:p w:rsidR="00914543" w:rsidRDefault="003835CF">
      <w:pPr>
        <w:pStyle w:val="TOC1"/>
        <w:tabs>
          <w:tab w:val="left" w:pos="440"/>
          <w:tab w:val="right" w:leader="dot" w:pos="9628"/>
        </w:tabs>
        <w:rPr>
          <w:rFonts w:asciiTheme="minorHAnsi" w:eastAsiaTheme="minorEastAsia" w:hAnsiTheme="minorHAnsi" w:cstheme="minorBidi"/>
          <w:b w:val="0"/>
          <w:bCs w:val="0"/>
          <w:noProof/>
        </w:rPr>
      </w:pPr>
      <w:hyperlink w:anchor="_Toc454880671" w:history="1">
        <w:r w:rsidR="00914543" w:rsidRPr="006060C7">
          <w:rPr>
            <w:rStyle w:val="Hyperlink"/>
            <w:noProof/>
            <w:lang w:val="en-US"/>
          </w:rPr>
          <w:t>9.</w:t>
        </w:r>
        <w:r w:rsidR="00914543">
          <w:rPr>
            <w:rFonts w:asciiTheme="minorHAnsi" w:eastAsiaTheme="minorEastAsia" w:hAnsiTheme="minorHAnsi" w:cstheme="minorBidi"/>
            <w:b w:val="0"/>
            <w:bCs w:val="0"/>
            <w:noProof/>
          </w:rPr>
          <w:tab/>
        </w:r>
        <w:r w:rsidR="00914543" w:rsidRPr="006060C7">
          <w:rPr>
            <w:rStyle w:val="Hyperlink"/>
            <w:noProof/>
          </w:rPr>
          <w:t>Дистрибутивы, библиотеки</w:t>
        </w:r>
        <w:r w:rsidR="00914543">
          <w:rPr>
            <w:noProof/>
            <w:webHidden/>
          </w:rPr>
          <w:tab/>
        </w:r>
        <w:r>
          <w:rPr>
            <w:noProof/>
            <w:webHidden/>
          </w:rPr>
          <w:fldChar w:fldCharType="begin"/>
        </w:r>
        <w:r w:rsidR="00914543">
          <w:rPr>
            <w:noProof/>
            <w:webHidden/>
          </w:rPr>
          <w:instrText xml:space="preserve"> PAGEREF _Toc454880671 \h </w:instrText>
        </w:r>
        <w:r>
          <w:rPr>
            <w:noProof/>
            <w:webHidden/>
          </w:rPr>
        </w:r>
        <w:r>
          <w:rPr>
            <w:noProof/>
            <w:webHidden/>
          </w:rPr>
          <w:fldChar w:fldCharType="separate"/>
        </w:r>
        <w:r w:rsidR="00914543">
          <w:rPr>
            <w:noProof/>
            <w:webHidden/>
          </w:rPr>
          <w:t>14</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72" w:history="1">
        <w:r w:rsidR="00914543" w:rsidRPr="006060C7">
          <w:rPr>
            <w:rStyle w:val="Hyperlink"/>
            <w:noProof/>
            <w:lang w:val="en-US"/>
          </w:rPr>
          <w:t>9.1</w:t>
        </w:r>
        <w:r w:rsidR="00914543">
          <w:rPr>
            <w:rFonts w:asciiTheme="minorHAnsi" w:eastAsiaTheme="minorEastAsia" w:hAnsiTheme="minorHAnsi" w:cstheme="minorBidi"/>
            <w:noProof/>
          </w:rPr>
          <w:tab/>
        </w:r>
        <w:r w:rsidR="00914543" w:rsidRPr="006060C7">
          <w:rPr>
            <w:rStyle w:val="Hyperlink"/>
            <w:noProof/>
          </w:rPr>
          <w:t xml:space="preserve">Дистрибутив </w:t>
        </w:r>
        <w:r w:rsidR="00914543" w:rsidRPr="006060C7">
          <w:rPr>
            <w:rStyle w:val="Hyperlink"/>
            <w:noProof/>
            <w:lang w:val="en-US"/>
          </w:rPr>
          <w:t>Apache Tomcat</w:t>
        </w:r>
        <w:r w:rsidR="00914543">
          <w:rPr>
            <w:noProof/>
            <w:webHidden/>
          </w:rPr>
          <w:tab/>
        </w:r>
        <w:r>
          <w:rPr>
            <w:noProof/>
            <w:webHidden/>
          </w:rPr>
          <w:fldChar w:fldCharType="begin"/>
        </w:r>
        <w:r w:rsidR="00914543">
          <w:rPr>
            <w:noProof/>
            <w:webHidden/>
          </w:rPr>
          <w:instrText xml:space="preserve"> PAGEREF _Toc454880672 \h </w:instrText>
        </w:r>
        <w:r>
          <w:rPr>
            <w:noProof/>
            <w:webHidden/>
          </w:rPr>
        </w:r>
        <w:r>
          <w:rPr>
            <w:noProof/>
            <w:webHidden/>
          </w:rPr>
          <w:fldChar w:fldCharType="separate"/>
        </w:r>
        <w:r w:rsidR="00914543">
          <w:rPr>
            <w:noProof/>
            <w:webHidden/>
          </w:rPr>
          <w:t>14</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73" w:history="1">
        <w:r w:rsidR="00914543" w:rsidRPr="006060C7">
          <w:rPr>
            <w:rStyle w:val="Hyperlink"/>
            <w:noProof/>
            <w:lang w:val="en-US"/>
          </w:rPr>
          <w:t>9.2</w:t>
        </w:r>
        <w:r w:rsidR="00914543">
          <w:rPr>
            <w:rFonts w:asciiTheme="minorHAnsi" w:eastAsiaTheme="minorEastAsia" w:hAnsiTheme="minorHAnsi" w:cstheme="minorBidi"/>
            <w:noProof/>
          </w:rPr>
          <w:tab/>
        </w:r>
        <w:r w:rsidR="00914543" w:rsidRPr="006060C7">
          <w:rPr>
            <w:rStyle w:val="Hyperlink"/>
            <w:noProof/>
          </w:rPr>
          <w:t xml:space="preserve">Коннектор </w:t>
        </w:r>
        <w:r w:rsidR="00914543" w:rsidRPr="006060C7">
          <w:rPr>
            <w:rStyle w:val="Hyperlink"/>
            <w:noProof/>
            <w:lang w:val="en-US"/>
          </w:rPr>
          <w:t>Tomcat-JK2</w:t>
        </w:r>
        <w:r w:rsidR="00914543">
          <w:rPr>
            <w:noProof/>
            <w:webHidden/>
          </w:rPr>
          <w:tab/>
        </w:r>
        <w:r>
          <w:rPr>
            <w:noProof/>
            <w:webHidden/>
          </w:rPr>
          <w:fldChar w:fldCharType="begin"/>
        </w:r>
        <w:r w:rsidR="00914543">
          <w:rPr>
            <w:noProof/>
            <w:webHidden/>
          </w:rPr>
          <w:instrText xml:space="preserve"> PAGEREF _Toc454880673 \h </w:instrText>
        </w:r>
        <w:r>
          <w:rPr>
            <w:noProof/>
            <w:webHidden/>
          </w:rPr>
        </w:r>
        <w:r>
          <w:rPr>
            <w:noProof/>
            <w:webHidden/>
          </w:rPr>
          <w:fldChar w:fldCharType="separate"/>
        </w:r>
        <w:r w:rsidR="00914543">
          <w:rPr>
            <w:noProof/>
            <w:webHidden/>
          </w:rPr>
          <w:t>14</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74" w:history="1">
        <w:r w:rsidR="00914543" w:rsidRPr="006060C7">
          <w:rPr>
            <w:rStyle w:val="Hyperlink"/>
            <w:noProof/>
            <w:lang w:val="en-US"/>
          </w:rPr>
          <w:t>9.3</w:t>
        </w:r>
        <w:r w:rsidR="00914543">
          <w:rPr>
            <w:rFonts w:asciiTheme="minorHAnsi" w:eastAsiaTheme="minorEastAsia" w:hAnsiTheme="minorHAnsi" w:cstheme="minorBidi"/>
            <w:noProof/>
          </w:rPr>
          <w:tab/>
        </w:r>
        <w:r w:rsidR="00914543" w:rsidRPr="006060C7">
          <w:rPr>
            <w:rStyle w:val="Hyperlink"/>
            <w:noProof/>
          </w:rPr>
          <w:t xml:space="preserve">Дистрибутив </w:t>
        </w:r>
        <w:r w:rsidR="00914543" w:rsidRPr="006060C7">
          <w:rPr>
            <w:rStyle w:val="Hyperlink"/>
            <w:noProof/>
            <w:lang w:val="en-US"/>
          </w:rPr>
          <w:t>Apache HTTPD</w:t>
        </w:r>
        <w:r w:rsidR="00914543">
          <w:rPr>
            <w:noProof/>
            <w:webHidden/>
          </w:rPr>
          <w:tab/>
        </w:r>
        <w:r>
          <w:rPr>
            <w:noProof/>
            <w:webHidden/>
          </w:rPr>
          <w:fldChar w:fldCharType="begin"/>
        </w:r>
        <w:r w:rsidR="00914543">
          <w:rPr>
            <w:noProof/>
            <w:webHidden/>
          </w:rPr>
          <w:instrText xml:space="preserve"> PAGEREF _Toc454880674 \h </w:instrText>
        </w:r>
        <w:r>
          <w:rPr>
            <w:noProof/>
            <w:webHidden/>
          </w:rPr>
        </w:r>
        <w:r>
          <w:rPr>
            <w:noProof/>
            <w:webHidden/>
          </w:rPr>
          <w:fldChar w:fldCharType="separate"/>
        </w:r>
        <w:r w:rsidR="00914543">
          <w:rPr>
            <w:noProof/>
            <w:webHidden/>
          </w:rPr>
          <w:t>14</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75" w:history="1">
        <w:r w:rsidR="00914543" w:rsidRPr="006060C7">
          <w:rPr>
            <w:rStyle w:val="Hyperlink"/>
            <w:noProof/>
            <w:lang w:val="en-US"/>
          </w:rPr>
          <w:t>9.4</w:t>
        </w:r>
        <w:r w:rsidR="00914543">
          <w:rPr>
            <w:rFonts w:asciiTheme="minorHAnsi" w:eastAsiaTheme="minorEastAsia" w:hAnsiTheme="minorHAnsi" w:cstheme="minorBidi"/>
            <w:noProof/>
          </w:rPr>
          <w:tab/>
        </w:r>
        <w:r w:rsidR="00914543" w:rsidRPr="006060C7">
          <w:rPr>
            <w:rStyle w:val="Hyperlink"/>
            <w:noProof/>
          </w:rPr>
          <w:t xml:space="preserve">Коннектор </w:t>
        </w:r>
        <w:r w:rsidR="00914543" w:rsidRPr="006060C7">
          <w:rPr>
            <w:rStyle w:val="Hyperlink"/>
            <w:noProof/>
            <w:lang w:val="en-US"/>
          </w:rPr>
          <w:t>MOD_JK</w:t>
        </w:r>
        <w:r w:rsidR="00914543">
          <w:rPr>
            <w:noProof/>
            <w:webHidden/>
          </w:rPr>
          <w:tab/>
        </w:r>
        <w:r>
          <w:rPr>
            <w:noProof/>
            <w:webHidden/>
          </w:rPr>
          <w:fldChar w:fldCharType="begin"/>
        </w:r>
        <w:r w:rsidR="00914543">
          <w:rPr>
            <w:noProof/>
            <w:webHidden/>
          </w:rPr>
          <w:instrText xml:space="preserve"> PAGEREF _Toc454880675 \h </w:instrText>
        </w:r>
        <w:r>
          <w:rPr>
            <w:noProof/>
            <w:webHidden/>
          </w:rPr>
        </w:r>
        <w:r>
          <w:rPr>
            <w:noProof/>
            <w:webHidden/>
          </w:rPr>
          <w:fldChar w:fldCharType="separate"/>
        </w:r>
        <w:r w:rsidR="00914543">
          <w:rPr>
            <w:noProof/>
            <w:webHidden/>
          </w:rPr>
          <w:t>14</w:t>
        </w:r>
        <w:r>
          <w:rPr>
            <w:noProof/>
            <w:webHidden/>
          </w:rPr>
          <w:fldChar w:fldCharType="end"/>
        </w:r>
      </w:hyperlink>
    </w:p>
    <w:p w:rsidR="00914543" w:rsidRDefault="003835CF">
      <w:pPr>
        <w:pStyle w:val="TOC1"/>
        <w:tabs>
          <w:tab w:val="left" w:pos="660"/>
          <w:tab w:val="right" w:leader="dot" w:pos="9628"/>
        </w:tabs>
        <w:rPr>
          <w:rFonts w:asciiTheme="minorHAnsi" w:eastAsiaTheme="minorEastAsia" w:hAnsiTheme="minorHAnsi" w:cstheme="minorBidi"/>
          <w:b w:val="0"/>
          <w:bCs w:val="0"/>
          <w:noProof/>
        </w:rPr>
      </w:pPr>
      <w:hyperlink w:anchor="_Toc454880676" w:history="1">
        <w:r w:rsidR="00914543" w:rsidRPr="006060C7">
          <w:rPr>
            <w:rStyle w:val="Hyperlink"/>
            <w:noProof/>
            <w:lang w:val="en-US"/>
          </w:rPr>
          <w:t>10.</w:t>
        </w:r>
        <w:r w:rsidR="00914543">
          <w:rPr>
            <w:rFonts w:asciiTheme="minorHAnsi" w:eastAsiaTheme="minorEastAsia" w:hAnsiTheme="minorHAnsi" w:cstheme="minorBidi"/>
            <w:b w:val="0"/>
            <w:bCs w:val="0"/>
            <w:noProof/>
          </w:rPr>
          <w:tab/>
        </w:r>
        <w:r w:rsidR="00914543" w:rsidRPr="006060C7">
          <w:rPr>
            <w:rStyle w:val="Hyperlink"/>
            <w:noProof/>
          </w:rPr>
          <w:t xml:space="preserve">Приложение 1. Настройка </w:t>
        </w:r>
        <w:r w:rsidR="00914543" w:rsidRPr="006060C7">
          <w:rPr>
            <w:rStyle w:val="Hyperlink"/>
            <w:noProof/>
            <w:lang w:val="en-US"/>
          </w:rPr>
          <w:t>HTTPD</w:t>
        </w:r>
        <w:r w:rsidR="00914543" w:rsidRPr="006060C7">
          <w:rPr>
            <w:rStyle w:val="Hyperlink"/>
            <w:noProof/>
          </w:rPr>
          <w:t>.</w:t>
        </w:r>
        <w:r w:rsidR="00914543">
          <w:rPr>
            <w:noProof/>
            <w:webHidden/>
          </w:rPr>
          <w:tab/>
        </w:r>
        <w:r>
          <w:rPr>
            <w:noProof/>
            <w:webHidden/>
          </w:rPr>
          <w:fldChar w:fldCharType="begin"/>
        </w:r>
        <w:r w:rsidR="00914543">
          <w:rPr>
            <w:noProof/>
            <w:webHidden/>
          </w:rPr>
          <w:instrText xml:space="preserve"> PAGEREF _Toc454880676 \h </w:instrText>
        </w:r>
        <w:r>
          <w:rPr>
            <w:noProof/>
            <w:webHidden/>
          </w:rPr>
        </w:r>
        <w:r>
          <w:rPr>
            <w:noProof/>
            <w:webHidden/>
          </w:rPr>
          <w:fldChar w:fldCharType="separate"/>
        </w:r>
        <w:r w:rsidR="00914543">
          <w:rPr>
            <w:noProof/>
            <w:webHidden/>
          </w:rPr>
          <w:t>15</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77" w:history="1">
        <w:r w:rsidR="00914543" w:rsidRPr="006060C7">
          <w:rPr>
            <w:rStyle w:val="Hyperlink"/>
            <w:noProof/>
            <w:lang w:val="en-US"/>
          </w:rPr>
          <w:t>10.1</w:t>
        </w:r>
        <w:r w:rsidR="00914543">
          <w:rPr>
            <w:rFonts w:asciiTheme="minorHAnsi" w:eastAsiaTheme="minorEastAsia" w:hAnsiTheme="minorHAnsi" w:cstheme="minorBidi"/>
            <w:noProof/>
          </w:rPr>
          <w:tab/>
        </w:r>
        <w:r w:rsidR="00914543" w:rsidRPr="006060C7">
          <w:rPr>
            <w:rStyle w:val="Hyperlink"/>
            <w:noProof/>
          </w:rPr>
          <w:t>Настройка кэширования</w:t>
        </w:r>
        <w:r w:rsidR="00914543">
          <w:rPr>
            <w:noProof/>
            <w:webHidden/>
          </w:rPr>
          <w:tab/>
        </w:r>
        <w:r>
          <w:rPr>
            <w:noProof/>
            <w:webHidden/>
          </w:rPr>
          <w:fldChar w:fldCharType="begin"/>
        </w:r>
        <w:r w:rsidR="00914543">
          <w:rPr>
            <w:noProof/>
            <w:webHidden/>
          </w:rPr>
          <w:instrText xml:space="preserve"> PAGEREF _Toc454880677 \h </w:instrText>
        </w:r>
        <w:r>
          <w:rPr>
            <w:noProof/>
            <w:webHidden/>
          </w:rPr>
        </w:r>
        <w:r>
          <w:rPr>
            <w:noProof/>
            <w:webHidden/>
          </w:rPr>
          <w:fldChar w:fldCharType="separate"/>
        </w:r>
        <w:r w:rsidR="00914543">
          <w:rPr>
            <w:noProof/>
            <w:webHidden/>
          </w:rPr>
          <w:t>15</w:t>
        </w:r>
        <w:r>
          <w:rPr>
            <w:noProof/>
            <w:webHidden/>
          </w:rPr>
          <w:fldChar w:fldCharType="end"/>
        </w:r>
      </w:hyperlink>
    </w:p>
    <w:p w:rsidR="00914543" w:rsidRDefault="003835CF">
      <w:pPr>
        <w:pStyle w:val="TOC2"/>
        <w:tabs>
          <w:tab w:val="left" w:pos="880"/>
          <w:tab w:val="right" w:leader="dot" w:pos="9628"/>
        </w:tabs>
        <w:rPr>
          <w:rFonts w:asciiTheme="minorHAnsi" w:eastAsiaTheme="minorEastAsia" w:hAnsiTheme="minorHAnsi" w:cstheme="minorBidi"/>
          <w:noProof/>
        </w:rPr>
      </w:pPr>
      <w:hyperlink w:anchor="_Toc454880678" w:history="1">
        <w:r w:rsidR="00914543" w:rsidRPr="006060C7">
          <w:rPr>
            <w:rStyle w:val="Hyperlink"/>
            <w:noProof/>
          </w:rPr>
          <w:t>10.2</w:t>
        </w:r>
        <w:r w:rsidR="00914543">
          <w:rPr>
            <w:rFonts w:asciiTheme="minorHAnsi" w:eastAsiaTheme="minorEastAsia" w:hAnsiTheme="minorHAnsi" w:cstheme="minorBidi"/>
            <w:noProof/>
          </w:rPr>
          <w:tab/>
        </w:r>
        <w:r w:rsidR="00914543" w:rsidRPr="006060C7">
          <w:rPr>
            <w:rStyle w:val="Hyperlink"/>
            <w:noProof/>
          </w:rPr>
          <w:t>Настройки, связанные с безопасностью сервера приложений</w:t>
        </w:r>
        <w:r w:rsidR="00914543">
          <w:rPr>
            <w:noProof/>
            <w:webHidden/>
          </w:rPr>
          <w:tab/>
        </w:r>
        <w:r>
          <w:rPr>
            <w:noProof/>
            <w:webHidden/>
          </w:rPr>
          <w:fldChar w:fldCharType="begin"/>
        </w:r>
        <w:r w:rsidR="00914543">
          <w:rPr>
            <w:noProof/>
            <w:webHidden/>
          </w:rPr>
          <w:instrText xml:space="preserve"> PAGEREF _Toc454880678 \h </w:instrText>
        </w:r>
        <w:r>
          <w:rPr>
            <w:noProof/>
            <w:webHidden/>
          </w:rPr>
        </w:r>
        <w:r>
          <w:rPr>
            <w:noProof/>
            <w:webHidden/>
          </w:rPr>
          <w:fldChar w:fldCharType="separate"/>
        </w:r>
        <w:r w:rsidR="00914543">
          <w:rPr>
            <w:noProof/>
            <w:webHidden/>
          </w:rPr>
          <w:t>15</w:t>
        </w:r>
        <w:r>
          <w:rPr>
            <w:noProof/>
            <w:webHidden/>
          </w:rPr>
          <w:fldChar w:fldCharType="end"/>
        </w:r>
      </w:hyperlink>
    </w:p>
    <w:p w:rsidR="00914543" w:rsidRDefault="003835CF">
      <w:pPr>
        <w:pStyle w:val="TOC3"/>
        <w:tabs>
          <w:tab w:val="left" w:pos="1320"/>
          <w:tab w:val="right" w:leader="dot" w:pos="9628"/>
        </w:tabs>
        <w:rPr>
          <w:rFonts w:asciiTheme="minorHAnsi" w:eastAsiaTheme="minorEastAsia" w:hAnsiTheme="minorHAnsi" w:cstheme="minorBidi"/>
          <w:iCs w:val="0"/>
          <w:noProof/>
        </w:rPr>
      </w:pPr>
      <w:hyperlink w:anchor="_Toc454880679" w:history="1">
        <w:r w:rsidR="00914543" w:rsidRPr="006060C7">
          <w:rPr>
            <w:rStyle w:val="Hyperlink"/>
            <w:noProof/>
          </w:rPr>
          <w:t>10.2.1</w:t>
        </w:r>
        <w:r w:rsidR="00914543">
          <w:rPr>
            <w:rFonts w:asciiTheme="minorHAnsi" w:eastAsiaTheme="minorEastAsia" w:hAnsiTheme="minorHAnsi" w:cstheme="minorBidi"/>
            <w:iCs w:val="0"/>
            <w:noProof/>
          </w:rPr>
          <w:tab/>
        </w:r>
        <w:r w:rsidR="00914543" w:rsidRPr="006060C7">
          <w:rPr>
            <w:rStyle w:val="Hyperlink"/>
            <w:noProof/>
          </w:rPr>
          <w:t>Скрытие названия и версии сервера приложений</w:t>
        </w:r>
        <w:r w:rsidR="00914543">
          <w:rPr>
            <w:noProof/>
            <w:webHidden/>
          </w:rPr>
          <w:tab/>
        </w:r>
        <w:r>
          <w:rPr>
            <w:noProof/>
            <w:webHidden/>
          </w:rPr>
          <w:fldChar w:fldCharType="begin"/>
        </w:r>
        <w:r w:rsidR="00914543">
          <w:rPr>
            <w:noProof/>
            <w:webHidden/>
          </w:rPr>
          <w:instrText xml:space="preserve"> PAGEREF _Toc454880679 \h </w:instrText>
        </w:r>
        <w:r>
          <w:rPr>
            <w:noProof/>
            <w:webHidden/>
          </w:rPr>
        </w:r>
        <w:r>
          <w:rPr>
            <w:noProof/>
            <w:webHidden/>
          </w:rPr>
          <w:fldChar w:fldCharType="separate"/>
        </w:r>
        <w:r w:rsidR="00914543">
          <w:rPr>
            <w:noProof/>
            <w:webHidden/>
          </w:rPr>
          <w:t>15</w:t>
        </w:r>
        <w:r>
          <w:rPr>
            <w:noProof/>
            <w:webHidden/>
          </w:rPr>
          <w:fldChar w:fldCharType="end"/>
        </w:r>
      </w:hyperlink>
    </w:p>
    <w:p w:rsidR="00914543" w:rsidRDefault="003835CF">
      <w:pPr>
        <w:pStyle w:val="TOC1"/>
        <w:tabs>
          <w:tab w:val="left" w:pos="660"/>
          <w:tab w:val="right" w:leader="dot" w:pos="9628"/>
        </w:tabs>
        <w:rPr>
          <w:rFonts w:asciiTheme="minorHAnsi" w:eastAsiaTheme="minorEastAsia" w:hAnsiTheme="minorHAnsi" w:cstheme="minorBidi"/>
          <w:b w:val="0"/>
          <w:bCs w:val="0"/>
          <w:noProof/>
        </w:rPr>
      </w:pPr>
      <w:hyperlink w:anchor="_Toc454880680" w:history="1">
        <w:r w:rsidR="00914543" w:rsidRPr="006060C7">
          <w:rPr>
            <w:rStyle w:val="Hyperlink"/>
            <w:noProof/>
          </w:rPr>
          <w:t>11.</w:t>
        </w:r>
        <w:r w:rsidR="00914543">
          <w:rPr>
            <w:rFonts w:asciiTheme="minorHAnsi" w:eastAsiaTheme="minorEastAsia" w:hAnsiTheme="minorHAnsi" w:cstheme="minorBidi"/>
            <w:b w:val="0"/>
            <w:bCs w:val="0"/>
            <w:noProof/>
          </w:rPr>
          <w:tab/>
        </w:r>
        <w:r w:rsidR="00914543" w:rsidRPr="006060C7">
          <w:rPr>
            <w:rStyle w:val="Hyperlink"/>
            <w:noProof/>
          </w:rPr>
          <w:t xml:space="preserve">Приложение 3.Пример настройки файла </w:t>
        </w:r>
        <w:r w:rsidR="00914543" w:rsidRPr="006060C7">
          <w:rPr>
            <w:rStyle w:val="Hyperlink"/>
            <w:i/>
            <w:noProof/>
            <w:lang w:val="en-US"/>
          </w:rPr>
          <w:t>server</w:t>
        </w:r>
        <w:r w:rsidR="00914543" w:rsidRPr="006060C7">
          <w:rPr>
            <w:rStyle w:val="Hyperlink"/>
            <w:i/>
            <w:noProof/>
          </w:rPr>
          <w:t>.</w:t>
        </w:r>
        <w:r w:rsidR="00914543" w:rsidRPr="006060C7">
          <w:rPr>
            <w:rStyle w:val="Hyperlink"/>
            <w:i/>
            <w:noProof/>
            <w:lang w:val="en-US"/>
          </w:rPr>
          <w:t>xml</w:t>
        </w:r>
        <w:r w:rsidR="00914543" w:rsidRPr="006060C7">
          <w:rPr>
            <w:rStyle w:val="Hyperlink"/>
            <w:noProof/>
          </w:rPr>
          <w:t xml:space="preserve"> в </w:t>
        </w:r>
        <w:r w:rsidR="00914543" w:rsidRPr="006060C7">
          <w:rPr>
            <w:rStyle w:val="Hyperlink"/>
            <w:noProof/>
            <w:lang w:val="en-US"/>
          </w:rPr>
          <w:t>Tomcat</w:t>
        </w:r>
        <w:r w:rsidR="00914543" w:rsidRPr="006060C7">
          <w:rPr>
            <w:rStyle w:val="Hyperlink"/>
            <w:noProof/>
          </w:rPr>
          <w:t>.</w:t>
        </w:r>
        <w:r w:rsidR="00914543">
          <w:rPr>
            <w:noProof/>
            <w:webHidden/>
          </w:rPr>
          <w:tab/>
        </w:r>
        <w:r>
          <w:rPr>
            <w:noProof/>
            <w:webHidden/>
          </w:rPr>
          <w:fldChar w:fldCharType="begin"/>
        </w:r>
        <w:r w:rsidR="00914543">
          <w:rPr>
            <w:noProof/>
            <w:webHidden/>
          </w:rPr>
          <w:instrText xml:space="preserve"> PAGEREF _Toc454880680 \h </w:instrText>
        </w:r>
        <w:r>
          <w:rPr>
            <w:noProof/>
            <w:webHidden/>
          </w:rPr>
        </w:r>
        <w:r>
          <w:rPr>
            <w:noProof/>
            <w:webHidden/>
          </w:rPr>
          <w:fldChar w:fldCharType="separate"/>
        </w:r>
        <w:r w:rsidR="00914543">
          <w:rPr>
            <w:noProof/>
            <w:webHidden/>
          </w:rPr>
          <w:t>16</w:t>
        </w:r>
        <w:r>
          <w:rPr>
            <w:noProof/>
            <w:webHidden/>
          </w:rPr>
          <w:fldChar w:fldCharType="end"/>
        </w:r>
      </w:hyperlink>
    </w:p>
    <w:p w:rsidR="00914543" w:rsidRDefault="003835CF">
      <w:pPr>
        <w:pStyle w:val="TOC1"/>
        <w:tabs>
          <w:tab w:val="left" w:pos="660"/>
          <w:tab w:val="right" w:leader="dot" w:pos="9628"/>
        </w:tabs>
        <w:rPr>
          <w:rFonts w:asciiTheme="minorHAnsi" w:eastAsiaTheme="minorEastAsia" w:hAnsiTheme="minorHAnsi" w:cstheme="minorBidi"/>
          <w:b w:val="0"/>
          <w:bCs w:val="0"/>
          <w:noProof/>
        </w:rPr>
      </w:pPr>
      <w:hyperlink w:anchor="_Toc454880681" w:history="1">
        <w:r w:rsidR="00914543" w:rsidRPr="006060C7">
          <w:rPr>
            <w:rStyle w:val="Hyperlink"/>
            <w:noProof/>
          </w:rPr>
          <w:t>12.</w:t>
        </w:r>
        <w:r w:rsidR="00914543">
          <w:rPr>
            <w:rFonts w:asciiTheme="minorHAnsi" w:eastAsiaTheme="minorEastAsia" w:hAnsiTheme="minorHAnsi" w:cstheme="minorBidi"/>
            <w:b w:val="0"/>
            <w:bCs w:val="0"/>
            <w:noProof/>
          </w:rPr>
          <w:tab/>
        </w:r>
        <w:r w:rsidR="00914543" w:rsidRPr="006060C7">
          <w:rPr>
            <w:rStyle w:val="Hyperlink"/>
            <w:noProof/>
          </w:rPr>
          <w:t xml:space="preserve">Приложение 4.Пример настройки файла </w:t>
        </w:r>
        <w:r w:rsidR="00914543" w:rsidRPr="006060C7">
          <w:rPr>
            <w:rStyle w:val="Hyperlink"/>
            <w:noProof/>
            <w:lang w:val="en-US"/>
          </w:rPr>
          <w:t>mod</w:t>
        </w:r>
        <w:r w:rsidR="00914543" w:rsidRPr="006060C7">
          <w:rPr>
            <w:rStyle w:val="Hyperlink"/>
            <w:noProof/>
          </w:rPr>
          <w:t>_</w:t>
        </w:r>
        <w:r w:rsidR="00914543" w:rsidRPr="006060C7">
          <w:rPr>
            <w:rStyle w:val="Hyperlink"/>
            <w:noProof/>
            <w:lang w:val="en-US"/>
          </w:rPr>
          <w:t>jk</w:t>
        </w:r>
        <w:r w:rsidR="00914543" w:rsidRPr="006060C7">
          <w:rPr>
            <w:rStyle w:val="Hyperlink"/>
            <w:noProof/>
          </w:rPr>
          <w:t>.</w:t>
        </w:r>
        <w:r w:rsidR="00914543" w:rsidRPr="006060C7">
          <w:rPr>
            <w:rStyle w:val="Hyperlink"/>
            <w:noProof/>
            <w:lang w:val="en-US"/>
          </w:rPr>
          <w:t>conf</w:t>
        </w:r>
        <w:r w:rsidR="00914543">
          <w:rPr>
            <w:noProof/>
            <w:webHidden/>
          </w:rPr>
          <w:tab/>
        </w:r>
        <w:r>
          <w:rPr>
            <w:noProof/>
            <w:webHidden/>
          </w:rPr>
          <w:fldChar w:fldCharType="begin"/>
        </w:r>
        <w:r w:rsidR="00914543">
          <w:rPr>
            <w:noProof/>
            <w:webHidden/>
          </w:rPr>
          <w:instrText xml:space="preserve"> PAGEREF _Toc454880681 \h </w:instrText>
        </w:r>
        <w:r>
          <w:rPr>
            <w:noProof/>
            <w:webHidden/>
          </w:rPr>
        </w:r>
        <w:r>
          <w:rPr>
            <w:noProof/>
            <w:webHidden/>
          </w:rPr>
          <w:fldChar w:fldCharType="separate"/>
        </w:r>
        <w:r w:rsidR="00914543">
          <w:rPr>
            <w:noProof/>
            <w:webHidden/>
          </w:rPr>
          <w:t>16</w:t>
        </w:r>
        <w:r>
          <w:rPr>
            <w:noProof/>
            <w:webHidden/>
          </w:rPr>
          <w:fldChar w:fldCharType="end"/>
        </w:r>
      </w:hyperlink>
    </w:p>
    <w:p w:rsidR="00914543" w:rsidRDefault="003835CF">
      <w:pPr>
        <w:pStyle w:val="TOC1"/>
        <w:tabs>
          <w:tab w:val="left" w:pos="660"/>
          <w:tab w:val="right" w:leader="dot" w:pos="9628"/>
        </w:tabs>
        <w:rPr>
          <w:rFonts w:asciiTheme="minorHAnsi" w:eastAsiaTheme="minorEastAsia" w:hAnsiTheme="minorHAnsi" w:cstheme="minorBidi"/>
          <w:b w:val="0"/>
          <w:bCs w:val="0"/>
          <w:noProof/>
        </w:rPr>
      </w:pPr>
      <w:hyperlink w:anchor="_Toc454880682" w:history="1">
        <w:r w:rsidR="00914543" w:rsidRPr="006060C7">
          <w:rPr>
            <w:rStyle w:val="Hyperlink"/>
            <w:noProof/>
            <w:lang w:val="en-US"/>
          </w:rPr>
          <w:t>13.</w:t>
        </w:r>
        <w:r w:rsidR="00914543">
          <w:rPr>
            <w:rFonts w:asciiTheme="minorHAnsi" w:eastAsiaTheme="minorEastAsia" w:hAnsiTheme="minorHAnsi" w:cstheme="minorBidi"/>
            <w:b w:val="0"/>
            <w:bCs w:val="0"/>
            <w:noProof/>
          </w:rPr>
          <w:tab/>
        </w:r>
        <w:r w:rsidR="00914543" w:rsidRPr="006060C7">
          <w:rPr>
            <w:rStyle w:val="Hyperlink"/>
            <w:noProof/>
          </w:rPr>
          <w:t>Приложение 5</w:t>
        </w:r>
        <w:r w:rsidR="00914543">
          <w:rPr>
            <w:noProof/>
            <w:webHidden/>
          </w:rPr>
          <w:tab/>
        </w:r>
        <w:r>
          <w:rPr>
            <w:noProof/>
            <w:webHidden/>
          </w:rPr>
          <w:fldChar w:fldCharType="begin"/>
        </w:r>
        <w:r w:rsidR="00914543">
          <w:rPr>
            <w:noProof/>
            <w:webHidden/>
          </w:rPr>
          <w:instrText xml:space="preserve"> PAGEREF _Toc454880682 \h </w:instrText>
        </w:r>
        <w:r>
          <w:rPr>
            <w:noProof/>
            <w:webHidden/>
          </w:rPr>
        </w:r>
        <w:r>
          <w:rPr>
            <w:noProof/>
            <w:webHidden/>
          </w:rPr>
          <w:fldChar w:fldCharType="separate"/>
        </w:r>
        <w:r w:rsidR="00914543">
          <w:rPr>
            <w:noProof/>
            <w:webHidden/>
          </w:rPr>
          <w:t>17</w:t>
        </w:r>
        <w:r>
          <w:rPr>
            <w:noProof/>
            <w:webHidden/>
          </w:rPr>
          <w:fldChar w:fldCharType="end"/>
        </w:r>
      </w:hyperlink>
    </w:p>
    <w:p w:rsidR="00914543" w:rsidRDefault="003835CF">
      <w:pPr>
        <w:pStyle w:val="TOC1"/>
        <w:tabs>
          <w:tab w:val="left" w:pos="660"/>
          <w:tab w:val="right" w:leader="dot" w:pos="9628"/>
        </w:tabs>
        <w:rPr>
          <w:rFonts w:asciiTheme="minorHAnsi" w:eastAsiaTheme="minorEastAsia" w:hAnsiTheme="minorHAnsi" w:cstheme="minorBidi"/>
          <w:b w:val="0"/>
          <w:bCs w:val="0"/>
          <w:noProof/>
        </w:rPr>
      </w:pPr>
      <w:hyperlink w:anchor="_Toc454880683" w:history="1">
        <w:r w:rsidR="00914543" w:rsidRPr="006060C7">
          <w:rPr>
            <w:rStyle w:val="Hyperlink"/>
            <w:noProof/>
            <w:lang w:val="en-US"/>
          </w:rPr>
          <w:t>14.</w:t>
        </w:r>
        <w:r w:rsidR="00914543">
          <w:rPr>
            <w:rFonts w:asciiTheme="minorHAnsi" w:eastAsiaTheme="minorEastAsia" w:hAnsiTheme="minorHAnsi" w:cstheme="minorBidi"/>
            <w:b w:val="0"/>
            <w:bCs w:val="0"/>
            <w:noProof/>
          </w:rPr>
          <w:tab/>
        </w:r>
        <w:r w:rsidR="00914543" w:rsidRPr="006060C7">
          <w:rPr>
            <w:rStyle w:val="Hyperlink"/>
            <w:noProof/>
          </w:rPr>
          <w:t>Ссылки</w:t>
        </w:r>
        <w:r w:rsidR="00914543">
          <w:rPr>
            <w:noProof/>
            <w:webHidden/>
          </w:rPr>
          <w:tab/>
        </w:r>
        <w:r>
          <w:rPr>
            <w:noProof/>
            <w:webHidden/>
          </w:rPr>
          <w:fldChar w:fldCharType="begin"/>
        </w:r>
        <w:r w:rsidR="00914543">
          <w:rPr>
            <w:noProof/>
            <w:webHidden/>
          </w:rPr>
          <w:instrText xml:space="preserve"> PAGEREF _Toc454880683 \h </w:instrText>
        </w:r>
        <w:r>
          <w:rPr>
            <w:noProof/>
            <w:webHidden/>
          </w:rPr>
        </w:r>
        <w:r>
          <w:rPr>
            <w:noProof/>
            <w:webHidden/>
          </w:rPr>
          <w:fldChar w:fldCharType="separate"/>
        </w:r>
        <w:r w:rsidR="00914543">
          <w:rPr>
            <w:noProof/>
            <w:webHidden/>
          </w:rPr>
          <w:t>18</w:t>
        </w:r>
        <w:r>
          <w:rPr>
            <w:noProof/>
            <w:webHidden/>
          </w:rPr>
          <w:fldChar w:fldCharType="end"/>
        </w:r>
      </w:hyperlink>
    </w:p>
    <w:p w:rsidR="004F01D2" w:rsidRPr="00764D9C" w:rsidRDefault="003835CF" w:rsidP="00764D9C">
      <w:pPr>
        <w:rPr>
          <w:lang w:val="en-US"/>
        </w:rPr>
      </w:pPr>
      <w:r>
        <w:rPr>
          <w:lang w:val="en-US"/>
        </w:rPr>
        <w:fldChar w:fldCharType="end"/>
      </w:r>
    </w:p>
    <w:p w:rsidR="00C5342C" w:rsidRPr="0047360D" w:rsidRDefault="00EC536E" w:rsidP="00FA79AF">
      <w:r w:rsidRPr="0047360D">
        <w:br w:type="page"/>
      </w:r>
    </w:p>
    <w:p w:rsidR="00560575" w:rsidRDefault="00560575" w:rsidP="00A5143E">
      <w:pPr>
        <w:pStyle w:val="Heading1"/>
        <w:rPr>
          <w:lang w:val="en-US"/>
        </w:rPr>
      </w:pPr>
      <w:bookmarkStart w:id="1" w:name="_Toc454880637"/>
      <w:bookmarkStart w:id="2" w:name="_Toc288742921"/>
      <w:bookmarkStart w:id="3" w:name="_Toc295385563"/>
      <w:bookmarkStart w:id="4" w:name="_Toc302388157"/>
      <w:bookmarkStart w:id="5" w:name="_Toc303087309"/>
      <w:bookmarkStart w:id="6" w:name="_Toc305507318"/>
      <w:bookmarkStart w:id="7" w:name="_Toc320194773"/>
      <w:bookmarkStart w:id="8" w:name="_Toc324772052"/>
      <w:bookmarkStart w:id="9" w:name="_Toc395605102"/>
      <w:bookmarkStart w:id="10" w:name="_Toc436203377"/>
      <w:bookmarkStart w:id="11" w:name="_Toc452813577"/>
      <w:r>
        <w:lastRenderedPageBreak/>
        <w:t>Термины и сокращения</w:t>
      </w:r>
      <w:bookmarkEnd w:id="1"/>
    </w:p>
    <w:p w:rsidR="00F52160" w:rsidRPr="00F52160" w:rsidRDefault="00F52160" w:rsidP="00F52160">
      <w:pPr>
        <w:rPr>
          <w:lang w:val="en-US"/>
        </w:rPr>
      </w:pPr>
    </w:p>
    <w:p w:rsidR="00F96CF9" w:rsidRDefault="00F96CF9" w:rsidP="00F96CF9">
      <w:pPr>
        <w:rPr>
          <w:lang w:val="en-US"/>
        </w:rPr>
      </w:pPr>
      <w:r w:rsidRPr="00F96CF9">
        <w:rPr>
          <w:i/>
          <w:lang w:val="en-US"/>
        </w:rPr>
        <w:t>HTTPD (Hyper Text Transfer Protocol Daemon)</w:t>
      </w:r>
      <w:r>
        <w:rPr>
          <w:lang w:val="en-US"/>
        </w:rPr>
        <w:t xml:space="preserve"> – Apache HTTP Server;</w:t>
      </w:r>
    </w:p>
    <w:p w:rsidR="00F96CF9" w:rsidRPr="00F96CF9" w:rsidRDefault="00F96CF9" w:rsidP="00F96CF9">
      <w:r w:rsidRPr="00F96CF9">
        <w:rPr>
          <w:i/>
        </w:rPr>
        <w:t>Вертикальное масштабирование</w:t>
      </w:r>
      <w:r>
        <w:t xml:space="preserve"> – увеличение производительности системы при увеличении ресурсов вычислительного узла</w:t>
      </w:r>
      <w:r w:rsidRPr="00F96CF9">
        <w:t>;</w:t>
      </w:r>
    </w:p>
    <w:p w:rsidR="00F96CF9" w:rsidRDefault="00F96CF9" w:rsidP="00F96CF9">
      <w:r>
        <w:rPr>
          <w:i/>
        </w:rPr>
        <w:t>Горизонт</w:t>
      </w:r>
      <w:r w:rsidRPr="00F96CF9">
        <w:rPr>
          <w:i/>
        </w:rPr>
        <w:t>альное масштабирование</w:t>
      </w:r>
      <w:r>
        <w:t xml:space="preserve"> – увеличение производительности системы при увеличении количества вычислительных узлов</w:t>
      </w:r>
      <w:r w:rsidRPr="00F96CF9">
        <w:t>;</w:t>
      </w:r>
    </w:p>
    <w:p w:rsidR="00F96CF9" w:rsidRDefault="00F96CF9" w:rsidP="00F96CF9">
      <w:r w:rsidRPr="00F96CF9">
        <w:rPr>
          <w:i/>
          <w:lang w:val="en-US"/>
        </w:rPr>
        <w:t>Reverse</w:t>
      </w:r>
      <w:r w:rsidRPr="001576A3">
        <w:rPr>
          <w:i/>
        </w:rPr>
        <w:t xml:space="preserve"> </w:t>
      </w:r>
      <w:r w:rsidRPr="00F96CF9">
        <w:rPr>
          <w:i/>
          <w:lang w:val="en-US"/>
        </w:rPr>
        <w:t>Proxy</w:t>
      </w:r>
      <w:r w:rsidRPr="001576A3">
        <w:rPr>
          <w:i/>
        </w:rPr>
        <w:t xml:space="preserve"> (</w:t>
      </w:r>
      <w:r w:rsidRPr="00F96CF9">
        <w:rPr>
          <w:i/>
        </w:rPr>
        <w:t xml:space="preserve">Обратный </w:t>
      </w:r>
      <w:proofErr w:type="spellStart"/>
      <w:r w:rsidRPr="00F96CF9">
        <w:rPr>
          <w:i/>
        </w:rPr>
        <w:t>прокси</w:t>
      </w:r>
      <w:proofErr w:type="spellEnd"/>
      <w:r w:rsidRPr="001576A3">
        <w:rPr>
          <w:i/>
        </w:rPr>
        <w:t>)</w:t>
      </w:r>
      <w:r>
        <w:t xml:space="preserve"> - </w:t>
      </w:r>
      <w:r w:rsidR="001576A3" w:rsidRPr="001576A3">
        <w:t>тип прокси-сервера, который ретранслирует запросы клиентов из внешней сети на один или несколько серверов, логически расположенных во внутренней сети. При этом для клиента это выглядит так, будто запрашиваемые ресурсы находятся непосредственно на прокси-сервере.</w:t>
      </w:r>
    </w:p>
    <w:p w:rsidR="007D7C98" w:rsidRDefault="007D7C98" w:rsidP="00F96CF9">
      <w:proofErr w:type="gramStart"/>
      <w:r w:rsidRPr="007D7C98">
        <w:rPr>
          <w:i/>
          <w:lang w:val="en-US"/>
        </w:rPr>
        <w:t>Realm</w:t>
      </w:r>
      <w:r w:rsidRPr="007D7C98">
        <w:t xml:space="preserve"> </w:t>
      </w:r>
      <w:r>
        <w:t>представляет собой «базу данных» пользовательских имён, паролей и ролей, используемых системами безопасности.</w:t>
      </w:r>
      <w:proofErr w:type="gramEnd"/>
    </w:p>
    <w:p w:rsidR="007D7C98" w:rsidRDefault="007D7C98" w:rsidP="00F96CF9"/>
    <w:p w:rsidR="008E167C" w:rsidRPr="0047360D" w:rsidRDefault="008E167C" w:rsidP="00A5143E">
      <w:pPr>
        <w:pStyle w:val="Heading1"/>
      </w:pPr>
      <w:bookmarkStart w:id="12" w:name="_Toc454880638"/>
      <w:r w:rsidRPr="0047360D">
        <w:t>Введение</w:t>
      </w:r>
      <w:bookmarkEnd w:id="2"/>
      <w:bookmarkEnd w:id="3"/>
      <w:bookmarkEnd w:id="4"/>
      <w:bookmarkEnd w:id="5"/>
      <w:bookmarkEnd w:id="6"/>
      <w:bookmarkEnd w:id="7"/>
      <w:bookmarkEnd w:id="8"/>
      <w:bookmarkEnd w:id="9"/>
      <w:bookmarkEnd w:id="12"/>
    </w:p>
    <w:p w:rsidR="00803C64" w:rsidRPr="0047360D" w:rsidRDefault="00803C64" w:rsidP="00803C64"/>
    <w:p w:rsidR="00046D49" w:rsidRDefault="003D1962" w:rsidP="00350070">
      <w:pPr>
        <w:rPr>
          <w:snapToGrid w:val="0"/>
        </w:rPr>
      </w:pPr>
      <w:bookmarkStart w:id="13" w:name="_Toc456598587"/>
      <w:bookmarkStart w:id="14" w:name="_Toc456600918"/>
      <w:bookmarkStart w:id="15" w:name="_Toc456662657"/>
      <w:r>
        <w:rPr>
          <w:snapToGrid w:val="0"/>
        </w:rPr>
        <w:t>Д</w:t>
      </w:r>
      <w:r w:rsidR="00046D49">
        <w:rPr>
          <w:snapToGrid w:val="0"/>
        </w:rPr>
        <w:t xml:space="preserve">окумент содержит основные положения по настройке </w:t>
      </w:r>
      <w:r w:rsidR="00E76229">
        <w:rPr>
          <w:snapToGrid w:val="0"/>
        </w:rPr>
        <w:t>системы серверов</w:t>
      </w:r>
      <w:r w:rsidR="0034129C">
        <w:rPr>
          <w:snapToGrid w:val="0"/>
        </w:rPr>
        <w:t xml:space="preserve"> </w:t>
      </w:r>
      <w:r w:rsidR="0034129C">
        <w:rPr>
          <w:snapToGrid w:val="0"/>
          <w:lang w:val="en-US"/>
        </w:rPr>
        <w:t>Apache</w:t>
      </w:r>
      <w:r w:rsidR="0034129C" w:rsidRPr="0034129C">
        <w:rPr>
          <w:snapToGrid w:val="0"/>
        </w:rPr>
        <w:t xml:space="preserve"> </w:t>
      </w:r>
      <w:r w:rsidR="00E76229" w:rsidRPr="00E76229">
        <w:rPr>
          <w:snapToGrid w:val="0"/>
        </w:rPr>
        <w:t xml:space="preserve"> </w:t>
      </w:r>
      <w:r w:rsidR="00E76229">
        <w:rPr>
          <w:snapToGrid w:val="0"/>
          <w:lang w:val="en-US"/>
        </w:rPr>
        <w:t>HTTP</w:t>
      </w:r>
      <w:r w:rsidR="00A87719">
        <w:rPr>
          <w:snapToGrid w:val="0"/>
        </w:rPr>
        <w:t xml:space="preserve"> </w:t>
      </w:r>
      <w:r w:rsidR="00A87719">
        <w:rPr>
          <w:snapToGrid w:val="0"/>
          <w:lang w:val="en-US"/>
        </w:rPr>
        <w:t>Server</w:t>
      </w:r>
      <w:r w:rsidR="00A87719" w:rsidRPr="00A87719">
        <w:rPr>
          <w:snapToGrid w:val="0"/>
        </w:rPr>
        <w:t xml:space="preserve"> (</w:t>
      </w:r>
      <w:r w:rsidR="00A87719">
        <w:rPr>
          <w:snapToGrid w:val="0"/>
          <w:lang w:val="en-US"/>
        </w:rPr>
        <w:t>HTTP</w:t>
      </w:r>
      <w:r w:rsidR="00E76229">
        <w:rPr>
          <w:snapToGrid w:val="0"/>
          <w:lang w:val="en-US"/>
        </w:rPr>
        <w:t>D</w:t>
      </w:r>
      <w:r w:rsidR="00A87719" w:rsidRPr="00A87719">
        <w:rPr>
          <w:snapToGrid w:val="0"/>
        </w:rPr>
        <w:t xml:space="preserve">) </w:t>
      </w:r>
      <w:r w:rsidR="0034129C" w:rsidRPr="0034129C">
        <w:rPr>
          <w:snapToGrid w:val="0"/>
        </w:rPr>
        <w:t>+</w:t>
      </w:r>
      <w:r w:rsidR="00A87719" w:rsidRPr="00A87719">
        <w:rPr>
          <w:snapToGrid w:val="0"/>
        </w:rPr>
        <w:t xml:space="preserve"> </w:t>
      </w:r>
      <w:r w:rsidR="0034129C">
        <w:rPr>
          <w:snapToGrid w:val="0"/>
          <w:lang w:val="en-US"/>
        </w:rPr>
        <w:t>Tomcat</w:t>
      </w:r>
      <w:r w:rsidR="00046D49">
        <w:rPr>
          <w:snapToGrid w:val="0"/>
        </w:rPr>
        <w:t>.</w:t>
      </w:r>
    </w:p>
    <w:p w:rsidR="00916B5B" w:rsidRPr="00A87719" w:rsidRDefault="00916B5B" w:rsidP="00350070">
      <w:pPr>
        <w:rPr>
          <w:snapToGrid w:val="0"/>
        </w:rPr>
      </w:pPr>
    </w:p>
    <w:p w:rsidR="003D1962" w:rsidRDefault="00864DCE" w:rsidP="003D1962">
      <w:pPr>
        <w:keepNext/>
      </w:pPr>
      <w:r>
        <w:rPr>
          <w:noProof/>
        </w:rPr>
        <w:drawing>
          <wp:inline distT="0" distB="0" distL="0" distR="0">
            <wp:extent cx="6096000" cy="4724400"/>
            <wp:effectExtent l="19050" t="0" r="0" b="0"/>
            <wp:docPr id="90" name="Object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rrowheads="1"/>
                    </pic:cNvPicPr>
                  </pic:nvPicPr>
                  <pic:blipFill>
                    <a:blip r:embed="rId8" cstate="print"/>
                    <a:srcRect l="-304" t="-256" r="-21" b="-217"/>
                    <a:stretch>
                      <a:fillRect/>
                    </a:stretch>
                  </pic:blipFill>
                  <pic:spPr bwMode="auto">
                    <a:xfrm>
                      <a:off x="0" y="0"/>
                      <a:ext cx="6096000" cy="4724400"/>
                    </a:xfrm>
                    <a:prstGeom prst="rect">
                      <a:avLst/>
                    </a:prstGeom>
                    <a:noFill/>
                    <a:ln w="9525">
                      <a:noFill/>
                      <a:miter lim="800000"/>
                      <a:headEnd/>
                      <a:tailEnd/>
                    </a:ln>
                  </pic:spPr>
                </pic:pic>
              </a:graphicData>
            </a:graphic>
          </wp:inline>
        </w:drawing>
      </w:r>
    </w:p>
    <w:p w:rsidR="003D1962" w:rsidRDefault="003D1962" w:rsidP="003D1962">
      <w:pPr>
        <w:pStyle w:val="Caption"/>
        <w:jc w:val="center"/>
      </w:pPr>
    </w:p>
    <w:p w:rsidR="00830974" w:rsidRPr="00916B5B" w:rsidRDefault="003D1962" w:rsidP="003D1962">
      <w:pPr>
        <w:pStyle w:val="Caption"/>
        <w:jc w:val="center"/>
        <w:rPr>
          <w:snapToGrid w:val="0"/>
          <w:sz w:val="22"/>
        </w:rPr>
      </w:pPr>
      <w:r w:rsidRPr="00916B5B">
        <w:rPr>
          <w:sz w:val="22"/>
        </w:rPr>
        <w:t xml:space="preserve">Рисунок </w:t>
      </w:r>
      <w:r w:rsidR="003835CF" w:rsidRPr="00916B5B">
        <w:rPr>
          <w:sz w:val="22"/>
        </w:rPr>
        <w:fldChar w:fldCharType="begin"/>
      </w:r>
      <w:r w:rsidRPr="00916B5B">
        <w:rPr>
          <w:sz w:val="22"/>
        </w:rPr>
        <w:instrText xml:space="preserve"> SEQ Рисунок \* ARABIC </w:instrText>
      </w:r>
      <w:r w:rsidR="003835CF" w:rsidRPr="00916B5B">
        <w:rPr>
          <w:sz w:val="22"/>
        </w:rPr>
        <w:fldChar w:fldCharType="separate"/>
      </w:r>
      <w:r w:rsidR="00F2363B">
        <w:rPr>
          <w:noProof/>
          <w:sz w:val="22"/>
        </w:rPr>
        <w:t>1</w:t>
      </w:r>
      <w:r w:rsidR="003835CF" w:rsidRPr="00916B5B">
        <w:rPr>
          <w:sz w:val="22"/>
        </w:rPr>
        <w:fldChar w:fldCharType="end"/>
      </w:r>
      <w:r w:rsidRPr="00916B5B">
        <w:rPr>
          <w:sz w:val="22"/>
        </w:rPr>
        <w:t xml:space="preserve">.Общая схема взаимодействия серверов </w:t>
      </w:r>
      <w:r w:rsidRPr="00916B5B">
        <w:rPr>
          <w:sz w:val="22"/>
          <w:lang w:val="en-US"/>
        </w:rPr>
        <w:t>Apache</w:t>
      </w:r>
      <w:r w:rsidRPr="00916B5B">
        <w:rPr>
          <w:sz w:val="22"/>
        </w:rPr>
        <w:t xml:space="preserve"> </w:t>
      </w:r>
      <w:r w:rsidRPr="00916B5B">
        <w:rPr>
          <w:sz w:val="22"/>
          <w:lang w:val="en-US"/>
        </w:rPr>
        <w:t>HTTPD</w:t>
      </w:r>
      <w:r w:rsidR="000D57BA" w:rsidRPr="00916B5B">
        <w:rPr>
          <w:sz w:val="22"/>
        </w:rPr>
        <w:t xml:space="preserve">, </w:t>
      </w:r>
      <w:r w:rsidRPr="00916B5B">
        <w:rPr>
          <w:sz w:val="22"/>
          <w:lang w:val="en-US"/>
        </w:rPr>
        <w:t>Tomcat</w:t>
      </w:r>
      <w:r w:rsidR="000D57BA" w:rsidRPr="00916B5B">
        <w:rPr>
          <w:sz w:val="22"/>
        </w:rPr>
        <w:t xml:space="preserve"> и СУБД</w:t>
      </w:r>
    </w:p>
    <w:p w:rsidR="003D1962" w:rsidRPr="003D1962" w:rsidRDefault="003D1962" w:rsidP="00350070">
      <w:pPr>
        <w:rPr>
          <w:snapToGrid w:val="0"/>
        </w:rPr>
      </w:pPr>
    </w:p>
    <w:p w:rsidR="005F602B" w:rsidRPr="005F602B" w:rsidRDefault="005F602B" w:rsidP="005F602B">
      <w:pPr>
        <w:jc w:val="both"/>
        <w:rPr>
          <w:b/>
        </w:rPr>
      </w:pPr>
      <w:r>
        <w:t xml:space="preserve">Архитектура предполагает простую и удобную возможность вертикального </w:t>
      </w:r>
      <w:r w:rsidR="00851AFB">
        <w:t xml:space="preserve"> </w:t>
      </w:r>
      <w:r w:rsidR="00AC098A">
        <w:t xml:space="preserve"> </w:t>
      </w:r>
      <w:r>
        <w:t xml:space="preserve">и горизонтального масштабирования </w:t>
      </w:r>
      <w:r w:rsidR="004D5012">
        <w:t>функционала приложений, разрабатываемых в стандарте</w:t>
      </w:r>
      <w:r w:rsidR="004D5012" w:rsidRPr="004D5012">
        <w:t xml:space="preserve"> </w:t>
      </w:r>
      <w:r w:rsidR="004D5012">
        <w:rPr>
          <w:lang w:val="en-US"/>
        </w:rPr>
        <w:t>J</w:t>
      </w:r>
      <w:r w:rsidR="004D5012" w:rsidRPr="004D5012">
        <w:t>2</w:t>
      </w:r>
      <w:r w:rsidR="004D5012">
        <w:rPr>
          <w:lang w:val="en-US"/>
        </w:rPr>
        <w:t>EE</w:t>
      </w:r>
      <w:r w:rsidR="004D5012" w:rsidRPr="004D5012">
        <w:t xml:space="preserve">, </w:t>
      </w:r>
      <w:r>
        <w:t xml:space="preserve">при увеличении интенсивности запросов к системе и (или) увеличении </w:t>
      </w:r>
      <w:r w:rsidR="00A87719">
        <w:t>одновременно работающего функционала</w:t>
      </w:r>
      <w:r>
        <w:t>.</w:t>
      </w:r>
    </w:p>
    <w:p w:rsidR="00EC75F0" w:rsidRDefault="00EC75F0" w:rsidP="00536613"/>
    <w:p w:rsidR="00E93FF0" w:rsidRDefault="00E93FF0" w:rsidP="00E93FF0">
      <w:pPr>
        <w:rPr>
          <w:lang w:val="en-US"/>
        </w:rPr>
      </w:pPr>
      <w:r>
        <w:rPr>
          <w:lang w:val="en-US"/>
        </w:rPr>
        <w:t xml:space="preserve">Apache HTTPD </w:t>
      </w:r>
      <w:r>
        <w:t>выполняет</w:t>
      </w:r>
      <w:r w:rsidRPr="00CD7A82">
        <w:rPr>
          <w:lang w:val="en-US"/>
        </w:rPr>
        <w:t xml:space="preserve"> </w:t>
      </w:r>
      <w:r>
        <w:t>функции</w:t>
      </w:r>
      <w:r>
        <w:rPr>
          <w:lang w:val="en-US"/>
        </w:rPr>
        <w:t>:</w:t>
      </w:r>
    </w:p>
    <w:p w:rsidR="00E93FF0" w:rsidRDefault="00E93FF0" w:rsidP="00E93FF0">
      <w:pPr>
        <w:numPr>
          <w:ilvl w:val="0"/>
          <w:numId w:val="11"/>
        </w:numPr>
      </w:pPr>
      <w:r>
        <w:rPr>
          <w:lang w:val="en-US"/>
        </w:rPr>
        <w:t>Reverse</w:t>
      </w:r>
      <w:r w:rsidRPr="00CD7A82">
        <w:t xml:space="preserve"> </w:t>
      </w:r>
      <w:r>
        <w:rPr>
          <w:lang w:val="en-US"/>
        </w:rPr>
        <w:t>proxy</w:t>
      </w:r>
      <w:r w:rsidR="004F050C">
        <w:t xml:space="preserve"> </w:t>
      </w:r>
      <w:r>
        <w:t>для</w:t>
      </w:r>
      <w:r w:rsidRPr="00CD7A82">
        <w:t xml:space="preserve"> </w:t>
      </w:r>
      <w:proofErr w:type="spellStart"/>
      <w:r>
        <w:t>экземляров</w:t>
      </w:r>
      <w:proofErr w:type="spellEnd"/>
      <w:r w:rsidRPr="00CD7A82">
        <w:t xml:space="preserve"> </w:t>
      </w:r>
      <w:r>
        <w:t xml:space="preserve">серверов </w:t>
      </w:r>
      <w:r>
        <w:rPr>
          <w:lang w:val="en-US"/>
        </w:rPr>
        <w:t>Tomcat</w:t>
      </w:r>
      <w:r w:rsidRPr="00CD7A82">
        <w:t xml:space="preserve">, </w:t>
      </w:r>
      <w:r>
        <w:t>обеспечивая обработку внешних запросов по стандартному порту 80</w:t>
      </w:r>
      <w:r w:rsidRPr="00CD7A82">
        <w:t>;</w:t>
      </w:r>
    </w:p>
    <w:p w:rsidR="00E93FF0" w:rsidRPr="00CD7A82" w:rsidRDefault="00E93FF0" w:rsidP="00E93FF0">
      <w:pPr>
        <w:numPr>
          <w:ilvl w:val="0"/>
          <w:numId w:val="11"/>
        </w:numPr>
      </w:pPr>
      <w:r>
        <w:t xml:space="preserve">Балансировку нагрузки на экземпляры серверов </w:t>
      </w:r>
      <w:r>
        <w:rPr>
          <w:lang w:val="en-US"/>
        </w:rPr>
        <w:t>Tomcat</w:t>
      </w:r>
      <w:r w:rsidRPr="00CD7A82">
        <w:t>;</w:t>
      </w:r>
    </w:p>
    <w:p w:rsidR="00E93FF0" w:rsidRDefault="00E93FF0" w:rsidP="00E93FF0">
      <w:pPr>
        <w:numPr>
          <w:ilvl w:val="0"/>
          <w:numId w:val="11"/>
        </w:numPr>
      </w:pPr>
      <w:r>
        <w:t>Эффективный доступ к статическим ресурсам</w:t>
      </w:r>
      <w:r w:rsidR="008B5056">
        <w:t>.</w:t>
      </w:r>
    </w:p>
    <w:p w:rsidR="00E93FF0" w:rsidRPr="0047360D" w:rsidRDefault="00E93FF0" w:rsidP="00536613"/>
    <w:p w:rsidR="002536C1" w:rsidRDefault="002536C1" w:rsidP="00A5143E">
      <w:pPr>
        <w:pStyle w:val="Heading1"/>
        <w:rPr>
          <w:lang w:val="en-US"/>
        </w:rPr>
      </w:pPr>
      <w:bookmarkStart w:id="16" w:name="_Настройка_инстанса_home"/>
      <w:bookmarkStart w:id="17" w:name="_Toc454880639"/>
      <w:bookmarkStart w:id="18" w:name="_Toc395605106"/>
      <w:bookmarkEnd w:id="10"/>
      <w:bookmarkEnd w:id="11"/>
      <w:bookmarkEnd w:id="13"/>
      <w:bookmarkEnd w:id="14"/>
      <w:bookmarkEnd w:id="15"/>
      <w:bookmarkEnd w:id="16"/>
      <w:r>
        <w:t xml:space="preserve">Установка </w:t>
      </w:r>
      <w:r>
        <w:rPr>
          <w:lang w:val="en-US"/>
        </w:rPr>
        <w:t>HTTPD</w:t>
      </w:r>
      <w:bookmarkEnd w:id="17"/>
    </w:p>
    <w:p w:rsidR="00F52160" w:rsidRPr="00F52160" w:rsidRDefault="00F52160" w:rsidP="00F52160">
      <w:pPr>
        <w:rPr>
          <w:lang w:val="en-US"/>
        </w:rPr>
      </w:pPr>
    </w:p>
    <w:p w:rsidR="008462E6" w:rsidRPr="003D6A84" w:rsidRDefault="002536C1" w:rsidP="002536C1">
      <w:r>
        <w:t xml:space="preserve">Используемый дистрибутив </w:t>
      </w:r>
      <w:r>
        <w:rPr>
          <w:lang w:val="en-US"/>
        </w:rPr>
        <w:t>HTTPD</w:t>
      </w:r>
      <w:r w:rsidR="008462E6" w:rsidRPr="008462E6">
        <w:t xml:space="preserve"> [</w:t>
      </w:r>
      <w:r w:rsidR="008462E6">
        <w:t xml:space="preserve">см. </w:t>
      </w:r>
      <w:r w:rsidR="003835CF">
        <w:fldChar w:fldCharType="begin"/>
      </w:r>
      <w:r w:rsidR="008462E6">
        <w:instrText xml:space="preserve"> REF _Ref448761398 \h </w:instrText>
      </w:r>
      <w:r w:rsidR="003835CF">
        <w:fldChar w:fldCharType="separate"/>
      </w:r>
      <w:r w:rsidR="00F2363B">
        <w:t xml:space="preserve">Дистрибутив </w:t>
      </w:r>
      <w:r w:rsidR="00F2363B">
        <w:rPr>
          <w:lang w:val="en-US"/>
        </w:rPr>
        <w:t>Apache</w:t>
      </w:r>
      <w:r w:rsidR="00F2363B" w:rsidRPr="00F2363B">
        <w:t xml:space="preserve"> </w:t>
      </w:r>
      <w:r w:rsidR="00F2363B">
        <w:rPr>
          <w:lang w:val="en-US"/>
        </w:rPr>
        <w:t>HTTPD</w:t>
      </w:r>
      <w:r w:rsidR="003835CF">
        <w:fldChar w:fldCharType="end"/>
      </w:r>
      <w:r w:rsidR="008462E6" w:rsidRPr="008462E6">
        <w:t xml:space="preserve">] </w:t>
      </w:r>
      <w:r w:rsidR="008462E6">
        <w:t xml:space="preserve">предназначен для работы в </w:t>
      </w:r>
      <w:r w:rsidR="008462E6">
        <w:rPr>
          <w:lang w:val="en-US"/>
        </w:rPr>
        <w:t>Windows</w:t>
      </w:r>
      <w:r w:rsidR="008462E6">
        <w:t>.</w:t>
      </w:r>
    </w:p>
    <w:p w:rsidR="009242D9" w:rsidRDefault="009242D9" w:rsidP="002536C1"/>
    <w:p w:rsidR="00B22EE9" w:rsidRPr="009242D9" w:rsidRDefault="00B22EE9" w:rsidP="002536C1">
      <w:r>
        <w:t xml:space="preserve">Для установки его достаточно распаковать в одну из директорий, например, </w:t>
      </w:r>
      <w:proofErr w:type="gramStart"/>
      <w:r w:rsidRPr="00B22EE9">
        <w:rPr>
          <w:i/>
        </w:rPr>
        <w:t>с</w:t>
      </w:r>
      <w:proofErr w:type="gramEnd"/>
      <w:r w:rsidRPr="00B22EE9">
        <w:rPr>
          <w:i/>
        </w:rPr>
        <w:t>:\</w:t>
      </w:r>
      <w:r w:rsidRPr="00B22EE9">
        <w:rPr>
          <w:i/>
          <w:lang w:val="en-US"/>
        </w:rPr>
        <w:t>Apache</w:t>
      </w:r>
      <w:r w:rsidRPr="00B22EE9">
        <w:rPr>
          <w:i/>
        </w:rPr>
        <w:t>24</w:t>
      </w:r>
      <w:r w:rsidRPr="00B22EE9">
        <w:t>.</w:t>
      </w:r>
    </w:p>
    <w:p w:rsidR="00B22EE9" w:rsidRPr="009242D9" w:rsidRDefault="00B22EE9" w:rsidP="002536C1">
      <w:r>
        <w:t>Запуск сервера из командной</w:t>
      </w:r>
      <w:r w:rsidR="009242D9">
        <w:t xml:space="preserve"> строки </w:t>
      </w:r>
      <w:r>
        <w:t xml:space="preserve">выполняется </w:t>
      </w:r>
      <w:r w:rsidR="009242D9">
        <w:t>командой</w:t>
      </w:r>
      <w:r w:rsidRPr="009242D9">
        <w:t>:</w:t>
      </w:r>
    </w:p>
    <w:p w:rsidR="009242D9" w:rsidRDefault="009242D9" w:rsidP="002536C1"/>
    <w:p w:rsidR="00B22EE9" w:rsidRPr="009242D9" w:rsidRDefault="00B22EE9" w:rsidP="002536C1">
      <w:pPr>
        <w:rPr>
          <w:i/>
          <w:lang w:val="en-US"/>
        </w:rPr>
      </w:pPr>
      <w:r w:rsidRPr="009242D9">
        <w:rPr>
          <w:i/>
          <w:lang w:val="en-US"/>
        </w:rPr>
        <w:t>httpd.exe</w:t>
      </w:r>
    </w:p>
    <w:p w:rsidR="002536C1" w:rsidRPr="009242D9" w:rsidRDefault="002536C1" w:rsidP="002536C1"/>
    <w:p w:rsidR="002536C1" w:rsidRDefault="002536C1" w:rsidP="002536C1">
      <w:pPr>
        <w:pStyle w:val="Heading2"/>
        <w:rPr>
          <w:lang w:val="en-US"/>
        </w:rPr>
      </w:pPr>
      <w:bookmarkStart w:id="19" w:name="_Toc454880640"/>
      <w:r>
        <w:t>Проверка работы</w:t>
      </w:r>
      <w:bookmarkEnd w:id="19"/>
    </w:p>
    <w:p w:rsidR="00F52160" w:rsidRPr="00F52160" w:rsidRDefault="00F52160" w:rsidP="00F52160">
      <w:pPr>
        <w:rPr>
          <w:lang w:val="en-US"/>
        </w:rPr>
      </w:pPr>
    </w:p>
    <w:p w:rsidR="00AF4BD2" w:rsidRDefault="008462E6" w:rsidP="008462E6">
      <w:r>
        <w:t>При вводе в адресную строку браузера</w:t>
      </w:r>
      <w:r w:rsidRPr="008462E6">
        <w:t xml:space="preserve"> </w:t>
      </w:r>
      <w:hyperlink r:id="rId9" w:history="1">
        <w:r w:rsidRPr="0071273B">
          <w:rPr>
            <w:rStyle w:val="Hyperlink"/>
            <w:lang w:val="en-US"/>
          </w:rPr>
          <w:t>http</w:t>
        </w:r>
        <w:r w:rsidRPr="008462E6">
          <w:rPr>
            <w:rStyle w:val="Hyperlink"/>
          </w:rPr>
          <w:t>://</w:t>
        </w:r>
        <w:proofErr w:type="spellStart"/>
        <w:r w:rsidRPr="0071273B">
          <w:rPr>
            <w:rStyle w:val="Hyperlink"/>
            <w:lang w:val="en-US"/>
          </w:rPr>
          <w:t>localhost</w:t>
        </w:r>
        <w:proofErr w:type="spellEnd"/>
      </w:hyperlink>
      <w:r w:rsidRPr="008462E6">
        <w:t xml:space="preserve"> </w:t>
      </w:r>
      <w:r>
        <w:t>он должен выдать такую страницу</w:t>
      </w:r>
      <w:r w:rsidRPr="008462E6">
        <w:t>:</w:t>
      </w:r>
    </w:p>
    <w:p w:rsidR="00AF4BD2" w:rsidRDefault="00AF4BD2" w:rsidP="008462E6"/>
    <w:p w:rsidR="008462E6" w:rsidRDefault="008462E6" w:rsidP="008462E6">
      <w:r>
        <w:rPr>
          <w:noProof/>
        </w:rPr>
        <w:drawing>
          <wp:inline distT="0" distB="0" distL="0" distR="0">
            <wp:extent cx="5086350" cy="537282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086350" cy="5372822"/>
                    </a:xfrm>
                    <a:prstGeom prst="rect">
                      <a:avLst/>
                    </a:prstGeom>
                    <a:noFill/>
                    <a:ln w="9525">
                      <a:noFill/>
                      <a:miter lim="800000"/>
                      <a:headEnd/>
                      <a:tailEnd/>
                    </a:ln>
                  </pic:spPr>
                </pic:pic>
              </a:graphicData>
            </a:graphic>
          </wp:inline>
        </w:drawing>
      </w:r>
    </w:p>
    <w:p w:rsidR="00D6493F" w:rsidRPr="008462E6" w:rsidRDefault="00D6493F" w:rsidP="008462E6"/>
    <w:p w:rsidR="00F04F6B" w:rsidRDefault="00F04F6B" w:rsidP="00F04F6B">
      <w:pPr>
        <w:pStyle w:val="Heading2"/>
        <w:rPr>
          <w:lang w:val="en-US"/>
        </w:rPr>
      </w:pPr>
      <w:bookmarkStart w:id="20" w:name="_Toc454880641"/>
      <w:r>
        <w:t xml:space="preserve">Создание </w:t>
      </w:r>
      <w:r>
        <w:rPr>
          <w:lang w:val="en-US"/>
        </w:rPr>
        <w:t>Windows</w:t>
      </w:r>
      <w:r w:rsidRPr="007C1D8C">
        <w:t>-</w:t>
      </w:r>
      <w:r>
        <w:t xml:space="preserve">сервиса для </w:t>
      </w:r>
      <w:r>
        <w:rPr>
          <w:lang w:val="en-US"/>
        </w:rPr>
        <w:t>HTTPD</w:t>
      </w:r>
      <w:bookmarkEnd w:id="20"/>
    </w:p>
    <w:p w:rsidR="00F52160" w:rsidRPr="00F52160" w:rsidRDefault="00F52160" w:rsidP="00F52160">
      <w:pPr>
        <w:rPr>
          <w:lang w:val="en-US"/>
        </w:rPr>
      </w:pPr>
    </w:p>
    <w:p w:rsidR="00F04F6B" w:rsidRDefault="00F04F6B" w:rsidP="00F04F6B">
      <w:r>
        <w:rPr>
          <w:lang w:val="en-US"/>
        </w:rPr>
        <w:t>Windows</w:t>
      </w:r>
      <w:r w:rsidRPr="00E93FF0">
        <w:t>-</w:t>
      </w:r>
      <w:r>
        <w:t xml:space="preserve">сервис используемой версии </w:t>
      </w:r>
      <w:r>
        <w:rPr>
          <w:lang w:val="en-US"/>
        </w:rPr>
        <w:t>HTTPD</w:t>
      </w:r>
      <w:r w:rsidRPr="00E93FF0">
        <w:t xml:space="preserve"> </w:t>
      </w:r>
      <w:r>
        <w:t>создаётся командой</w:t>
      </w:r>
    </w:p>
    <w:p w:rsidR="00AF4BD2" w:rsidRDefault="00AF4BD2" w:rsidP="00F04F6B">
      <w:pPr>
        <w:rPr>
          <w:b/>
          <w:i/>
        </w:rPr>
      </w:pPr>
    </w:p>
    <w:p w:rsidR="00F04F6B" w:rsidRPr="00E93FF0" w:rsidRDefault="00F04F6B" w:rsidP="00F04F6B">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sidRPr="00E93FF0">
        <w:rPr>
          <w:b/>
          <w:i/>
          <w:lang w:val="en-US"/>
        </w:rPr>
        <w:t>install</w:t>
      </w:r>
      <w:r w:rsidRPr="00E93FF0">
        <w:t>,</w:t>
      </w:r>
    </w:p>
    <w:p w:rsidR="00AF4BD2" w:rsidRDefault="00AF4BD2" w:rsidP="00F04F6B"/>
    <w:p w:rsidR="00F04F6B" w:rsidRDefault="00F04F6B" w:rsidP="00F04F6B">
      <w:pPr>
        <w:rPr>
          <w:i/>
        </w:rPr>
      </w:pPr>
      <w:proofErr w:type="gramStart"/>
      <w:r>
        <w:t>которая</w:t>
      </w:r>
      <w:proofErr w:type="gramEnd"/>
      <w:r>
        <w:t xml:space="preserve"> запускается из директории </w:t>
      </w:r>
      <w:r w:rsidRPr="00E93FF0">
        <w:rPr>
          <w:i/>
        </w:rPr>
        <w:t>%</w:t>
      </w:r>
      <w:r w:rsidRPr="00E93FF0">
        <w:rPr>
          <w:i/>
          <w:lang w:val="en-US"/>
        </w:rPr>
        <w:t>APACHE</w:t>
      </w:r>
      <w:r w:rsidRPr="00E93FF0">
        <w:rPr>
          <w:i/>
        </w:rPr>
        <w:t>_</w:t>
      </w:r>
      <w:r w:rsidRPr="00E93FF0">
        <w:rPr>
          <w:i/>
          <w:lang w:val="en-US"/>
        </w:rPr>
        <w:t>HOME</w:t>
      </w:r>
      <w:r w:rsidRPr="00E93FF0">
        <w:rPr>
          <w:i/>
        </w:rPr>
        <w:t>%/</w:t>
      </w:r>
      <w:r w:rsidRPr="00E93FF0">
        <w:rPr>
          <w:i/>
          <w:lang w:val="en-US"/>
        </w:rPr>
        <w:t>bin</w:t>
      </w:r>
      <w:r w:rsidRPr="00E93FF0">
        <w:rPr>
          <w:i/>
        </w:rPr>
        <w:t>/</w:t>
      </w:r>
    </w:p>
    <w:p w:rsidR="001B57C9" w:rsidRDefault="001B57C9" w:rsidP="00F04F6B"/>
    <w:p w:rsidR="001B57C9" w:rsidRDefault="001B57C9" w:rsidP="00F04F6B">
      <w:r>
        <w:t>Для созданного сервиса рекомендует установить автоматический запуск.</w:t>
      </w:r>
    </w:p>
    <w:p w:rsidR="001B57C9" w:rsidRPr="001B57C9" w:rsidRDefault="001B57C9" w:rsidP="00F04F6B"/>
    <w:p w:rsidR="003D6A84" w:rsidRDefault="003D6A84" w:rsidP="003D6A84">
      <w:pPr>
        <w:pStyle w:val="Heading2"/>
        <w:rPr>
          <w:lang w:val="en-US"/>
        </w:rPr>
      </w:pPr>
      <w:bookmarkStart w:id="21" w:name="_Toc454880642"/>
      <w:r>
        <w:t xml:space="preserve">Удаление </w:t>
      </w:r>
      <w:r>
        <w:rPr>
          <w:lang w:val="en-US"/>
        </w:rPr>
        <w:t>Windows-</w:t>
      </w:r>
      <w:r>
        <w:t xml:space="preserve">сервиса </w:t>
      </w:r>
      <w:r>
        <w:rPr>
          <w:lang w:val="en-US"/>
        </w:rPr>
        <w:t>HTTPD</w:t>
      </w:r>
      <w:bookmarkEnd w:id="21"/>
    </w:p>
    <w:p w:rsidR="00F52160" w:rsidRPr="00F52160" w:rsidRDefault="00F52160" w:rsidP="00F52160">
      <w:pPr>
        <w:rPr>
          <w:lang w:val="en-US"/>
        </w:rPr>
      </w:pPr>
    </w:p>
    <w:p w:rsidR="003D6A84" w:rsidRDefault="003D6A84" w:rsidP="003D6A84">
      <w:r>
        <w:t xml:space="preserve">Для удаления сервиса </w:t>
      </w:r>
      <w:r>
        <w:rPr>
          <w:lang w:val="en-US"/>
        </w:rPr>
        <w:t>Windows</w:t>
      </w:r>
      <w:r w:rsidRPr="003D6A84">
        <w:t>-</w:t>
      </w:r>
      <w:r>
        <w:t xml:space="preserve">сервиса </w:t>
      </w:r>
      <w:r>
        <w:rPr>
          <w:lang w:val="en-US"/>
        </w:rPr>
        <w:t>HTTPD</w:t>
      </w:r>
      <w:r w:rsidRPr="00072298">
        <w:t xml:space="preserve"> </w:t>
      </w:r>
      <w:r>
        <w:t>используется команда</w:t>
      </w:r>
    </w:p>
    <w:p w:rsidR="00AF4BD2" w:rsidRDefault="00AF4BD2" w:rsidP="003D6A84">
      <w:pPr>
        <w:rPr>
          <w:b/>
          <w:i/>
        </w:rPr>
      </w:pPr>
    </w:p>
    <w:p w:rsidR="003D6A84" w:rsidRPr="003D6A84" w:rsidRDefault="003D6A84" w:rsidP="003D6A84">
      <w:pPr>
        <w:rPr>
          <w:lang w:val="en-US"/>
        </w:rPr>
      </w:pPr>
      <w:proofErr w:type="spellStart"/>
      <w:proofErr w:type="gramStart"/>
      <w:r w:rsidRPr="00E93FF0">
        <w:rPr>
          <w:b/>
          <w:i/>
          <w:lang w:val="en-US"/>
        </w:rPr>
        <w:t>httpd</w:t>
      </w:r>
      <w:proofErr w:type="spellEnd"/>
      <w:proofErr w:type="gramEnd"/>
      <w:r w:rsidRPr="00E93FF0">
        <w:rPr>
          <w:b/>
          <w:i/>
        </w:rPr>
        <w:t xml:space="preserve"> -</w:t>
      </w:r>
      <w:r w:rsidRPr="00E93FF0">
        <w:rPr>
          <w:b/>
          <w:i/>
          <w:lang w:val="en-US"/>
        </w:rPr>
        <w:t>k</w:t>
      </w:r>
      <w:r w:rsidRPr="00E93FF0">
        <w:rPr>
          <w:b/>
          <w:i/>
        </w:rPr>
        <w:t xml:space="preserve"> </w:t>
      </w:r>
      <w:r>
        <w:rPr>
          <w:b/>
          <w:i/>
          <w:lang w:val="en-US"/>
        </w:rPr>
        <w:t>un</w:t>
      </w:r>
      <w:r w:rsidRPr="00E93FF0">
        <w:rPr>
          <w:b/>
          <w:i/>
          <w:lang w:val="en-US"/>
        </w:rPr>
        <w:t>install</w:t>
      </w:r>
    </w:p>
    <w:p w:rsidR="003D6A84" w:rsidRPr="003D6A84" w:rsidRDefault="003D6A84" w:rsidP="00F04F6B">
      <w:pPr>
        <w:rPr>
          <w:lang w:val="en-US"/>
        </w:rPr>
      </w:pPr>
    </w:p>
    <w:p w:rsidR="002536C1" w:rsidRDefault="002536C1" w:rsidP="002536C1">
      <w:pPr>
        <w:pStyle w:val="Heading1"/>
        <w:rPr>
          <w:lang w:val="en-US"/>
        </w:rPr>
      </w:pPr>
      <w:bookmarkStart w:id="22" w:name="_Toc454880643"/>
      <w:r>
        <w:t xml:space="preserve">Установка </w:t>
      </w:r>
      <w:r>
        <w:rPr>
          <w:lang w:val="en-US"/>
        </w:rPr>
        <w:t>Tomcat</w:t>
      </w:r>
      <w:bookmarkEnd w:id="22"/>
    </w:p>
    <w:p w:rsidR="00F52160" w:rsidRPr="00F52160" w:rsidRDefault="00F52160" w:rsidP="00F52160">
      <w:pPr>
        <w:rPr>
          <w:lang w:val="en-US"/>
        </w:rPr>
      </w:pPr>
    </w:p>
    <w:p w:rsidR="009242D9" w:rsidRDefault="009242D9" w:rsidP="009242D9">
      <w:r>
        <w:t xml:space="preserve">Используемый дистрибутив </w:t>
      </w:r>
      <w:r>
        <w:rPr>
          <w:lang w:val="en-US"/>
        </w:rPr>
        <w:t>Tomcat</w:t>
      </w:r>
      <w:r>
        <w:t xml:space="preserve"> </w:t>
      </w:r>
      <w:r w:rsidRPr="003578FC">
        <w:t>[</w:t>
      </w:r>
      <w:r>
        <w:t>см.</w:t>
      </w:r>
      <w:r w:rsidR="003835CF">
        <w:rPr>
          <w:lang w:val="en-US"/>
        </w:rPr>
        <w:fldChar w:fldCharType="begin"/>
      </w:r>
      <w:r w:rsidRPr="003578FC">
        <w:instrText xml:space="preserve"> </w:instrText>
      </w:r>
      <w:r>
        <w:rPr>
          <w:lang w:val="en-US"/>
        </w:rPr>
        <w:instrText>REF</w:instrText>
      </w:r>
      <w:r w:rsidRPr="003578FC">
        <w:instrText xml:space="preserve"> _</w:instrText>
      </w:r>
      <w:r>
        <w:rPr>
          <w:lang w:val="en-US"/>
        </w:rPr>
        <w:instrText>Ref</w:instrText>
      </w:r>
      <w:r w:rsidRPr="003578FC">
        <w:instrText>446939825 \</w:instrText>
      </w:r>
      <w:r>
        <w:rPr>
          <w:lang w:val="en-US"/>
        </w:rPr>
        <w:instrText>h</w:instrText>
      </w:r>
      <w:r w:rsidRPr="003578FC">
        <w:instrText xml:space="preserve"> </w:instrText>
      </w:r>
      <w:r w:rsidR="003835CF">
        <w:rPr>
          <w:lang w:val="en-US"/>
        </w:rPr>
      </w:r>
      <w:r w:rsidR="003835CF">
        <w:rPr>
          <w:lang w:val="en-US"/>
        </w:rPr>
        <w:fldChar w:fldCharType="separate"/>
      </w:r>
      <w:r w:rsidR="00F2363B">
        <w:t xml:space="preserve">Дистрибутив </w:t>
      </w:r>
      <w:r w:rsidR="00F2363B">
        <w:rPr>
          <w:lang w:val="en-US"/>
        </w:rPr>
        <w:t>Apache</w:t>
      </w:r>
      <w:r w:rsidR="00F2363B" w:rsidRPr="00F2363B">
        <w:t xml:space="preserve"> </w:t>
      </w:r>
      <w:r w:rsidR="00F2363B">
        <w:rPr>
          <w:lang w:val="en-US"/>
        </w:rPr>
        <w:t>Tomcat</w:t>
      </w:r>
      <w:r w:rsidR="003835CF">
        <w:rPr>
          <w:lang w:val="en-US"/>
        </w:rPr>
        <w:fldChar w:fldCharType="end"/>
      </w:r>
      <w:r w:rsidRPr="003578FC">
        <w:t>]</w:t>
      </w:r>
      <w:r w:rsidRPr="00506D16">
        <w:t xml:space="preserve"> </w:t>
      </w:r>
      <w:r>
        <w:t xml:space="preserve">ориентирован на работу в 64-разрядной </w:t>
      </w:r>
      <w:r>
        <w:rPr>
          <w:lang w:val="en-US"/>
        </w:rPr>
        <w:t>Windows</w:t>
      </w:r>
      <w:r w:rsidRPr="006E173B">
        <w:t>,</w:t>
      </w:r>
      <w:r>
        <w:t xml:space="preserve"> для её работы необходима соответствующая 64-разрядная версия </w:t>
      </w:r>
      <w:r>
        <w:rPr>
          <w:lang w:val="en-US"/>
        </w:rPr>
        <w:t>Java</w:t>
      </w:r>
      <w:r>
        <w:t xml:space="preserve"> 1.7+.</w:t>
      </w:r>
    </w:p>
    <w:p w:rsidR="00AF4BD2" w:rsidRPr="006E173B" w:rsidRDefault="00AF4BD2" w:rsidP="009242D9"/>
    <w:p w:rsidR="007627BE" w:rsidRDefault="007627BE" w:rsidP="007627BE">
      <w:pPr>
        <w:pStyle w:val="Heading2"/>
        <w:rPr>
          <w:lang w:val="en-US"/>
        </w:rPr>
      </w:pPr>
      <w:bookmarkStart w:id="23" w:name="_Toc454880644"/>
      <w:r>
        <w:t xml:space="preserve">Настройки </w:t>
      </w:r>
      <w:r>
        <w:rPr>
          <w:lang w:val="en-US"/>
        </w:rPr>
        <w:t>Tomcat</w:t>
      </w:r>
      <w:bookmarkEnd w:id="23"/>
    </w:p>
    <w:p w:rsidR="00F52160" w:rsidRPr="00F52160" w:rsidRDefault="00F52160" w:rsidP="00F52160">
      <w:pPr>
        <w:rPr>
          <w:lang w:val="en-US"/>
        </w:rPr>
      </w:pPr>
    </w:p>
    <w:p w:rsidR="007627BE" w:rsidRDefault="007627BE" w:rsidP="007627BE">
      <w:r>
        <w:t xml:space="preserve">Настройки </w:t>
      </w:r>
      <w:r>
        <w:rPr>
          <w:lang w:val="en-US"/>
        </w:rPr>
        <w:t>Tomcat</w:t>
      </w:r>
      <w:r>
        <w:t xml:space="preserve"> целесообразно разделить на базовые настройки</w:t>
      </w:r>
      <w:r w:rsidR="00AF4BD2">
        <w:t xml:space="preserve">, настройки для приложений и настройки взаимодействия с </w:t>
      </w:r>
      <w:r w:rsidR="00AF4BD2">
        <w:rPr>
          <w:lang w:val="en-US"/>
        </w:rPr>
        <w:t>HTTPD</w:t>
      </w:r>
      <w:r w:rsidR="00AF4BD2">
        <w:t xml:space="preserve"> (вынесены в раздел </w:t>
      </w:r>
      <w:fldSimple w:instr=" REF _Ref448765784 \h  \* MERGEFORMAT ">
        <w:r w:rsidR="00F2363B" w:rsidRPr="00F2363B">
          <w:rPr>
            <w:i/>
            <w:u w:val="single"/>
          </w:rPr>
          <w:t xml:space="preserve">Настройка взаимодействия </w:t>
        </w:r>
        <w:r w:rsidR="00F2363B" w:rsidRPr="00F2363B">
          <w:rPr>
            <w:i/>
            <w:u w:val="single"/>
            <w:lang w:val="en-US"/>
          </w:rPr>
          <w:t>HTTPD</w:t>
        </w:r>
        <w:r w:rsidR="00F2363B" w:rsidRPr="00F2363B">
          <w:rPr>
            <w:i/>
            <w:u w:val="single"/>
          </w:rPr>
          <w:t>-</w:t>
        </w:r>
        <w:r w:rsidR="00F2363B" w:rsidRPr="00F2363B">
          <w:rPr>
            <w:i/>
            <w:u w:val="single"/>
            <w:lang w:val="en-US"/>
          </w:rPr>
          <w:t>Tomcat</w:t>
        </w:r>
      </w:fldSimple>
      <w:r w:rsidR="00AF4BD2">
        <w:t>)</w:t>
      </w:r>
      <w:r w:rsidRPr="009242D9">
        <w:t>.</w:t>
      </w:r>
    </w:p>
    <w:p w:rsidR="00AF4BD2" w:rsidRPr="009242D9" w:rsidRDefault="00AF4BD2" w:rsidP="007627BE"/>
    <w:p w:rsidR="007627BE" w:rsidRDefault="007627BE" w:rsidP="007627BE">
      <w:pPr>
        <w:pStyle w:val="Heading3"/>
        <w:rPr>
          <w:lang w:val="en-US"/>
        </w:rPr>
      </w:pPr>
      <w:bookmarkStart w:id="24" w:name="_Toc454880645"/>
      <w:r>
        <w:t>Базовые настройки</w:t>
      </w:r>
      <w:bookmarkEnd w:id="24"/>
    </w:p>
    <w:p w:rsidR="00F52160" w:rsidRPr="00F52160" w:rsidRDefault="00F52160" w:rsidP="00F52160">
      <w:pPr>
        <w:rPr>
          <w:lang w:val="en-US"/>
        </w:rPr>
      </w:pPr>
    </w:p>
    <w:p w:rsidR="007627BE" w:rsidRDefault="007627BE" w:rsidP="007627BE">
      <w:r>
        <w:t>Базовые настройки включают настройки внешних переменных, настройки источников данных и пулов соединений.</w:t>
      </w:r>
    </w:p>
    <w:p w:rsidR="00AF4BD2" w:rsidRPr="009242D9" w:rsidRDefault="00AF4BD2" w:rsidP="007627BE"/>
    <w:p w:rsidR="007627BE" w:rsidRDefault="007627BE" w:rsidP="007627BE">
      <w:pPr>
        <w:pStyle w:val="Heading4"/>
        <w:rPr>
          <w:lang w:val="en-US"/>
        </w:rPr>
      </w:pPr>
      <w:r>
        <w:t>Внешние переменные</w:t>
      </w:r>
    </w:p>
    <w:p w:rsidR="00F52160" w:rsidRPr="00F52160" w:rsidRDefault="00F52160" w:rsidP="00F52160">
      <w:pPr>
        <w:rPr>
          <w:lang w:val="en-US"/>
        </w:rPr>
      </w:pPr>
    </w:p>
    <w:p w:rsidR="007627BE" w:rsidRPr="00CC7CEE" w:rsidRDefault="007627BE" w:rsidP="007627BE">
      <w:r>
        <w:t xml:space="preserve">Внешние переменные для </w:t>
      </w:r>
      <w:r>
        <w:rPr>
          <w:lang w:val="en-US"/>
        </w:rPr>
        <w:t>Tomcat</w:t>
      </w:r>
      <w:r w:rsidRPr="00506D16">
        <w:t xml:space="preserve"> </w:t>
      </w:r>
      <w:r>
        <w:t>определяются в файле (его нужно создать)</w:t>
      </w:r>
      <w:r w:rsidRPr="00506D16">
        <w:t xml:space="preserve"> </w:t>
      </w:r>
      <w:r w:rsidRPr="00506D16">
        <w:rPr>
          <w:i/>
        </w:rPr>
        <w:t>%</w:t>
      </w:r>
      <w:r w:rsidRPr="00506D16">
        <w:rPr>
          <w:i/>
          <w:lang w:val="en-US"/>
        </w:rPr>
        <w:t>TOMCAT</w:t>
      </w:r>
      <w:r w:rsidRPr="00506D16">
        <w:rPr>
          <w:i/>
        </w:rPr>
        <w:t>_</w:t>
      </w:r>
      <w:r w:rsidRPr="00506D16">
        <w:rPr>
          <w:i/>
          <w:lang w:val="en-US"/>
        </w:rPr>
        <w:t>HOME</w:t>
      </w:r>
      <w:r w:rsidRPr="00506D16">
        <w:rPr>
          <w:i/>
        </w:rPr>
        <w:t>%/</w:t>
      </w:r>
      <w:r w:rsidRPr="00506D16">
        <w:rPr>
          <w:i/>
          <w:lang w:val="en-US"/>
        </w:rPr>
        <w:t>bin</w:t>
      </w:r>
      <w:r w:rsidRPr="00506D16">
        <w:rPr>
          <w:i/>
        </w:rPr>
        <w:t>/</w:t>
      </w:r>
      <w:proofErr w:type="spellStart"/>
      <w:r w:rsidRPr="00506D16">
        <w:rPr>
          <w:i/>
          <w:lang w:val="en-US"/>
        </w:rPr>
        <w:t>setEnv</w:t>
      </w:r>
      <w:proofErr w:type="spellEnd"/>
      <w:r w:rsidRPr="00506D16">
        <w:rPr>
          <w:i/>
        </w:rPr>
        <w:t>.</w:t>
      </w:r>
      <w:r w:rsidRPr="00506D16">
        <w:rPr>
          <w:i/>
          <w:lang w:val="en-US"/>
        </w:rPr>
        <w:t>bat</w:t>
      </w:r>
      <w:r w:rsidRPr="00CC7CEE">
        <w:rPr>
          <w:i/>
        </w:rPr>
        <w:t xml:space="preserve"> </w:t>
      </w:r>
      <w:r w:rsidRPr="00CC7CEE">
        <w:t>(</w:t>
      </w:r>
      <w:r>
        <w:t xml:space="preserve">здесь и далее используется нотация </w:t>
      </w:r>
      <w:r>
        <w:rPr>
          <w:lang w:val="en-US"/>
        </w:rPr>
        <w:t>Windows</w:t>
      </w:r>
      <w:r w:rsidRPr="00CC7CEE">
        <w:t>), которы</w:t>
      </w:r>
      <w:r>
        <w:t>й автоматически вызывается в самом начале работы</w:t>
      </w:r>
      <w:r w:rsidRPr="00CC7CEE">
        <w:rPr>
          <w:i/>
        </w:rPr>
        <w:t>.</w:t>
      </w:r>
    </w:p>
    <w:p w:rsidR="007627BE" w:rsidRDefault="007627BE" w:rsidP="007627BE">
      <w:r>
        <w:t xml:space="preserve">Для </w:t>
      </w:r>
      <w:r>
        <w:rPr>
          <w:lang w:val="en-US"/>
        </w:rPr>
        <w:t>Tomcat</w:t>
      </w:r>
      <w:r w:rsidRPr="00506D16">
        <w:t xml:space="preserve"> </w:t>
      </w:r>
      <w:r>
        <w:t xml:space="preserve">используемой версии необходима версия </w:t>
      </w:r>
      <w:r>
        <w:rPr>
          <w:lang w:val="en-US"/>
        </w:rPr>
        <w:t>Java</w:t>
      </w:r>
      <w:r>
        <w:t xml:space="preserve"> 1.7+. Для неё в </w:t>
      </w:r>
      <w:proofErr w:type="spellStart"/>
      <w:r w:rsidRPr="00E750AC">
        <w:rPr>
          <w:b/>
          <w:i/>
          <w:lang w:val="en-US"/>
        </w:rPr>
        <w:t>setEnv</w:t>
      </w:r>
      <w:proofErr w:type="spellEnd"/>
      <w:r w:rsidRPr="00E750AC">
        <w:rPr>
          <w:b/>
          <w:i/>
        </w:rPr>
        <w:t>.</w:t>
      </w:r>
      <w:r w:rsidRPr="00E750AC">
        <w:rPr>
          <w:b/>
          <w:i/>
          <w:lang w:val="en-US"/>
        </w:rPr>
        <w:t>bat</w:t>
      </w:r>
      <w:r>
        <w:t xml:space="preserve"> задаётся переменная </w:t>
      </w:r>
      <w:r w:rsidRPr="00E750AC">
        <w:rPr>
          <w:i/>
          <w:lang w:val="en-US"/>
        </w:rPr>
        <w:t>JAVA</w:t>
      </w:r>
      <w:r w:rsidRPr="00E750AC">
        <w:rPr>
          <w:i/>
        </w:rPr>
        <w:t>_</w:t>
      </w:r>
      <w:r w:rsidRPr="00E750AC">
        <w:rPr>
          <w:i/>
          <w:lang w:val="en-US"/>
        </w:rPr>
        <w:t>HOME</w:t>
      </w:r>
      <w:r>
        <w:t xml:space="preserve">, а директория </w:t>
      </w:r>
      <w:r w:rsidRPr="00E750AC">
        <w:rPr>
          <w:i/>
        </w:rPr>
        <w:t>%</w:t>
      </w:r>
      <w:r w:rsidRPr="00E750AC">
        <w:rPr>
          <w:i/>
          <w:lang w:val="en-US"/>
        </w:rPr>
        <w:t>JAVA</w:t>
      </w:r>
      <w:r w:rsidRPr="00E750AC">
        <w:rPr>
          <w:i/>
        </w:rPr>
        <w:t>_</w:t>
      </w:r>
      <w:r w:rsidRPr="00E750AC">
        <w:rPr>
          <w:i/>
          <w:lang w:val="en-US"/>
        </w:rPr>
        <w:t>HOME</w:t>
      </w:r>
      <w:r w:rsidRPr="00E750AC">
        <w:rPr>
          <w:i/>
        </w:rPr>
        <w:t>%/</w:t>
      </w:r>
      <w:r w:rsidRPr="00E750AC">
        <w:rPr>
          <w:i/>
          <w:lang w:val="en-US"/>
        </w:rPr>
        <w:t>bin</w:t>
      </w:r>
      <w:r w:rsidRPr="00CC7CEE">
        <w:t xml:space="preserve"> </w:t>
      </w:r>
      <w:r>
        <w:t xml:space="preserve">прописывается в переменной </w:t>
      </w:r>
      <w:r w:rsidRPr="00E750AC">
        <w:rPr>
          <w:i/>
          <w:lang w:val="en-US"/>
        </w:rPr>
        <w:t>PATH</w:t>
      </w:r>
      <w:r w:rsidRPr="00E750AC">
        <w:t xml:space="preserve">, </w:t>
      </w:r>
      <w:r>
        <w:t>например</w:t>
      </w:r>
      <w:r w:rsidRPr="00CC7CEE">
        <w:t>:</w:t>
      </w:r>
    </w:p>
    <w:p w:rsidR="007627BE" w:rsidRPr="00506D16" w:rsidRDefault="007627BE" w:rsidP="007627BE"/>
    <w:p w:rsidR="007627BE" w:rsidRPr="00CC7CEE" w:rsidRDefault="007627BE" w:rsidP="007627BE">
      <w:pPr>
        <w:rPr>
          <w:i/>
          <w:lang w:val="en-US"/>
        </w:rPr>
      </w:pPr>
      <w:proofErr w:type="gramStart"/>
      <w:r>
        <w:rPr>
          <w:i/>
          <w:lang w:val="en-US"/>
        </w:rPr>
        <w:t>set</w:t>
      </w:r>
      <w:proofErr w:type="gramEnd"/>
      <w:r>
        <w:rPr>
          <w:i/>
          <w:lang w:val="en-US"/>
        </w:rPr>
        <w:t xml:space="preserve"> JAVA_HOME</w:t>
      </w:r>
      <w:r w:rsidRPr="00CC7CEE">
        <w:rPr>
          <w:i/>
          <w:lang w:val="en-US"/>
        </w:rPr>
        <w:t>=D:/Program Files/Java/jdk1.8.0_45</w:t>
      </w:r>
    </w:p>
    <w:p w:rsidR="007627BE" w:rsidRPr="003D6A84" w:rsidRDefault="007627BE" w:rsidP="007627BE">
      <w:pPr>
        <w:rPr>
          <w:i/>
          <w:lang w:val="en-US"/>
        </w:rPr>
      </w:pPr>
      <w:proofErr w:type="gramStart"/>
      <w:r>
        <w:rPr>
          <w:i/>
          <w:lang w:val="en-US"/>
        </w:rPr>
        <w:t>set</w:t>
      </w:r>
      <w:proofErr w:type="gramEnd"/>
      <w:r>
        <w:rPr>
          <w:i/>
          <w:lang w:val="en-US"/>
        </w:rPr>
        <w:t xml:space="preserve"> PATH</w:t>
      </w:r>
      <w:r w:rsidRPr="00CC7CEE">
        <w:rPr>
          <w:i/>
          <w:lang w:val="en-US"/>
        </w:rPr>
        <w:t>=%</w:t>
      </w:r>
      <w:r>
        <w:rPr>
          <w:i/>
          <w:lang w:val="en-US"/>
        </w:rPr>
        <w:t>JAVA_HOME</w:t>
      </w:r>
      <w:r w:rsidRPr="00CC7CEE">
        <w:rPr>
          <w:i/>
          <w:lang w:val="en-US"/>
        </w:rPr>
        <w:t>%/bin;%</w:t>
      </w:r>
      <w:r w:rsidRPr="00E750AC">
        <w:rPr>
          <w:i/>
          <w:lang w:val="en-US"/>
        </w:rPr>
        <w:t xml:space="preserve"> </w:t>
      </w:r>
      <w:r>
        <w:rPr>
          <w:i/>
          <w:lang w:val="en-US"/>
        </w:rPr>
        <w:t>PATH</w:t>
      </w:r>
      <w:r w:rsidRPr="00CC7CEE">
        <w:rPr>
          <w:i/>
          <w:lang w:val="en-US"/>
        </w:rPr>
        <w:t>%</w:t>
      </w:r>
    </w:p>
    <w:p w:rsidR="00D6493F" w:rsidRPr="003D6A84" w:rsidRDefault="00D6493F" w:rsidP="007627BE">
      <w:pPr>
        <w:rPr>
          <w:i/>
          <w:lang w:val="en-US"/>
        </w:rPr>
      </w:pPr>
    </w:p>
    <w:p w:rsidR="007627BE" w:rsidRDefault="007627BE" w:rsidP="007627BE">
      <w:pPr>
        <w:pStyle w:val="Heading4"/>
        <w:rPr>
          <w:lang w:val="en-US"/>
        </w:rPr>
      </w:pPr>
      <w:r>
        <w:t>Проверка работы</w:t>
      </w:r>
    </w:p>
    <w:p w:rsidR="00F52160" w:rsidRPr="00F52160" w:rsidRDefault="00F52160" w:rsidP="00F52160">
      <w:pPr>
        <w:rPr>
          <w:lang w:val="en-US"/>
        </w:rPr>
      </w:pPr>
    </w:p>
    <w:p w:rsidR="007627BE" w:rsidRDefault="007627BE" w:rsidP="007627BE">
      <w:r>
        <w:t xml:space="preserve">После </w:t>
      </w:r>
      <w:r w:rsidR="002235D1">
        <w:t>выполнения базовых настроек</w:t>
      </w:r>
      <w:r>
        <w:t xml:space="preserve"> </w:t>
      </w:r>
      <w:r>
        <w:rPr>
          <w:lang w:val="en-US"/>
        </w:rPr>
        <w:t>Tomcat</w:t>
      </w:r>
      <w:r w:rsidRPr="007627BE">
        <w:t xml:space="preserve"> </w:t>
      </w:r>
      <w:r>
        <w:t>можно проверить его работоспособность.</w:t>
      </w:r>
    </w:p>
    <w:p w:rsidR="007627BE" w:rsidRDefault="007627BE" w:rsidP="007627BE">
      <w:r>
        <w:t xml:space="preserve">Запуск </w:t>
      </w:r>
      <w:r>
        <w:rPr>
          <w:lang w:val="en-US"/>
        </w:rPr>
        <w:t>Tomcat</w:t>
      </w:r>
      <w:r w:rsidRPr="007627BE">
        <w:t xml:space="preserve"> </w:t>
      </w:r>
      <w:r>
        <w:t xml:space="preserve">из командной строки выполняется из директории </w:t>
      </w:r>
      <w:r w:rsidRPr="007627BE">
        <w:rPr>
          <w:i/>
        </w:rPr>
        <w:t>%</w:t>
      </w:r>
      <w:r w:rsidRPr="007627BE">
        <w:rPr>
          <w:i/>
          <w:lang w:val="en-US"/>
        </w:rPr>
        <w:t>TOMCAT</w:t>
      </w:r>
      <w:r w:rsidRPr="007627BE">
        <w:rPr>
          <w:i/>
        </w:rPr>
        <w:t>_</w:t>
      </w:r>
      <w:r w:rsidRPr="007627BE">
        <w:rPr>
          <w:i/>
          <w:lang w:val="en-US"/>
        </w:rPr>
        <w:t>HOME</w:t>
      </w:r>
      <w:r w:rsidRPr="007627BE">
        <w:rPr>
          <w:i/>
        </w:rPr>
        <w:t>%/</w:t>
      </w:r>
      <w:r w:rsidRPr="007627BE">
        <w:rPr>
          <w:i/>
          <w:lang w:val="en-US"/>
        </w:rPr>
        <w:t>bin</w:t>
      </w:r>
      <w:r w:rsidRPr="007627BE">
        <w:t xml:space="preserve"> </w:t>
      </w:r>
      <w:r>
        <w:t>командой</w:t>
      </w:r>
      <w:r w:rsidR="008F29E7">
        <w:t>:</w:t>
      </w:r>
    </w:p>
    <w:p w:rsidR="008F29E7" w:rsidRDefault="008F29E7" w:rsidP="007627BE"/>
    <w:p w:rsidR="007627BE" w:rsidRPr="003D6A84" w:rsidRDefault="007627BE" w:rsidP="007627BE">
      <w:pPr>
        <w:rPr>
          <w:i/>
        </w:rPr>
      </w:pPr>
      <w:r w:rsidRPr="007627BE">
        <w:rPr>
          <w:i/>
          <w:lang w:val="en-US"/>
        </w:rPr>
        <w:t>startup</w:t>
      </w:r>
    </w:p>
    <w:p w:rsidR="00D6493F" w:rsidRPr="003D6A84" w:rsidRDefault="00D6493F" w:rsidP="00D6493F"/>
    <w:p w:rsidR="00D6493F" w:rsidRPr="003D6A84" w:rsidRDefault="00D6493F" w:rsidP="00D6493F">
      <w:r>
        <w:t xml:space="preserve">После запуска в </w:t>
      </w:r>
      <w:r>
        <w:rPr>
          <w:lang w:val="en-US"/>
        </w:rPr>
        <w:t>DOS</w:t>
      </w:r>
      <w:r w:rsidRPr="00D6493F">
        <w:t>-</w:t>
      </w:r>
      <w:r>
        <w:t>окно запуска должно выглядеть примерно так</w:t>
      </w:r>
      <w:r w:rsidRPr="00D6493F">
        <w:t>:</w:t>
      </w:r>
    </w:p>
    <w:p w:rsidR="00D6493F" w:rsidRPr="003D6A84" w:rsidRDefault="00D6493F" w:rsidP="00D6493F"/>
    <w:p w:rsidR="00D6493F" w:rsidRPr="00D6493F" w:rsidRDefault="00D6493F" w:rsidP="00D6493F">
      <w:r>
        <w:rPr>
          <w:noProof/>
        </w:rPr>
        <w:drawing>
          <wp:inline distT="0" distB="0" distL="0" distR="0">
            <wp:extent cx="6120130" cy="3032579"/>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120130" cy="3032579"/>
                    </a:xfrm>
                    <a:prstGeom prst="rect">
                      <a:avLst/>
                    </a:prstGeom>
                    <a:noFill/>
                    <a:ln w="9525">
                      <a:noFill/>
                      <a:miter lim="800000"/>
                      <a:headEnd/>
                      <a:tailEnd/>
                    </a:ln>
                  </pic:spPr>
                </pic:pic>
              </a:graphicData>
            </a:graphic>
          </wp:inline>
        </w:drawing>
      </w:r>
    </w:p>
    <w:p w:rsidR="00D6493F" w:rsidRPr="00D6493F" w:rsidRDefault="00D6493F" w:rsidP="00D6493F"/>
    <w:p w:rsidR="00D6493F" w:rsidRDefault="00D6493F" w:rsidP="00D6493F">
      <w:r>
        <w:t>При вводе в адресную строку браузера</w:t>
      </w:r>
      <w:r w:rsidRPr="008462E6">
        <w:t xml:space="preserve"> </w:t>
      </w:r>
      <w:hyperlink r:id="rId12" w:history="1">
        <w:r w:rsidRPr="0071273B">
          <w:rPr>
            <w:rStyle w:val="Hyperlink"/>
          </w:rPr>
          <w:t>http://localhost:8080</w:t>
        </w:r>
      </w:hyperlink>
      <w:r w:rsidRPr="009242D9">
        <w:t xml:space="preserve"> (</w:t>
      </w:r>
      <w:r>
        <w:t>8080 – порт по умолчанию</w:t>
      </w:r>
      <w:r w:rsidRPr="009242D9">
        <w:t xml:space="preserve">) </w:t>
      </w:r>
      <w:r>
        <w:t>он должен выдать такую страницу</w:t>
      </w:r>
      <w:r w:rsidRPr="008462E6">
        <w:t>:</w:t>
      </w:r>
    </w:p>
    <w:p w:rsidR="00D6493F" w:rsidRPr="00D6493F" w:rsidRDefault="00D6493F" w:rsidP="007627BE"/>
    <w:p w:rsidR="007627BE" w:rsidRPr="00D6493F" w:rsidRDefault="007627BE" w:rsidP="007627BE"/>
    <w:p w:rsidR="00D6493F" w:rsidRDefault="00D6493F" w:rsidP="007627BE">
      <w:r w:rsidRPr="00D6493F">
        <w:rPr>
          <w:noProof/>
        </w:rPr>
        <w:drawing>
          <wp:inline distT="0" distB="0" distL="0" distR="0">
            <wp:extent cx="6120130" cy="406364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20130" cy="4063648"/>
                    </a:xfrm>
                    <a:prstGeom prst="rect">
                      <a:avLst/>
                    </a:prstGeom>
                    <a:noFill/>
                    <a:ln w="9525">
                      <a:noFill/>
                      <a:miter lim="800000"/>
                      <a:headEnd/>
                      <a:tailEnd/>
                    </a:ln>
                  </pic:spPr>
                </pic:pic>
              </a:graphicData>
            </a:graphic>
          </wp:inline>
        </w:drawing>
      </w:r>
    </w:p>
    <w:p w:rsidR="00972C61" w:rsidRPr="00972C61" w:rsidRDefault="00972C61" w:rsidP="00972C61">
      <w:pPr>
        <w:rPr>
          <w:strike/>
        </w:rPr>
      </w:pPr>
    </w:p>
    <w:p w:rsidR="003D6A84" w:rsidRDefault="003D6A84" w:rsidP="003D6A84">
      <w:pPr>
        <w:pStyle w:val="Heading2"/>
        <w:rPr>
          <w:lang w:val="en-US"/>
        </w:rPr>
      </w:pPr>
      <w:bookmarkStart w:id="25" w:name="_Toc441343456"/>
      <w:bookmarkStart w:id="26" w:name="_Toc454880646"/>
      <w:r>
        <w:t xml:space="preserve">Создание </w:t>
      </w:r>
      <w:r>
        <w:rPr>
          <w:lang w:val="en-US"/>
        </w:rPr>
        <w:t>Windows</w:t>
      </w:r>
      <w:r w:rsidRPr="007C1D8C">
        <w:t>-</w:t>
      </w:r>
      <w:r>
        <w:t xml:space="preserve">сервиса для </w:t>
      </w:r>
      <w:r>
        <w:rPr>
          <w:lang w:val="en-US"/>
        </w:rPr>
        <w:t>Tomcat</w:t>
      </w:r>
      <w:bookmarkEnd w:id="25"/>
      <w:bookmarkEnd w:id="26"/>
    </w:p>
    <w:p w:rsidR="00F52160" w:rsidRPr="00F52160" w:rsidRDefault="00F52160" w:rsidP="00F52160">
      <w:pPr>
        <w:rPr>
          <w:lang w:val="en-US"/>
        </w:rPr>
      </w:pPr>
    </w:p>
    <w:p w:rsidR="003D6A84" w:rsidRPr="00FF090E" w:rsidRDefault="003D6A84" w:rsidP="003D6A84">
      <w:pPr>
        <w:rPr>
          <w:i/>
        </w:rPr>
      </w:pPr>
      <w:r>
        <w:lastRenderedPageBreak/>
        <w:t>Для того</w:t>
      </w:r>
      <w:proofErr w:type="gramStart"/>
      <w:r>
        <w:t>,</w:t>
      </w:r>
      <w:proofErr w:type="gramEnd"/>
      <w:r>
        <w:t xml:space="preserve"> чтобы создать </w:t>
      </w:r>
      <w:r>
        <w:rPr>
          <w:lang w:val="en-US"/>
        </w:rPr>
        <w:t>Windows</w:t>
      </w:r>
      <w:r w:rsidRPr="006C2702">
        <w:t>-</w:t>
      </w:r>
      <w:r>
        <w:t xml:space="preserve">сервис для </w:t>
      </w:r>
      <w:r>
        <w:rPr>
          <w:lang w:val="en-US"/>
        </w:rPr>
        <w:t>Tomcat</w:t>
      </w:r>
      <w:r w:rsidRPr="00FB1516">
        <w:t xml:space="preserve">, </w:t>
      </w:r>
      <w:r>
        <w:t xml:space="preserve">например, с именем </w:t>
      </w:r>
      <w:r w:rsidRPr="00FB1516">
        <w:rPr>
          <w:i/>
          <w:lang w:val="en-US"/>
        </w:rPr>
        <w:t>Tomcat</w:t>
      </w:r>
      <w:r w:rsidRPr="00FB1516">
        <w:rPr>
          <w:i/>
        </w:rPr>
        <w:t>_1</w:t>
      </w:r>
      <w:r>
        <w:t xml:space="preserve">, нужно перейти в директорию </w:t>
      </w:r>
      <w:r w:rsidRPr="006C2702">
        <w:rPr>
          <w:i/>
        </w:rPr>
        <w:t>&lt;</w:t>
      </w:r>
      <w:proofErr w:type="spellStart"/>
      <w:r w:rsidRPr="006C2702">
        <w:rPr>
          <w:i/>
          <w:lang w:val="en-US"/>
        </w:rPr>
        <w:t>TomcatHome</w:t>
      </w:r>
      <w:proofErr w:type="spellEnd"/>
      <w:r w:rsidRPr="006C2702">
        <w:rPr>
          <w:i/>
        </w:rPr>
        <w:t>&gt;/</w:t>
      </w:r>
      <w:r w:rsidRPr="006C2702">
        <w:rPr>
          <w:i/>
          <w:lang w:val="en-US"/>
        </w:rPr>
        <w:t>bin</w:t>
      </w:r>
      <w:r w:rsidRPr="002945E7">
        <w:t>,</w:t>
      </w:r>
      <w:r>
        <w:rPr>
          <w:i/>
        </w:rPr>
        <w:t xml:space="preserve"> </w:t>
      </w:r>
      <w:r>
        <w:t>открыть в нём консольное окно и последовательно выполнить команды</w:t>
      </w:r>
      <w:r w:rsidRPr="00FF090E">
        <w:t>:</w:t>
      </w:r>
    </w:p>
    <w:p w:rsidR="003D6A84" w:rsidRPr="003911E4" w:rsidRDefault="003D6A84" w:rsidP="003D6A84"/>
    <w:p w:rsidR="003D6A84" w:rsidRPr="00DF38D4" w:rsidRDefault="003D6A84" w:rsidP="003D6A84">
      <w:pPr>
        <w:rPr>
          <w:i/>
          <w:lang w:val="en-US"/>
        </w:rPr>
      </w:pPr>
      <w:proofErr w:type="gramStart"/>
      <w:r w:rsidRPr="003911E4">
        <w:rPr>
          <w:i/>
          <w:lang w:val="en-US"/>
        </w:rPr>
        <w:t>set</w:t>
      </w:r>
      <w:proofErr w:type="gramEnd"/>
      <w:r w:rsidRPr="00DF38D4">
        <w:rPr>
          <w:i/>
          <w:lang w:val="en-US"/>
        </w:rPr>
        <w:t xml:space="preserve"> </w:t>
      </w:r>
      <w:proofErr w:type="spellStart"/>
      <w:r w:rsidRPr="003911E4">
        <w:rPr>
          <w:i/>
          <w:lang w:val="en-US"/>
        </w:rPr>
        <w:t>java</w:t>
      </w:r>
      <w:r w:rsidRPr="00DF38D4">
        <w:rPr>
          <w:i/>
          <w:lang w:val="en-US"/>
        </w:rPr>
        <w:t>_</w:t>
      </w:r>
      <w:r w:rsidRPr="003911E4">
        <w:rPr>
          <w:i/>
          <w:lang w:val="en-US"/>
        </w:rPr>
        <w:t>home</w:t>
      </w:r>
      <w:proofErr w:type="spellEnd"/>
      <w:r w:rsidRPr="00DF38D4">
        <w:rPr>
          <w:i/>
          <w:lang w:val="en-US"/>
        </w:rPr>
        <w:t>=&lt;</w:t>
      </w:r>
      <w:proofErr w:type="spellStart"/>
      <w:r>
        <w:rPr>
          <w:i/>
          <w:lang w:val="en-US"/>
        </w:rPr>
        <w:t>Tomcat</w:t>
      </w:r>
      <w:r w:rsidRPr="003911E4">
        <w:rPr>
          <w:i/>
          <w:lang w:val="en-US"/>
        </w:rPr>
        <w:t>JavaHome</w:t>
      </w:r>
      <w:proofErr w:type="spellEnd"/>
      <w:r w:rsidRPr="00DF38D4">
        <w:rPr>
          <w:i/>
          <w:lang w:val="en-US"/>
        </w:rPr>
        <w:t>&gt;</w:t>
      </w:r>
    </w:p>
    <w:p w:rsidR="003D6A84" w:rsidRPr="00DF38D4" w:rsidRDefault="003D6A84" w:rsidP="003D6A84">
      <w:pPr>
        <w:rPr>
          <w:i/>
          <w:lang w:val="en-US"/>
        </w:rPr>
      </w:pPr>
      <w:proofErr w:type="gramStart"/>
      <w:r w:rsidRPr="006C2702">
        <w:rPr>
          <w:i/>
          <w:lang w:val="en-US"/>
        </w:rPr>
        <w:t>service</w:t>
      </w:r>
      <w:proofErr w:type="gramEnd"/>
      <w:r w:rsidRPr="00DF38D4">
        <w:rPr>
          <w:i/>
          <w:lang w:val="en-US"/>
        </w:rPr>
        <w:t xml:space="preserve"> </w:t>
      </w:r>
      <w:r w:rsidRPr="006C2702">
        <w:rPr>
          <w:i/>
          <w:lang w:val="en-US"/>
        </w:rPr>
        <w:t>install</w:t>
      </w:r>
      <w:r w:rsidRPr="00DF38D4">
        <w:rPr>
          <w:i/>
          <w:lang w:val="en-US"/>
        </w:rPr>
        <w:t xml:space="preserve"> </w:t>
      </w:r>
      <w:r>
        <w:rPr>
          <w:i/>
          <w:lang w:val="en-US"/>
        </w:rPr>
        <w:t>Tomcat</w:t>
      </w:r>
      <w:r w:rsidRPr="00DF38D4">
        <w:rPr>
          <w:i/>
          <w:lang w:val="en-US"/>
        </w:rPr>
        <w:t>_1</w:t>
      </w:r>
    </w:p>
    <w:p w:rsidR="003D6A84" w:rsidRPr="00C43C6A" w:rsidRDefault="003D6A84" w:rsidP="003D6A84">
      <w:pPr>
        <w:rPr>
          <w:lang w:val="en-US"/>
        </w:rPr>
      </w:pPr>
    </w:p>
    <w:p w:rsidR="003D6A84" w:rsidRDefault="003D6A84" w:rsidP="003D6A84">
      <w:r>
        <w:rPr>
          <w:noProof/>
        </w:rPr>
        <w:drawing>
          <wp:inline distT="0" distB="0" distL="0" distR="0">
            <wp:extent cx="5600700" cy="32670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00700" cy="3267075"/>
                    </a:xfrm>
                    <a:prstGeom prst="rect">
                      <a:avLst/>
                    </a:prstGeom>
                    <a:noFill/>
                    <a:ln w="9525">
                      <a:noFill/>
                      <a:miter lim="800000"/>
                      <a:headEnd/>
                      <a:tailEnd/>
                    </a:ln>
                  </pic:spPr>
                </pic:pic>
              </a:graphicData>
            </a:graphic>
          </wp:inline>
        </w:drawing>
      </w:r>
      <w:r>
        <w:rPr>
          <w:noProof/>
        </w:rPr>
        <w:t xml:space="preserve"> </w:t>
      </w:r>
    </w:p>
    <w:p w:rsidR="003D6A84" w:rsidRDefault="003D6A84" w:rsidP="003D6A84"/>
    <w:p w:rsidR="003D6A84" w:rsidRPr="009D0A7E" w:rsidRDefault="00494BDB" w:rsidP="003D6A84">
      <w:r>
        <w:t>Для созданного сервиса рекомендует установить автоматический запуск.</w:t>
      </w:r>
    </w:p>
    <w:p w:rsidR="007627BE" w:rsidRPr="00494BDB" w:rsidRDefault="007627BE" w:rsidP="007627BE"/>
    <w:p w:rsidR="003D6A84" w:rsidRDefault="003D6A84" w:rsidP="003D6A84">
      <w:pPr>
        <w:pStyle w:val="Heading2"/>
        <w:rPr>
          <w:lang w:val="en-US"/>
        </w:rPr>
      </w:pPr>
      <w:bookmarkStart w:id="27" w:name="_Toc454880647"/>
      <w:r>
        <w:t xml:space="preserve">Удаление </w:t>
      </w:r>
      <w:r>
        <w:rPr>
          <w:lang w:val="en-US"/>
        </w:rPr>
        <w:t>Windows-</w:t>
      </w:r>
      <w:r>
        <w:t xml:space="preserve">сервиса </w:t>
      </w:r>
      <w:r>
        <w:rPr>
          <w:lang w:val="en-US"/>
        </w:rPr>
        <w:t>Tomcat</w:t>
      </w:r>
      <w:bookmarkEnd w:id="27"/>
    </w:p>
    <w:p w:rsidR="00F52160" w:rsidRPr="00F52160" w:rsidRDefault="00F52160" w:rsidP="00F52160">
      <w:pPr>
        <w:rPr>
          <w:lang w:val="en-US"/>
        </w:rPr>
      </w:pPr>
    </w:p>
    <w:p w:rsidR="003D6A84" w:rsidRDefault="003D6A84" w:rsidP="003D6A84">
      <w:r>
        <w:t xml:space="preserve">Для удаления сервиса </w:t>
      </w:r>
      <w:r>
        <w:rPr>
          <w:lang w:val="en-US"/>
        </w:rPr>
        <w:t>Tomcat</w:t>
      </w:r>
      <w:r w:rsidRPr="00072298">
        <w:t xml:space="preserve"> </w:t>
      </w:r>
      <w:r>
        <w:t>используется команда</w:t>
      </w:r>
    </w:p>
    <w:p w:rsidR="003D6A84" w:rsidRPr="006F6D1F" w:rsidRDefault="003D6A84" w:rsidP="003D6A84">
      <w:pPr>
        <w:rPr>
          <w:i/>
        </w:rPr>
      </w:pPr>
    </w:p>
    <w:p w:rsidR="003D6A84" w:rsidRDefault="003D6A84" w:rsidP="003D6A84">
      <w:pPr>
        <w:rPr>
          <w:i/>
          <w:lang w:val="en-US"/>
        </w:rPr>
      </w:pPr>
      <w:proofErr w:type="gramStart"/>
      <w:r w:rsidRPr="006C2702">
        <w:rPr>
          <w:i/>
          <w:lang w:val="en-US"/>
        </w:rPr>
        <w:t>service</w:t>
      </w:r>
      <w:proofErr w:type="gramEnd"/>
      <w:r w:rsidRPr="006C2702">
        <w:rPr>
          <w:i/>
        </w:rPr>
        <w:t xml:space="preserve"> </w:t>
      </w:r>
      <w:r>
        <w:rPr>
          <w:i/>
          <w:lang w:val="en-US"/>
        </w:rPr>
        <w:t>un</w:t>
      </w:r>
      <w:r w:rsidRPr="006C2702">
        <w:rPr>
          <w:i/>
          <w:lang w:val="en-US"/>
        </w:rPr>
        <w:t>install</w:t>
      </w:r>
      <w:r w:rsidRPr="006C2702">
        <w:rPr>
          <w:i/>
        </w:rPr>
        <w:t xml:space="preserve"> </w:t>
      </w:r>
      <w:r>
        <w:rPr>
          <w:i/>
          <w:lang w:val="en-US"/>
        </w:rPr>
        <w:t>&lt;</w:t>
      </w:r>
      <w:proofErr w:type="spellStart"/>
      <w:r>
        <w:rPr>
          <w:i/>
          <w:lang w:val="en-US"/>
        </w:rPr>
        <w:t>serviceName</w:t>
      </w:r>
      <w:proofErr w:type="spellEnd"/>
      <w:r>
        <w:rPr>
          <w:i/>
          <w:lang w:val="en-US"/>
        </w:rPr>
        <w:t>&gt;</w:t>
      </w:r>
    </w:p>
    <w:p w:rsidR="003D6A84" w:rsidRPr="003D6A84" w:rsidRDefault="003D6A84" w:rsidP="003D6A84">
      <w:pPr>
        <w:rPr>
          <w:lang w:val="en-US"/>
        </w:rPr>
      </w:pPr>
    </w:p>
    <w:p w:rsidR="00D6493F" w:rsidRDefault="00D6493F" w:rsidP="00D6493F">
      <w:pPr>
        <w:pStyle w:val="Heading1"/>
        <w:rPr>
          <w:lang w:val="en-US"/>
        </w:rPr>
      </w:pPr>
      <w:bookmarkStart w:id="28" w:name="_Ref448765784"/>
      <w:bookmarkStart w:id="29" w:name="_Toc454880648"/>
      <w:r>
        <w:t xml:space="preserve">Настройка взаимодействия </w:t>
      </w:r>
      <w:r>
        <w:rPr>
          <w:lang w:val="en-US"/>
        </w:rPr>
        <w:t>HTTPD-Tomcat</w:t>
      </w:r>
      <w:bookmarkEnd w:id="28"/>
      <w:bookmarkEnd w:id="29"/>
    </w:p>
    <w:p w:rsidR="00F52160" w:rsidRPr="00F52160" w:rsidRDefault="00F52160" w:rsidP="00F52160">
      <w:pPr>
        <w:rPr>
          <w:lang w:val="en-US"/>
        </w:rPr>
      </w:pPr>
    </w:p>
    <w:p w:rsidR="002536C1" w:rsidRPr="0048237B" w:rsidRDefault="00D6493F" w:rsidP="002536C1">
      <w:r>
        <w:t xml:space="preserve">Настройка взаимодействия </w:t>
      </w:r>
      <w:r>
        <w:rPr>
          <w:lang w:val="en-US"/>
        </w:rPr>
        <w:t>HTTPD</w:t>
      </w:r>
      <w:r w:rsidRPr="00D6493F">
        <w:t>-</w:t>
      </w:r>
      <w:r>
        <w:rPr>
          <w:lang w:val="en-US"/>
        </w:rPr>
        <w:t>Tomcat</w:t>
      </w:r>
      <w:r w:rsidRPr="00D6493F">
        <w:t xml:space="preserve"> </w:t>
      </w:r>
      <w:r>
        <w:t xml:space="preserve">включает настройку на стороне </w:t>
      </w:r>
      <w:r>
        <w:rPr>
          <w:lang w:val="en-US"/>
        </w:rPr>
        <w:t>HTTPD</w:t>
      </w:r>
      <w:r w:rsidRPr="00D6493F">
        <w:t xml:space="preserve"> </w:t>
      </w:r>
      <w:r>
        <w:t xml:space="preserve">и настройку на стороне </w:t>
      </w:r>
      <w:r>
        <w:rPr>
          <w:lang w:val="en-US"/>
        </w:rPr>
        <w:t>Tomcat</w:t>
      </w:r>
      <w:r w:rsidRPr="00D6493F">
        <w:t>.</w:t>
      </w:r>
    </w:p>
    <w:p w:rsidR="003D6A84" w:rsidRPr="0048237B" w:rsidRDefault="003D6A84" w:rsidP="002536C1"/>
    <w:p w:rsidR="00424255" w:rsidRDefault="00D33090" w:rsidP="00D6493F">
      <w:pPr>
        <w:pStyle w:val="Heading2"/>
        <w:rPr>
          <w:lang w:val="en-US"/>
        </w:rPr>
      </w:pPr>
      <w:bookmarkStart w:id="30" w:name="_Toc454880649"/>
      <w:r>
        <w:t>Настройка</w:t>
      </w:r>
      <w:r w:rsidR="00D6493F">
        <w:rPr>
          <w:lang w:val="en-US"/>
        </w:rPr>
        <w:t xml:space="preserve"> </w:t>
      </w:r>
      <w:r>
        <w:t xml:space="preserve"> </w:t>
      </w:r>
      <w:r w:rsidR="00D6493F">
        <w:t xml:space="preserve">на стороне </w:t>
      </w:r>
      <w:r w:rsidR="006D6CC6">
        <w:rPr>
          <w:lang w:val="en-US"/>
        </w:rPr>
        <w:t>HTTPD</w:t>
      </w:r>
      <w:bookmarkEnd w:id="18"/>
      <w:bookmarkEnd w:id="30"/>
    </w:p>
    <w:p w:rsidR="00F52160" w:rsidRPr="00F52160" w:rsidRDefault="00F52160" w:rsidP="00F52160">
      <w:pPr>
        <w:rPr>
          <w:lang w:val="en-US"/>
        </w:rPr>
      </w:pPr>
    </w:p>
    <w:p w:rsidR="0027187C" w:rsidRPr="00E93FF0" w:rsidRDefault="0027187C" w:rsidP="0027187C">
      <w:r>
        <w:t xml:space="preserve">Настройка сервера </w:t>
      </w:r>
      <w:r>
        <w:rPr>
          <w:lang w:val="en-US"/>
        </w:rPr>
        <w:t>HTTPD</w:t>
      </w:r>
      <w:r w:rsidRPr="00E93FF0">
        <w:t xml:space="preserve"> </w:t>
      </w:r>
      <w:r>
        <w:t xml:space="preserve">для взаимодействия с </w:t>
      </w:r>
      <w:r>
        <w:rPr>
          <w:lang w:val="en-US"/>
        </w:rPr>
        <w:t>Tomcat</w:t>
      </w:r>
      <w:r w:rsidRPr="00E93FF0">
        <w:t xml:space="preserve"> </w:t>
      </w:r>
      <w:r>
        <w:t>включает</w:t>
      </w:r>
      <w:r w:rsidRPr="00E93FF0">
        <w:t>:</w:t>
      </w:r>
      <w:r>
        <w:t xml:space="preserve">  </w:t>
      </w:r>
    </w:p>
    <w:p w:rsidR="0027187C" w:rsidRPr="0027187C" w:rsidRDefault="0027187C" w:rsidP="0027187C">
      <w:pPr>
        <w:pStyle w:val="ListParagraph"/>
        <w:numPr>
          <w:ilvl w:val="0"/>
          <w:numId w:val="13"/>
        </w:numPr>
        <w:rPr>
          <w:lang w:val="en-US"/>
        </w:rPr>
      </w:pPr>
      <w:r>
        <w:t>Настройку</w:t>
      </w:r>
      <w:r w:rsidRPr="0027187C">
        <w:rPr>
          <w:lang w:val="en-US"/>
        </w:rPr>
        <w:t xml:space="preserve"> </w:t>
      </w:r>
      <w:r>
        <w:t>файла</w:t>
      </w:r>
      <w:r w:rsidRPr="0027187C">
        <w:rPr>
          <w:lang w:val="en-US"/>
        </w:rPr>
        <w:t xml:space="preserve"> </w:t>
      </w:r>
      <w:r w:rsidRPr="0027187C">
        <w:rPr>
          <w:i/>
          <w:lang w:val="en-US"/>
        </w:rPr>
        <w:t>%</w:t>
      </w:r>
      <w:r w:rsidRPr="004414D9">
        <w:rPr>
          <w:i/>
          <w:lang w:val="en-US"/>
        </w:rPr>
        <w:t>APACHE</w:t>
      </w:r>
      <w:r w:rsidRPr="0027187C">
        <w:rPr>
          <w:i/>
          <w:lang w:val="en-US"/>
        </w:rPr>
        <w:t>_</w:t>
      </w:r>
      <w:r w:rsidRPr="004414D9">
        <w:rPr>
          <w:i/>
          <w:lang w:val="en-US"/>
        </w:rPr>
        <w:t>HOME</w:t>
      </w:r>
      <w:r w:rsidRPr="0027187C">
        <w:rPr>
          <w:i/>
          <w:lang w:val="en-US"/>
        </w:rPr>
        <w:t>%/</w:t>
      </w:r>
      <w:r w:rsidRPr="0027187C">
        <w:rPr>
          <w:i/>
          <w:szCs w:val="22"/>
          <w:lang w:val="en-US"/>
        </w:rPr>
        <w:t>con</w:t>
      </w:r>
      <w:r w:rsidRPr="004414D9">
        <w:rPr>
          <w:i/>
          <w:szCs w:val="22"/>
          <w:lang w:val="en-US"/>
        </w:rPr>
        <w:t>f</w:t>
      </w:r>
      <w:r w:rsidRPr="0027187C">
        <w:rPr>
          <w:i/>
          <w:szCs w:val="22"/>
          <w:lang w:val="en-US"/>
        </w:rPr>
        <w:t>/</w:t>
      </w:r>
      <w:proofErr w:type="spellStart"/>
      <w:r w:rsidRPr="004414D9">
        <w:rPr>
          <w:i/>
          <w:szCs w:val="22"/>
          <w:lang w:val="en-US"/>
        </w:rPr>
        <w:t>jk</w:t>
      </w:r>
      <w:proofErr w:type="spellEnd"/>
      <w:r w:rsidRPr="004414D9">
        <w:rPr>
          <w:i/>
          <w:szCs w:val="22"/>
          <w:lang w:val="en-US"/>
        </w:rPr>
        <w:t xml:space="preserve"> </w:t>
      </w:r>
      <w:r w:rsidRPr="0027187C">
        <w:rPr>
          <w:i/>
          <w:szCs w:val="22"/>
          <w:lang w:val="en-US"/>
        </w:rPr>
        <w:t>/</w:t>
      </w:r>
      <w:proofErr w:type="spellStart"/>
      <w:r w:rsidRPr="004414D9">
        <w:rPr>
          <w:i/>
          <w:szCs w:val="22"/>
          <w:lang w:val="en-US"/>
        </w:rPr>
        <w:t>workers</w:t>
      </w:r>
      <w:r w:rsidRPr="0027187C">
        <w:rPr>
          <w:i/>
          <w:szCs w:val="22"/>
          <w:lang w:val="en-US"/>
        </w:rPr>
        <w:t>.</w:t>
      </w:r>
      <w:r w:rsidRPr="004414D9">
        <w:rPr>
          <w:i/>
          <w:szCs w:val="22"/>
          <w:lang w:val="en-US"/>
        </w:rPr>
        <w:t>properties</w:t>
      </w:r>
      <w:proofErr w:type="spellEnd"/>
    </w:p>
    <w:p w:rsidR="0027187C" w:rsidRPr="0027187C" w:rsidRDefault="0027187C" w:rsidP="0027187C">
      <w:pPr>
        <w:pStyle w:val="ListParagraph"/>
        <w:numPr>
          <w:ilvl w:val="0"/>
          <w:numId w:val="13"/>
        </w:numPr>
        <w:rPr>
          <w:lang w:val="en-US"/>
        </w:rPr>
      </w:pPr>
      <w:r>
        <w:t>Настройку</w:t>
      </w:r>
      <w:r w:rsidRPr="0027187C">
        <w:rPr>
          <w:lang w:val="en-US"/>
        </w:rPr>
        <w:t xml:space="preserve"> </w:t>
      </w:r>
      <w:r>
        <w:t>файла</w:t>
      </w:r>
      <w:r w:rsidRPr="0027187C">
        <w:rPr>
          <w:lang w:val="en-US"/>
        </w:rPr>
        <w:t xml:space="preserve"> </w:t>
      </w:r>
      <w:r w:rsidRPr="0027187C">
        <w:rPr>
          <w:i/>
          <w:lang w:val="en-US"/>
        </w:rPr>
        <w:t>%</w:t>
      </w:r>
      <w:r w:rsidRPr="004414D9">
        <w:rPr>
          <w:i/>
          <w:lang w:val="en-US"/>
        </w:rPr>
        <w:t>APACHE</w:t>
      </w:r>
      <w:r w:rsidRPr="0027187C">
        <w:rPr>
          <w:i/>
          <w:lang w:val="en-US"/>
        </w:rPr>
        <w:t>_</w:t>
      </w:r>
      <w:r w:rsidRPr="004414D9">
        <w:rPr>
          <w:i/>
          <w:lang w:val="en-US"/>
        </w:rPr>
        <w:t>HOME</w:t>
      </w:r>
      <w:r w:rsidRPr="0027187C">
        <w:rPr>
          <w:i/>
          <w:lang w:val="en-US"/>
        </w:rPr>
        <w:t>%/</w:t>
      </w:r>
      <w:r w:rsidRPr="0027187C">
        <w:rPr>
          <w:i/>
          <w:szCs w:val="22"/>
          <w:lang w:val="en-US"/>
        </w:rPr>
        <w:t>con</w:t>
      </w:r>
      <w:r w:rsidRPr="004414D9">
        <w:rPr>
          <w:i/>
          <w:szCs w:val="22"/>
          <w:lang w:val="en-US"/>
        </w:rPr>
        <w:t>f</w:t>
      </w:r>
      <w:r w:rsidRPr="0027187C">
        <w:rPr>
          <w:i/>
          <w:szCs w:val="22"/>
          <w:lang w:val="en-US"/>
        </w:rPr>
        <w:t>/</w:t>
      </w:r>
      <w:proofErr w:type="spellStart"/>
      <w:r w:rsidRPr="004414D9">
        <w:rPr>
          <w:i/>
          <w:szCs w:val="22"/>
          <w:lang w:val="en-US"/>
        </w:rPr>
        <w:t>jk</w:t>
      </w:r>
      <w:proofErr w:type="spellEnd"/>
      <w:r w:rsidRPr="004414D9">
        <w:rPr>
          <w:i/>
          <w:szCs w:val="22"/>
          <w:lang w:val="en-US"/>
        </w:rPr>
        <w:t xml:space="preserve"> </w:t>
      </w:r>
      <w:r w:rsidRPr="0027187C">
        <w:rPr>
          <w:i/>
          <w:szCs w:val="22"/>
          <w:lang w:val="en-US"/>
        </w:rPr>
        <w:t>/</w:t>
      </w:r>
      <w:proofErr w:type="spellStart"/>
      <w:r w:rsidRPr="00A82FEE">
        <w:rPr>
          <w:i/>
          <w:lang w:val="en-US"/>
        </w:rPr>
        <w:t>mod</w:t>
      </w:r>
      <w:r w:rsidRPr="0027187C">
        <w:rPr>
          <w:i/>
          <w:lang w:val="en-US"/>
        </w:rPr>
        <w:t>_</w:t>
      </w:r>
      <w:r w:rsidRPr="00A82FEE">
        <w:rPr>
          <w:i/>
          <w:lang w:val="en-US"/>
        </w:rPr>
        <w:t>jk</w:t>
      </w:r>
      <w:r w:rsidRPr="0027187C">
        <w:rPr>
          <w:i/>
          <w:lang w:val="en-US"/>
        </w:rPr>
        <w:t>.</w:t>
      </w:r>
      <w:r w:rsidRPr="00A82FEE">
        <w:rPr>
          <w:i/>
          <w:lang w:val="en-US"/>
        </w:rPr>
        <w:t>conf</w:t>
      </w:r>
      <w:proofErr w:type="spellEnd"/>
      <w:r w:rsidRPr="0027187C">
        <w:rPr>
          <w:lang w:val="en-US"/>
        </w:rPr>
        <w:t xml:space="preserve"> </w:t>
      </w:r>
    </w:p>
    <w:p w:rsidR="0027187C" w:rsidRPr="004F159C" w:rsidRDefault="0027187C" w:rsidP="0027187C">
      <w:pPr>
        <w:pStyle w:val="ListParagraph"/>
        <w:numPr>
          <w:ilvl w:val="0"/>
          <w:numId w:val="13"/>
        </w:numPr>
      </w:pPr>
      <w:r>
        <w:t xml:space="preserve">Настройку файла </w:t>
      </w:r>
      <w:r w:rsidRPr="00A82FEE">
        <w:rPr>
          <w:i/>
        </w:rPr>
        <w:t>%</w:t>
      </w:r>
      <w:r w:rsidRPr="00A82FEE">
        <w:rPr>
          <w:i/>
          <w:lang w:val="en-US"/>
        </w:rPr>
        <w:t>APACHE</w:t>
      </w:r>
      <w:r w:rsidRPr="00A82FEE">
        <w:rPr>
          <w:i/>
        </w:rPr>
        <w:t>_</w:t>
      </w:r>
      <w:r w:rsidRPr="00A82FEE">
        <w:rPr>
          <w:i/>
          <w:lang w:val="en-US"/>
        </w:rPr>
        <w:t>HOME</w:t>
      </w:r>
      <w:r w:rsidRPr="00A82FEE">
        <w:rPr>
          <w:i/>
        </w:rPr>
        <w:t>%/</w:t>
      </w:r>
      <w:r w:rsidRPr="00A82FEE">
        <w:rPr>
          <w:i/>
          <w:lang w:val="en-US"/>
        </w:rPr>
        <w:t>conf</w:t>
      </w:r>
      <w:r w:rsidRPr="00A82FEE">
        <w:rPr>
          <w:i/>
        </w:rPr>
        <w:t>/</w:t>
      </w:r>
      <w:proofErr w:type="spellStart"/>
      <w:r w:rsidRPr="00A82FEE">
        <w:rPr>
          <w:i/>
          <w:lang w:val="en-US"/>
        </w:rPr>
        <w:t>httpd</w:t>
      </w:r>
      <w:proofErr w:type="spellEnd"/>
      <w:r w:rsidRPr="00A82FEE">
        <w:rPr>
          <w:i/>
        </w:rPr>
        <w:t>.</w:t>
      </w:r>
      <w:r w:rsidRPr="00A82FEE">
        <w:rPr>
          <w:i/>
          <w:lang w:val="en-US"/>
        </w:rPr>
        <w:t>conf</w:t>
      </w:r>
    </w:p>
    <w:p w:rsidR="004F159C" w:rsidRPr="00A82FEE" w:rsidRDefault="004F159C" w:rsidP="0027187C">
      <w:pPr>
        <w:pStyle w:val="ListParagraph"/>
        <w:numPr>
          <w:ilvl w:val="0"/>
          <w:numId w:val="13"/>
        </w:numPr>
      </w:pPr>
      <w:r>
        <w:t xml:space="preserve">Подключение </w:t>
      </w:r>
      <w:proofErr w:type="spellStart"/>
      <w:r>
        <w:t>коннектора</w:t>
      </w:r>
      <w:proofErr w:type="spellEnd"/>
      <w:r>
        <w:t xml:space="preserve"> </w:t>
      </w:r>
      <w:r w:rsidRPr="004F159C">
        <w:rPr>
          <w:i/>
          <w:lang w:val="en-US"/>
        </w:rPr>
        <w:t>mod</w:t>
      </w:r>
      <w:r w:rsidRPr="004F159C">
        <w:rPr>
          <w:i/>
        </w:rPr>
        <w:t>_</w:t>
      </w:r>
      <w:proofErr w:type="spellStart"/>
      <w:r w:rsidRPr="004F159C">
        <w:rPr>
          <w:i/>
          <w:lang w:val="en-US"/>
        </w:rPr>
        <w:t>jk</w:t>
      </w:r>
      <w:proofErr w:type="spellEnd"/>
    </w:p>
    <w:p w:rsidR="0027187C" w:rsidRPr="00A82FEE" w:rsidRDefault="0027187C" w:rsidP="0027187C">
      <w:pPr>
        <w:ind w:left="360"/>
      </w:pPr>
    </w:p>
    <w:p w:rsidR="00B6222B" w:rsidRDefault="00B6222B" w:rsidP="00B6222B">
      <w:pPr>
        <w:pStyle w:val="Heading3"/>
      </w:pPr>
      <w:bookmarkStart w:id="31" w:name="_Toc454880650"/>
      <w:r>
        <w:rPr>
          <w:sz w:val="22"/>
          <w:lang w:val="en-US"/>
        </w:rPr>
        <w:t>Н</w:t>
      </w:r>
      <w:proofErr w:type="spellStart"/>
      <w:r>
        <w:rPr>
          <w:sz w:val="22"/>
        </w:rPr>
        <w:t>астройка</w:t>
      </w:r>
      <w:proofErr w:type="spellEnd"/>
      <w:r>
        <w:rPr>
          <w:sz w:val="22"/>
        </w:rPr>
        <w:t xml:space="preserve"> </w:t>
      </w:r>
      <w:proofErr w:type="spellStart"/>
      <w:r w:rsidRPr="004414D9">
        <w:rPr>
          <w:lang w:val="en-US"/>
        </w:rPr>
        <w:t>workers</w:t>
      </w:r>
      <w:r w:rsidRPr="0027187C">
        <w:rPr>
          <w:lang w:val="en-US"/>
        </w:rPr>
        <w:t>.</w:t>
      </w:r>
      <w:r w:rsidRPr="004414D9">
        <w:rPr>
          <w:lang w:val="en-US"/>
        </w:rPr>
        <w:t>properties</w:t>
      </w:r>
      <w:bookmarkEnd w:id="31"/>
      <w:proofErr w:type="spellEnd"/>
    </w:p>
    <w:p w:rsidR="00B6222B" w:rsidRPr="00B6222B" w:rsidRDefault="00B6222B" w:rsidP="004414D9">
      <w:pPr>
        <w:pStyle w:val="CommentText"/>
        <w:rPr>
          <w:sz w:val="22"/>
          <w:szCs w:val="22"/>
        </w:rPr>
      </w:pPr>
    </w:p>
    <w:p w:rsidR="004414D9" w:rsidRPr="00E51342" w:rsidRDefault="004414D9" w:rsidP="004414D9">
      <w:pPr>
        <w:pStyle w:val="CommentText"/>
        <w:rPr>
          <w:sz w:val="22"/>
          <w:szCs w:val="22"/>
        </w:rPr>
      </w:pPr>
      <w:r w:rsidRPr="004414D9">
        <w:rPr>
          <w:sz w:val="22"/>
          <w:szCs w:val="22"/>
        </w:rPr>
        <w:t xml:space="preserve">Файл </w:t>
      </w:r>
      <w:r w:rsidRPr="004414D9">
        <w:rPr>
          <w:i/>
          <w:sz w:val="22"/>
          <w:szCs w:val="22"/>
          <w:lang w:val="en-US"/>
        </w:rPr>
        <w:t>workers</w:t>
      </w:r>
      <w:r w:rsidRPr="004414D9">
        <w:rPr>
          <w:i/>
          <w:sz w:val="22"/>
          <w:szCs w:val="22"/>
        </w:rPr>
        <w:t>.</w:t>
      </w:r>
      <w:r w:rsidRPr="004414D9">
        <w:rPr>
          <w:i/>
          <w:sz w:val="22"/>
          <w:szCs w:val="22"/>
          <w:lang w:val="en-US"/>
        </w:rPr>
        <w:t>properties</w:t>
      </w:r>
      <w:r w:rsidRPr="004414D9">
        <w:rPr>
          <w:sz w:val="22"/>
          <w:szCs w:val="22"/>
        </w:rPr>
        <w:t xml:space="preserve"> описывает </w:t>
      </w:r>
      <w:r w:rsidR="00B842E0">
        <w:rPr>
          <w:sz w:val="22"/>
          <w:szCs w:val="22"/>
        </w:rPr>
        <w:t>параметры экземпляров</w:t>
      </w:r>
      <w:r w:rsidRPr="004414D9">
        <w:rPr>
          <w:sz w:val="22"/>
          <w:szCs w:val="22"/>
        </w:rPr>
        <w:t xml:space="preserve"> </w:t>
      </w:r>
      <w:r w:rsidRPr="004414D9">
        <w:rPr>
          <w:sz w:val="22"/>
          <w:szCs w:val="22"/>
          <w:lang w:val="en-US"/>
        </w:rPr>
        <w:t>Tomcat</w:t>
      </w:r>
      <w:r w:rsidR="00B842E0">
        <w:rPr>
          <w:sz w:val="22"/>
          <w:szCs w:val="22"/>
        </w:rPr>
        <w:t xml:space="preserve">, взаимодействующих с </w:t>
      </w:r>
      <w:r w:rsidR="00B842E0">
        <w:rPr>
          <w:sz w:val="22"/>
          <w:szCs w:val="22"/>
          <w:lang w:val="en-US"/>
        </w:rPr>
        <w:t>HTTPD</w:t>
      </w:r>
      <w:r w:rsidR="005A0691">
        <w:rPr>
          <w:sz w:val="22"/>
          <w:szCs w:val="22"/>
        </w:rPr>
        <w:t xml:space="preserve">. </w:t>
      </w:r>
      <w:r w:rsidR="005A0691">
        <w:rPr>
          <w:sz w:val="22"/>
          <w:szCs w:val="22"/>
        </w:rPr>
        <w:lastRenderedPageBreak/>
        <w:t xml:space="preserve">Параметры </w:t>
      </w:r>
      <w:r w:rsidR="005A0691" w:rsidRPr="005A0691">
        <w:rPr>
          <w:i/>
          <w:sz w:val="22"/>
          <w:szCs w:val="22"/>
          <w:lang w:val="en-US"/>
        </w:rPr>
        <w:t>port</w:t>
      </w:r>
      <w:r w:rsidRPr="004414D9">
        <w:rPr>
          <w:sz w:val="22"/>
          <w:szCs w:val="22"/>
        </w:rPr>
        <w:t xml:space="preserve"> и </w:t>
      </w:r>
      <w:proofErr w:type="spellStart"/>
      <w:r w:rsidRPr="005A0691">
        <w:rPr>
          <w:i/>
          <w:sz w:val="22"/>
          <w:szCs w:val="22"/>
        </w:rPr>
        <w:t>h</w:t>
      </w:r>
      <w:r w:rsidRPr="005A0691">
        <w:rPr>
          <w:i/>
          <w:sz w:val="22"/>
          <w:szCs w:val="22"/>
          <w:lang w:val="en-US"/>
        </w:rPr>
        <w:t>ost</w:t>
      </w:r>
      <w:proofErr w:type="spellEnd"/>
      <w:r w:rsidRPr="004414D9">
        <w:rPr>
          <w:sz w:val="22"/>
          <w:szCs w:val="22"/>
        </w:rPr>
        <w:t xml:space="preserve"> </w:t>
      </w:r>
      <w:r w:rsidR="005A0691">
        <w:rPr>
          <w:sz w:val="22"/>
          <w:szCs w:val="22"/>
        </w:rPr>
        <w:t xml:space="preserve">каждого </w:t>
      </w:r>
      <w:r w:rsidR="005A0691">
        <w:rPr>
          <w:sz w:val="22"/>
          <w:szCs w:val="22"/>
          <w:lang w:val="en-US"/>
        </w:rPr>
        <w:t>worker</w:t>
      </w:r>
      <w:r w:rsidR="005A0691" w:rsidRPr="005A0691">
        <w:rPr>
          <w:sz w:val="22"/>
          <w:szCs w:val="22"/>
        </w:rPr>
        <w:t>-</w:t>
      </w:r>
      <w:r w:rsidR="005A0691">
        <w:rPr>
          <w:sz w:val="22"/>
          <w:szCs w:val="22"/>
        </w:rPr>
        <w:t xml:space="preserve">а </w:t>
      </w:r>
      <w:r w:rsidRPr="004414D9">
        <w:rPr>
          <w:sz w:val="22"/>
          <w:szCs w:val="22"/>
        </w:rPr>
        <w:t xml:space="preserve">должны совпадать с соответствующими настройками </w:t>
      </w:r>
      <w:r w:rsidRPr="004414D9">
        <w:rPr>
          <w:sz w:val="22"/>
          <w:szCs w:val="22"/>
          <w:lang w:val="en-US"/>
        </w:rPr>
        <w:t>Tomcat</w:t>
      </w:r>
      <w:r w:rsidR="005A0691" w:rsidRPr="005A0691">
        <w:rPr>
          <w:sz w:val="22"/>
          <w:szCs w:val="22"/>
        </w:rPr>
        <w:t xml:space="preserve"> </w:t>
      </w:r>
      <w:r w:rsidR="005A0691">
        <w:rPr>
          <w:sz w:val="22"/>
          <w:szCs w:val="22"/>
        </w:rPr>
        <w:t xml:space="preserve">в </w:t>
      </w:r>
      <w:r w:rsidR="005A0691" w:rsidRPr="005A0691">
        <w:rPr>
          <w:i/>
          <w:sz w:val="22"/>
          <w:szCs w:val="22"/>
          <w:lang w:val="en-US"/>
        </w:rPr>
        <w:t>server</w:t>
      </w:r>
      <w:r w:rsidR="005A0691" w:rsidRPr="005A0691">
        <w:rPr>
          <w:i/>
          <w:sz w:val="22"/>
          <w:szCs w:val="22"/>
        </w:rPr>
        <w:t>.</w:t>
      </w:r>
      <w:r w:rsidR="005A0691" w:rsidRPr="005A0691">
        <w:rPr>
          <w:i/>
          <w:sz w:val="22"/>
          <w:szCs w:val="22"/>
          <w:lang w:val="en-US"/>
        </w:rPr>
        <w:t>xml</w:t>
      </w:r>
      <w:r w:rsidRPr="004414D9">
        <w:rPr>
          <w:sz w:val="22"/>
          <w:szCs w:val="22"/>
        </w:rPr>
        <w:t>.</w:t>
      </w:r>
      <w:r w:rsidR="00E51342" w:rsidRPr="00E51342">
        <w:rPr>
          <w:sz w:val="22"/>
          <w:szCs w:val="22"/>
        </w:rPr>
        <w:t xml:space="preserve"> </w:t>
      </w:r>
      <w:r w:rsidR="00E51342">
        <w:rPr>
          <w:sz w:val="22"/>
          <w:szCs w:val="22"/>
        </w:rPr>
        <w:t xml:space="preserve">Ниже приводится пример файла </w:t>
      </w:r>
      <w:r w:rsidR="00E51342" w:rsidRPr="004414D9">
        <w:rPr>
          <w:i/>
          <w:sz w:val="22"/>
          <w:szCs w:val="22"/>
          <w:lang w:val="en-US"/>
        </w:rPr>
        <w:t>workers</w:t>
      </w:r>
      <w:r w:rsidR="00E51342" w:rsidRPr="004414D9">
        <w:rPr>
          <w:i/>
          <w:sz w:val="22"/>
          <w:szCs w:val="22"/>
        </w:rPr>
        <w:t>.</w:t>
      </w:r>
      <w:r w:rsidR="00E51342" w:rsidRPr="004414D9">
        <w:rPr>
          <w:i/>
          <w:sz w:val="22"/>
          <w:szCs w:val="22"/>
          <w:lang w:val="en-US"/>
        </w:rPr>
        <w:t>properties</w:t>
      </w:r>
      <w:r w:rsidR="00E51342" w:rsidRPr="00E51342">
        <w:rPr>
          <w:sz w:val="22"/>
          <w:szCs w:val="22"/>
        </w:rPr>
        <w:t xml:space="preserve">, </w:t>
      </w:r>
      <w:r w:rsidR="00E51342">
        <w:rPr>
          <w:sz w:val="22"/>
          <w:szCs w:val="22"/>
        </w:rPr>
        <w:t>в к</w:t>
      </w:r>
      <w:r w:rsidR="00B20D95">
        <w:rPr>
          <w:sz w:val="22"/>
          <w:szCs w:val="22"/>
        </w:rPr>
        <w:t xml:space="preserve">отором определяется два </w:t>
      </w:r>
      <w:r w:rsidR="00E51342">
        <w:rPr>
          <w:sz w:val="22"/>
          <w:szCs w:val="22"/>
          <w:lang w:val="en-US"/>
        </w:rPr>
        <w:t>worker</w:t>
      </w:r>
      <w:r w:rsidR="00B20D95">
        <w:rPr>
          <w:sz w:val="22"/>
          <w:szCs w:val="22"/>
        </w:rPr>
        <w:t>-а</w:t>
      </w:r>
      <w:r w:rsidR="00E51342" w:rsidRPr="00E51342">
        <w:rPr>
          <w:sz w:val="22"/>
          <w:szCs w:val="22"/>
        </w:rPr>
        <w:t xml:space="preserve"> – </w:t>
      </w:r>
      <w:r w:rsidR="00E51342" w:rsidRPr="00E51342">
        <w:rPr>
          <w:b/>
          <w:i/>
          <w:sz w:val="22"/>
          <w:szCs w:val="22"/>
          <w:lang w:val="en-US"/>
        </w:rPr>
        <w:t>worker</w:t>
      </w:r>
      <w:r w:rsidR="00E51342" w:rsidRPr="00E51342">
        <w:rPr>
          <w:b/>
          <w:i/>
          <w:sz w:val="22"/>
          <w:szCs w:val="22"/>
        </w:rPr>
        <w:t>1</w:t>
      </w:r>
      <w:r w:rsidR="00B20D95" w:rsidRPr="00B20D95">
        <w:rPr>
          <w:sz w:val="22"/>
          <w:szCs w:val="22"/>
        </w:rPr>
        <w:t>и</w:t>
      </w:r>
      <w:r w:rsidR="00B20D95">
        <w:rPr>
          <w:b/>
          <w:i/>
          <w:sz w:val="22"/>
          <w:szCs w:val="22"/>
        </w:rPr>
        <w:t xml:space="preserve"> </w:t>
      </w:r>
      <w:r w:rsidR="00B20D95">
        <w:rPr>
          <w:b/>
          <w:i/>
          <w:sz w:val="22"/>
          <w:szCs w:val="22"/>
          <w:lang w:val="en-US"/>
        </w:rPr>
        <w:t>worker</w:t>
      </w:r>
      <w:r w:rsidR="00B20D95" w:rsidRPr="00B20D95">
        <w:rPr>
          <w:b/>
          <w:i/>
          <w:sz w:val="22"/>
          <w:szCs w:val="22"/>
        </w:rPr>
        <w:t>2</w:t>
      </w:r>
      <w:r w:rsidR="00E51342" w:rsidRPr="00E51342">
        <w:rPr>
          <w:sz w:val="22"/>
          <w:szCs w:val="22"/>
        </w:rPr>
        <w:t>:</w:t>
      </w:r>
    </w:p>
    <w:p w:rsidR="00E51342" w:rsidRPr="00E51342" w:rsidRDefault="00E51342" w:rsidP="004414D9">
      <w:pPr>
        <w:pStyle w:val="CommentText"/>
        <w:rPr>
          <w:sz w:val="22"/>
          <w:szCs w:val="22"/>
        </w:rPr>
      </w:pPr>
    </w:p>
    <w:p w:rsidR="00B20D95" w:rsidRPr="00B20D95" w:rsidRDefault="00B20D95" w:rsidP="00B20D95">
      <w:pPr>
        <w:pStyle w:val="CommentText"/>
        <w:rPr>
          <w:i/>
          <w:sz w:val="22"/>
          <w:szCs w:val="22"/>
          <w:lang w:val="en-US"/>
        </w:rPr>
      </w:pPr>
      <w:r w:rsidRPr="00B20D95">
        <w:rPr>
          <w:i/>
          <w:sz w:val="22"/>
          <w:szCs w:val="22"/>
          <w:lang w:val="en-US"/>
        </w:rPr>
        <w:t xml:space="preserve"># BEGIN </w:t>
      </w:r>
      <w:proofErr w:type="spellStart"/>
      <w:r w:rsidRPr="00B20D95">
        <w:rPr>
          <w:i/>
          <w:sz w:val="22"/>
          <w:szCs w:val="22"/>
          <w:lang w:val="en-US"/>
        </w:rPr>
        <w:t>workers.properties</w:t>
      </w:r>
      <w:proofErr w:type="spellEnd"/>
    </w:p>
    <w:p w:rsidR="00B20D95" w:rsidRPr="00D15DCD" w:rsidRDefault="00B20D95" w:rsidP="00B20D95">
      <w:pPr>
        <w:pStyle w:val="CommentText"/>
        <w:rPr>
          <w:i/>
          <w:sz w:val="22"/>
          <w:szCs w:val="22"/>
          <w:lang w:val="en-US"/>
        </w:rPr>
      </w:pPr>
      <w:proofErr w:type="spellStart"/>
      <w:r w:rsidRPr="00B20D95">
        <w:rPr>
          <w:i/>
          <w:sz w:val="22"/>
          <w:szCs w:val="22"/>
          <w:lang w:val="en-US"/>
        </w:rPr>
        <w:t>worker.list</w:t>
      </w:r>
      <w:proofErr w:type="spellEnd"/>
      <w:r w:rsidRPr="00B20D95">
        <w:rPr>
          <w:i/>
          <w:sz w:val="22"/>
          <w:szCs w:val="22"/>
          <w:lang w:val="en-US"/>
        </w:rPr>
        <w:t>=worker1</w:t>
      </w:r>
      <w:proofErr w:type="gramStart"/>
      <w:r w:rsidRPr="00B20D95">
        <w:rPr>
          <w:i/>
          <w:sz w:val="22"/>
          <w:szCs w:val="22"/>
          <w:lang w:val="en-US"/>
        </w:rPr>
        <w:t>,worker2</w:t>
      </w:r>
      <w:proofErr w:type="gramEnd"/>
    </w:p>
    <w:p w:rsidR="00A01425" w:rsidRPr="00D15DCD" w:rsidRDefault="00A01425" w:rsidP="00B20D95">
      <w:pPr>
        <w:pStyle w:val="CommentText"/>
        <w:rPr>
          <w:i/>
          <w:sz w:val="22"/>
          <w:szCs w:val="22"/>
          <w:lang w:val="en-US"/>
        </w:rPr>
      </w:pPr>
    </w:p>
    <w:p w:rsidR="00B20D95" w:rsidRPr="00B20D95" w:rsidRDefault="00B20D95" w:rsidP="00B20D95">
      <w:pPr>
        <w:pStyle w:val="CommentText"/>
        <w:rPr>
          <w:i/>
          <w:sz w:val="22"/>
          <w:szCs w:val="22"/>
          <w:lang w:val="en-US"/>
        </w:rPr>
      </w:pPr>
      <w:r w:rsidRPr="00B20D95">
        <w:rPr>
          <w:i/>
          <w:sz w:val="22"/>
          <w:szCs w:val="22"/>
          <w:lang w:val="en-US"/>
        </w:rPr>
        <w:t>worker.worker1.port=8009</w:t>
      </w:r>
    </w:p>
    <w:p w:rsidR="00B20D95" w:rsidRPr="00B20D95" w:rsidRDefault="00B20D95" w:rsidP="00B20D95">
      <w:pPr>
        <w:pStyle w:val="CommentText"/>
        <w:rPr>
          <w:i/>
          <w:sz w:val="22"/>
          <w:szCs w:val="22"/>
          <w:lang w:val="en-US"/>
        </w:rPr>
      </w:pPr>
      <w:r w:rsidRPr="00B20D95">
        <w:rPr>
          <w:i/>
          <w:sz w:val="22"/>
          <w:szCs w:val="22"/>
          <w:lang w:val="en-US"/>
        </w:rPr>
        <w:t>worker.worker1.host=</w:t>
      </w:r>
      <w:proofErr w:type="spellStart"/>
      <w:r w:rsidRPr="00B20D95">
        <w:rPr>
          <w:i/>
          <w:sz w:val="22"/>
          <w:szCs w:val="22"/>
          <w:lang w:val="en-US"/>
        </w:rPr>
        <w:t>localhost</w:t>
      </w:r>
      <w:proofErr w:type="spellEnd"/>
    </w:p>
    <w:p w:rsidR="00B20D95" w:rsidRDefault="00B20D95" w:rsidP="00B20D95">
      <w:pPr>
        <w:pStyle w:val="CommentText"/>
        <w:rPr>
          <w:i/>
          <w:sz w:val="22"/>
          <w:szCs w:val="22"/>
          <w:lang w:val="en-US"/>
        </w:rPr>
      </w:pPr>
      <w:r w:rsidRPr="00B20D95">
        <w:rPr>
          <w:i/>
          <w:sz w:val="22"/>
          <w:szCs w:val="22"/>
          <w:lang w:val="en-US"/>
        </w:rPr>
        <w:t>worker.worker1.type=ajp13</w:t>
      </w:r>
    </w:p>
    <w:p w:rsidR="00B20D95" w:rsidRPr="00B20D95" w:rsidRDefault="00B20D95" w:rsidP="00B20D95">
      <w:pPr>
        <w:pStyle w:val="CommentText"/>
        <w:rPr>
          <w:i/>
          <w:sz w:val="22"/>
          <w:szCs w:val="22"/>
          <w:lang w:val="en-US"/>
        </w:rPr>
      </w:pPr>
    </w:p>
    <w:p w:rsidR="00B20D95" w:rsidRPr="00B20D95" w:rsidRDefault="00B20D95" w:rsidP="00B20D95">
      <w:pPr>
        <w:pStyle w:val="CommentText"/>
        <w:rPr>
          <w:i/>
          <w:sz w:val="22"/>
          <w:szCs w:val="22"/>
          <w:lang w:val="en-US"/>
        </w:rPr>
      </w:pPr>
      <w:r w:rsidRPr="00B20D95">
        <w:rPr>
          <w:i/>
          <w:sz w:val="22"/>
          <w:szCs w:val="22"/>
          <w:lang w:val="en-US"/>
        </w:rPr>
        <w:t>worker.worker2.port=8109</w:t>
      </w:r>
    </w:p>
    <w:p w:rsidR="00B20D95" w:rsidRPr="00B20D95" w:rsidRDefault="00B20D95" w:rsidP="00B20D95">
      <w:pPr>
        <w:pStyle w:val="CommentText"/>
        <w:rPr>
          <w:i/>
          <w:sz w:val="22"/>
          <w:szCs w:val="22"/>
          <w:lang w:val="en-US"/>
        </w:rPr>
      </w:pPr>
      <w:r w:rsidRPr="00B20D95">
        <w:rPr>
          <w:i/>
          <w:sz w:val="22"/>
          <w:szCs w:val="22"/>
          <w:lang w:val="en-US"/>
        </w:rPr>
        <w:t>worker.worker2.host=</w:t>
      </w:r>
      <w:proofErr w:type="spellStart"/>
      <w:r w:rsidRPr="00B20D95">
        <w:rPr>
          <w:i/>
          <w:sz w:val="22"/>
          <w:szCs w:val="22"/>
          <w:lang w:val="en-US"/>
        </w:rPr>
        <w:t>localhost</w:t>
      </w:r>
      <w:proofErr w:type="spellEnd"/>
    </w:p>
    <w:p w:rsidR="00B20D95" w:rsidRPr="00D15DCD" w:rsidRDefault="00B20D95" w:rsidP="00B20D95">
      <w:pPr>
        <w:pStyle w:val="CommentText"/>
        <w:rPr>
          <w:i/>
          <w:sz w:val="22"/>
          <w:szCs w:val="22"/>
          <w:lang w:val="en-US"/>
        </w:rPr>
      </w:pPr>
      <w:r w:rsidRPr="00B20D95">
        <w:rPr>
          <w:i/>
          <w:sz w:val="22"/>
          <w:szCs w:val="22"/>
          <w:lang w:val="en-US"/>
        </w:rPr>
        <w:t>worker.worker2.type=ajp13</w:t>
      </w:r>
    </w:p>
    <w:p w:rsidR="00A01425" w:rsidRPr="00D15DCD" w:rsidRDefault="00A01425" w:rsidP="00B20D95">
      <w:pPr>
        <w:pStyle w:val="CommentText"/>
        <w:rPr>
          <w:i/>
          <w:sz w:val="22"/>
          <w:szCs w:val="22"/>
          <w:lang w:val="en-US"/>
        </w:rPr>
      </w:pPr>
    </w:p>
    <w:p w:rsidR="00E51342" w:rsidRPr="00D15DCD" w:rsidRDefault="00B20D95" w:rsidP="00B20D95">
      <w:pPr>
        <w:pStyle w:val="CommentText"/>
        <w:rPr>
          <w:i/>
          <w:sz w:val="22"/>
          <w:szCs w:val="22"/>
          <w:lang w:val="en-US"/>
        </w:rPr>
      </w:pPr>
      <w:r w:rsidRPr="00D15DCD">
        <w:rPr>
          <w:i/>
          <w:sz w:val="22"/>
          <w:szCs w:val="22"/>
          <w:lang w:val="en-US"/>
        </w:rPr>
        <w:t xml:space="preserve"># </w:t>
      </w:r>
      <w:r w:rsidRPr="00B20D95">
        <w:rPr>
          <w:i/>
          <w:sz w:val="22"/>
          <w:szCs w:val="22"/>
          <w:lang w:val="en-US"/>
        </w:rPr>
        <w:t>END</w:t>
      </w:r>
      <w:r w:rsidRPr="00D15DCD">
        <w:rPr>
          <w:i/>
          <w:sz w:val="22"/>
          <w:szCs w:val="22"/>
          <w:lang w:val="en-US"/>
        </w:rPr>
        <w:t xml:space="preserve"> </w:t>
      </w:r>
      <w:proofErr w:type="spellStart"/>
      <w:r w:rsidRPr="00B20D95">
        <w:rPr>
          <w:i/>
          <w:sz w:val="22"/>
          <w:szCs w:val="22"/>
          <w:lang w:val="en-US"/>
        </w:rPr>
        <w:t>workers</w:t>
      </w:r>
      <w:r w:rsidRPr="00D15DCD">
        <w:rPr>
          <w:i/>
          <w:sz w:val="22"/>
          <w:szCs w:val="22"/>
          <w:lang w:val="en-US"/>
        </w:rPr>
        <w:t>.</w:t>
      </w:r>
      <w:r w:rsidRPr="00B20D95">
        <w:rPr>
          <w:i/>
          <w:sz w:val="22"/>
          <w:szCs w:val="22"/>
          <w:lang w:val="en-US"/>
        </w:rPr>
        <w:t>properties</w:t>
      </w:r>
      <w:proofErr w:type="spellEnd"/>
    </w:p>
    <w:p w:rsidR="00B20D95" w:rsidRPr="00D15DCD" w:rsidRDefault="00B20D95" w:rsidP="00B20D95">
      <w:pPr>
        <w:pStyle w:val="CommentText"/>
        <w:rPr>
          <w:sz w:val="22"/>
          <w:szCs w:val="22"/>
          <w:lang w:val="en-US"/>
        </w:rPr>
      </w:pPr>
    </w:p>
    <w:p w:rsidR="00B6222B" w:rsidRDefault="00B6222B" w:rsidP="00B6222B">
      <w:pPr>
        <w:pStyle w:val="Heading3"/>
      </w:pPr>
      <w:bookmarkStart w:id="32" w:name="_Toc454880651"/>
      <w:proofErr w:type="spellStart"/>
      <w:r>
        <w:rPr>
          <w:lang w:val="en-US"/>
        </w:rPr>
        <w:t>Настройка</w:t>
      </w:r>
      <w:proofErr w:type="spellEnd"/>
      <w:r>
        <w:rPr>
          <w:lang w:val="en-US"/>
        </w:rPr>
        <w:t xml:space="preserve"> </w:t>
      </w:r>
      <w:proofErr w:type="spellStart"/>
      <w:r w:rsidRPr="005A0691">
        <w:t>mod</w:t>
      </w:r>
      <w:proofErr w:type="spellEnd"/>
      <w:r w:rsidRPr="005A0691">
        <w:t>_</w:t>
      </w:r>
      <w:proofErr w:type="spellStart"/>
      <w:r w:rsidRPr="005A0691">
        <w:rPr>
          <w:lang w:val="en-US"/>
        </w:rPr>
        <w:t>jk</w:t>
      </w:r>
      <w:proofErr w:type="spellEnd"/>
      <w:r w:rsidRPr="005A0691">
        <w:t>.</w:t>
      </w:r>
      <w:r w:rsidRPr="005A0691">
        <w:rPr>
          <w:lang w:val="en-US"/>
        </w:rPr>
        <w:t>conf</w:t>
      </w:r>
      <w:bookmarkEnd w:id="32"/>
    </w:p>
    <w:p w:rsidR="00B6222B" w:rsidRPr="00B6222B" w:rsidRDefault="00B6222B" w:rsidP="004414D9">
      <w:pPr>
        <w:pStyle w:val="CommentText"/>
        <w:rPr>
          <w:sz w:val="22"/>
          <w:szCs w:val="22"/>
        </w:rPr>
      </w:pPr>
    </w:p>
    <w:p w:rsidR="005A0691" w:rsidRPr="005A0691" w:rsidRDefault="00CA1D89" w:rsidP="004414D9">
      <w:pPr>
        <w:pStyle w:val="CommentText"/>
        <w:rPr>
          <w:sz w:val="22"/>
          <w:szCs w:val="22"/>
        </w:rPr>
      </w:pPr>
      <w:r>
        <w:rPr>
          <w:sz w:val="22"/>
          <w:szCs w:val="22"/>
        </w:rPr>
        <w:t xml:space="preserve">Файл </w:t>
      </w:r>
      <w:proofErr w:type="spellStart"/>
      <w:r w:rsidR="004414D9" w:rsidRPr="005A0691">
        <w:rPr>
          <w:i/>
          <w:sz w:val="22"/>
          <w:szCs w:val="22"/>
        </w:rPr>
        <w:t>mod</w:t>
      </w:r>
      <w:proofErr w:type="spellEnd"/>
      <w:r w:rsidR="004414D9" w:rsidRPr="005A0691">
        <w:rPr>
          <w:i/>
          <w:sz w:val="22"/>
          <w:szCs w:val="22"/>
        </w:rPr>
        <w:t>_</w:t>
      </w:r>
      <w:proofErr w:type="spellStart"/>
      <w:r w:rsidR="004414D9" w:rsidRPr="005A0691">
        <w:rPr>
          <w:i/>
          <w:sz w:val="22"/>
          <w:szCs w:val="22"/>
          <w:lang w:val="en-US"/>
        </w:rPr>
        <w:t>jk</w:t>
      </w:r>
      <w:proofErr w:type="spellEnd"/>
      <w:r w:rsidR="004414D9" w:rsidRPr="005A0691">
        <w:rPr>
          <w:i/>
          <w:sz w:val="22"/>
          <w:szCs w:val="22"/>
        </w:rPr>
        <w:t>.</w:t>
      </w:r>
      <w:r w:rsidR="004414D9" w:rsidRPr="005A0691">
        <w:rPr>
          <w:i/>
          <w:sz w:val="22"/>
          <w:szCs w:val="22"/>
          <w:lang w:val="en-US"/>
        </w:rPr>
        <w:t>conf</w:t>
      </w:r>
      <w:r w:rsidR="004414D9" w:rsidRPr="004414D9">
        <w:rPr>
          <w:sz w:val="22"/>
          <w:szCs w:val="22"/>
        </w:rPr>
        <w:t xml:space="preserve"> </w:t>
      </w:r>
      <w:r>
        <w:rPr>
          <w:sz w:val="22"/>
          <w:szCs w:val="22"/>
        </w:rPr>
        <w:t xml:space="preserve">указывает </w:t>
      </w:r>
      <w:r w:rsidR="005A0691">
        <w:rPr>
          <w:sz w:val="22"/>
          <w:szCs w:val="22"/>
        </w:rPr>
        <w:t>группам ресурсов</w:t>
      </w:r>
      <w:r w:rsidR="002F00D1">
        <w:rPr>
          <w:sz w:val="22"/>
          <w:szCs w:val="22"/>
        </w:rPr>
        <w:t xml:space="preserve"> (приложениям)</w:t>
      </w:r>
      <w:r w:rsidR="005A0691">
        <w:rPr>
          <w:sz w:val="22"/>
          <w:szCs w:val="22"/>
        </w:rPr>
        <w:t xml:space="preserve"> </w:t>
      </w:r>
      <w:proofErr w:type="gramStart"/>
      <w:r w:rsidR="005A0691">
        <w:rPr>
          <w:sz w:val="22"/>
          <w:szCs w:val="22"/>
        </w:rPr>
        <w:t>соответствующи</w:t>
      </w:r>
      <w:r>
        <w:rPr>
          <w:sz w:val="22"/>
          <w:szCs w:val="22"/>
        </w:rPr>
        <w:t>е</w:t>
      </w:r>
      <w:proofErr w:type="gramEnd"/>
      <w:r>
        <w:rPr>
          <w:sz w:val="22"/>
          <w:szCs w:val="22"/>
        </w:rPr>
        <w:t xml:space="preserve"> </w:t>
      </w:r>
      <w:r w:rsidR="005A0691">
        <w:rPr>
          <w:sz w:val="22"/>
          <w:szCs w:val="22"/>
        </w:rPr>
        <w:t xml:space="preserve">им </w:t>
      </w:r>
      <w:r w:rsidR="005A0691">
        <w:rPr>
          <w:sz w:val="22"/>
          <w:szCs w:val="22"/>
          <w:lang w:val="en-US"/>
        </w:rPr>
        <w:t>worker</w:t>
      </w:r>
      <w:r w:rsidR="005A0691" w:rsidRPr="005A0691">
        <w:rPr>
          <w:sz w:val="22"/>
          <w:szCs w:val="22"/>
        </w:rPr>
        <w:t>-</w:t>
      </w:r>
      <w:proofErr w:type="spellStart"/>
      <w:r>
        <w:rPr>
          <w:sz w:val="22"/>
          <w:szCs w:val="22"/>
        </w:rPr>
        <w:t>ы</w:t>
      </w:r>
      <w:proofErr w:type="spellEnd"/>
      <w:r w:rsidR="005A0691">
        <w:rPr>
          <w:sz w:val="22"/>
          <w:szCs w:val="22"/>
        </w:rPr>
        <w:t>.</w:t>
      </w:r>
    </w:p>
    <w:p w:rsidR="00A82FEE" w:rsidRPr="00A82FEE" w:rsidRDefault="00A82FEE" w:rsidP="00CA1D89">
      <w:r>
        <w:t xml:space="preserve">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 xml:space="preserve"> </w:t>
      </w:r>
      <w:r>
        <w:t xml:space="preserve">создаётся в ручном режиме и размещается в директории </w:t>
      </w:r>
      <w:r w:rsidR="00D6493F" w:rsidRPr="00A82FEE">
        <w:rPr>
          <w:i/>
        </w:rPr>
        <w:t>%</w:t>
      </w:r>
      <w:r w:rsidR="00D6493F" w:rsidRPr="00A82FEE">
        <w:rPr>
          <w:i/>
          <w:lang w:val="en-US"/>
        </w:rPr>
        <w:t>APACHE</w:t>
      </w:r>
      <w:r w:rsidR="00D6493F" w:rsidRPr="00A82FEE">
        <w:rPr>
          <w:i/>
        </w:rPr>
        <w:t>_</w:t>
      </w:r>
      <w:r w:rsidR="00D6493F" w:rsidRPr="00A82FEE">
        <w:rPr>
          <w:i/>
          <w:lang w:val="en-US"/>
        </w:rPr>
        <w:t>HOME</w:t>
      </w:r>
      <w:r w:rsidR="00D6493F" w:rsidRPr="00A82FEE">
        <w:rPr>
          <w:i/>
        </w:rPr>
        <w:t>%</w:t>
      </w:r>
      <w:r w:rsidR="00B41528" w:rsidRPr="00A82FEE">
        <w:rPr>
          <w:i/>
        </w:rPr>
        <w:t>/</w:t>
      </w:r>
      <w:r w:rsidR="00B41528" w:rsidRPr="00A82FEE">
        <w:rPr>
          <w:i/>
          <w:lang w:val="en-US"/>
        </w:rPr>
        <w:t>conf</w:t>
      </w:r>
      <w:r w:rsidR="00D6493F" w:rsidRPr="00D6493F">
        <w:rPr>
          <w:i/>
        </w:rPr>
        <w:t>/</w:t>
      </w:r>
      <w:proofErr w:type="spellStart"/>
      <w:r w:rsidR="00D6493F">
        <w:rPr>
          <w:i/>
          <w:lang w:val="en-US"/>
        </w:rPr>
        <w:t>jk</w:t>
      </w:r>
      <w:proofErr w:type="spellEnd"/>
      <w:r w:rsidR="00B41528">
        <w:rPr>
          <w:i/>
        </w:rPr>
        <w:t xml:space="preserve"> </w:t>
      </w:r>
      <w:r w:rsidR="00B41528">
        <w:t xml:space="preserve"> (предлагаемый режим, когда </w:t>
      </w:r>
      <w:r w:rsidR="00B41528" w:rsidRPr="00A82FEE">
        <w:rPr>
          <w:i/>
          <w:lang w:val="en-US"/>
        </w:rPr>
        <w:t>mod</w:t>
      </w:r>
      <w:r w:rsidR="00B41528" w:rsidRPr="00A82FEE">
        <w:rPr>
          <w:i/>
        </w:rPr>
        <w:t>_</w:t>
      </w:r>
      <w:proofErr w:type="spellStart"/>
      <w:r w:rsidR="00B41528" w:rsidRPr="00A82FEE">
        <w:rPr>
          <w:i/>
          <w:lang w:val="en-US"/>
        </w:rPr>
        <w:t>jk</w:t>
      </w:r>
      <w:proofErr w:type="spellEnd"/>
      <w:r w:rsidR="00B41528" w:rsidRPr="00A82FEE">
        <w:rPr>
          <w:i/>
        </w:rPr>
        <w:t>.</w:t>
      </w:r>
      <w:r w:rsidR="00B41528" w:rsidRPr="00A82FEE">
        <w:rPr>
          <w:i/>
          <w:lang w:val="en-US"/>
        </w:rPr>
        <w:t>conf</w:t>
      </w:r>
      <w:r w:rsidR="00B41528" w:rsidRPr="00A82FEE">
        <w:t xml:space="preserve"> </w:t>
      </w:r>
      <w:r w:rsidR="00B41528">
        <w:t xml:space="preserve">автоматически создаётся при запуске </w:t>
      </w:r>
      <w:r w:rsidR="00B41528">
        <w:rPr>
          <w:lang w:val="en-US"/>
        </w:rPr>
        <w:t>Tomcat</w:t>
      </w:r>
      <w:r w:rsidR="00B41528" w:rsidRPr="00B41528">
        <w:t xml:space="preserve">, </w:t>
      </w:r>
      <w:r w:rsidR="00B41528">
        <w:t>работает некорректно)</w:t>
      </w:r>
      <w:r w:rsidRPr="00A82FEE">
        <w:t>.</w:t>
      </w:r>
    </w:p>
    <w:p w:rsidR="00A82FEE" w:rsidRPr="00B41528" w:rsidRDefault="00A82FEE" w:rsidP="00CA1D89"/>
    <w:p w:rsidR="00E93FF0" w:rsidRPr="00E93FF0" w:rsidRDefault="00A82FEE" w:rsidP="00CA1D89">
      <w:proofErr w:type="gramStart"/>
      <w:r>
        <w:t>В</w:t>
      </w:r>
      <w:r w:rsidR="00E93FF0">
        <w:t xml:space="preserve"> </w:t>
      </w:r>
      <w:r w:rsidR="00E93FF0" w:rsidRPr="00D6493F">
        <w:rPr>
          <w:u w:val="single"/>
        </w:rPr>
        <w:t>п.</w:t>
      </w:r>
      <w:r w:rsidR="003835CF">
        <w:fldChar w:fldCharType="begin"/>
      </w:r>
      <w:r w:rsidR="00EA191F">
        <w:instrText xml:space="preserve"> REF _Ref447132289 \h  \* MERGEFORMAT </w:instrText>
      </w:r>
      <w:r w:rsidR="003835CF">
        <w:fldChar w:fldCharType="separate"/>
      </w:r>
      <w:r w:rsidR="00F2363B" w:rsidRPr="00F2363B">
        <w:rPr>
          <w:i/>
          <w:u w:val="single"/>
        </w:rPr>
        <w:t xml:space="preserve">Приложение 4.Пример настройки файла </w:t>
      </w:r>
      <w:r w:rsidR="00F2363B" w:rsidRPr="00F2363B">
        <w:rPr>
          <w:i/>
          <w:u w:val="single"/>
          <w:lang w:val="en-US"/>
        </w:rPr>
        <w:t>mod</w:t>
      </w:r>
      <w:r w:rsidR="00F2363B" w:rsidRPr="00F2363B">
        <w:rPr>
          <w:i/>
          <w:u w:val="single"/>
        </w:rPr>
        <w:t>_</w:t>
      </w:r>
      <w:proofErr w:type="spellStart"/>
      <w:r w:rsidR="00F2363B" w:rsidRPr="00F2363B">
        <w:rPr>
          <w:i/>
          <w:u w:val="single"/>
          <w:lang w:val="en-US"/>
        </w:rPr>
        <w:t>jk</w:t>
      </w:r>
      <w:proofErr w:type="spellEnd"/>
      <w:r w:rsidR="00F2363B" w:rsidRPr="00F2363B">
        <w:rPr>
          <w:i/>
          <w:u w:val="single"/>
        </w:rPr>
        <w:t>.</w:t>
      </w:r>
      <w:r w:rsidR="00F2363B" w:rsidRPr="00F2363B">
        <w:rPr>
          <w:i/>
          <w:u w:val="single"/>
          <w:lang w:val="en-US"/>
        </w:rPr>
        <w:t>conf</w:t>
      </w:r>
      <w:r w:rsidR="003835CF">
        <w:fldChar w:fldCharType="end"/>
      </w:r>
      <w:r w:rsidR="00E93FF0">
        <w:t xml:space="preserve"> приведён пример </w:t>
      </w:r>
      <w:r w:rsidRPr="00A82FEE">
        <w:rPr>
          <w:b/>
        </w:rPr>
        <w:t>ручной</w:t>
      </w:r>
      <w:r>
        <w:t xml:space="preserve"> </w:t>
      </w:r>
      <w:r w:rsidR="00E93FF0">
        <w:t xml:space="preserve">настройки, обеспечивающей работу с </w:t>
      </w:r>
      <w:r>
        <w:t xml:space="preserve">встроенными примерами приложений </w:t>
      </w:r>
      <w:r w:rsidRPr="00A82FEE">
        <w:rPr>
          <w:lang w:val="en-US"/>
        </w:rPr>
        <w:t>Tomcat</w:t>
      </w:r>
      <w:r w:rsidR="00E93FF0">
        <w:t>)</w:t>
      </w:r>
      <w:r w:rsidR="00CA1D89">
        <w:t>.</w:t>
      </w:r>
      <w:proofErr w:type="gramEnd"/>
    </w:p>
    <w:p w:rsidR="00E93FF0" w:rsidRPr="00A82FEE" w:rsidRDefault="00E93FF0" w:rsidP="00011DA0"/>
    <w:p w:rsidR="00B6222B" w:rsidRDefault="00B6222B" w:rsidP="00B6222B">
      <w:pPr>
        <w:pStyle w:val="Heading3"/>
      </w:pPr>
      <w:bookmarkStart w:id="33" w:name="_Toc454880652"/>
      <w:proofErr w:type="spellStart"/>
      <w:r>
        <w:rPr>
          <w:lang w:val="en-US"/>
        </w:rPr>
        <w:t>Нас</w:t>
      </w:r>
      <w:proofErr w:type="spellEnd"/>
      <w:r>
        <w:t xml:space="preserve">тройка </w:t>
      </w:r>
      <w:proofErr w:type="spellStart"/>
      <w:r w:rsidRPr="00A82FEE">
        <w:rPr>
          <w:lang w:val="en-US"/>
        </w:rPr>
        <w:t>httpd</w:t>
      </w:r>
      <w:proofErr w:type="spellEnd"/>
      <w:r w:rsidRPr="00A82FEE">
        <w:t>.</w:t>
      </w:r>
      <w:r w:rsidRPr="00A82FEE">
        <w:rPr>
          <w:lang w:val="en-US"/>
        </w:rPr>
        <w:t>conf</w:t>
      </w:r>
      <w:bookmarkEnd w:id="33"/>
    </w:p>
    <w:p w:rsidR="00B6222B" w:rsidRPr="00B6222B" w:rsidRDefault="00B6222B" w:rsidP="00CA1D89"/>
    <w:p w:rsidR="00A82FEE" w:rsidRPr="00A82FEE" w:rsidRDefault="00A82FEE" w:rsidP="00CA1D89">
      <w:r>
        <w:t>В</w:t>
      </w:r>
      <w:r w:rsidRPr="00A82FEE">
        <w:t xml:space="preserve"> </w:t>
      </w:r>
      <w:r>
        <w:t>конце файла</w:t>
      </w:r>
      <w:r w:rsidRPr="00A82FEE">
        <w:t xml:space="preserve"> </w:t>
      </w:r>
      <w:proofErr w:type="spellStart"/>
      <w:r w:rsidRPr="00A82FEE">
        <w:rPr>
          <w:i/>
          <w:lang w:val="en-US"/>
        </w:rPr>
        <w:t>httpd</w:t>
      </w:r>
      <w:proofErr w:type="spellEnd"/>
      <w:r w:rsidRPr="00A82FEE">
        <w:rPr>
          <w:i/>
        </w:rPr>
        <w:t>.</w:t>
      </w:r>
      <w:r w:rsidRPr="00A82FEE">
        <w:rPr>
          <w:i/>
          <w:lang w:val="en-US"/>
        </w:rPr>
        <w:t>conf</w:t>
      </w:r>
      <w:r w:rsidRPr="00A82FEE">
        <w:t xml:space="preserve"> </w:t>
      </w:r>
      <w:r>
        <w:t>необходимо</w:t>
      </w:r>
      <w:r w:rsidRPr="00A82FEE">
        <w:t xml:space="preserve"> </w:t>
      </w:r>
      <w:r>
        <w:t xml:space="preserve">подключить файл </w:t>
      </w:r>
      <w:r w:rsidRPr="00A82FEE">
        <w:rPr>
          <w:i/>
          <w:lang w:val="en-US"/>
        </w:rPr>
        <w:t>mod</w:t>
      </w:r>
      <w:r w:rsidRPr="00A82FEE">
        <w:rPr>
          <w:i/>
        </w:rPr>
        <w:t>_</w:t>
      </w:r>
      <w:proofErr w:type="spellStart"/>
      <w:r w:rsidRPr="00A82FEE">
        <w:rPr>
          <w:i/>
          <w:lang w:val="en-US"/>
        </w:rPr>
        <w:t>jk</w:t>
      </w:r>
      <w:proofErr w:type="spellEnd"/>
      <w:r w:rsidRPr="00A82FEE">
        <w:rPr>
          <w:i/>
        </w:rPr>
        <w:t>.</w:t>
      </w:r>
      <w:r w:rsidRPr="00A82FEE">
        <w:rPr>
          <w:i/>
          <w:lang w:val="en-US"/>
        </w:rPr>
        <w:t>conf</w:t>
      </w:r>
      <w:r w:rsidRPr="00A82FEE">
        <w:t>:</w:t>
      </w:r>
      <w:r w:rsidRPr="00A82FEE">
        <w:rPr>
          <w:i/>
        </w:rPr>
        <w:t xml:space="preserve"> </w:t>
      </w:r>
    </w:p>
    <w:p w:rsidR="00A82FEE" w:rsidRPr="00560575" w:rsidRDefault="00B41528" w:rsidP="00011DA0">
      <w:pPr>
        <w:rPr>
          <w:lang w:val="en-US"/>
        </w:rPr>
      </w:pPr>
      <w:r w:rsidRPr="00560575">
        <w:rPr>
          <w:lang w:val="en-US"/>
        </w:rPr>
        <w:t>…</w:t>
      </w:r>
    </w:p>
    <w:p w:rsidR="00B41528" w:rsidRPr="00B41528" w:rsidRDefault="00B41528" w:rsidP="00B41528">
      <w:pPr>
        <w:rPr>
          <w:i/>
          <w:lang w:val="en-US"/>
        </w:rPr>
      </w:pPr>
      <w:r w:rsidRPr="00B41528">
        <w:rPr>
          <w:i/>
          <w:lang w:val="en-US"/>
        </w:rPr>
        <w:t xml:space="preserve"># </w:t>
      </w:r>
      <w:proofErr w:type="gramStart"/>
      <w:r w:rsidRPr="00B41528">
        <w:rPr>
          <w:i/>
          <w:lang w:val="en-US"/>
        </w:rPr>
        <w:t>Include</w:t>
      </w:r>
      <w:proofErr w:type="gramEnd"/>
      <w:r w:rsidRPr="00B41528">
        <w:rPr>
          <w:i/>
          <w:lang w:val="en-US"/>
        </w:rPr>
        <w:t xml:space="preserve"> </w:t>
      </w:r>
      <w:proofErr w:type="spellStart"/>
      <w:r w:rsidRPr="00B41528">
        <w:rPr>
          <w:i/>
          <w:lang w:val="en-US"/>
        </w:rPr>
        <w:t>mod_jk's</w:t>
      </w:r>
      <w:proofErr w:type="spellEnd"/>
      <w:r w:rsidRPr="00B41528">
        <w:rPr>
          <w:i/>
          <w:lang w:val="en-US"/>
        </w:rPr>
        <w:t xml:space="preserve"> specific configuration file  </w:t>
      </w:r>
    </w:p>
    <w:p w:rsidR="00B41528" w:rsidRPr="00E51342" w:rsidRDefault="00B41528" w:rsidP="00B41528">
      <w:pPr>
        <w:rPr>
          <w:lang w:val="en-US"/>
        </w:rPr>
      </w:pPr>
      <w:r w:rsidRPr="00B41528">
        <w:rPr>
          <w:i/>
          <w:lang w:val="en-US"/>
        </w:rPr>
        <w:t xml:space="preserve">Include </w:t>
      </w:r>
      <w:r w:rsidR="00D6493F" w:rsidRPr="00A82FEE">
        <w:rPr>
          <w:i/>
          <w:lang w:val="en-US"/>
        </w:rPr>
        <w:t>conf</w:t>
      </w:r>
      <w:r w:rsidR="00D6493F" w:rsidRPr="00D6493F">
        <w:rPr>
          <w:i/>
          <w:lang w:val="en-US"/>
        </w:rPr>
        <w:t>/</w:t>
      </w:r>
      <w:proofErr w:type="spellStart"/>
      <w:r w:rsidR="00D6493F">
        <w:rPr>
          <w:i/>
          <w:lang w:val="en-US"/>
        </w:rPr>
        <w:t>jk</w:t>
      </w:r>
      <w:proofErr w:type="spellEnd"/>
      <w:r w:rsidR="00D6493F">
        <w:rPr>
          <w:i/>
          <w:lang w:val="en-US"/>
        </w:rPr>
        <w:t>/</w:t>
      </w:r>
      <w:proofErr w:type="spellStart"/>
      <w:r w:rsidRPr="00B41528">
        <w:rPr>
          <w:i/>
          <w:lang w:val="en-US"/>
        </w:rPr>
        <w:t>mod_jk.conf</w:t>
      </w:r>
      <w:proofErr w:type="spellEnd"/>
      <w:r w:rsidR="00E51342">
        <w:rPr>
          <w:i/>
          <w:lang w:val="en-US"/>
        </w:rPr>
        <w:t xml:space="preserve">  </w:t>
      </w:r>
    </w:p>
    <w:p w:rsidR="00B41528" w:rsidRPr="00A82FEE" w:rsidRDefault="00B41528" w:rsidP="00011DA0">
      <w:r>
        <w:t>…</w:t>
      </w:r>
    </w:p>
    <w:p w:rsidR="00E93FF0" w:rsidRDefault="00E93FF0" w:rsidP="00E93FF0">
      <w:bookmarkStart w:id="34" w:name="_Toc395605108"/>
    </w:p>
    <w:p w:rsidR="00E36CC0" w:rsidRDefault="00E36CC0" w:rsidP="00E36CC0">
      <w:pPr>
        <w:pStyle w:val="Heading3"/>
        <w:rPr>
          <w:lang w:val="en-US"/>
        </w:rPr>
      </w:pPr>
      <w:bookmarkStart w:id="35" w:name="_Toc454880653"/>
      <w:proofErr w:type="spellStart"/>
      <w:r>
        <w:t>Коннектор</w:t>
      </w:r>
      <w:proofErr w:type="spellEnd"/>
      <w:r>
        <w:t xml:space="preserve"> </w:t>
      </w:r>
      <w:proofErr w:type="spellStart"/>
      <w:r>
        <w:t>mod_jk</w:t>
      </w:r>
      <w:bookmarkEnd w:id="35"/>
      <w:proofErr w:type="spellEnd"/>
    </w:p>
    <w:p w:rsidR="00F52160" w:rsidRPr="00F52160" w:rsidRDefault="00F52160" w:rsidP="00F52160">
      <w:pPr>
        <w:rPr>
          <w:lang w:val="en-US"/>
        </w:rPr>
      </w:pPr>
    </w:p>
    <w:p w:rsidR="00E36CC0" w:rsidRDefault="00E36CC0" w:rsidP="00E36CC0">
      <w:r w:rsidRPr="004F159C">
        <w:rPr>
          <w:i/>
          <w:lang w:val="en-US"/>
        </w:rPr>
        <w:t>mod</w:t>
      </w:r>
      <w:r w:rsidRPr="004F159C">
        <w:rPr>
          <w:i/>
        </w:rPr>
        <w:t>_</w:t>
      </w:r>
      <w:proofErr w:type="spellStart"/>
      <w:r w:rsidRPr="004F159C">
        <w:rPr>
          <w:i/>
          <w:lang w:val="en-US"/>
        </w:rPr>
        <w:t>jk</w:t>
      </w:r>
      <w:proofErr w:type="spellEnd"/>
      <w:r w:rsidRPr="003000B2">
        <w:t xml:space="preserve"> – </w:t>
      </w:r>
      <w:proofErr w:type="spellStart"/>
      <w:r>
        <w:t>коннектор</w:t>
      </w:r>
      <w:proofErr w:type="spellEnd"/>
      <w:r>
        <w:t>, поддерживающий</w:t>
      </w:r>
      <w:r w:rsidR="008F4EDA">
        <w:t xml:space="preserve"> взаимодействие</w:t>
      </w:r>
      <w:r>
        <w:t xml:space="preserve"> </w:t>
      </w:r>
      <w:r>
        <w:rPr>
          <w:lang w:val="en-US"/>
        </w:rPr>
        <w:t>Apache</w:t>
      </w:r>
      <w:r w:rsidRPr="00E05E5C">
        <w:t xml:space="preserve"> </w:t>
      </w:r>
      <w:r>
        <w:rPr>
          <w:lang w:val="en-US"/>
        </w:rPr>
        <w:t>HTTPD</w:t>
      </w:r>
      <w:r w:rsidRPr="003000B2">
        <w:t>-</w:t>
      </w:r>
      <w:r>
        <w:rPr>
          <w:lang w:val="en-US"/>
        </w:rPr>
        <w:t>Tomcat</w:t>
      </w:r>
      <w:r w:rsidRPr="003000B2">
        <w:t xml:space="preserve"> </w:t>
      </w:r>
      <w:r w:rsidR="008F4EDA">
        <w:t xml:space="preserve">по протоколу </w:t>
      </w:r>
      <w:r w:rsidR="008F4EDA">
        <w:rPr>
          <w:lang w:val="en-US"/>
        </w:rPr>
        <w:t>AJP</w:t>
      </w:r>
      <w:r w:rsidR="008F4EDA" w:rsidRPr="008F4EDA">
        <w:t xml:space="preserve"> </w:t>
      </w:r>
      <w:r>
        <w:t xml:space="preserve">со стороны </w:t>
      </w:r>
      <w:r>
        <w:rPr>
          <w:lang w:val="en-US"/>
        </w:rPr>
        <w:t>HTTPD</w:t>
      </w:r>
      <w:r w:rsidRPr="003000B2">
        <w:t>.</w:t>
      </w:r>
    </w:p>
    <w:p w:rsidR="00E36CC0" w:rsidRPr="00E36CC0" w:rsidRDefault="00E36CC0" w:rsidP="00E36CC0">
      <w:r>
        <w:t>Она добавляется в директорию %</w:t>
      </w:r>
      <w:r>
        <w:rPr>
          <w:lang w:val="en-US"/>
        </w:rPr>
        <w:t>APACHE</w:t>
      </w:r>
      <w:r w:rsidRPr="00E36CC0">
        <w:t>_</w:t>
      </w:r>
      <w:r>
        <w:rPr>
          <w:lang w:val="en-US"/>
        </w:rPr>
        <w:t>HOME</w:t>
      </w:r>
      <w:r>
        <w:t>%</w:t>
      </w:r>
      <w:r w:rsidRPr="00E36CC0">
        <w:t>/</w:t>
      </w:r>
      <w:r>
        <w:rPr>
          <w:lang w:val="en-US"/>
        </w:rPr>
        <w:t>modules</w:t>
      </w:r>
      <w:r w:rsidRPr="00E36CC0">
        <w:t>.</w:t>
      </w:r>
    </w:p>
    <w:p w:rsidR="00E36CC0" w:rsidRDefault="00E36CC0" w:rsidP="00E36CC0">
      <w:r>
        <w:t xml:space="preserve">Скачать можно здесь </w:t>
      </w:r>
      <w:r w:rsidR="00C8316A">
        <w:t>[</w:t>
      </w:r>
      <w:proofErr w:type="spellStart"/>
      <w:proofErr w:type="gramStart"/>
      <w:r>
        <w:t>см</w:t>
      </w:r>
      <w:proofErr w:type="gramEnd"/>
      <w:r>
        <w:t>.</w:t>
      </w:r>
      <w:r w:rsidR="003835CF">
        <w:fldChar w:fldCharType="begin"/>
      </w:r>
      <w:r w:rsidR="001576A3">
        <w:instrText xml:space="preserve"> REF _Ref448752150 \h </w:instrText>
      </w:r>
      <w:r w:rsidR="003835CF">
        <w:fldChar w:fldCharType="separate"/>
      </w:r>
      <w:r w:rsidR="00F2363B">
        <w:t>Коннектор</w:t>
      </w:r>
      <w:proofErr w:type="spellEnd"/>
      <w:r w:rsidR="00F2363B">
        <w:t xml:space="preserve"> </w:t>
      </w:r>
      <w:r w:rsidR="00F2363B">
        <w:rPr>
          <w:lang w:val="en-US"/>
        </w:rPr>
        <w:t>MOD</w:t>
      </w:r>
      <w:r w:rsidR="00F2363B" w:rsidRPr="00F2363B">
        <w:t>_</w:t>
      </w:r>
      <w:r w:rsidR="00F2363B">
        <w:rPr>
          <w:lang w:val="en-US"/>
        </w:rPr>
        <w:t>JK</w:t>
      </w:r>
      <w:r w:rsidR="003835CF">
        <w:fldChar w:fldCharType="end"/>
      </w:r>
      <w:r w:rsidR="00C8316A" w:rsidRPr="00C8316A">
        <w:t>]</w:t>
      </w:r>
      <w:r w:rsidRPr="00E36CC0">
        <w:t>.</w:t>
      </w:r>
      <w:r w:rsidR="00E51342">
        <w:t xml:space="preserve">  </w:t>
      </w:r>
    </w:p>
    <w:p w:rsidR="00193EC3" w:rsidRPr="0048237B" w:rsidRDefault="00193EC3" w:rsidP="00E36CC0"/>
    <w:p w:rsidR="003D6A84" w:rsidRDefault="003D6A84" w:rsidP="003D6A84">
      <w:pPr>
        <w:pStyle w:val="Heading2"/>
        <w:rPr>
          <w:lang w:val="en-US"/>
        </w:rPr>
      </w:pPr>
      <w:bookmarkStart w:id="36" w:name="_Ref448765779"/>
      <w:bookmarkStart w:id="37" w:name="_Toc454880654"/>
      <w:bookmarkStart w:id="38" w:name="_Toc441343454"/>
      <w:r>
        <w:t>Настройка на стороне</w:t>
      </w:r>
      <w:r>
        <w:rPr>
          <w:lang w:val="en-US"/>
        </w:rPr>
        <w:t xml:space="preserve"> Tomcat</w:t>
      </w:r>
      <w:bookmarkEnd w:id="36"/>
      <w:bookmarkEnd w:id="37"/>
    </w:p>
    <w:p w:rsidR="00F52160" w:rsidRPr="00F52160" w:rsidRDefault="00F52160" w:rsidP="00F52160">
      <w:pPr>
        <w:rPr>
          <w:lang w:val="en-US"/>
        </w:rPr>
      </w:pPr>
    </w:p>
    <w:p w:rsidR="006940DF" w:rsidRDefault="003D6A84" w:rsidP="003D6A84">
      <w:r>
        <w:t xml:space="preserve">Настройки взаимодействия </w:t>
      </w:r>
      <w:r>
        <w:rPr>
          <w:lang w:val="en-US"/>
        </w:rPr>
        <w:t>Tomcat</w:t>
      </w:r>
      <w:r w:rsidRPr="003D6A84">
        <w:t xml:space="preserve"> </w:t>
      </w:r>
      <w:r>
        <w:t xml:space="preserve">с </w:t>
      </w:r>
      <w:r>
        <w:rPr>
          <w:lang w:val="en-US"/>
        </w:rPr>
        <w:t>HTTPD</w:t>
      </w:r>
      <w:r w:rsidRPr="007627BE">
        <w:t xml:space="preserve"> </w:t>
      </w:r>
      <w:r>
        <w:t>включают</w:t>
      </w:r>
      <w:r w:rsidR="006940DF">
        <w:t>:</w:t>
      </w:r>
    </w:p>
    <w:p w:rsidR="006940DF" w:rsidRDefault="003D6A84" w:rsidP="006940DF">
      <w:pPr>
        <w:pStyle w:val="ListParagraph"/>
        <w:numPr>
          <w:ilvl w:val="0"/>
          <w:numId w:val="18"/>
        </w:numPr>
        <w:ind w:left="426" w:firstLine="0"/>
      </w:pPr>
      <w:r>
        <w:t>настройк</w:t>
      </w:r>
      <w:r w:rsidR="006940DF">
        <w:t>у</w:t>
      </w:r>
      <w:r>
        <w:t xml:space="preserve"> </w:t>
      </w:r>
      <w:r w:rsidRPr="006940DF">
        <w:rPr>
          <w:i/>
          <w:lang w:val="en-US"/>
        </w:rPr>
        <w:t>server</w:t>
      </w:r>
      <w:r w:rsidRPr="006940DF">
        <w:rPr>
          <w:i/>
        </w:rPr>
        <w:t>.</w:t>
      </w:r>
      <w:r w:rsidRPr="006940DF">
        <w:rPr>
          <w:i/>
          <w:lang w:val="en-US"/>
        </w:rPr>
        <w:t>xml</w:t>
      </w:r>
      <w:r w:rsidRPr="007627BE">
        <w:t xml:space="preserve"> </w:t>
      </w:r>
    </w:p>
    <w:p w:rsidR="003D6A84" w:rsidRDefault="003D6A84" w:rsidP="006940DF">
      <w:pPr>
        <w:pStyle w:val="ListParagraph"/>
        <w:numPr>
          <w:ilvl w:val="0"/>
          <w:numId w:val="18"/>
        </w:numPr>
        <w:ind w:left="426" w:firstLine="0"/>
      </w:pPr>
      <w:r>
        <w:t>настройк</w:t>
      </w:r>
      <w:r w:rsidR="006940DF">
        <w:t>у</w:t>
      </w:r>
      <w:r>
        <w:t xml:space="preserve"> </w:t>
      </w:r>
      <w:proofErr w:type="spellStart"/>
      <w:r>
        <w:t>коннектора</w:t>
      </w:r>
      <w:proofErr w:type="spellEnd"/>
      <w:r w:rsidR="006940DF">
        <w:t xml:space="preserve"> </w:t>
      </w:r>
      <w:r w:rsidRPr="006940DF">
        <w:rPr>
          <w:lang w:val="en-US"/>
        </w:rPr>
        <w:t>Apache</w:t>
      </w:r>
      <w:r w:rsidRPr="00E05E5C">
        <w:t xml:space="preserve"> </w:t>
      </w:r>
      <w:r w:rsidRPr="006940DF">
        <w:rPr>
          <w:lang w:val="en-US"/>
        </w:rPr>
        <w:t>HTTPD</w:t>
      </w:r>
      <w:r w:rsidRPr="003000B2">
        <w:t>-</w:t>
      </w:r>
      <w:r w:rsidRPr="006940DF">
        <w:rPr>
          <w:lang w:val="en-US"/>
        </w:rPr>
        <w:t>Tomcat</w:t>
      </w:r>
    </w:p>
    <w:p w:rsidR="000B0482" w:rsidRPr="007627BE" w:rsidRDefault="000B0482" w:rsidP="006940DF">
      <w:pPr>
        <w:ind w:left="426"/>
      </w:pPr>
    </w:p>
    <w:p w:rsidR="003D6A84" w:rsidRDefault="003D6A84" w:rsidP="003D6A84">
      <w:pPr>
        <w:pStyle w:val="Heading3"/>
        <w:rPr>
          <w:lang w:val="en-US"/>
        </w:rPr>
      </w:pPr>
      <w:bookmarkStart w:id="39" w:name="_Toc454880655"/>
      <w:r>
        <w:t xml:space="preserve">Настройка </w:t>
      </w:r>
      <w:r>
        <w:rPr>
          <w:lang w:val="en-US"/>
        </w:rPr>
        <w:t>server.xml</w:t>
      </w:r>
      <w:bookmarkEnd w:id="39"/>
    </w:p>
    <w:p w:rsidR="00F52160" w:rsidRPr="00F52160" w:rsidRDefault="00F52160" w:rsidP="00F52160">
      <w:pPr>
        <w:rPr>
          <w:lang w:val="en-US"/>
        </w:rPr>
      </w:pPr>
    </w:p>
    <w:p w:rsidR="003D6A84" w:rsidRDefault="003D6A84" w:rsidP="003D6A84">
      <w:r>
        <w:t>См</w:t>
      </w:r>
      <w:proofErr w:type="gramStart"/>
      <w:r>
        <w:t>.п</w:t>
      </w:r>
      <w:proofErr w:type="gramEnd"/>
      <w:r>
        <w:t xml:space="preserve">ример настройки в </w:t>
      </w:r>
      <w:fldSimple w:instr=" REF _Ref447032734 \h  \* MERGEFORMAT ">
        <w:r w:rsidR="00F2363B" w:rsidRPr="00F2363B">
          <w:rPr>
            <w:u w:val="single"/>
          </w:rPr>
          <w:t xml:space="preserve">Приложение 3.Пример настройки файла </w:t>
        </w:r>
        <w:r w:rsidR="00F2363B" w:rsidRPr="00F2363B">
          <w:rPr>
            <w:i/>
            <w:u w:val="single"/>
            <w:lang w:val="en-US"/>
          </w:rPr>
          <w:t>server</w:t>
        </w:r>
        <w:r w:rsidR="00F2363B" w:rsidRPr="00F2363B">
          <w:rPr>
            <w:i/>
            <w:u w:val="single"/>
          </w:rPr>
          <w:t>.</w:t>
        </w:r>
        <w:r w:rsidR="00F2363B" w:rsidRPr="00F2363B">
          <w:rPr>
            <w:i/>
            <w:u w:val="single"/>
            <w:lang w:val="en-US"/>
          </w:rPr>
          <w:t>xml</w:t>
        </w:r>
        <w:r w:rsidR="00F2363B" w:rsidRPr="00F2363B">
          <w:rPr>
            <w:u w:val="single"/>
          </w:rPr>
          <w:t xml:space="preserve"> в </w:t>
        </w:r>
        <w:r w:rsidR="00F2363B" w:rsidRPr="00F2363B">
          <w:rPr>
            <w:u w:val="single"/>
            <w:lang w:val="en-US"/>
          </w:rPr>
          <w:t>Tomcat</w:t>
        </w:r>
        <w:r w:rsidR="00F2363B" w:rsidRPr="00F2363B">
          <w:rPr>
            <w:u w:val="single"/>
          </w:rPr>
          <w:t>.</w:t>
        </w:r>
      </w:fldSimple>
    </w:p>
    <w:p w:rsidR="000B0482" w:rsidRPr="00E36CC0" w:rsidRDefault="000B0482" w:rsidP="003D6A84">
      <w:pPr>
        <w:rPr>
          <w:u w:val="single"/>
        </w:rPr>
      </w:pPr>
    </w:p>
    <w:p w:rsidR="003D6A84" w:rsidRDefault="003D6A84" w:rsidP="003D6A84">
      <w:pPr>
        <w:pStyle w:val="Heading3"/>
        <w:rPr>
          <w:lang w:val="en-US"/>
        </w:rPr>
      </w:pPr>
      <w:bookmarkStart w:id="40" w:name="_Toc454880656"/>
      <w:proofErr w:type="spellStart"/>
      <w:r>
        <w:lastRenderedPageBreak/>
        <w:t>Коннектор</w:t>
      </w:r>
      <w:proofErr w:type="spellEnd"/>
      <w:r>
        <w:t xml:space="preserve"> tomcat-jk2</w:t>
      </w:r>
      <w:bookmarkEnd w:id="40"/>
    </w:p>
    <w:p w:rsidR="00F52160" w:rsidRPr="00F52160" w:rsidRDefault="00F52160" w:rsidP="00F52160">
      <w:pPr>
        <w:rPr>
          <w:lang w:val="en-US"/>
        </w:rPr>
      </w:pPr>
    </w:p>
    <w:p w:rsidR="003D6A84" w:rsidRDefault="003D6A84" w:rsidP="003D6A84">
      <w:r>
        <w:rPr>
          <w:lang w:val="en-US"/>
        </w:rPr>
        <w:t>Tomcat</w:t>
      </w:r>
      <w:r w:rsidRPr="003000B2">
        <w:t>-</w:t>
      </w:r>
      <w:proofErr w:type="spellStart"/>
      <w:r>
        <w:rPr>
          <w:lang w:val="en-US"/>
        </w:rPr>
        <w:t>jk</w:t>
      </w:r>
      <w:proofErr w:type="spellEnd"/>
      <w:r w:rsidRPr="003000B2">
        <w:t xml:space="preserve">2 – </w:t>
      </w:r>
      <w:r>
        <w:t>библиотека</w:t>
      </w:r>
      <w:r w:rsidRPr="00E36CC0">
        <w:t xml:space="preserve"> (</w:t>
      </w:r>
      <w:r>
        <w:rPr>
          <w:lang w:val="en-US"/>
        </w:rPr>
        <w:t>jar</w:t>
      </w:r>
      <w:r w:rsidRPr="00E36CC0">
        <w:t>)</w:t>
      </w:r>
      <w:r>
        <w:t xml:space="preserve">, реализующая </w:t>
      </w:r>
      <w:proofErr w:type="spellStart"/>
      <w:r>
        <w:t>коннектор</w:t>
      </w:r>
      <w:proofErr w:type="spellEnd"/>
      <w:r>
        <w:t xml:space="preserve">, поддерживающий взаимодействие </w:t>
      </w:r>
      <w:r>
        <w:rPr>
          <w:lang w:val="en-US"/>
        </w:rPr>
        <w:t>Apache</w:t>
      </w:r>
      <w:r w:rsidRPr="00E05E5C">
        <w:t xml:space="preserve"> </w:t>
      </w:r>
      <w:r>
        <w:rPr>
          <w:lang w:val="en-US"/>
        </w:rPr>
        <w:t>HTTPD</w:t>
      </w:r>
      <w:r w:rsidRPr="003000B2">
        <w:t>-</w:t>
      </w:r>
      <w:r>
        <w:rPr>
          <w:lang w:val="en-US"/>
        </w:rPr>
        <w:t>Tomcat</w:t>
      </w:r>
      <w:r w:rsidRPr="003000B2">
        <w:t xml:space="preserve"> </w:t>
      </w:r>
      <w:r>
        <w:t xml:space="preserve">по протоколу </w:t>
      </w:r>
      <w:r>
        <w:rPr>
          <w:lang w:val="en-US"/>
        </w:rPr>
        <w:t>AJP</w:t>
      </w:r>
      <w:r w:rsidRPr="008F4EDA">
        <w:t xml:space="preserve"> </w:t>
      </w:r>
      <w:r>
        <w:t xml:space="preserve">со стороны </w:t>
      </w:r>
      <w:r>
        <w:rPr>
          <w:lang w:val="en-US"/>
        </w:rPr>
        <w:t>Tomcat</w:t>
      </w:r>
      <w:r w:rsidRPr="003000B2">
        <w:t>.</w:t>
      </w:r>
    </w:p>
    <w:p w:rsidR="003D6A84" w:rsidRPr="00E36CC0" w:rsidRDefault="003D6A84" w:rsidP="003D6A84">
      <w:r>
        <w:t>Она добавляется в директорию %</w:t>
      </w:r>
      <w:r>
        <w:rPr>
          <w:lang w:val="en-US"/>
        </w:rPr>
        <w:t>TOMCAT</w:t>
      </w:r>
      <w:r w:rsidRPr="00E36CC0">
        <w:t>_</w:t>
      </w:r>
      <w:r>
        <w:rPr>
          <w:lang w:val="en-US"/>
        </w:rPr>
        <w:t>HOME</w:t>
      </w:r>
      <w:r>
        <w:t>%</w:t>
      </w:r>
      <w:r w:rsidRPr="00E36CC0">
        <w:t>/</w:t>
      </w:r>
      <w:r>
        <w:rPr>
          <w:lang w:val="en-US"/>
        </w:rPr>
        <w:t>lib</w:t>
      </w:r>
      <w:r w:rsidRPr="00E36CC0">
        <w:t>.</w:t>
      </w:r>
    </w:p>
    <w:p w:rsidR="003D6A84" w:rsidRPr="00E36CC0" w:rsidRDefault="003D6A84" w:rsidP="003D6A84">
      <w:r>
        <w:t xml:space="preserve">Скачать можно здесь </w:t>
      </w:r>
      <w:r w:rsidR="00C8316A" w:rsidRPr="00C8316A">
        <w:t>[</w:t>
      </w:r>
      <w:proofErr w:type="gramStart"/>
      <w:r>
        <w:t>см</w:t>
      </w:r>
      <w:proofErr w:type="gramEnd"/>
      <w:r>
        <w:t>.</w:t>
      </w:r>
      <w:r w:rsidRPr="00E36CC0">
        <w:t xml:space="preserve"> </w:t>
      </w:r>
      <w:r w:rsidR="003835CF">
        <w:rPr>
          <w:lang w:val="en-US"/>
        </w:rPr>
        <w:fldChar w:fldCharType="begin"/>
      </w:r>
      <w:r w:rsidRPr="00E36CC0">
        <w:instrText xml:space="preserve"> </w:instrText>
      </w:r>
      <w:r>
        <w:rPr>
          <w:lang w:val="en-US"/>
        </w:rPr>
        <w:instrText>REF</w:instrText>
      </w:r>
      <w:r w:rsidRPr="00E36CC0">
        <w:instrText xml:space="preserve"> _</w:instrText>
      </w:r>
      <w:r>
        <w:rPr>
          <w:lang w:val="en-US"/>
        </w:rPr>
        <w:instrText>Ref</w:instrText>
      </w:r>
      <w:r w:rsidRPr="00E36CC0">
        <w:instrText>447032125 \</w:instrText>
      </w:r>
      <w:r>
        <w:rPr>
          <w:lang w:val="en-US"/>
        </w:rPr>
        <w:instrText>h</w:instrText>
      </w:r>
      <w:r w:rsidRPr="00E36CC0">
        <w:instrText xml:space="preserve"> </w:instrText>
      </w:r>
      <w:r w:rsidR="003835CF">
        <w:rPr>
          <w:lang w:val="en-US"/>
        </w:rPr>
      </w:r>
      <w:r w:rsidR="003835CF">
        <w:rPr>
          <w:lang w:val="en-US"/>
        </w:rPr>
        <w:fldChar w:fldCharType="separate"/>
      </w:r>
      <w:proofErr w:type="spellStart"/>
      <w:r w:rsidR="00F2363B">
        <w:t>Коннектор</w:t>
      </w:r>
      <w:proofErr w:type="spellEnd"/>
      <w:r w:rsidR="00F2363B">
        <w:t xml:space="preserve"> </w:t>
      </w:r>
      <w:r w:rsidR="00F2363B">
        <w:rPr>
          <w:lang w:val="en-US"/>
        </w:rPr>
        <w:t>Tomcat</w:t>
      </w:r>
      <w:r w:rsidR="00F2363B" w:rsidRPr="00D15DCD">
        <w:t>-</w:t>
      </w:r>
      <w:r w:rsidR="00F2363B">
        <w:rPr>
          <w:lang w:val="en-US"/>
        </w:rPr>
        <w:t>JK</w:t>
      </w:r>
      <w:r w:rsidR="00F2363B" w:rsidRPr="00D15DCD">
        <w:t>2</w:t>
      </w:r>
      <w:r w:rsidR="003835CF">
        <w:rPr>
          <w:lang w:val="en-US"/>
        </w:rPr>
        <w:fldChar w:fldCharType="end"/>
      </w:r>
      <w:r w:rsidR="00C8316A" w:rsidRPr="00851AFB">
        <w:t>]</w:t>
      </w:r>
      <w:r w:rsidRPr="00E36CC0">
        <w:t>.</w:t>
      </w:r>
    </w:p>
    <w:bookmarkEnd w:id="34"/>
    <w:bookmarkEnd w:id="38"/>
    <w:p w:rsidR="00FB1516" w:rsidRDefault="00FB1516" w:rsidP="00FB1516">
      <w:pPr>
        <w:rPr>
          <w:noProof/>
        </w:rPr>
      </w:pPr>
    </w:p>
    <w:p w:rsidR="00E51342" w:rsidRDefault="00E51342" w:rsidP="00E51342">
      <w:pPr>
        <w:pStyle w:val="Heading2"/>
        <w:rPr>
          <w:lang w:val="en-US"/>
        </w:rPr>
      </w:pPr>
      <w:bookmarkStart w:id="41" w:name="_Toc454880657"/>
      <w:r>
        <w:t>Проверка работоспособности</w:t>
      </w:r>
      <w:bookmarkEnd w:id="41"/>
    </w:p>
    <w:p w:rsidR="00F52160" w:rsidRPr="00F52160" w:rsidRDefault="00F52160" w:rsidP="00F52160">
      <w:pPr>
        <w:rPr>
          <w:lang w:val="en-US"/>
        </w:rPr>
      </w:pPr>
    </w:p>
    <w:p w:rsidR="00E51342" w:rsidRPr="00E51342" w:rsidRDefault="00E51342" w:rsidP="00E51342">
      <w:r>
        <w:t>После того, как настройки на обеих сторонах выполнены, для проверки работоспособности нужно</w:t>
      </w:r>
      <w:r w:rsidRPr="00E51342">
        <w:t>:</w:t>
      </w:r>
    </w:p>
    <w:p w:rsidR="00E51342" w:rsidRPr="00E51342" w:rsidRDefault="00E51342" w:rsidP="00E51342">
      <w:pPr>
        <w:pStyle w:val="ListParagraph"/>
        <w:numPr>
          <w:ilvl w:val="0"/>
          <w:numId w:val="16"/>
        </w:numPr>
      </w:pPr>
      <w:r>
        <w:t xml:space="preserve">Перезапустить сервис </w:t>
      </w:r>
      <w:r w:rsidRPr="00E51342">
        <w:rPr>
          <w:lang w:val="en-US"/>
        </w:rPr>
        <w:t>Tomcat</w:t>
      </w:r>
    </w:p>
    <w:p w:rsidR="00E51342" w:rsidRPr="00E51342" w:rsidRDefault="00E51342" w:rsidP="00E51342">
      <w:pPr>
        <w:pStyle w:val="ListParagraph"/>
        <w:numPr>
          <w:ilvl w:val="0"/>
          <w:numId w:val="16"/>
        </w:numPr>
      </w:pPr>
      <w:r>
        <w:t xml:space="preserve">Перезапустить сервис </w:t>
      </w:r>
      <w:r w:rsidRPr="00E51342">
        <w:rPr>
          <w:lang w:val="en-US"/>
        </w:rPr>
        <w:t>HTTPD</w:t>
      </w:r>
    </w:p>
    <w:p w:rsidR="00E51342" w:rsidRDefault="00E51342" w:rsidP="00E51342">
      <w:pPr>
        <w:pStyle w:val="ListParagraph"/>
        <w:numPr>
          <w:ilvl w:val="0"/>
          <w:numId w:val="16"/>
        </w:numPr>
      </w:pPr>
      <w:r>
        <w:t xml:space="preserve">В адресной строке браузера набрать </w:t>
      </w:r>
      <w:r w:rsidRPr="00E51342">
        <w:rPr>
          <w:lang w:val="en-US"/>
        </w:rPr>
        <w:t>http</w:t>
      </w:r>
      <w:r w:rsidRPr="00E51342">
        <w:t xml:space="preserve">:// </w:t>
      </w:r>
      <w:hyperlink r:id="rId15" w:history="1">
        <w:r w:rsidRPr="00E51342">
          <w:rPr>
            <w:rStyle w:val="Hyperlink"/>
            <w:lang w:val="en-US"/>
          </w:rPr>
          <w:t>http</w:t>
        </w:r>
        <w:r w:rsidRPr="00FD1000">
          <w:rPr>
            <w:rStyle w:val="Hyperlink"/>
          </w:rPr>
          <w:t>://</w:t>
        </w:r>
        <w:proofErr w:type="spellStart"/>
        <w:r w:rsidRPr="00E51342">
          <w:rPr>
            <w:rStyle w:val="Hyperlink"/>
            <w:lang w:val="en-US"/>
          </w:rPr>
          <w:t>localhost</w:t>
        </w:r>
        <w:proofErr w:type="spellEnd"/>
        <w:r w:rsidRPr="00FD1000">
          <w:rPr>
            <w:rStyle w:val="Hyperlink"/>
          </w:rPr>
          <w:t>/</w:t>
        </w:r>
        <w:r w:rsidRPr="00E51342">
          <w:rPr>
            <w:rStyle w:val="Hyperlink"/>
            <w:lang w:val="en-US"/>
          </w:rPr>
          <w:t>examples</w:t>
        </w:r>
      </w:hyperlink>
      <w:r w:rsidRPr="00E51342">
        <w:t>,</w:t>
      </w:r>
    </w:p>
    <w:p w:rsidR="00E51342" w:rsidRDefault="00E51342" w:rsidP="00E51342"/>
    <w:p w:rsidR="00E51342" w:rsidRPr="00E51342" w:rsidRDefault="00E51342" w:rsidP="00E51342">
      <w:r>
        <w:t>После этого в окне браузера</w:t>
      </w:r>
      <w:r w:rsidRPr="00E51342">
        <w:t xml:space="preserve"> </w:t>
      </w:r>
      <w:r>
        <w:t>должна появиться страница</w:t>
      </w:r>
      <w:r w:rsidRPr="00E51342">
        <w:t>:</w:t>
      </w:r>
    </w:p>
    <w:p w:rsidR="00E51342" w:rsidRPr="00E51342" w:rsidRDefault="00E51342" w:rsidP="00E51342"/>
    <w:p w:rsidR="005853D5" w:rsidRPr="003F0285" w:rsidRDefault="00E51342" w:rsidP="003F0285">
      <w:pPr>
        <w:rPr>
          <w:noProof/>
          <w:lang w:val="en-US"/>
        </w:rPr>
      </w:pPr>
      <w:r>
        <w:rPr>
          <w:noProof/>
        </w:rPr>
        <w:drawing>
          <wp:inline distT="0" distB="0" distL="0" distR="0">
            <wp:extent cx="6120130" cy="46090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120130" cy="4609091"/>
                    </a:xfrm>
                    <a:prstGeom prst="rect">
                      <a:avLst/>
                    </a:prstGeom>
                    <a:noFill/>
                    <a:ln w="9525">
                      <a:noFill/>
                      <a:miter lim="800000"/>
                      <a:headEnd/>
                      <a:tailEnd/>
                    </a:ln>
                  </pic:spPr>
                </pic:pic>
              </a:graphicData>
            </a:graphic>
          </wp:inline>
        </w:drawing>
      </w:r>
      <w:bookmarkStart w:id="42" w:name="_Настройка_переменных_окружения"/>
      <w:bookmarkStart w:id="43" w:name="_Приложение_1._Настройка"/>
      <w:bookmarkStart w:id="44" w:name="_Приложение_1._Настройка_1"/>
      <w:bookmarkStart w:id="45" w:name="_Toc395605123"/>
      <w:bookmarkEnd w:id="42"/>
      <w:bookmarkEnd w:id="43"/>
      <w:bookmarkEnd w:id="44"/>
    </w:p>
    <w:p w:rsidR="00972C61" w:rsidRDefault="00972C61" w:rsidP="00972C61">
      <w:pPr>
        <w:pStyle w:val="Heading1"/>
      </w:pPr>
      <w:bookmarkStart w:id="46" w:name="_Toc454880658"/>
      <w:r>
        <w:t>Настройки для приложений</w:t>
      </w:r>
      <w:bookmarkEnd w:id="46"/>
      <w:r>
        <w:t xml:space="preserve"> </w:t>
      </w:r>
    </w:p>
    <w:p w:rsidR="00790CA6" w:rsidRDefault="00790CA6" w:rsidP="00972C61"/>
    <w:p w:rsidR="005853D5" w:rsidRDefault="00972C61" w:rsidP="005853D5">
      <w:r>
        <w:t>Настройки для приложений включают настройки для источников данных и пулов соединений.</w:t>
      </w:r>
    </w:p>
    <w:p w:rsidR="005853D5" w:rsidRDefault="005853D5" w:rsidP="005853D5"/>
    <w:p w:rsidR="00972C61" w:rsidRPr="00D15DCD" w:rsidRDefault="00972C61" w:rsidP="007408E9">
      <w:pPr>
        <w:pStyle w:val="Heading2"/>
      </w:pPr>
      <w:bookmarkStart w:id="47" w:name="_Toc454880659"/>
      <w:r>
        <w:t>Настройка источников данных и пулов соединений</w:t>
      </w:r>
      <w:bookmarkEnd w:id="47"/>
    </w:p>
    <w:p w:rsidR="00F52160" w:rsidRPr="00D15DCD" w:rsidRDefault="00F52160" w:rsidP="00F52160"/>
    <w:p w:rsidR="00972C61" w:rsidRDefault="00972C61" w:rsidP="00972C61">
      <w:r>
        <w:t xml:space="preserve">Настройка пулов соединений для источников данных </w:t>
      </w:r>
      <w:r>
        <w:rPr>
          <w:lang w:val="en-US"/>
        </w:rPr>
        <w:t>Tomcat</w:t>
      </w:r>
      <w:r w:rsidRPr="00D9333E">
        <w:t xml:space="preserve"> </w:t>
      </w:r>
      <w:r>
        <w:t xml:space="preserve">выполняется в файле </w:t>
      </w:r>
      <w:r w:rsidRPr="00506D16">
        <w:rPr>
          <w:i/>
        </w:rPr>
        <w:t>%</w:t>
      </w:r>
      <w:r w:rsidRPr="00506D16">
        <w:rPr>
          <w:i/>
          <w:lang w:val="en-US"/>
        </w:rPr>
        <w:t>TOMCAT</w:t>
      </w:r>
      <w:r w:rsidRPr="00506D16">
        <w:rPr>
          <w:i/>
        </w:rPr>
        <w:t>_</w:t>
      </w:r>
      <w:r w:rsidRPr="00506D16">
        <w:rPr>
          <w:i/>
          <w:lang w:val="en-US"/>
        </w:rPr>
        <w:t>HOME</w:t>
      </w:r>
      <w:r w:rsidRPr="00506D16">
        <w:rPr>
          <w:i/>
        </w:rPr>
        <w:t>%/</w:t>
      </w:r>
      <w:r w:rsidRPr="009523E7">
        <w:rPr>
          <w:i/>
          <w:lang w:val="en-US"/>
        </w:rPr>
        <w:t>conf</w:t>
      </w:r>
      <w:r w:rsidRPr="009523E7">
        <w:rPr>
          <w:i/>
        </w:rPr>
        <w:t>/</w:t>
      </w:r>
      <w:r w:rsidRPr="009523E7">
        <w:rPr>
          <w:i/>
          <w:lang w:val="en-US"/>
        </w:rPr>
        <w:t>context</w:t>
      </w:r>
      <w:r w:rsidRPr="009523E7">
        <w:rPr>
          <w:i/>
        </w:rPr>
        <w:t>.</w:t>
      </w:r>
      <w:r w:rsidRPr="009523E7">
        <w:rPr>
          <w:i/>
          <w:lang w:val="en-US"/>
        </w:rPr>
        <w:t>xml</w:t>
      </w:r>
      <w:r>
        <w:t>.</w:t>
      </w:r>
    </w:p>
    <w:p w:rsidR="00972C61" w:rsidRPr="00A52831" w:rsidRDefault="00972C61" w:rsidP="00972C61"/>
    <w:p w:rsidR="00972C61" w:rsidRPr="0029022E" w:rsidRDefault="00972C61" w:rsidP="00972C61">
      <w:r>
        <w:lastRenderedPageBreak/>
        <w:t>Ниже приводится пример настройки пула соединений для источника данных</w:t>
      </w:r>
      <w:r w:rsidRPr="009E7453">
        <w:t xml:space="preserve">: </w:t>
      </w:r>
      <w:proofErr w:type="spellStart"/>
      <w:r w:rsidRPr="00C01BFD">
        <w:rPr>
          <w:i/>
          <w:lang w:val="en-US"/>
        </w:rPr>
        <w:t>jdbc</w:t>
      </w:r>
      <w:proofErr w:type="spellEnd"/>
      <w:r w:rsidRPr="009523E7">
        <w:rPr>
          <w:i/>
        </w:rPr>
        <w:t>/</w:t>
      </w:r>
      <w:r>
        <w:rPr>
          <w:i/>
          <w:lang w:val="en-US"/>
        </w:rPr>
        <w:t>JEP</w:t>
      </w:r>
      <w:r w:rsidRPr="00C01BFD">
        <w:rPr>
          <w:i/>
          <w:lang w:val="en-US"/>
        </w:rPr>
        <w:t>D</w:t>
      </w:r>
      <w:r>
        <w:rPr>
          <w:i/>
          <w:lang w:val="en-US"/>
        </w:rPr>
        <w:t>S</w:t>
      </w:r>
      <w:r w:rsidRPr="00FB1516">
        <w:t xml:space="preserve"> , </w:t>
      </w:r>
      <w:r>
        <w:t xml:space="preserve">настроенного на </w:t>
      </w:r>
      <w:r>
        <w:rPr>
          <w:lang w:val="en-US"/>
        </w:rPr>
        <w:t>Oracle</w:t>
      </w:r>
      <w:r w:rsidRPr="00934CAB">
        <w:t>:</w:t>
      </w:r>
    </w:p>
    <w:p w:rsidR="00972C61" w:rsidRPr="00934CAB" w:rsidRDefault="00972C61" w:rsidP="00972C61">
      <w:pPr>
        <w:rPr>
          <w:i/>
          <w:lang w:val="en-US"/>
        </w:rPr>
      </w:pPr>
      <w:r>
        <w:rPr>
          <w:lang w:val="en-US"/>
        </w:rPr>
        <w:t>…</w:t>
      </w:r>
    </w:p>
    <w:p w:rsidR="00972C61" w:rsidRDefault="00972C61" w:rsidP="00972C61">
      <w:pPr>
        <w:rPr>
          <w:i/>
          <w:lang w:val="en-US"/>
        </w:rPr>
      </w:pPr>
      <w:r>
        <w:rPr>
          <w:i/>
          <w:lang w:val="en-US"/>
        </w:rPr>
        <w:t>&lt;Context&gt;</w:t>
      </w:r>
    </w:p>
    <w:p w:rsidR="00972C61" w:rsidRPr="00934CAB" w:rsidRDefault="00972C61" w:rsidP="00972C61">
      <w:pPr>
        <w:rPr>
          <w:lang w:val="en-US"/>
        </w:rPr>
      </w:pPr>
      <w:r>
        <w:rPr>
          <w:i/>
          <w:lang w:val="en-US"/>
        </w:rPr>
        <w:tab/>
        <w:t>…</w:t>
      </w:r>
    </w:p>
    <w:p w:rsidR="00972C61" w:rsidRPr="006F6D1F" w:rsidRDefault="00972C61" w:rsidP="00972C61">
      <w:pPr>
        <w:ind w:left="720"/>
        <w:rPr>
          <w:i/>
          <w:lang w:val="en-US"/>
        </w:rPr>
      </w:pPr>
      <w:r w:rsidRPr="006F6D1F">
        <w:rPr>
          <w:i/>
          <w:lang w:val="en-US"/>
        </w:rPr>
        <w:t>&lt;</w:t>
      </w:r>
      <w:r w:rsidRPr="00C01BFD">
        <w:rPr>
          <w:i/>
          <w:lang w:val="en-US"/>
        </w:rPr>
        <w:t>Resource</w:t>
      </w:r>
    </w:p>
    <w:p w:rsidR="00972C61" w:rsidRPr="00806566" w:rsidRDefault="00972C61" w:rsidP="00972C61">
      <w:pPr>
        <w:ind w:left="720"/>
        <w:rPr>
          <w:i/>
          <w:lang w:val="en-US"/>
        </w:rPr>
      </w:pPr>
      <w:r w:rsidRPr="006F6D1F">
        <w:rPr>
          <w:i/>
          <w:lang w:val="en-US"/>
        </w:rPr>
        <w:tab/>
      </w:r>
      <w:proofErr w:type="gramStart"/>
      <w:r w:rsidRPr="00C01BFD">
        <w:rPr>
          <w:i/>
          <w:lang w:val="en-US"/>
        </w:rPr>
        <w:t>name</w:t>
      </w:r>
      <w:proofErr w:type="gramEnd"/>
      <w:r w:rsidRPr="00806566">
        <w:rPr>
          <w:i/>
          <w:lang w:val="en-US"/>
        </w:rPr>
        <w:t>="</w:t>
      </w:r>
      <w:proofErr w:type="spellStart"/>
      <w:r w:rsidRPr="00C01BFD">
        <w:rPr>
          <w:i/>
          <w:lang w:val="en-US"/>
        </w:rPr>
        <w:t>jdbc</w:t>
      </w:r>
      <w:proofErr w:type="spellEnd"/>
      <w:r w:rsidRPr="00806566">
        <w:rPr>
          <w:i/>
          <w:lang w:val="en-US"/>
        </w:rPr>
        <w:t>/</w:t>
      </w:r>
      <w:r w:rsidRPr="00FB1516">
        <w:rPr>
          <w:i/>
          <w:lang w:val="en-US"/>
        </w:rPr>
        <w:t xml:space="preserve"> </w:t>
      </w:r>
      <w:r>
        <w:rPr>
          <w:i/>
          <w:lang w:val="en-US"/>
        </w:rPr>
        <w:t>JEP</w:t>
      </w:r>
      <w:r w:rsidRPr="00C01BFD">
        <w:rPr>
          <w:i/>
          <w:lang w:val="en-US"/>
        </w:rPr>
        <w:t>DS</w:t>
      </w:r>
      <w:r w:rsidRPr="00806566">
        <w:rPr>
          <w:i/>
          <w:lang w:val="en-US"/>
        </w:rPr>
        <w:t xml:space="preserve"> "</w:t>
      </w:r>
    </w:p>
    <w:p w:rsidR="00972C61" w:rsidRPr="00806566" w:rsidRDefault="00972C61" w:rsidP="00972C61">
      <w:pPr>
        <w:ind w:left="720"/>
        <w:rPr>
          <w:i/>
          <w:lang w:val="en-US"/>
        </w:rPr>
      </w:pPr>
      <w:r w:rsidRPr="00806566">
        <w:rPr>
          <w:i/>
          <w:lang w:val="en-US"/>
        </w:rPr>
        <w:tab/>
      </w:r>
      <w:proofErr w:type="gramStart"/>
      <w:r w:rsidRPr="00C01BFD">
        <w:rPr>
          <w:i/>
          <w:lang w:val="en-US"/>
        </w:rPr>
        <w:t>auth</w:t>
      </w:r>
      <w:proofErr w:type="gramEnd"/>
      <w:r w:rsidRPr="00806566">
        <w:rPr>
          <w:i/>
          <w:lang w:val="en-US"/>
        </w:rPr>
        <w:t>="</w:t>
      </w:r>
      <w:r w:rsidRPr="00C01BFD">
        <w:rPr>
          <w:i/>
          <w:lang w:val="en-US"/>
        </w:rPr>
        <w:t>Container</w:t>
      </w:r>
      <w:r w:rsidRPr="00806566">
        <w:rPr>
          <w:i/>
          <w:lang w:val="en-US"/>
        </w:rPr>
        <w:t>"</w:t>
      </w:r>
    </w:p>
    <w:p w:rsidR="00972C61" w:rsidRPr="00806566" w:rsidRDefault="00972C61" w:rsidP="00972C61">
      <w:pPr>
        <w:ind w:left="720"/>
        <w:rPr>
          <w:i/>
          <w:lang w:val="en-US"/>
        </w:rPr>
      </w:pPr>
      <w:r w:rsidRPr="00806566">
        <w:rPr>
          <w:i/>
          <w:lang w:val="en-US"/>
        </w:rPr>
        <w:tab/>
      </w:r>
      <w:proofErr w:type="gramStart"/>
      <w:r w:rsidRPr="00C01BFD">
        <w:rPr>
          <w:i/>
          <w:lang w:val="en-US"/>
        </w:rPr>
        <w:t>type</w:t>
      </w:r>
      <w:proofErr w:type="gramEnd"/>
      <w:r w:rsidRPr="00806566">
        <w:rPr>
          <w:i/>
          <w:lang w:val="en-US"/>
        </w:rPr>
        <w:t>="</w:t>
      </w:r>
      <w:proofErr w:type="spellStart"/>
      <w:r w:rsidRPr="00C01BFD">
        <w:rPr>
          <w:i/>
          <w:lang w:val="en-US"/>
        </w:rPr>
        <w:t>javax</w:t>
      </w:r>
      <w:r w:rsidRPr="00806566">
        <w:rPr>
          <w:i/>
          <w:lang w:val="en-US"/>
        </w:rPr>
        <w:t>.</w:t>
      </w:r>
      <w:r w:rsidRPr="00C01BFD">
        <w:rPr>
          <w:i/>
          <w:lang w:val="en-US"/>
        </w:rPr>
        <w:t>sql</w:t>
      </w:r>
      <w:r w:rsidRPr="00806566">
        <w:rPr>
          <w:i/>
          <w:lang w:val="en-US"/>
        </w:rPr>
        <w:t>.</w:t>
      </w:r>
      <w:r w:rsidRPr="00C01BFD">
        <w:rPr>
          <w:i/>
          <w:lang w:val="en-US"/>
        </w:rPr>
        <w:t>DataSource</w:t>
      </w:r>
      <w:proofErr w:type="spellEnd"/>
      <w:r w:rsidRPr="00806566">
        <w:rPr>
          <w:i/>
          <w:lang w:val="en-US"/>
        </w:rPr>
        <w:t>"</w:t>
      </w:r>
    </w:p>
    <w:p w:rsidR="00972C61" w:rsidRPr="00806566" w:rsidRDefault="00972C61" w:rsidP="00972C61">
      <w:pPr>
        <w:ind w:left="720"/>
        <w:rPr>
          <w:i/>
          <w:lang w:val="en-US"/>
        </w:rPr>
      </w:pPr>
      <w:r w:rsidRPr="00806566">
        <w:rPr>
          <w:i/>
          <w:lang w:val="en-US"/>
        </w:rPr>
        <w:tab/>
      </w:r>
      <w:proofErr w:type="spellStart"/>
      <w:proofErr w:type="gramStart"/>
      <w:r w:rsidRPr="00C01BFD">
        <w:rPr>
          <w:i/>
          <w:lang w:val="en-US"/>
        </w:rPr>
        <w:t>driverClassName</w:t>
      </w:r>
      <w:proofErr w:type="spellEnd"/>
      <w:proofErr w:type="gramEnd"/>
      <w:r w:rsidRPr="00806566">
        <w:rPr>
          <w:i/>
          <w:lang w:val="en-US"/>
        </w:rPr>
        <w:t>="</w:t>
      </w:r>
      <w:proofErr w:type="spellStart"/>
      <w:r w:rsidRPr="00C01BFD">
        <w:rPr>
          <w:i/>
          <w:lang w:val="en-US"/>
        </w:rPr>
        <w:t>oracle</w:t>
      </w:r>
      <w:r w:rsidRPr="00806566">
        <w:rPr>
          <w:i/>
          <w:lang w:val="en-US"/>
        </w:rPr>
        <w:t>.</w:t>
      </w:r>
      <w:r w:rsidRPr="00C01BFD">
        <w:rPr>
          <w:i/>
          <w:lang w:val="en-US"/>
        </w:rPr>
        <w:t>jdbc</w:t>
      </w:r>
      <w:r w:rsidRPr="00806566">
        <w:rPr>
          <w:i/>
          <w:lang w:val="en-US"/>
        </w:rPr>
        <w:t>.</w:t>
      </w:r>
      <w:r w:rsidRPr="00C01BFD">
        <w:rPr>
          <w:i/>
          <w:lang w:val="en-US"/>
        </w:rPr>
        <w:t>OracleDriver</w:t>
      </w:r>
      <w:proofErr w:type="spellEnd"/>
      <w:r w:rsidRPr="00806566">
        <w:rPr>
          <w:i/>
          <w:lang w:val="en-US"/>
        </w:rPr>
        <w:t>"</w:t>
      </w:r>
    </w:p>
    <w:p w:rsidR="00972C61" w:rsidRPr="00C01BFD" w:rsidRDefault="00972C61" w:rsidP="00972C61">
      <w:pPr>
        <w:ind w:left="720"/>
        <w:rPr>
          <w:i/>
          <w:lang w:val="en-US"/>
        </w:rPr>
      </w:pPr>
      <w:r w:rsidRPr="00806566">
        <w:rPr>
          <w:i/>
          <w:lang w:val="en-US"/>
        </w:rPr>
        <w:tab/>
      </w:r>
      <w:proofErr w:type="spellStart"/>
      <w:r w:rsidRPr="00C01BFD">
        <w:rPr>
          <w:i/>
          <w:lang w:val="en-US"/>
        </w:rPr>
        <w:t>url</w:t>
      </w:r>
      <w:proofErr w:type="spellEnd"/>
      <w:r w:rsidRPr="00C01BFD">
        <w:rPr>
          <w:i/>
          <w:lang w:val="en-US"/>
        </w:rPr>
        <w:t>="</w:t>
      </w:r>
      <w:proofErr w:type="spellStart"/>
      <w:r w:rsidRPr="00C01BFD">
        <w:rPr>
          <w:i/>
          <w:lang w:val="en-US"/>
        </w:rPr>
        <w:t>jdbc:oracle:thin</w:t>
      </w:r>
      <w:proofErr w:type="spellEnd"/>
      <w:r w:rsidRPr="00C01BFD">
        <w:rPr>
          <w:i/>
          <w:lang w:val="en-US"/>
        </w:rPr>
        <w:t>:@//</w:t>
      </w:r>
      <w:r>
        <w:rPr>
          <w:i/>
          <w:lang w:val="en-US"/>
        </w:rPr>
        <w:t>hos</w:t>
      </w:r>
      <w:r w:rsidRPr="00C01BFD">
        <w:rPr>
          <w:i/>
          <w:lang w:val="en-US"/>
        </w:rPr>
        <w:t>t:1521/</w:t>
      </w:r>
      <w:r>
        <w:rPr>
          <w:i/>
          <w:lang w:val="en-US"/>
        </w:rPr>
        <w:t>DB1</w:t>
      </w:r>
      <w:r w:rsidRPr="00C01BFD">
        <w:rPr>
          <w:i/>
          <w:lang w:val="en-US"/>
        </w:rPr>
        <w:t>"</w:t>
      </w:r>
    </w:p>
    <w:p w:rsidR="00972C61" w:rsidRPr="00C01BFD" w:rsidRDefault="00972C61" w:rsidP="00972C61">
      <w:pPr>
        <w:ind w:left="720"/>
        <w:rPr>
          <w:i/>
          <w:lang w:val="en-US"/>
        </w:rPr>
      </w:pPr>
      <w:r>
        <w:rPr>
          <w:i/>
          <w:lang w:val="en-US"/>
        </w:rPr>
        <w:tab/>
      </w:r>
      <w:proofErr w:type="gramStart"/>
      <w:r>
        <w:rPr>
          <w:i/>
          <w:lang w:val="en-US"/>
        </w:rPr>
        <w:t>username</w:t>
      </w:r>
      <w:proofErr w:type="gramEnd"/>
      <w:r>
        <w:rPr>
          <w:i/>
          <w:lang w:val="en-US"/>
        </w:rPr>
        <w:t>="dbschema1</w:t>
      </w:r>
      <w:r w:rsidRPr="00C01BFD">
        <w:rPr>
          <w:i/>
          <w:lang w:val="en-US"/>
        </w:rPr>
        <w:t>"</w:t>
      </w:r>
    </w:p>
    <w:p w:rsidR="00972C61" w:rsidRDefault="00972C61" w:rsidP="00972C61">
      <w:pPr>
        <w:ind w:left="720"/>
        <w:rPr>
          <w:i/>
          <w:lang w:val="en-US"/>
        </w:rPr>
      </w:pPr>
      <w:r w:rsidRPr="00C01BFD">
        <w:rPr>
          <w:i/>
          <w:lang w:val="en-US"/>
        </w:rPr>
        <w:tab/>
        <w:t>password="</w:t>
      </w:r>
      <w:r w:rsidRPr="00D9333E">
        <w:rPr>
          <w:i/>
          <w:lang w:val="en-US"/>
        </w:rPr>
        <w:t xml:space="preserve"> </w:t>
      </w:r>
      <w:proofErr w:type="gramStart"/>
      <w:r>
        <w:rPr>
          <w:i/>
          <w:lang w:val="en-US"/>
        </w:rPr>
        <w:t>welcome</w:t>
      </w:r>
      <w:r w:rsidRPr="00C01BFD">
        <w:rPr>
          <w:i/>
          <w:lang w:val="en-US"/>
        </w:rPr>
        <w:t xml:space="preserve"> "</w:t>
      </w:r>
      <w:proofErr w:type="gramEnd"/>
    </w:p>
    <w:p w:rsidR="002F06CE" w:rsidRPr="00D15DCD" w:rsidRDefault="002F06CE" w:rsidP="002F06CE">
      <w:pPr>
        <w:ind w:left="720"/>
        <w:rPr>
          <w:i/>
          <w:lang w:val="en-US"/>
        </w:rPr>
      </w:pPr>
      <w:r w:rsidRPr="00617B77">
        <w:rPr>
          <w:i/>
          <w:lang w:val="en-US"/>
        </w:rPr>
        <w:tab/>
      </w:r>
      <w:proofErr w:type="spellStart"/>
      <w:proofErr w:type="gramStart"/>
      <w:r w:rsidRPr="00617B77">
        <w:rPr>
          <w:i/>
          <w:szCs w:val="22"/>
          <w:lang w:val="en-US"/>
        </w:rPr>
        <w:t>maxActive</w:t>
      </w:r>
      <w:proofErr w:type="spellEnd"/>
      <w:proofErr w:type="gramEnd"/>
      <w:r w:rsidRPr="00617B77">
        <w:rPr>
          <w:i/>
          <w:szCs w:val="22"/>
          <w:lang w:val="en-US"/>
        </w:rPr>
        <w:t>=</w:t>
      </w:r>
      <w:r w:rsidRPr="00617B77">
        <w:rPr>
          <w:i/>
          <w:lang w:val="en-US"/>
        </w:rPr>
        <w:t>"</w:t>
      </w:r>
      <w:r w:rsidRPr="00D15DCD">
        <w:rPr>
          <w:i/>
          <w:lang w:val="en-US"/>
        </w:rPr>
        <w:t>30</w:t>
      </w:r>
      <w:r w:rsidRPr="00617B77">
        <w:rPr>
          <w:i/>
          <w:lang w:val="en-US"/>
        </w:rPr>
        <w:t>"</w:t>
      </w:r>
    </w:p>
    <w:p w:rsidR="002F06CE" w:rsidRPr="00617B77" w:rsidRDefault="002F06CE" w:rsidP="002F06CE">
      <w:pPr>
        <w:ind w:left="720"/>
        <w:rPr>
          <w:i/>
        </w:rPr>
      </w:pPr>
      <w:r w:rsidRPr="00617B77">
        <w:rPr>
          <w:i/>
          <w:lang w:val="en-US"/>
        </w:rPr>
        <w:tab/>
      </w:r>
      <w:proofErr w:type="spellStart"/>
      <w:proofErr w:type="gramStart"/>
      <w:r w:rsidRPr="00617B77">
        <w:rPr>
          <w:i/>
          <w:lang w:val="en-US"/>
        </w:rPr>
        <w:t>maxIdle</w:t>
      </w:r>
      <w:proofErr w:type="spellEnd"/>
      <w:proofErr w:type="gramEnd"/>
      <w:r w:rsidRPr="00617B77">
        <w:rPr>
          <w:i/>
          <w:szCs w:val="22"/>
          <w:lang w:val="en-US"/>
        </w:rPr>
        <w:t xml:space="preserve"> =</w:t>
      </w:r>
      <w:r w:rsidRPr="00617B77">
        <w:rPr>
          <w:i/>
          <w:lang w:val="en-US"/>
        </w:rPr>
        <w:t>"</w:t>
      </w:r>
      <w:r w:rsidRPr="00617B77">
        <w:rPr>
          <w:i/>
        </w:rPr>
        <w:t>30</w:t>
      </w:r>
      <w:r w:rsidRPr="00617B77">
        <w:rPr>
          <w:i/>
          <w:lang w:val="en-US"/>
        </w:rPr>
        <w:t>"</w:t>
      </w:r>
    </w:p>
    <w:p w:rsidR="00972C61" w:rsidRPr="009E7453" w:rsidRDefault="00972C61" w:rsidP="00972C61">
      <w:pPr>
        <w:ind w:left="720"/>
        <w:rPr>
          <w:lang w:val="en-US"/>
        </w:rPr>
      </w:pPr>
      <w:r w:rsidRPr="00C01BFD">
        <w:rPr>
          <w:i/>
          <w:lang w:val="en-US"/>
        </w:rPr>
        <w:t>/&gt;</w:t>
      </w:r>
    </w:p>
    <w:p w:rsidR="00972C61" w:rsidRDefault="00972C61" w:rsidP="00972C61">
      <w:pPr>
        <w:ind w:left="720"/>
        <w:rPr>
          <w:i/>
          <w:lang w:val="en-US"/>
        </w:rPr>
      </w:pPr>
      <w:r>
        <w:rPr>
          <w:i/>
          <w:lang w:val="en-US"/>
        </w:rPr>
        <w:tab/>
        <w:t>…</w:t>
      </w:r>
    </w:p>
    <w:p w:rsidR="00972C61" w:rsidRPr="00653B72" w:rsidRDefault="00972C61" w:rsidP="00972C61">
      <w:pPr>
        <w:rPr>
          <w:lang w:val="en-US"/>
        </w:rPr>
      </w:pPr>
      <w:r>
        <w:rPr>
          <w:i/>
          <w:lang w:val="en-US"/>
        </w:rPr>
        <w:t>&lt;Context&gt;</w:t>
      </w:r>
      <w:r w:rsidRPr="00653B72">
        <w:rPr>
          <w:lang w:val="en-US"/>
        </w:rPr>
        <w:t xml:space="preserve">, </w:t>
      </w:r>
      <w:r w:rsidRPr="001576A3">
        <w:t>где</w:t>
      </w:r>
    </w:p>
    <w:p w:rsidR="00972C61" w:rsidRPr="00653B72" w:rsidRDefault="00972C61" w:rsidP="00972C61">
      <w:pPr>
        <w:rPr>
          <w:lang w:val="en-US"/>
        </w:rPr>
      </w:pPr>
    </w:p>
    <w:p w:rsidR="00972C61" w:rsidRPr="001E7902" w:rsidRDefault="00972C61" w:rsidP="00972C61">
      <w:pPr>
        <w:pStyle w:val="ListParagraph"/>
        <w:numPr>
          <w:ilvl w:val="0"/>
          <w:numId w:val="15"/>
        </w:numPr>
        <w:rPr>
          <w:szCs w:val="22"/>
        </w:rPr>
      </w:pPr>
      <w:proofErr w:type="gramStart"/>
      <w:r w:rsidRPr="001E7902">
        <w:rPr>
          <w:i/>
          <w:szCs w:val="22"/>
          <w:lang w:val="en-US"/>
        </w:rPr>
        <w:t>auth</w:t>
      </w:r>
      <w:proofErr w:type="gramEnd"/>
      <w:r w:rsidRPr="001E7902">
        <w:rPr>
          <w:szCs w:val="22"/>
        </w:rPr>
        <w:t xml:space="preserve"> – способ управления безопасностью – в данном случае – </w:t>
      </w:r>
      <w:r w:rsidRPr="001E7902">
        <w:rPr>
          <w:szCs w:val="22"/>
          <w:lang w:val="en-US"/>
        </w:rPr>
        <w:t>Container</w:t>
      </w:r>
      <w:r w:rsidRPr="001E7902">
        <w:rPr>
          <w:szCs w:val="22"/>
        </w:rPr>
        <w:t xml:space="preserve"> </w:t>
      </w:r>
      <w:r w:rsidRPr="001E7902">
        <w:rPr>
          <w:szCs w:val="22"/>
          <w:lang w:val="en-US"/>
        </w:rPr>
        <w:t>Managed</w:t>
      </w:r>
      <w:r w:rsidRPr="001E7902">
        <w:rPr>
          <w:szCs w:val="22"/>
        </w:rPr>
        <w:t xml:space="preserve"> </w:t>
      </w:r>
      <w:r w:rsidRPr="001E7902">
        <w:rPr>
          <w:szCs w:val="22"/>
          <w:lang w:val="en-US"/>
        </w:rPr>
        <w:t>Security</w:t>
      </w:r>
      <w:r w:rsidR="00C8304C">
        <w:rPr>
          <w:szCs w:val="22"/>
        </w:rPr>
        <w:t>.</w:t>
      </w:r>
    </w:p>
    <w:p w:rsidR="00972C61" w:rsidRPr="00617B77" w:rsidRDefault="00972C61" w:rsidP="00972C61">
      <w:pPr>
        <w:pStyle w:val="ListParagraph"/>
        <w:numPr>
          <w:ilvl w:val="0"/>
          <w:numId w:val="15"/>
        </w:numPr>
        <w:rPr>
          <w:szCs w:val="22"/>
        </w:rPr>
      </w:pPr>
      <w:proofErr w:type="spellStart"/>
      <w:proofErr w:type="gramStart"/>
      <w:r w:rsidRPr="00617B77">
        <w:rPr>
          <w:i/>
          <w:szCs w:val="22"/>
          <w:lang w:val="en-US"/>
        </w:rPr>
        <w:t>maxActive</w:t>
      </w:r>
      <w:proofErr w:type="spellEnd"/>
      <w:proofErr w:type="gramEnd"/>
      <w:r w:rsidRPr="00617B77">
        <w:rPr>
          <w:szCs w:val="22"/>
        </w:rPr>
        <w:t xml:space="preserve"> </w:t>
      </w:r>
      <w:r w:rsidRPr="00617B77">
        <w:rPr>
          <w:color w:val="000000"/>
          <w:szCs w:val="22"/>
          <w:shd w:val="clear" w:color="auto" w:fill="FFFFFF"/>
        </w:rPr>
        <w:t>(</w:t>
      </w:r>
      <w:proofErr w:type="spellStart"/>
      <w:r w:rsidRPr="00617B77">
        <w:rPr>
          <w:color w:val="000000"/>
          <w:szCs w:val="22"/>
          <w:shd w:val="clear" w:color="auto" w:fill="FFFFFF"/>
          <w:lang w:val="en-US"/>
        </w:rPr>
        <w:t>int</w:t>
      </w:r>
      <w:proofErr w:type="spellEnd"/>
      <w:r w:rsidRPr="00617B77">
        <w:rPr>
          <w:color w:val="000000"/>
          <w:szCs w:val="22"/>
          <w:shd w:val="clear" w:color="auto" w:fill="FFFFFF"/>
        </w:rPr>
        <w:t>) – Максимальное число активных соединений одновременно взятых из пула. По умолчанию</w:t>
      </w:r>
      <w:r w:rsidR="00617B77">
        <w:rPr>
          <w:color w:val="000000"/>
          <w:szCs w:val="22"/>
          <w:shd w:val="clear" w:color="auto" w:fill="FFFFFF"/>
        </w:rPr>
        <w:t xml:space="preserve">: </w:t>
      </w:r>
      <w:r w:rsidRPr="00617B77">
        <w:rPr>
          <w:color w:val="000000"/>
          <w:szCs w:val="22"/>
          <w:shd w:val="clear" w:color="auto" w:fill="FFFFFF"/>
        </w:rPr>
        <w:t>100</w:t>
      </w:r>
      <w:r w:rsidR="00617B77">
        <w:rPr>
          <w:color w:val="000000"/>
          <w:szCs w:val="22"/>
          <w:shd w:val="clear" w:color="auto" w:fill="FFFFFF"/>
        </w:rPr>
        <w:t>. Рекомендуемое значение: 30.</w:t>
      </w:r>
    </w:p>
    <w:p w:rsidR="00972C61" w:rsidRPr="00617B77" w:rsidRDefault="00972C61" w:rsidP="00972C61">
      <w:pPr>
        <w:pStyle w:val="ListParagraph"/>
        <w:numPr>
          <w:ilvl w:val="0"/>
          <w:numId w:val="15"/>
        </w:numPr>
      </w:pPr>
      <w:proofErr w:type="spellStart"/>
      <w:proofErr w:type="gramStart"/>
      <w:r w:rsidRPr="00617B77">
        <w:rPr>
          <w:i/>
          <w:lang w:val="en-US"/>
        </w:rPr>
        <w:t>maxIdle</w:t>
      </w:r>
      <w:proofErr w:type="spellEnd"/>
      <w:proofErr w:type="gramEnd"/>
      <w:r w:rsidRPr="00617B77">
        <w:t xml:space="preserve"> (</w:t>
      </w:r>
      <w:proofErr w:type="spellStart"/>
      <w:r w:rsidRPr="00617B77">
        <w:rPr>
          <w:lang w:val="en-US"/>
        </w:rPr>
        <w:t>int</w:t>
      </w:r>
      <w:proofErr w:type="spellEnd"/>
      <w:r w:rsidRPr="00617B77">
        <w:t>) – Максимальное число соединений, находящихся в пуле</w:t>
      </w:r>
      <w:r w:rsidR="00617B77">
        <w:t xml:space="preserve">. </w:t>
      </w:r>
      <w:r w:rsidR="00617B77">
        <w:rPr>
          <w:color w:val="000000"/>
          <w:szCs w:val="22"/>
          <w:shd w:val="clear" w:color="auto" w:fill="FFFFFF"/>
        </w:rPr>
        <w:t>Рекомендуемое значение 30.</w:t>
      </w:r>
    </w:p>
    <w:p w:rsidR="00972C61" w:rsidRPr="00933E2B" w:rsidRDefault="00972C61" w:rsidP="00972C61">
      <w:pPr>
        <w:pStyle w:val="ListParagraph"/>
        <w:numPr>
          <w:ilvl w:val="0"/>
          <w:numId w:val="15"/>
        </w:numPr>
      </w:pPr>
      <w:proofErr w:type="spellStart"/>
      <w:proofErr w:type="gramStart"/>
      <w:r w:rsidRPr="00617B77">
        <w:rPr>
          <w:i/>
          <w:lang w:val="en-US"/>
        </w:rPr>
        <w:t>maxWait</w:t>
      </w:r>
      <w:proofErr w:type="spellEnd"/>
      <w:proofErr w:type="gramEnd"/>
      <w:r w:rsidRPr="00617B77">
        <w:t xml:space="preserve"> (</w:t>
      </w:r>
      <w:proofErr w:type="spellStart"/>
      <w:r w:rsidRPr="00617B77">
        <w:rPr>
          <w:lang w:val="en-US"/>
        </w:rPr>
        <w:t>int</w:t>
      </w:r>
      <w:proofErr w:type="spellEnd"/>
      <w:r w:rsidRPr="00617B77">
        <w:t xml:space="preserve">) – Максимальное число миллисекунд, в течение которых пул будет ожидать освобождения соединения перед тем, как выкинуть </w:t>
      </w:r>
      <w:r w:rsidRPr="00617B77">
        <w:rPr>
          <w:lang w:val="en-US"/>
        </w:rPr>
        <w:t>exception</w:t>
      </w:r>
      <w:r w:rsidRPr="00617B77">
        <w:t xml:space="preserve">. </w:t>
      </w:r>
      <w:r w:rsidR="00617B77">
        <w:t>По умолчанию:</w:t>
      </w:r>
      <w:r w:rsidRPr="00617B77">
        <w:t xml:space="preserve"> </w:t>
      </w:r>
      <w:r w:rsidRPr="00933E2B">
        <w:t xml:space="preserve">30000 (30 </w:t>
      </w:r>
      <w:r w:rsidRPr="00617B77">
        <w:t>секунд</w:t>
      </w:r>
      <w:r w:rsidRPr="00933E2B">
        <w:t>)</w:t>
      </w:r>
      <w:r w:rsidR="008703E3">
        <w:t>.</w:t>
      </w:r>
      <w:r w:rsidR="00A349F0">
        <w:br/>
      </w:r>
      <w:r w:rsidR="00A349F0" w:rsidRPr="008E105E">
        <w:rPr>
          <w:color w:val="FF0000"/>
        </w:rPr>
        <w:t>TODO: Определить необходимое значение при загрузке больших файлов.</w:t>
      </w:r>
    </w:p>
    <w:p w:rsidR="00972C61" w:rsidRPr="00617B77" w:rsidRDefault="00972C61" w:rsidP="00972C61">
      <w:pPr>
        <w:pStyle w:val="ListParagraph"/>
        <w:numPr>
          <w:ilvl w:val="0"/>
          <w:numId w:val="15"/>
        </w:numPr>
        <w:rPr>
          <w:lang w:val="en-US"/>
        </w:rPr>
      </w:pPr>
      <w:proofErr w:type="spellStart"/>
      <w:proofErr w:type="gramStart"/>
      <w:r w:rsidRPr="00617B77">
        <w:rPr>
          <w:i/>
          <w:lang w:val="en-US"/>
        </w:rPr>
        <w:t>jmxEnabled</w:t>
      </w:r>
      <w:proofErr w:type="spellEnd"/>
      <w:proofErr w:type="gramEnd"/>
      <w:r w:rsidRPr="00617B77">
        <w:t xml:space="preserve"> (</w:t>
      </w:r>
      <w:proofErr w:type="spellStart"/>
      <w:r w:rsidRPr="00617B77">
        <w:rPr>
          <w:lang w:val="en-US"/>
        </w:rPr>
        <w:t>boolean</w:t>
      </w:r>
      <w:proofErr w:type="spellEnd"/>
      <w:r w:rsidRPr="00617B77">
        <w:t xml:space="preserve">) Указывает необходимость поддержки пулом  </w:t>
      </w:r>
      <w:r w:rsidRPr="00617B77">
        <w:rPr>
          <w:lang w:val="en-US"/>
        </w:rPr>
        <w:t>JMX</w:t>
      </w:r>
      <w:r w:rsidRPr="00617B77">
        <w:t>. По умолчанию</w:t>
      </w:r>
      <w:r w:rsidR="00AF1C0C">
        <w:t>:</w:t>
      </w:r>
      <w:r w:rsidRPr="00617B77">
        <w:rPr>
          <w:lang w:val="en-US"/>
        </w:rPr>
        <w:t xml:space="preserve"> true.</w:t>
      </w:r>
      <w:r w:rsidRPr="00617B77">
        <w:t xml:space="preserve"> </w:t>
      </w:r>
    </w:p>
    <w:p w:rsidR="00305FD2" w:rsidRPr="00305FD2" w:rsidRDefault="00305FD2" w:rsidP="00305FD2">
      <w:pPr>
        <w:pStyle w:val="ListParagraph"/>
        <w:ind w:left="720"/>
        <w:rPr>
          <w:strike/>
          <w:lang w:val="en-US"/>
        </w:rPr>
      </w:pPr>
    </w:p>
    <w:p w:rsidR="007D7C98" w:rsidRPr="00C512A7" w:rsidRDefault="007D7C98" w:rsidP="00AF4BD2">
      <w:pPr>
        <w:pStyle w:val="Heading1"/>
      </w:pPr>
      <w:bookmarkStart w:id="48" w:name="_Toc454880660"/>
      <w:bookmarkStart w:id="49" w:name="_Ref441326635"/>
      <w:bookmarkStart w:id="50" w:name="_Toc446348806"/>
      <w:r>
        <w:t xml:space="preserve">Конфигурирование </w:t>
      </w:r>
      <w:r>
        <w:rPr>
          <w:lang w:val="en-US"/>
        </w:rPr>
        <w:t>SSO</w:t>
      </w:r>
      <w:r w:rsidRPr="007D7C98">
        <w:t xml:space="preserve"> </w:t>
      </w:r>
      <w:r w:rsidR="00CB6CBA">
        <w:t xml:space="preserve">в </w:t>
      </w:r>
      <w:r w:rsidR="00287ADD">
        <w:t xml:space="preserve">экземплярах </w:t>
      </w:r>
      <w:r>
        <w:rPr>
          <w:lang w:val="en-US"/>
        </w:rPr>
        <w:t>Tomcat</w:t>
      </w:r>
      <w:bookmarkEnd w:id="48"/>
    </w:p>
    <w:p w:rsidR="00CF0483" w:rsidRPr="00C512A7" w:rsidRDefault="00CF0483" w:rsidP="00CF0483"/>
    <w:p w:rsidR="00FA348F" w:rsidRPr="00287ADD" w:rsidRDefault="00FA348F" w:rsidP="00FA348F">
      <w:r>
        <w:t xml:space="preserve">Согласно инструкции </w:t>
      </w:r>
      <w:r>
        <w:rPr>
          <w:lang w:val="en-US"/>
        </w:rPr>
        <w:t>Tomcat</w:t>
      </w:r>
      <w:r w:rsidRPr="00796A8F">
        <w:t xml:space="preserve"> </w:t>
      </w:r>
      <w:r>
        <w:t xml:space="preserve">в режиме работы SSO один экземпляр </w:t>
      </w:r>
      <w:r>
        <w:rPr>
          <w:lang w:val="en-US"/>
        </w:rPr>
        <w:t>Tomcat</w:t>
      </w:r>
      <w:r w:rsidRPr="005F5007">
        <w:t xml:space="preserve"> </w:t>
      </w:r>
      <w:r>
        <w:t xml:space="preserve">может поддерживать только один </w:t>
      </w:r>
      <w:r>
        <w:rPr>
          <w:lang w:val="en-US"/>
        </w:rPr>
        <w:t>Realm</w:t>
      </w:r>
      <w:r w:rsidRPr="005F5007">
        <w:t xml:space="preserve"> (</w:t>
      </w:r>
      <w:r>
        <w:rPr>
          <w:lang w:val="en-US"/>
        </w:rPr>
        <w:t>TODO</w:t>
      </w:r>
      <w:r w:rsidRPr="007575AF">
        <w:t xml:space="preserve"> </w:t>
      </w:r>
      <w:r>
        <w:t xml:space="preserve">в то же время, возможно, стоит проверить, может ли один </w:t>
      </w:r>
      <w:r>
        <w:rPr>
          <w:lang w:val="en-US"/>
        </w:rPr>
        <w:t>Realm</w:t>
      </w:r>
      <w:r>
        <w:t xml:space="preserve"> размещаться на нескольких экземплярах </w:t>
      </w:r>
      <w:r>
        <w:rPr>
          <w:lang w:val="en-US"/>
        </w:rPr>
        <w:t>Tomcat</w:t>
      </w:r>
      <w:r w:rsidRPr="005F5007">
        <w:t>)</w:t>
      </w:r>
      <w:r w:rsidRPr="00F10DB0">
        <w:t>.</w:t>
      </w:r>
    </w:p>
    <w:p w:rsidR="007575AF" w:rsidRPr="00D15DCD" w:rsidRDefault="00FA348F" w:rsidP="007575AF">
      <w:r>
        <w:t xml:space="preserve">Настоящий документ ориентирован на конфигурацию работы с несколькими </w:t>
      </w:r>
      <w:r>
        <w:rPr>
          <w:lang w:val="en-US"/>
        </w:rPr>
        <w:t>Realm</w:t>
      </w:r>
      <w:r w:rsidRPr="00FA348F">
        <w:t>-</w:t>
      </w:r>
      <w:proofErr w:type="spellStart"/>
      <w:r>
        <w:t>ами</w:t>
      </w:r>
      <w:proofErr w:type="spellEnd"/>
      <w:r>
        <w:t xml:space="preserve">, каждый из которых обслуживается отдельным экземпляром </w:t>
      </w:r>
      <w:r>
        <w:rPr>
          <w:lang w:val="en-US"/>
        </w:rPr>
        <w:t>Tomcat</w:t>
      </w:r>
      <w:r w:rsidRPr="00FA348F">
        <w:t>.</w:t>
      </w:r>
    </w:p>
    <w:p w:rsidR="00CF0483" w:rsidRDefault="00CF0483" w:rsidP="007575AF"/>
    <w:p w:rsidR="00C6783F" w:rsidRDefault="00C6783F" w:rsidP="00C6783F">
      <w:pPr>
        <w:pStyle w:val="Heading2"/>
        <w:rPr>
          <w:lang w:val="en-US"/>
        </w:rPr>
      </w:pPr>
      <w:bookmarkStart w:id="51" w:name="_Toc454880661"/>
      <w:r>
        <w:t xml:space="preserve">Встраивание собственного </w:t>
      </w:r>
      <w:r>
        <w:rPr>
          <w:lang w:val="en-US"/>
        </w:rPr>
        <w:t>Login</w:t>
      </w:r>
      <w:r>
        <w:t>-модуля</w:t>
      </w:r>
      <w:bookmarkEnd w:id="51"/>
    </w:p>
    <w:p w:rsidR="00C6783F" w:rsidRPr="00F52160" w:rsidRDefault="00C6783F" w:rsidP="00C6783F">
      <w:pPr>
        <w:rPr>
          <w:lang w:val="en-US"/>
        </w:rPr>
      </w:pPr>
    </w:p>
    <w:p w:rsidR="00C6783F" w:rsidRPr="00D15DCD" w:rsidRDefault="00C6783F" w:rsidP="00C6783F">
      <w:r>
        <w:t xml:space="preserve">Для встраивания в </w:t>
      </w:r>
      <w:r>
        <w:rPr>
          <w:lang w:val="en-US"/>
        </w:rPr>
        <w:t>Tomcat</w:t>
      </w:r>
      <w:r w:rsidRPr="00305FD2">
        <w:t xml:space="preserve"> </w:t>
      </w:r>
      <w:proofErr w:type="spellStart"/>
      <w:r>
        <w:t>кастомизированного</w:t>
      </w:r>
      <w:proofErr w:type="spellEnd"/>
      <w:r>
        <w:t xml:space="preserve"> </w:t>
      </w:r>
      <w:r>
        <w:rPr>
          <w:lang w:val="en-US"/>
        </w:rPr>
        <w:t>Login</w:t>
      </w:r>
      <w:r w:rsidRPr="00305FD2">
        <w:t>-</w:t>
      </w:r>
      <w:r>
        <w:t>модуля необходимо создать два конфигурационных файла</w:t>
      </w:r>
      <w:r w:rsidRPr="005B3B88">
        <w:t xml:space="preserve">: </w:t>
      </w:r>
      <w:r>
        <w:t xml:space="preserve">файл определения </w:t>
      </w:r>
      <w:r>
        <w:rPr>
          <w:lang w:val="en-US"/>
        </w:rPr>
        <w:t>Realm</w:t>
      </w:r>
      <w:r w:rsidRPr="005B3B88">
        <w:t xml:space="preserve"> </w:t>
      </w:r>
      <w:r>
        <w:t>и файл</w:t>
      </w:r>
      <w:r w:rsidRPr="005B3B88">
        <w:t xml:space="preserve"> </w:t>
      </w:r>
      <w:r>
        <w:rPr>
          <w:lang w:val="en-US"/>
        </w:rPr>
        <w:t>JAAS</w:t>
      </w:r>
      <w:r w:rsidRPr="005B3B88">
        <w:t xml:space="preserve"> </w:t>
      </w:r>
      <w:r>
        <w:rPr>
          <w:lang w:val="en-US"/>
        </w:rPr>
        <w:t>Login</w:t>
      </w:r>
      <w:r>
        <w:t>.</w:t>
      </w:r>
    </w:p>
    <w:p w:rsidR="00C6783F" w:rsidRPr="00D15DCD" w:rsidRDefault="00C6783F" w:rsidP="00C6783F"/>
    <w:p w:rsidR="00C6783F" w:rsidRDefault="00C6783F" w:rsidP="00C6783F">
      <w:pPr>
        <w:pStyle w:val="Heading3"/>
        <w:rPr>
          <w:lang w:val="en-US"/>
        </w:rPr>
      </w:pPr>
      <w:bookmarkStart w:id="52" w:name="_Ref454804896"/>
      <w:bookmarkStart w:id="53" w:name="_Toc454880662"/>
      <w:r>
        <w:t xml:space="preserve">Файл </w:t>
      </w:r>
      <w:bookmarkEnd w:id="52"/>
      <w:r>
        <w:rPr>
          <w:lang w:val="en-US"/>
        </w:rPr>
        <w:t xml:space="preserve">context.xml </w:t>
      </w:r>
      <w:r>
        <w:t>приложения</w:t>
      </w:r>
      <w:bookmarkEnd w:id="53"/>
    </w:p>
    <w:p w:rsidR="00C6783F" w:rsidRPr="00F52160" w:rsidRDefault="00C6783F" w:rsidP="00C6783F">
      <w:pPr>
        <w:rPr>
          <w:lang w:val="en-US"/>
        </w:rPr>
      </w:pPr>
    </w:p>
    <w:p w:rsidR="00C6783F" w:rsidRPr="00646B20" w:rsidRDefault="00C6783F" w:rsidP="00C6783F">
      <w:pPr>
        <w:rPr>
          <w:lang w:val="en-US"/>
        </w:rPr>
      </w:pPr>
      <w:r>
        <w:t>Отнесение</w:t>
      </w:r>
      <w:r w:rsidRPr="00646B20">
        <w:rPr>
          <w:lang w:val="en-US"/>
        </w:rPr>
        <w:t xml:space="preserve"> </w:t>
      </w:r>
      <w:r>
        <w:t>приложения</w:t>
      </w:r>
      <w:r w:rsidRPr="00646B20">
        <w:rPr>
          <w:lang w:val="en-US"/>
        </w:rPr>
        <w:t xml:space="preserve"> </w:t>
      </w:r>
      <w:r>
        <w:t>к</w:t>
      </w:r>
      <w:r w:rsidRPr="00646B20">
        <w:rPr>
          <w:lang w:val="en-US"/>
        </w:rPr>
        <w:t xml:space="preserve"> </w:t>
      </w:r>
      <w:r>
        <w:t>тому</w:t>
      </w:r>
      <w:r w:rsidRPr="00646B20">
        <w:rPr>
          <w:lang w:val="en-US"/>
        </w:rPr>
        <w:t xml:space="preserve"> </w:t>
      </w:r>
      <w:r>
        <w:t>или</w:t>
      </w:r>
      <w:r w:rsidRPr="00646B20">
        <w:rPr>
          <w:lang w:val="en-US"/>
        </w:rPr>
        <w:t xml:space="preserve"> </w:t>
      </w:r>
      <w:r>
        <w:t>иному</w:t>
      </w:r>
      <w:r w:rsidRPr="00646B20">
        <w:rPr>
          <w:lang w:val="en-US"/>
        </w:rPr>
        <w:t xml:space="preserve"> </w:t>
      </w:r>
      <w:r>
        <w:rPr>
          <w:lang w:val="en-US"/>
        </w:rPr>
        <w:t>realm</w:t>
      </w:r>
      <w:r w:rsidRPr="00646B20">
        <w:rPr>
          <w:lang w:val="en-US"/>
        </w:rPr>
        <w:t>-</w:t>
      </w:r>
      <w:r>
        <w:t>у</w:t>
      </w:r>
      <w:r w:rsidRPr="00646B20">
        <w:rPr>
          <w:lang w:val="en-US"/>
        </w:rPr>
        <w:t xml:space="preserve"> </w:t>
      </w:r>
      <w:r>
        <w:t>определяется</w:t>
      </w:r>
      <w:r w:rsidRPr="00646B20">
        <w:rPr>
          <w:lang w:val="en-US"/>
        </w:rPr>
        <w:t xml:space="preserve"> </w:t>
      </w:r>
      <w:r>
        <w:t>значением</w:t>
      </w:r>
      <w:r w:rsidRPr="00646B20">
        <w:rPr>
          <w:lang w:val="en-US"/>
        </w:rPr>
        <w:t xml:space="preserve"> </w:t>
      </w:r>
      <w:r>
        <w:t>атрибута</w:t>
      </w:r>
      <w:r w:rsidRPr="00646B20">
        <w:rPr>
          <w:lang w:val="en-US"/>
        </w:rPr>
        <w:t xml:space="preserve"> </w:t>
      </w:r>
      <w:proofErr w:type="spellStart"/>
      <w:r w:rsidRPr="00D137C4">
        <w:rPr>
          <w:i/>
          <w:lang w:val="en-US"/>
        </w:rPr>
        <w:t>appName</w:t>
      </w:r>
      <w:proofErr w:type="spellEnd"/>
      <w:r w:rsidRPr="00646B20">
        <w:rPr>
          <w:lang w:val="en-US"/>
        </w:rPr>
        <w:t xml:space="preserve"> </w:t>
      </w:r>
      <w:r>
        <w:t>тега</w:t>
      </w:r>
      <w:r w:rsidRPr="00646B20">
        <w:rPr>
          <w:lang w:val="en-US"/>
        </w:rPr>
        <w:t xml:space="preserve"> </w:t>
      </w:r>
      <w:r w:rsidRPr="00D137C4">
        <w:rPr>
          <w:i/>
          <w:lang w:val="en-US"/>
        </w:rPr>
        <w:t>Context</w:t>
      </w:r>
      <w:r w:rsidRPr="00646B20">
        <w:rPr>
          <w:lang w:val="en-US"/>
        </w:rPr>
        <w:t xml:space="preserve"> </w:t>
      </w:r>
      <w:r>
        <w:t>файла</w:t>
      </w:r>
      <w:r w:rsidRPr="00646B20">
        <w:rPr>
          <w:lang w:val="en-US"/>
        </w:rPr>
        <w:t xml:space="preserve"> </w:t>
      </w:r>
      <w:r w:rsidRPr="00305FD2">
        <w:rPr>
          <w:i/>
          <w:lang w:val="en-US"/>
        </w:rPr>
        <w:t>META</w:t>
      </w:r>
      <w:r w:rsidRPr="00646B20">
        <w:rPr>
          <w:i/>
          <w:lang w:val="en-US"/>
        </w:rPr>
        <w:t>-</w:t>
      </w:r>
      <w:r w:rsidRPr="00305FD2">
        <w:rPr>
          <w:i/>
          <w:lang w:val="en-US"/>
        </w:rPr>
        <w:t>INF</w:t>
      </w:r>
      <w:r w:rsidRPr="00646B20">
        <w:rPr>
          <w:i/>
          <w:lang w:val="en-US"/>
        </w:rPr>
        <w:t>/</w:t>
      </w:r>
      <w:proofErr w:type="gramStart"/>
      <w:r>
        <w:rPr>
          <w:i/>
        </w:rPr>
        <w:t>с</w:t>
      </w:r>
      <w:proofErr w:type="gramEnd"/>
      <w:r w:rsidRPr="00305FD2">
        <w:rPr>
          <w:i/>
          <w:lang w:val="en-US"/>
        </w:rPr>
        <w:t>ontext</w:t>
      </w:r>
      <w:r w:rsidRPr="00646B20">
        <w:rPr>
          <w:i/>
          <w:lang w:val="en-US"/>
        </w:rPr>
        <w:t>.</w:t>
      </w:r>
      <w:r w:rsidRPr="00305FD2">
        <w:rPr>
          <w:i/>
          <w:lang w:val="en-US"/>
        </w:rPr>
        <w:t>xml</w:t>
      </w:r>
      <w:r>
        <w:rPr>
          <w:lang w:val="en-US"/>
        </w:rPr>
        <w:t xml:space="preserve"> </w:t>
      </w:r>
      <w:r>
        <w:t>приложения</w:t>
      </w:r>
      <w:r w:rsidRPr="00646B20">
        <w:rPr>
          <w:lang w:val="en-US"/>
        </w:rPr>
        <w:t xml:space="preserve"> (</w:t>
      </w:r>
      <w:r>
        <w:t>не</w:t>
      </w:r>
      <w:r w:rsidRPr="00646B20">
        <w:rPr>
          <w:lang w:val="en-US"/>
        </w:rPr>
        <w:t xml:space="preserve"> </w:t>
      </w:r>
      <w:r>
        <w:t>путать</w:t>
      </w:r>
      <w:r w:rsidRPr="00646B20">
        <w:rPr>
          <w:lang w:val="en-US"/>
        </w:rPr>
        <w:t xml:space="preserve"> </w:t>
      </w:r>
      <w:r>
        <w:t>с</w:t>
      </w:r>
      <w:r w:rsidRPr="00646B20">
        <w:rPr>
          <w:lang w:val="en-US"/>
        </w:rPr>
        <w:t xml:space="preserve"> </w:t>
      </w:r>
      <w:r>
        <w:t>файлом</w:t>
      </w:r>
      <w:r w:rsidRPr="00646B20">
        <w:rPr>
          <w:lang w:val="en-US"/>
        </w:rPr>
        <w:t xml:space="preserve"> </w:t>
      </w:r>
      <w:r w:rsidRPr="00646B20">
        <w:rPr>
          <w:i/>
          <w:lang w:val="en-US"/>
        </w:rPr>
        <w:t>%</w:t>
      </w:r>
      <w:r w:rsidRPr="00305FD2">
        <w:rPr>
          <w:i/>
          <w:lang w:val="en-US"/>
        </w:rPr>
        <w:t>TOMCAT</w:t>
      </w:r>
      <w:r w:rsidRPr="00646B20">
        <w:rPr>
          <w:i/>
          <w:lang w:val="en-US"/>
        </w:rPr>
        <w:t>_</w:t>
      </w:r>
      <w:r w:rsidRPr="00305FD2">
        <w:rPr>
          <w:i/>
          <w:lang w:val="en-US"/>
        </w:rPr>
        <w:t>HOME</w:t>
      </w:r>
      <w:r w:rsidRPr="00646B20">
        <w:rPr>
          <w:i/>
          <w:lang w:val="en-US"/>
        </w:rPr>
        <w:t>%/</w:t>
      </w:r>
      <w:r w:rsidRPr="00305FD2">
        <w:rPr>
          <w:i/>
          <w:lang w:val="en-US"/>
        </w:rPr>
        <w:t>conf</w:t>
      </w:r>
      <w:r w:rsidRPr="00646B20">
        <w:rPr>
          <w:i/>
          <w:lang w:val="en-US"/>
        </w:rPr>
        <w:t>/</w:t>
      </w:r>
      <w:r w:rsidRPr="00305FD2">
        <w:rPr>
          <w:i/>
          <w:lang w:val="en-US"/>
        </w:rPr>
        <w:t>context</w:t>
      </w:r>
      <w:r w:rsidRPr="00646B20">
        <w:rPr>
          <w:i/>
          <w:lang w:val="en-US"/>
        </w:rPr>
        <w:t>.</w:t>
      </w:r>
      <w:r w:rsidRPr="00305FD2">
        <w:rPr>
          <w:i/>
          <w:lang w:val="en-US"/>
        </w:rPr>
        <w:t>xml</w:t>
      </w:r>
      <w:r w:rsidRPr="00646B20">
        <w:rPr>
          <w:lang w:val="en-US"/>
        </w:rPr>
        <w:t xml:space="preserve">) </w:t>
      </w:r>
      <w:r>
        <w:t>и</w:t>
      </w:r>
      <w:r w:rsidRPr="00646B20">
        <w:rPr>
          <w:lang w:val="en-US"/>
        </w:rPr>
        <w:t xml:space="preserve"> </w:t>
      </w:r>
      <w:r>
        <w:t>имеет</w:t>
      </w:r>
      <w:r w:rsidRPr="00646B20">
        <w:rPr>
          <w:lang w:val="en-US"/>
        </w:rPr>
        <w:t xml:space="preserve"> </w:t>
      </w:r>
      <w:r>
        <w:t>следующий</w:t>
      </w:r>
      <w:r w:rsidRPr="00646B20">
        <w:rPr>
          <w:lang w:val="en-US"/>
        </w:rPr>
        <w:t xml:space="preserve"> </w:t>
      </w:r>
      <w:r>
        <w:t>вид</w:t>
      </w:r>
      <w:r w:rsidRPr="00646B20">
        <w:rPr>
          <w:lang w:val="en-US"/>
        </w:rPr>
        <w:t>:</w:t>
      </w:r>
    </w:p>
    <w:p w:rsidR="00C6783F" w:rsidRPr="00646B20" w:rsidRDefault="00C6783F" w:rsidP="00C6783F">
      <w:pPr>
        <w:rPr>
          <w:i/>
          <w:lang w:val="en-US"/>
        </w:rPr>
      </w:pPr>
    </w:p>
    <w:p w:rsidR="00C6783F" w:rsidRPr="00305FD2" w:rsidRDefault="00C6783F" w:rsidP="00C6783F">
      <w:pPr>
        <w:rPr>
          <w:i/>
          <w:lang w:val="en-US"/>
        </w:rPr>
      </w:pPr>
      <w:proofErr w:type="gramStart"/>
      <w:r w:rsidRPr="00305FD2">
        <w:rPr>
          <w:i/>
          <w:lang w:val="en-US"/>
        </w:rPr>
        <w:t>&lt;?xml</w:t>
      </w:r>
      <w:proofErr w:type="gramEnd"/>
      <w:r w:rsidRPr="00305FD2">
        <w:rPr>
          <w:i/>
          <w:lang w:val="en-US"/>
        </w:rPr>
        <w:t xml:space="preserve"> version="1.0" encoding="UTF-8"?&gt;</w:t>
      </w:r>
    </w:p>
    <w:p w:rsidR="00C6783F" w:rsidRPr="00305FD2" w:rsidRDefault="00C6783F" w:rsidP="00C6783F">
      <w:pPr>
        <w:rPr>
          <w:i/>
          <w:lang w:val="en-US"/>
        </w:rPr>
      </w:pPr>
      <w:r w:rsidRPr="00305FD2">
        <w:rPr>
          <w:i/>
          <w:lang w:val="en-US"/>
        </w:rPr>
        <w:t>&lt;Context&gt;</w:t>
      </w:r>
    </w:p>
    <w:p w:rsidR="00C6783F" w:rsidRPr="00305FD2" w:rsidRDefault="00C6783F" w:rsidP="00C6783F">
      <w:pPr>
        <w:rPr>
          <w:i/>
          <w:lang w:val="en-US"/>
        </w:rPr>
      </w:pPr>
      <w:r w:rsidRPr="00305FD2">
        <w:rPr>
          <w:i/>
          <w:lang w:val="en-US"/>
        </w:rPr>
        <w:t xml:space="preserve">  &lt;Realm </w:t>
      </w:r>
      <w:proofErr w:type="spellStart"/>
      <w:r w:rsidRPr="00305FD2">
        <w:rPr>
          <w:i/>
          <w:lang w:val="en-US"/>
        </w:rPr>
        <w:t>className</w:t>
      </w:r>
      <w:proofErr w:type="spellEnd"/>
      <w:r w:rsidRPr="00305FD2">
        <w:rPr>
          <w:i/>
          <w:lang w:val="en-US"/>
        </w:rPr>
        <w:t>="</w:t>
      </w:r>
      <w:proofErr w:type="spellStart"/>
      <w:r w:rsidRPr="00305FD2">
        <w:rPr>
          <w:i/>
          <w:lang w:val="en-US"/>
        </w:rPr>
        <w:t>org.apache.catalina.realm.JAASRealm</w:t>
      </w:r>
      <w:proofErr w:type="spellEnd"/>
      <w:r w:rsidRPr="00305FD2">
        <w:rPr>
          <w:i/>
          <w:lang w:val="en-US"/>
        </w:rPr>
        <w:t xml:space="preserve">" </w:t>
      </w:r>
    </w:p>
    <w:p w:rsidR="00C6783F" w:rsidRPr="00D137C4" w:rsidRDefault="00C6783F" w:rsidP="00C6783F">
      <w:pPr>
        <w:rPr>
          <w:b/>
          <w:i/>
          <w:lang w:val="en-US"/>
        </w:rPr>
      </w:pPr>
      <w:r w:rsidRPr="00305FD2">
        <w:rPr>
          <w:i/>
          <w:lang w:val="en-US"/>
        </w:rPr>
        <w:t xml:space="preserve">    </w:t>
      </w:r>
      <w:proofErr w:type="spellStart"/>
      <w:proofErr w:type="gramStart"/>
      <w:r w:rsidRPr="00D137C4">
        <w:rPr>
          <w:b/>
          <w:i/>
          <w:lang w:val="en-US"/>
        </w:rPr>
        <w:t>appName</w:t>
      </w:r>
      <w:proofErr w:type="spellEnd"/>
      <w:proofErr w:type="gramEnd"/>
      <w:r w:rsidRPr="00D137C4">
        <w:rPr>
          <w:b/>
          <w:i/>
          <w:lang w:val="en-US"/>
        </w:rPr>
        <w:t>="&lt;REALM_ID&gt;"</w:t>
      </w:r>
    </w:p>
    <w:p w:rsidR="00C6783F" w:rsidRPr="00305FD2" w:rsidRDefault="00C6783F" w:rsidP="00C6783F">
      <w:pPr>
        <w:rPr>
          <w:i/>
          <w:lang w:val="en-US"/>
        </w:rPr>
      </w:pPr>
      <w:r w:rsidRPr="00305FD2">
        <w:rPr>
          <w:i/>
          <w:lang w:val="en-US"/>
        </w:rPr>
        <w:lastRenderedPageBreak/>
        <w:t xml:space="preserve">    </w:t>
      </w:r>
      <w:proofErr w:type="gramStart"/>
      <w:r w:rsidRPr="00305FD2">
        <w:rPr>
          <w:i/>
          <w:lang w:val="en-US"/>
        </w:rPr>
        <w:t>userClassNames</w:t>
      </w:r>
      <w:proofErr w:type="gramEnd"/>
      <w:r w:rsidRPr="00305FD2">
        <w:rPr>
          <w:i/>
          <w:lang w:val="en-US"/>
        </w:rPr>
        <w:t>="com.technology.jep.jepcommon.security.JepPrincipal"</w:t>
      </w:r>
    </w:p>
    <w:p w:rsidR="00C6783F" w:rsidRPr="00305FD2" w:rsidRDefault="00C6783F" w:rsidP="00C6783F">
      <w:pPr>
        <w:rPr>
          <w:i/>
          <w:lang w:val="en-US"/>
        </w:rPr>
      </w:pPr>
      <w:r w:rsidRPr="00305FD2">
        <w:rPr>
          <w:i/>
          <w:lang w:val="en-US"/>
        </w:rPr>
        <w:t xml:space="preserve">    </w:t>
      </w:r>
      <w:proofErr w:type="gramStart"/>
      <w:r w:rsidRPr="00305FD2">
        <w:rPr>
          <w:i/>
          <w:lang w:val="en-US"/>
        </w:rPr>
        <w:t>roleClassNames</w:t>
      </w:r>
      <w:proofErr w:type="gramEnd"/>
      <w:r w:rsidRPr="00305FD2">
        <w:rPr>
          <w:i/>
          <w:lang w:val="en-US"/>
        </w:rPr>
        <w:t>="com.technology.jep.jepcommon.security.JepPrincipal" /&gt;</w:t>
      </w:r>
    </w:p>
    <w:p w:rsidR="00C6783F" w:rsidRDefault="00C6783F" w:rsidP="00C6783F">
      <w:pPr>
        <w:rPr>
          <w:i/>
        </w:rPr>
      </w:pPr>
      <w:r w:rsidRPr="00305FD2">
        <w:rPr>
          <w:i/>
        </w:rPr>
        <w:t>&lt;/</w:t>
      </w:r>
      <w:proofErr w:type="spellStart"/>
      <w:r w:rsidRPr="00305FD2">
        <w:rPr>
          <w:i/>
        </w:rPr>
        <w:t>Context</w:t>
      </w:r>
      <w:proofErr w:type="spellEnd"/>
      <w:r w:rsidRPr="00305FD2">
        <w:rPr>
          <w:i/>
        </w:rPr>
        <w:t>&gt;</w:t>
      </w:r>
    </w:p>
    <w:p w:rsidR="00C6783F" w:rsidRDefault="00C6783F" w:rsidP="00C6783F">
      <w:r w:rsidRPr="004031D0">
        <w:t>, где</w:t>
      </w:r>
      <w:r>
        <w:t xml:space="preserve"> </w:t>
      </w:r>
      <w:proofErr w:type="gramStart"/>
      <w:r>
        <w:t>пользовательский</w:t>
      </w:r>
      <w:proofErr w:type="gramEnd"/>
      <w:r>
        <w:t xml:space="preserve"> и ролевой </w:t>
      </w:r>
      <w:proofErr w:type="spellStart"/>
      <w:r>
        <w:t>приципалы</w:t>
      </w:r>
      <w:proofErr w:type="spellEnd"/>
      <w:r>
        <w:t xml:space="preserve"> определяются классом </w:t>
      </w:r>
    </w:p>
    <w:p w:rsidR="00C6783F" w:rsidRDefault="00C6783F" w:rsidP="00C6783F">
      <w:pPr>
        <w:rPr>
          <w:lang w:val="en-US"/>
        </w:rPr>
      </w:pPr>
      <w:proofErr w:type="spellStart"/>
      <w:proofErr w:type="gramStart"/>
      <w:r w:rsidRPr="00305FD2">
        <w:rPr>
          <w:i/>
          <w:lang w:val="en-US"/>
        </w:rPr>
        <w:t>com.technology.jep.jepcommon.security.JepPrincipal</w:t>
      </w:r>
      <w:proofErr w:type="spellEnd"/>
      <w:r w:rsidRPr="004031D0">
        <w:rPr>
          <w:lang w:val="en-US"/>
        </w:rPr>
        <w:t>.</w:t>
      </w:r>
      <w:proofErr w:type="gramEnd"/>
    </w:p>
    <w:p w:rsidR="00C6783F" w:rsidRPr="009B2978" w:rsidRDefault="00C6783F" w:rsidP="00C6783F">
      <w:pPr>
        <w:rPr>
          <w:lang w:val="en-US"/>
        </w:rPr>
      </w:pPr>
    </w:p>
    <w:p w:rsidR="00C6783F" w:rsidRPr="00D137C4" w:rsidRDefault="00C6783F" w:rsidP="00C6783F">
      <w:r>
        <w:t xml:space="preserve">Значение </w:t>
      </w:r>
      <w:r w:rsidRPr="00646B20">
        <w:rPr>
          <w:i/>
        </w:rPr>
        <w:t>&lt;</w:t>
      </w:r>
      <w:r>
        <w:rPr>
          <w:i/>
          <w:lang w:val="en-US"/>
        </w:rPr>
        <w:t>REALM</w:t>
      </w:r>
      <w:r w:rsidRPr="00646B20">
        <w:rPr>
          <w:i/>
        </w:rPr>
        <w:t>_</w:t>
      </w:r>
      <w:r>
        <w:rPr>
          <w:i/>
          <w:lang w:val="en-US"/>
        </w:rPr>
        <w:t>ID</w:t>
      </w:r>
      <w:r w:rsidRPr="00646B20">
        <w:rPr>
          <w:i/>
        </w:rPr>
        <w:t>&gt;</w:t>
      </w:r>
      <w:r w:rsidRPr="00646B20">
        <w:t xml:space="preserve"> </w:t>
      </w:r>
      <w:r>
        <w:t xml:space="preserve">в </w:t>
      </w:r>
      <w:proofErr w:type="gramStart"/>
      <w:r>
        <w:t>этом</w:t>
      </w:r>
      <w:proofErr w:type="gramEnd"/>
      <w:r>
        <w:t xml:space="preserve"> случае должно совпадать с идентификатором </w:t>
      </w:r>
      <w:r>
        <w:rPr>
          <w:lang w:val="en-US"/>
        </w:rPr>
        <w:t>realm</w:t>
      </w:r>
      <w:r w:rsidRPr="00646B20">
        <w:t>-</w:t>
      </w:r>
      <w:r>
        <w:t xml:space="preserve">а, определяемого в файле </w:t>
      </w:r>
      <w:proofErr w:type="spellStart"/>
      <w:r w:rsidRPr="00D137C4">
        <w:rPr>
          <w:i/>
          <w:lang w:val="en-US"/>
        </w:rPr>
        <w:t>jaas</w:t>
      </w:r>
      <w:proofErr w:type="spellEnd"/>
      <w:r w:rsidRPr="00D137C4">
        <w:rPr>
          <w:i/>
        </w:rPr>
        <w:t>.</w:t>
      </w:r>
      <w:r w:rsidRPr="00D137C4">
        <w:rPr>
          <w:i/>
          <w:lang w:val="en-US"/>
        </w:rPr>
        <w:t>conf</w:t>
      </w:r>
      <w:r w:rsidRPr="00D137C4">
        <w:t xml:space="preserve"> (</w:t>
      </w:r>
      <w:r>
        <w:t xml:space="preserve">см. </w:t>
      </w:r>
      <w:r w:rsidR="003835CF">
        <w:fldChar w:fldCharType="begin"/>
      </w:r>
      <w:r>
        <w:instrText xml:space="preserve"> REF _Ref454805211 \r \h </w:instrText>
      </w:r>
      <w:r w:rsidR="003835CF">
        <w:fldChar w:fldCharType="separate"/>
      </w:r>
      <w:r>
        <w:t>6.2.2</w:t>
      </w:r>
      <w:r w:rsidR="003835CF">
        <w:fldChar w:fldCharType="end"/>
      </w:r>
      <w:r w:rsidRPr="00D137C4">
        <w:t>).</w:t>
      </w:r>
    </w:p>
    <w:p w:rsidR="00C6783F" w:rsidRPr="00D137C4" w:rsidRDefault="00C6783F" w:rsidP="00C6783F"/>
    <w:p w:rsidR="00C6783F" w:rsidRPr="00F52160" w:rsidRDefault="00C6783F" w:rsidP="00C6783F">
      <w:pPr>
        <w:pStyle w:val="Heading3"/>
      </w:pPr>
      <w:bookmarkStart w:id="54" w:name="_Ref454805211"/>
      <w:bookmarkStart w:id="55" w:name="_Toc454880663"/>
      <w:r>
        <w:t xml:space="preserve">Файл определения </w:t>
      </w:r>
      <w:r>
        <w:rPr>
          <w:lang w:val="en-US"/>
        </w:rPr>
        <w:t>JAAS</w:t>
      </w:r>
      <w:r w:rsidRPr="005B3B88">
        <w:t xml:space="preserve"> </w:t>
      </w:r>
      <w:r>
        <w:rPr>
          <w:lang w:val="en-US"/>
        </w:rPr>
        <w:t>Login</w:t>
      </w:r>
      <w:r>
        <w:t>-модуля</w:t>
      </w:r>
      <w:bookmarkEnd w:id="54"/>
      <w:bookmarkEnd w:id="55"/>
      <w:r w:rsidRPr="00F52160">
        <w:br/>
      </w:r>
    </w:p>
    <w:p w:rsidR="00C6783F" w:rsidRPr="00F52160" w:rsidRDefault="00C6783F" w:rsidP="00C6783F">
      <w:pPr>
        <w:pStyle w:val="Heading5"/>
        <w:numPr>
          <w:ilvl w:val="0"/>
          <w:numId w:val="0"/>
        </w:numPr>
      </w:pPr>
      <w:r w:rsidRPr="00F52160">
        <w:t>Конф</w:t>
      </w:r>
      <w:r>
        <w:t>игурационный</w:t>
      </w:r>
      <w:r w:rsidRPr="00F52160">
        <w:t xml:space="preserve"> </w:t>
      </w:r>
      <w:r>
        <w:t>файл</w:t>
      </w:r>
      <w:r w:rsidRPr="00F52160">
        <w:t xml:space="preserve"> </w:t>
      </w:r>
      <w:r>
        <w:rPr>
          <w:lang w:val="en-US"/>
        </w:rPr>
        <w:t>JAAS</w:t>
      </w:r>
      <w:r w:rsidRPr="00F52160">
        <w:t xml:space="preserve"> </w:t>
      </w:r>
      <w:r>
        <w:rPr>
          <w:lang w:val="en-US"/>
        </w:rPr>
        <w:t>Login</w:t>
      </w:r>
      <w:r w:rsidRPr="00F52160">
        <w:t xml:space="preserve"> </w:t>
      </w:r>
      <w:proofErr w:type="spellStart"/>
      <w:r w:rsidRPr="00C02557">
        <w:rPr>
          <w:i/>
          <w:lang w:val="en-US"/>
        </w:rPr>
        <w:t>jaas</w:t>
      </w:r>
      <w:proofErr w:type="spellEnd"/>
      <w:r w:rsidRPr="00F52160">
        <w:rPr>
          <w:i/>
        </w:rPr>
        <w:t>.</w:t>
      </w:r>
      <w:r w:rsidRPr="00C02557">
        <w:rPr>
          <w:i/>
          <w:lang w:val="en-US"/>
        </w:rPr>
        <w:t>conf</w:t>
      </w:r>
      <w:r w:rsidRPr="00F52160">
        <w:t xml:space="preserve"> </w:t>
      </w:r>
      <w:r>
        <w:t>размещается</w:t>
      </w:r>
      <w:r w:rsidRPr="00F52160">
        <w:t xml:space="preserve"> </w:t>
      </w:r>
      <w:r>
        <w:t>в</w:t>
      </w:r>
      <w:r w:rsidRPr="00F52160">
        <w:t xml:space="preserve"> </w:t>
      </w:r>
      <w:r>
        <w:t>директории</w:t>
      </w:r>
      <w:r w:rsidRPr="00F52160">
        <w:rPr>
          <w:i/>
        </w:rPr>
        <w:t xml:space="preserve"> %</w:t>
      </w:r>
      <w:r>
        <w:rPr>
          <w:i/>
          <w:lang w:val="en-US"/>
        </w:rPr>
        <w:t>CATALINA</w:t>
      </w:r>
      <w:r w:rsidRPr="00F52160">
        <w:rPr>
          <w:i/>
        </w:rPr>
        <w:t>_</w:t>
      </w:r>
      <w:r>
        <w:rPr>
          <w:i/>
          <w:lang w:val="en-US"/>
        </w:rPr>
        <w:t>BASE</w:t>
      </w:r>
      <w:r w:rsidRPr="00F52160">
        <w:rPr>
          <w:i/>
        </w:rPr>
        <w:t>%/</w:t>
      </w:r>
      <w:r w:rsidRPr="00C02557">
        <w:rPr>
          <w:i/>
          <w:lang w:val="en-US"/>
        </w:rPr>
        <w:t>conf</w:t>
      </w:r>
      <w:r w:rsidRPr="00F52160">
        <w:rPr>
          <w:i/>
        </w:rPr>
        <w:t xml:space="preserve"> </w:t>
      </w:r>
      <w:r>
        <w:t>и</w:t>
      </w:r>
      <w:r w:rsidRPr="00F52160">
        <w:t xml:space="preserve"> </w:t>
      </w:r>
      <w:r>
        <w:t>имеет</w:t>
      </w:r>
      <w:r w:rsidRPr="00F52160">
        <w:t xml:space="preserve"> </w:t>
      </w:r>
      <w:r>
        <w:t>вид</w:t>
      </w:r>
      <w:r w:rsidRPr="00F52160">
        <w:t>:</w:t>
      </w:r>
    </w:p>
    <w:p w:rsidR="00C6783F" w:rsidRPr="00D137C4" w:rsidRDefault="00C6783F" w:rsidP="00C6783F">
      <w:pPr>
        <w:rPr>
          <w:i/>
          <w:sz w:val="16"/>
          <w:lang w:val="en-US"/>
        </w:rPr>
      </w:pPr>
      <w:r w:rsidRPr="00D137C4">
        <w:rPr>
          <w:i/>
          <w:sz w:val="16"/>
          <w:lang w:val="en-US"/>
        </w:rPr>
        <w:t>/**</w:t>
      </w:r>
    </w:p>
    <w:p w:rsidR="00C6783F" w:rsidRPr="00D137C4" w:rsidRDefault="00C6783F" w:rsidP="00C6783F">
      <w:pPr>
        <w:rPr>
          <w:i/>
          <w:sz w:val="16"/>
          <w:lang w:val="en-US"/>
        </w:rPr>
      </w:pPr>
      <w:r w:rsidRPr="00D137C4">
        <w:rPr>
          <w:i/>
          <w:sz w:val="16"/>
          <w:lang w:val="en-US"/>
        </w:rPr>
        <w:t xml:space="preserve"> * Login Configuration for JAAS</w:t>
      </w:r>
    </w:p>
    <w:p w:rsidR="00C6783F" w:rsidRPr="00D137C4" w:rsidRDefault="00C6783F" w:rsidP="00C6783F">
      <w:pPr>
        <w:rPr>
          <w:i/>
          <w:sz w:val="16"/>
          <w:lang w:val="en-US"/>
        </w:rPr>
      </w:pPr>
      <w:r w:rsidRPr="00D137C4">
        <w:rPr>
          <w:i/>
          <w:sz w:val="16"/>
          <w:lang w:val="en-US"/>
        </w:rPr>
        <w:t xml:space="preserve"> */</w:t>
      </w:r>
    </w:p>
    <w:p w:rsidR="00C6783F" w:rsidRPr="00D137C4" w:rsidRDefault="00C6783F" w:rsidP="00C6783F">
      <w:pPr>
        <w:rPr>
          <w:i/>
          <w:sz w:val="16"/>
          <w:lang w:val="en-US"/>
        </w:rPr>
      </w:pPr>
      <w:r w:rsidRPr="00D137C4">
        <w:rPr>
          <w:i/>
          <w:sz w:val="16"/>
          <w:lang w:val="en-US"/>
        </w:rPr>
        <w:t>&lt;REALM_ID&gt; {</w:t>
      </w:r>
    </w:p>
    <w:p w:rsidR="00C6783F" w:rsidRPr="00D137C4" w:rsidRDefault="00C6783F" w:rsidP="00C6783F">
      <w:pPr>
        <w:rPr>
          <w:i/>
          <w:sz w:val="16"/>
          <w:lang w:val="en-US"/>
        </w:rPr>
      </w:pPr>
      <w:r w:rsidRPr="00D137C4">
        <w:rPr>
          <w:i/>
          <w:sz w:val="16"/>
          <w:lang w:val="en-US"/>
        </w:rPr>
        <w:tab/>
      </w:r>
      <w:proofErr w:type="spellStart"/>
      <w:proofErr w:type="gramStart"/>
      <w:r w:rsidRPr="00D137C4">
        <w:rPr>
          <w:i/>
          <w:sz w:val="16"/>
          <w:lang w:val="en-US"/>
        </w:rPr>
        <w:t>com.technology.jep.jepcommon.security.tomcat.JepLoginModule</w:t>
      </w:r>
      <w:proofErr w:type="spellEnd"/>
      <w:proofErr w:type="gramEnd"/>
      <w:r w:rsidRPr="00D137C4">
        <w:rPr>
          <w:i/>
          <w:sz w:val="16"/>
          <w:lang w:val="en-US"/>
        </w:rPr>
        <w:t xml:space="preserve"> sufficient </w:t>
      </w:r>
      <w:proofErr w:type="spellStart"/>
      <w:r w:rsidRPr="00D137C4">
        <w:rPr>
          <w:i/>
          <w:sz w:val="16"/>
          <w:lang w:val="en-US"/>
        </w:rPr>
        <w:t>dataSource</w:t>
      </w:r>
      <w:proofErr w:type="spellEnd"/>
      <w:r w:rsidRPr="00D137C4">
        <w:rPr>
          <w:i/>
          <w:sz w:val="16"/>
          <w:lang w:val="en-US"/>
        </w:rPr>
        <w:t>="</w:t>
      </w:r>
      <w:r w:rsidRPr="00D137C4">
        <w:rPr>
          <w:b/>
          <w:i/>
          <w:sz w:val="16"/>
          <w:lang w:val="en-US"/>
        </w:rPr>
        <w:t>&lt; REALM_DATASOURSE_ID&gt;";</w:t>
      </w:r>
    </w:p>
    <w:p w:rsidR="00C6783F" w:rsidRPr="00D137C4" w:rsidRDefault="00C6783F" w:rsidP="00C6783F">
      <w:pPr>
        <w:rPr>
          <w:i/>
          <w:sz w:val="16"/>
        </w:rPr>
      </w:pPr>
      <w:r w:rsidRPr="00D137C4">
        <w:rPr>
          <w:i/>
          <w:sz w:val="16"/>
        </w:rPr>
        <w:t>};</w:t>
      </w:r>
    </w:p>
    <w:p w:rsidR="00C6783F" w:rsidRPr="00076B89" w:rsidRDefault="00C6783F" w:rsidP="00C6783F">
      <w:r w:rsidRPr="005B5AD1">
        <w:t xml:space="preserve">, </w:t>
      </w:r>
      <w:r w:rsidRPr="004031D0">
        <w:t>где</w:t>
      </w:r>
      <w:r>
        <w:t xml:space="preserve"> </w:t>
      </w:r>
      <w:proofErr w:type="spellStart"/>
      <w:r>
        <w:t>встраиваиваемый</w:t>
      </w:r>
      <w:proofErr w:type="spellEnd"/>
      <w:r w:rsidRPr="005B5AD1">
        <w:t xml:space="preserve"> </w:t>
      </w:r>
      <w:r>
        <w:rPr>
          <w:lang w:val="en-US"/>
        </w:rPr>
        <w:t>Login</w:t>
      </w:r>
      <w:r w:rsidRPr="005B5AD1">
        <w:t>-</w:t>
      </w:r>
      <w:r>
        <w:t>модуль</w:t>
      </w:r>
      <w:r w:rsidRPr="005B5AD1">
        <w:t xml:space="preserve"> </w:t>
      </w:r>
      <w:r>
        <w:t>определяется</w:t>
      </w:r>
      <w:r w:rsidRPr="005B5AD1">
        <w:t xml:space="preserve"> </w:t>
      </w:r>
      <w:r>
        <w:t>классом</w:t>
      </w:r>
      <w:r w:rsidRPr="005B5AD1">
        <w:t xml:space="preserve"> </w:t>
      </w:r>
    </w:p>
    <w:p w:rsidR="00C6783F" w:rsidRDefault="00C6783F" w:rsidP="00C6783F">
      <w:pPr>
        <w:rPr>
          <w:lang w:val="en-US"/>
        </w:rPr>
      </w:pPr>
      <w:proofErr w:type="spellStart"/>
      <w:proofErr w:type="gramStart"/>
      <w:r w:rsidRPr="00C02557">
        <w:rPr>
          <w:i/>
          <w:lang w:val="en-US"/>
        </w:rPr>
        <w:t>com</w:t>
      </w:r>
      <w:r w:rsidRPr="007D7C98">
        <w:rPr>
          <w:i/>
          <w:lang w:val="en-US"/>
        </w:rPr>
        <w:t>.</w:t>
      </w:r>
      <w:r w:rsidRPr="00C02557">
        <w:rPr>
          <w:i/>
          <w:lang w:val="en-US"/>
        </w:rPr>
        <w:t>technology</w:t>
      </w:r>
      <w:r w:rsidRPr="007D7C98">
        <w:rPr>
          <w:i/>
          <w:lang w:val="en-US"/>
        </w:rPr>
        <w:t>.</w:t>
      </w:r>
      <w:r w:rsidRPr="00C02557">
        <w:rPr>
          <w:i/>
          <w:lang w:val="en-US"/>
        </w:rPr>
        <w:t>jep</w:t>
      </w:r>
      <w:r w:rsidRPr="007D7C98">
        <w:rPr>
          <w:i/>
          <w:lang w:val="en-US"/>
        </w:rPr>
        <w:t>.</w:t>
      </w:r>
      <w:r w:rsidRPr="00C02557">
        <w:rPr>
          <w:i/>
          <w:lang w:val="en-US"/>
        </w:rPr>
        <w:t>jepcommon</w:t>
      </w:r>
      <w:r w:rsidRPr="007D7C98">
        <w:rPr>
          <w:i/>
          <w:lang w:val="en-US"/>
        </w:rPr>
        <w:t>.</w:t>
      </w:r>
      <w:r w:rsidRPr="00C02557">
        <w:rPr>
          <w:i/>
          <w:lang w:val="en-US"/>
        </w:rPr>
        <w:t>security</w:t>
      </w:r>
      <w:r w:rsidRPr="007D7C98">
        <w:rPr>
          <w:i/>
          <w:lang w:val="en-US"/>
        </w:rPr>
        <w:t>.</w:t>
      </w:r>
      <w:r w:rsidRPr="00C02557">
        <w:rPr>
          <w:i/>
          <w:lang w:val="en-US"/>
        </w:rPr>
        <w:t>t</w:t>
      </w:r>
      <w:r>
        <w:rPr>
          <w:i/>
          <w:lang w:val="en-US"/>
        </w:rPr>
        <w:t>omcat</w:t>
      </w:r>
      <w:r w:rsidRPr="007D7C98">
        <w:rPr>
          <w:i/>
          <w:lang w:val="en-US"/>
        </w:rPr>
        <w:t>.</w:t>
      </w:r>
      <w:r>
        <w:rPr>
          <w:i/>
          <w:lang w:val="en-US"/>
        </w:rPr>
        <w:t>JepLoginModule</w:t>
      </w:r>
      <w:proofErr w:type="spellEnd"/>
      <w:r w:rsidRPr="007D7C98">
        <w:rPr>
          <w:lang w:val="en-US"/>
        </w:rPr>
        <w:t>.</w:t>
      </w:r>
      <w:proofErr w:type="gramEnd"/>
    </w:p>
    <w:p w:rsidR="00C6783F" w:rsidRDefault="00C6783F" w:rsidP="00C6783F">
      <w:pPr>
        <w:rPr>
          <w:i/>
          <w:lang w:val="en-US"/>
        </w:rPr>
      </w:pPr>
    </w:p>
    <w:p w:rsidR="00C6783F" w:rsidRDefault="00C6783F" w:rsidP="00C6783F">
      <w:r>
        <w:t>Каждому</w:t>
      </w:r>
      <w:r w:rsidRPr="00D137C4">
        <w:t xml:space="preserve"> </w:t>
      </w:r>
      <w:r w:rsidRPr="00D137C4">
        <w:rPr>
          <w:lang w:val="en-US"/>
        </w:rPr>
        <w:t>realm</w:t>
      </w:r>
      <w:r>
        <w:t>-у соответствует источник данных</w:t>
      </w:r>
      <w:r>
        <w:rPr>
          <w:i/>
        </w:rPr>
        <w:t xml:space="preserve"> </w:t>
      </w:r>
      <w:r>
        <w:rPr>
          <w:i/>
          <w:lang w:val="en-US"/>
        </w:rPr>
        <w:t>REALM</w:t>
      </w:r>
      <w:r w:rsidRPr="00D137C4">
        <w:rPr>
          <w:i/>
        </w:rPr>
        <w:t>_</w:t>
      </w:r>
      <w:r>
        <w:rPr>
          <w:i/>
          <w:lang w:val="en-US"/>
        </w:rPr>
        <w:t>DATASOURSE</w:t>
      </w:r>
      <w:r w:rsidRPr="00D137C4">
        <w:rPr>
          <w:i/>
        </w:rPr>
        <w:t>_</w:t>
      </w:r>
      <w:r>
        <w:rPr>
          <w:i/>
          <w:lang w:val="en-US"/>
        </w:rPr>
        <w:t>ID</w:t>
      </w:r>
      <w:r w:rsidRPr="00D137C4">
        <w:t xml:space="preserve">, </w:t>
      </w:r>
      <w:r>
        <w:t>который используется для аутентификации и авторизации пользователей.</w:t>
      </w:r>
    </w:p>
    <w:p w:rsidR="00C6783F" w:rsidRDefault="00C6783F" w:rsidP="00C6783F"/>
    <w:p w:rsidR="00C6783F" w:rsidRDefault="00C6783F" w:rsidP="00C6783F">
      <w:r>
        <w:t xml:space="preserve">Для приложений </w:t>
      </w:r>
      <w:proofErr w:type="spellStart"/>
      <w:r>
        <w:t>JepRia</w:t>
      </w:r>
      <w:proofErr w:type="spellEnd"/>
      <w:r w:rsidRPr="009B2978">
        <w:t xml:space="preserve"> указанные </w:t>
      </w:r>
      <w:r>
        <w:t xml:space="preserve">выше идентификаторы </w:t>
      </w:r>
      <w:r w:rsidRPr="009B2978">
        <w:rPr>
          <w:i/>
        </w:rPr>
        <w:t>&lt;REALM_ID&gt;</w:t>
      </w:r>
      <w:r w:rsidRPr="009B2978">
        <w:t xml:space="preserve"> и </w:t>
      </w:r>
      <w:r w:rsidRPr="009B2978">
        <w:rPr>
          <w:i/>
        </w:rPr>
        <w:t>&lt; REALM_DATASOURSE_ID&gt;</w:t>
      </w:r>
      <w:r>
        <w:t xml:space="preserve"> принимают значение </w:t>
      </w:r>
      <w:proofErr w:type="spellStart"/>
      <w:r w:rsidRPr="009B2978">
        <w:rPr>
          <w:i/>
        </w:rPr>
        <w:t>RFInfoDS</w:t>
      </w:r>
      <w:proofErr w:type="spellEnd"/>
      <w:r>
        <w:t xml:space="preserve"> и </w:t>
      </w:r>
      <w:proofErr w:type="spellStart"/>
      <w:r w:rsidRPr="009B2978">
        <w:rPr>
          <w:i/>
        </w:rPr>
        <w:t>jdbc</w:t>
      </w:r>
      <w:proofErr w:type="spellEnd"/>
      <w:r w:rsidRPr="009B2978">
        <w:rPr>
          <w:i/>
        </w:rPr>
        <w:t>/</w:t>
      </w:r>
      <w:proofErr w:type="spellStart"/>
      <w:r w:rsidRPr="009B2978">
        <w:rPr>
          <w:i/>
        </w:rPr>
        <w:t>RFInfoDS</w:t>
      </w:r>
      <w:proofErr w:type="spellEnd"/>
      <w:r>
        <w:t xml:space="preserve"> соответственно.</w:t>
      </w:r>
    </w:p>
    <w:p w:rsidR="00C6783F" w:rsidRPr="009B2978" w:rsidRDefault="00C6783F" w:rsidP="00C6783F"/>
    <w:p w:rsidR="007575AF" w:rsidRPr="00D15DCD" w:rsidRDefault="007575AF" w:rsidP="00CB6CBA">
      <w:pPr>
        <w:pStyle w:val="Heading2"/>
      </w:pPr>
      <w:bookmarkStart w:id="56" w:name="_Toc454880664"/>
      <w:r>
        <w:t xml:space="preserve">Включение </w:t>
      </w:r>
      <w:r w:rsidR="00FA348F">
        <w:t xml:space="preserve">режима </w:t>
      </w:r>
      <w:r>
        <w:rPr>
          <w:lang w:val="en-US"/>
        </w:rPr>
        <w:t>SSO</w:t>
      </w:r>
      <w:r w:rsidR="00FA348F">
        <w:t xml:space="preserve"> в экземпляре </w:t>
      </w:r>
      <w:r w:rsidR="00FA348F">
        <w:rPr>
          <w:lang w:val="en-US"/>
        </w:rPr>
        <w:t>Tomcat</w:t>
      </w:r>
      <w:bookmarkEnd w:id="56"/>
    </w:p>
    <w:p w:rsidR="00CF0483" w:rsidRPr="00D15DCD" w:rsidRDefault="00CF0483" w:rsidP="00CF0483"/>
    <w:p w:rsidR="007575AF" w:rsidRDefault="00FA348F" w:rsidP="007575AF">
      <w:r>
        <w:t>Режим</w:t>
      </w:r>
      <w:r w:rsidR="007575AF" w:rsidRPr="007575AF">
        <w:t xml:space="preserve"> </w:t>
      </w:r>
      <w:r w:rsidR="007575AF">
        <w:rPr>
          <w:lang w:val="en-US"/>
        </w:rPr>
        <w:t>SSO</w:t>
      </w:r>
      <w:r w:rsidR="007575AF" w:rsidRPr="007575AF">
        <w:t xml:space="preserve"> </w:t>
      </w:r>
      <w:r w:rsidR="007575AF">
        <w:t xml:space="preserve">в </w:t>
      </w:r>
      <w:proofErr w:type="gramStart"/>
      <w:r w:rsidR="007575AF">
        <w:t>экземпляре</w:t>
      </w:r>
      <w:proofErr w:type="gramEnd"/>
      <w:r w:rsidR="007575AF">
        <w:t xml:space="preserve"> </w:t>
      </w:r>
      <w:r w:rsidR="007575AF">
        <w:rPr>
          <w:lang w:val="en-US"/>
        </w:rPr>
        <w:t>Tomcat</w:t>
      </w:r>
      <w:r w:rsidR="007575AF" w:rsidRPr="007575AF">
        <w:t xml:space="preserve"> </w:t>
      </w:r>
      <w:r w:rsidR="007575AF">
        <w:t xml:space="preserve">включается </w:t>
      </w:r>
      <w:proofErr w:type="spellStart"/>
      <w:r w:rsidR="007575AF">
        <w:t>расскомментариванием</w:t>
      </w:r>
      <w:proofErr w:type="spellEnd"/>
      <w:r w:rsidR="007575AF" w:rsidRPr="007575AF">
        <w:t xml:space="preserve"> </w:t>
      </w:r>
      <w:r w:rsidR="007575AF">
        <w:t>в</w:t>
      </w:r>
      <w:r w:rsidR="007575AF" w:rsidRPr="007575AF">
        <w:t xml:space="preserve"> </w:t>
      </w:r>
      <w:r w:rsidR="007575AF">
        <w:t>файле</w:t>
      </w:r>
      <w:r w:rsidR="007575AF" w:rsidRPr="007575AF">
        <w:t xml:space="preserve"> </w:t>
      </w:r>
      <w:r w:rsidR="007575AF" w:rsidRPr="007575AF">
        <w:rPr>
          <w:i/>
          <w:lang w:val="en-US"/>
        </w:rPr>
        <w:t>server</w:t>
      </w:r>
      <w:r w:rsidR="007575AF" w:rsidRPr="007575AF">
        <w:rPr>
          <w:i/>
        </w:rPr>
        <w:t>.</w:t>
      </w:r>
      <w:r w:rsidR="007575AF" w:rsidRPr="007575AF">
        <w:rPr>
          <w:i/>
          <w:lang w:val="en-US"/>
        </w:rPr>
        <w:t>xml</w:t>
      </w:r>
      <w:r w:rsidR="007575AF" w:rsidRPr="007575AF">
        <w:rPr>
          <w:i/>
        </w:rPr>
        <w:t xml:space="preserve"> </w:t>
      </w:r>
      <w:r w:rsidR="007575AF" w:rsidRPr="007575AF">
        <w:t>(</w:t>
      </w:r>
      <w:r w:rsidR="007575AF">
        <w:t>см</w:t>
      </w:r>
      <w:r w:rsidR="007575AF" w:rsidRPr="007575AF">
        <w:t>.</w:t>
      </w:r>
      <w:r w:rsidR="007575AF">
        <w:t>п</w:t>
      </w:r>
      <w:r w:rsidR="007575AF" w:rsidRPr="007575AF">
        <w:t>.</w:t>
      </w:r>
      <w:r w:rsidR="003835CF">
        <w:fldChar w:fldCharType="begin"/>
      </w:r>
      <w:r w:rsidR="007575AF" w:rsidRPr="007575AF">
        <w:instrText xml:space="preserve"> </w:instrText>
      </w:r>
      <w:r w:rsidR="007575AF" w:rsidRPr="007575AF">
        <w:rPr>
          <w:lang w:val="en-US"/>
        </w:rPr>
        <w:instrText>REF</w:instrText>
      </w:r>
      <w:r w:rsidR="007575AF" w:rsidRPr="007575AF">
        <w:instrText xml:space="preserve"> _</w:instrText>
      </w:r>
      <w:r w:rsidR="007575AF" w:rsidRPr="007575AF">
        <w:rPr>
          <w:lang w:val="en-US"/>
        </w:rPr>
        <w:instrText>Ref</w:instrText>
      </w:r>
      <w:r w:rsidR="007575AF" w:rsidRPr="007575AF">
        <w:instrText>447032734 \</w:instrText>
      </w:r>
      <w:r w:rsidR="007575AF" w:rsidRPr="007575AF">
        <w:rPr>
          <w:lang w:val="en-US"/>
        </w:rPr>
        <w:instrText>r</w:instrText>
      </w:r>
      <w:r w:rsidR="007575AF" w:rsidRPr="007575AF">
        <w:instrText xml:space="preserve"> \</w:instrText>
      </w:r>
      <w:r w:rsidR="007575AF" w:rsidRPr="007575AF">
        <w:rPr>
          <w:lang w:val="en-US"/>
        </w:rPr>
        <w:instrText>h</w:instrText>
      </w:r>
      <w:r w:rsidR="007575AF" w:rsidRPr="007575AF">
        <w:instrText xml:space="preserve"> </w:instrText>
      </w:r>
      <w:r w:rsidR="003835CF">
        <w:fldChar w:fldCharType="separate"/>
      </w:r>
      <w:r w:rsidR="00F2363B">
        <w:rPr>
          <w:lang w:val="en-US"/>
        </w:rPr>
        <w:t>11</w:t>
      </w:r>
      <w:r w:rsidR="003835CF">
        <w:fldChar w:fldCharType="end"/>
      </w:r>
      <w:r w:rsidR="007575AF" w:rsidRPr="007575AF">
        <w:t>)</w:t>
      </w:r>
    </w:p>
    <w:p w:rsidR="007575AF" w:rsidRDefault="007575AF" w:rsidP="007575AF">
      <w:r>
        <w:t xml:space="preserve"> строки</w:t>
      </w:r>
    </w:p>
    <w:p w:rsidR="007575AF" w:rsidRDefault="007575AF" w:rsidP="007575AF"/>
    <w:p w:rsidR="007575AF" w:rsidRDefault="007575AF" w:rsidP="007575AF">
      <w:pPr>
        <w:rPr>
          <w:i/>
          <w:sz w:val="18"/>
          <w:lang w:val="en-US"/>
        </w:rPr>
      </w:pPr>
      <w:r w:rsidRPr="007575AF">
        <w:rPr>
          <w:i/>
          <w:sz w:val="18"/>
          <w:lang w:val="en-US"/>
        </w:rPr>
        <w:t xml:space="preserve">     &lt;Valve </w:t>
      </w:r>
      <w:proofErr w:type="spellStart"/>
      <w:r w:rsidRPr="007575AF">
        <w:rPr>
          <w:i/>
          <w:sz w:val="18"/>
          <w:lang w:val="en-US"/>
        </w:rPr>
        <w:t>className</w:t>
      </w:r>
      <w:proofErr w:type="spellEnd"/>
      <w:r w:rsidRPr="007575AF">
        <w:rPr>
          <w:i/>
          <w:sz w:val="18"/>
          <w:lang w:val="en-US"/>
        </w:rPr>
        <w:t>="</w:t>
      </w:r>
      <w:proofErr w:type="spellStart"/>
      <w:r w:rsidRPr="007575AF">
        <w:rPr>
          <w:i/>
          <w:sz w:val="18"/>
          <w:lang w:val="en-US"/>
        </w:rPr>
        <w:t>org.apache.catalina.authenticator.SingleSignOn</w:t>
      </w:r>
      <w:proofErr w:type="spellEnd"/>
      <w:r w:rsidRPr="007575AF">
        <w:rPr>
          <w:i/>
          <w:sz w:val="18"/>
          <w:lang w:val="en-US"/>
        </w:rPr>
        <w:t>" /&gt;</w:t>
      </w:r>
    </w:p>
    <w:p w:rsidR="00CF0483" w:rsidRPr="00FA348F" w:rsidRDefault="00CF0483" w:rsidP="007575AF">
      <w:pPr>
        <w:rPr>
          <w:i/>
          <w:sz w:val="18"/>
          <w:lang w:val="en-US"/>
        </w:rPr>
      </w:pPr>
    </w:p>
    <w:p w:rsidR="0079016F" w:rsidRDefault="007575AF" w:rsidP="0079016F">
      <w:pPr>
        <w:pStyle w:val="Heading2"/>
        <w:rPr>
          <w:lang w:val="en-US"/>
        </w:rPr>
      </w:pPr>
      <w:bookmarkStart w:id="57" w:name="_Toc454880665"/>
      <w:r>
        <w:t xml:space="preserve">Настройки </w:t>
      </w:r>
      <w:r>
        <w:rPr>
          <w:lang w:val="en-US"/>
        </w:rPr>
        <w:t>Windows</w:t>
      </w:r>
      <w:r w:rsidRPr="007575AF">
        <w:t>-</w:t>
      </w:r>
      <w:r>
        <w:t xml:space="preserve">сервиса </w:t>
      </w:r>
      <w:r>
        <w:rPr>
          <w:lang w:val="en-US"/>
        </w:rPr>
        <w:t>Tomcat</w:t>
      </w:r>
      <w:bookmarkEnd w:id="57"/>
    </w:p>
    <w:p w:rsidR="00CF0483" w:rsidRPr="00CF0483" w:rsidRDefault="00CF0483" w:rsidP="00CF0483">
      <w:pPr>
        <w:rPr>
          <w:lang w:val="en-US"/>
        </w:rPr>
      </w:pPr>
    </w:p>
    <w:p w:rsidR="007575AF" w:rsidRPr="007575AF" w:rsidRDefault="007575AF" w:rsidP="00321F8F">
      <w:r>
        <w:t xml:space="preserve">Настройки </w:t>
      </w:r>
      <w:r>
        <w:rPr>
          <w:lang w:val="en-US"/>
        </w:rPr>
        <w:t>Windows</w:t>
      </w:r>
      <w:r w:rsidRPr="007575AF">
        <w:t>-</w:t>
      </w:r>
      <w:r>
        <w:t xml:space="preserve">сервиса </w:t>
      </w:r>
      <w:r>
        <w:rPr>
          <w:lang w:val="en-US"/>
        </w:rPr>
        <w:t>Tomcat</w:t>
      </w:r>
      <w:r w:rsidRPr="007575AF">
        <w:t xml:space="preserve"> </w:t>
      </w:r>
      <w:r>
        <w:t xml:space="preserve">выполняются в </w:t>
      </w:r>
      <w:proofErr w:type="spellStart"/>
      <w:r>
        <w:t>скрипте</w:t>
      </w:r>
      <w:proofErr w:type="spellEnd"/>
      <w:r>
        <w:t xml:space="preserve"> установки сервиса </w:t>
      </w:r>
      <w:r w:rsidRPr="007575AF">
        <w:rPr>
          <w:i/>
          <w:lang w:val="en-US"/>
        </w:rPr>
        <w:t>service</w:t>
      </w:r>
      <w:r w:rsidRPr="007575AF">
        <w:rPr>
          <w:i/>
        </w:rPr>
        <w:t>.</w:t>
      </w:r>
      <w:r w:rsidRPr="007575AF">
        <w:rPr>
          <w:i/>
          <w:lang w:val="en-US"/>
        </w:rPr>
        <w:t>bat</w:t>
      </w:r>
      <w:r w:rsidRPr="007575AF">
        <w:t>.</w:t>
      </w:r>
    </w:p>
    <w:p w:rsidR="004E763C" w:rsidRDefault="004E763C" w:rsidP="00321F8F">
      <w:r>
        <w:t xml:space="preserve">Каждый экземпляр </w:t>
      </w:r>
      <w:r>
        <w:rPr>
          <w:lang w:val="en-US"/>
        </w:rPr>
        <w:t>Tomcat</w:t>
      </w:r>
      <w:r w:rsidRPr="004E763C">
        <w:t xml:space="preserve"> </w:t>
      </w:r>
      <w:r>
        <w:t xml:space="preserve">устанавливается как сервис </w:t>
      </w:r>
      <w:r>
        <w:rPr>
          <w:lang w:val="en-US"/>
        </w:rPr>
        <w:t>Windows</w:t>
      </w:r>
      <w:r w:rsidRPr="004E763C">
        <w:t xml:space="preserve">, </w:t>
      </w:r>
      <w:r>
        <w:t>как выше было сказано командой</w:t>
      </w:r>
    </w:p>
    <w:p w:rsidR="004E763C" w:rsidRPr="004E763C" w:rsidRDefault="004E763C" w:rsidP="004E763C">
      <w:pPr>
        <w:rPr>
          <w:i/>
        </w:rPr>
      </w:pPr>
      <w:proofErr w:type="gramStart"/>
      <w:r w:rsidRPr="006C2702">
        <w:rPr>
          <w:i/>
          <w:lang w:val="en-US"/>
        </w:rPr>
        <w:t>service</w:t>
      </w:r>
      <w:proofErr w:type="gramEnd"/>
      <w:r w:rsidRPr="004E763C">
        <w:rPr>
          <w:i/>
        </w:rPr>
        <w:t xml:space="preserve"> </w:t>
      </w:r>
      <w:r w:rsidRPr="006C2702">
        <w:rPr>
          <w:i/>
          <w:lang w:val="en-US"/>
        </w:rPr>
        <w:t>install</w:t>
      </w:r>
      <w:r w:rsidRPr="004E763C">
        <w:rPr>
          <w:i/>
        </w:rPr>
        <w:t xml:space="preserve"> &lt;</w:t>
      </w:r>
      <w:proofErr w:type="spellStart"/>
      <w:r>
        <w:rPr>
          <w:i/>
          <w:lang w:val="en-US"/>
        </w:rPr>
        <w:t>TomcatServiceName</w:t>
      </w:r>
      <w:proofErr w:type="spellEnd"/>
      <w:r w:rsidRPr="004E763C">
        <w:rPr>
          <w:i/>
        </w:rPr>
        <w:t>&gt;</w:t>
      </w:r>
    </w:p>
    <w:p w:rsidR="00B20D95" w:rsidRPr="004E763C" w:rsidRDefault="00B20D95" w:rsidP="00321F8F"/>
    <w:p w:rsidR="005F5007" w:rsidRDefault="004E763C" w:rsidP="00321F8F">
      <w:r>
        <w:t>При этом перед установкой каждого сервиса в</w:t>
      </w:r>
      <w:r w:rsidR="00F10DB0">
        <w:t xml:space="preserve"> </w:t>
      </w:r>
      <w:proofErr w:type="spellStart"/>
      <w:r w:rsidR="00F10DB0">
        <w:t>с</w:t>
      </w:r>
      <w:r w:rsidR="005F5007">
        <w:t>крипт</w:t>
      </w:r>
      <w:proofErr w:type="spellEnd"/>
      <w:r w:rsidR="005F5007">
        <w:t xml:space="preserve"> </w:t>
      </w:r>
      <w:r w:rsidR="005F5007" w:rsidRPr="005F5007">
        <w:rPr>
          <w:i/>
          <w:lang w:val="en-US"/>
        </w:rPr>
        <w:t>service</w:t>
      </w:r>
      <w:r w:rsidR="005F5007" w:rsidRPr="005F5007">
        <w:rPr>
          <w:i/>
        </w:rPr>
        <w:t>.</w:t>
      </w:r>
      <w:r w:rsidR="005F5007" w:rsidRPr="005F5007">
        <w:rPr>
          <w:i/>
          <w:lang w:val="en-US"/>
        </w:rPr>
        <w:t>bat</w:t>
      </w:r>
      <w:r w:rsidR="005F5007" w:rsidRPr="005F5007">
        <w:t xml:space="preserve"> </w:t>
      </w:r>
      <w:r w:rsidR="00F10DB0">
        <w:t>вносится два изменения</w:t>
      </w:r>
      <w:r w:rsidR="005F5007" w:rsidRPr="005F5007">
        <w:t>:</w:t>
      </w:r>
    </w:p>
    <w:p w:rsidR="00F10DB0" w:rsidRPr="00F10DB0" w:rsidRDefault="00F10DB0" w:rsidP="00F10DB0">
      <w:pPr>
        <w:pStyle w:val="ListParagraph"/>
        <w:numPr>
          <w:ilvl w:val="0"/>
          <w:numId w:val="17"/>
        </w:numPr>
      </w:pPr>
      <w:r>
        <w:t>Переменн</w:t>
      </w:r>
      <w:r w:rsidR="004E763C">
        <w:t>ой</w:t>
      </w:r>
      <w:r>
        <w:t xml:space="preserve"> </w:t>
      </w:r>
      <w:r w:rsidRPr="00F10DB0">
        <w:rPr>
          <w:i/>
        </w:rPr>
        <w:t>%</w:t>
      </w:r>
      <w:r w:rsidRPr="00F10DB0">
        <w:rPr>
          <w:i/>
          <w:lang w:val="en-US"/>
        </w:rPr>
        <w:t>JAVA</w:t>
      </w:r>
      <w:r w:rsidRPr="00F10DB0">
        <w:rPr>
          <w:i/>
        </w:rPr>
        <w:t>_</w:t>
      </w:r>
      <w:r w:rsidRPr="00F10DB0">
        <w:rPr>
          <w:i/>
          <w:lang w:val="en-US"/>
        </w:rPr>
        <w:t>HOME</w:t>
      </w:r>
      <w:r w:rsidRPr="00F10DB0">
        <w:rPr>
          <w:i/>
        </w:rPr>
        <w:t xml:space="preserve">% </w:t>
      </w:r>
      <w:r w:rsidR="00B20D95">
        <w:t>присваи</w:t>
      </w:r>
      <w:r>
        <w:t xml:space="preserve">вается </w:t>
      </w:r>
      <w:r w:rsidR="004E763C">
        <w:t>значение пути</w:t>
      </w:r>
      <w:r>
        <w:t xml:space="preserve"> того </w:t>
      </w:r>
      <w:r w:rsidRPr="00F10DB0">
        <w:rPr>
          <w:lang w:val="en-US"/>
        </w:rPr>
        <w:t>JDK</w:t>
      </w:r>
      <w:r w:rsidRPr="00F10DB0">
        <w:t xml:space="preserve">, </w:t>
      </w:r>
      <w:r>
        <w:t xml:space="preserve">на котором будет выполняться </w:t>
      </w:r>
      <w:r w:rsidR="004E763C">
        <w:t>сервис</w:t>
      </w:r>
      <w:r>
        <w:t xml:space="preserve">, </w:t>
      </w:r>
    </w:p>
    <w:p w:rsidR="00F10DB0" w:rsidRPr="00B82B61" w:rsidRDefault="00F10DB0" w:rsidP="00F10DB0">
      <w:pPr>
        <w:pStyle w:val="ListParagraph"/>
        <w:numPr>
          <w:ilvl w:val="0"/>
          <w:numId w:val="17"/>
        </w:numPr>
      </w:pPr>
      <w:r w:rsidRPr="00B82B61">
        <w:t xml:space="preserve">В </w:t>
      </w:r>
      <w:r>
        <w:t xml:space="preserve">опцию </w:t>
      </w:r>
      <w:r w:rsidRPr="00F10DB0">
        <w:rPr>
          <w:i/>
        </w:rPr>
        <w:t>–</w:t>
      </w:r>
      <w:proofErr w:type="spellStart"/>
      <w:r w:rsidRPr="00F10DB0">
        <w:rPr>
          <w:i/>
          <w:lang w:val="en-US"/>
        </w:rPr>
        <w:t>JvmOptions</w:t>
      </w:r>
      <w:proofErr w:type="spellEnd"/>
      <w:r w:rsidRPr="00B82B61">
        <w:t xml:space="preserve"> </w:t>
      </w:r>
      <w:r>
        <w:t>добавляется пара параметров</w:t>
      </w:r>
      <w:r w:rsidRPr="00B82B61">
        <w:t xml:space="preserve">: </w:t>
      </w:r>
    </w:p>
    <w:p w:rsidR="00F10DB0" w:rsidRPr="00F10DB0" w:rsidRDefault="00F10DB0" w:rsidP="00F10DB0">
      <w:pPr>
        <w:pStyle w:val="ListParagraph"/>
        <w:ind w:left="720"/>
        <w:rPr>
          <w:sz w:val="20"/>
          <w:lang w:val="en-US"/>
        </w:rPr>
      </w:pPr>
      <w:r w:rsidRPr="00F10DB0">
        <w:rPr>
          <w:i/>
          <w:sz w:val="20"/>
          <w:lang w:val="en-US"/>
        </w:rPr>
        <w:t xml:space="preserve">-Dorg.apache.catalina.authenticator.Constants.SSO_SESSION_COOKIE_NAME= </w:t>
      </w:r>
      <w:r w:rsidR="00796B4B">
        <w:rPr>
          <w:i/>
          <w:sz w:val="20"/>
          <w:lang w:val="en-US"/>
        </w:rPr>
        <w:t>&lt;</w:t>
      </w:r>
      <w:r w:rsidRPr="00F10DB0">
        <w:rPr>
          <w:i/>
          <w:sz w:val="20"/>
          <w:lang w:val="en-US"/>
        </w:rPr>
        <w:t>REALM_ID</w:t>
      </w:r>
      <w:r w:rsidR="00796B4B">
        <w:rPr>
          <w:i/>
          <w:sz w:val="20"/>
          <w:lang w:val="en-US"/>
        </w:rPr>
        <w:t>&gt;</w:t>
      </w:r>
      <w:r w:rsidRPr="00F10DB0">
        <w:rPr>
          <w:i/>
          <w:sz w:val="20"/>
          <w:lang w:val="en-US"/>
        </w:rPr>
        <w:t xml:space="preserve">_JSESSIONIDSSO </w:t>
      </w:r>
      <w:r w:rsidRPr="00F10DB0">
        <w:rPr>
          <w:sz w:val="20"/>
        </w:rPr>
        <w:t>и</w:t>
      </w:r>
    </w:p>
    <w:p w:rsidR="00F10DB0" w:rsidRPr="00F10DB0" w:rsidRDefault="00F10DB0" w:rsidP="00F10DB0">
      <w:pPr>
        <w:pStyle w:val="ListParagraph"/>
        <w:ind w:left="720"/>
        <w:rPr>
          <w:lang w:val="en-US"/>
        </w:rPr>
      </w:pPr>
      <w:r w:rsidRPr="00F10DB0">
        <w:rPr>
          <w:i/>
          <w:sz w:val="20"/>
          <w:lang w:val="en-US"/>
        </w:rPr>
        <w:t>-</w:t>
      </w:r>
      <w:proofErr w:type="spellStart"/>
      <w:r w:rsidRPr="00F10DB0">
        <w:rPr>
          <w:i/>
          <w:sz w:val="20"/>
          <w:lang w:val="en-US"/>
        </w:rPr>
        <w:t>Djava.security.auth.login.config</w:t>
      </w:r>
      <w:proofErr w:type="spellEnd"/>
      <w:r w:rsidRPr="00F10DB0">
        <w:rPr>
          <w:i/>
          <w:sz w:val="20"/>
          <w:lang w:val="en-US"/>
        </w:rPr>
        <w:t>=%CATALINA_BASE%/conf/</w:t>
      </w:r>
      <w:proofErr w:type="spellStart"/>
      <w:r w:rsidRPr="00F10DB0">
        <w:rPr>
          <w:i/>
          <w:sz w:val="20"/>
          <w:lang w:val="en-US"/>
        </w:rPr>
        <w:t>jaas.conf</w:t>
      </w:r>
      <w:proofErr w:type="spellEnd"/>
    </w:p>
    <w:p w:rsidR="00F10DB0" w:rsidRDefault="00F10DB0" w:rsidP="00F10DB0">
      <w:pPr>
        <w:rPr>
          <w:lang w:val="en-US"/>
        </w:rPr>
      </w:pPr>
    </w:p>
    <w:p w:rsidR="00F10DB0" w:rsidRPr="00B20D95" w:rsidRDefault="00796B4B" w:rsidP="00F10DB0">
      <w:pPr>
        <w:rPr>
          <w:i/>
          <w:sz w:val="24"/>
        </w:rPr>
      </w:pPr>
      <w:r w:rsidRPr="00796B4B">
        <w:rPr>
          <w:i/>
          <w:sz w:val="20"/>
        </w:rPr>
        <w:t>&lt;</w:t>
      </w:r>
      <w:r w:rsidRPr="00F10DB0">
        <w:rPr>
          <w:i/>
          <w:sz w:val="20"/>
          <w:lang w:val="en-US"/>
        </w:rPr>
        <w:t>REALM</w:t>
      </w:r>
      <w:r w:rsidRPr="00796B4B">
        <w:rPr>
          <w:i/>
          <w:sz w:val="20"/>
        </w:rPr>
        <w:t>_</w:t>
      </w:r>
      <w:r w:rsidRPr="00F10DB0">
        <w:rPr>
          <w:i/>
          <w:sz w:val="20"/>
          <w:lang w:val="en-US"/>
        </w:rPr>
        <w:t>ID</w:t>
      </w:r>
      <w:r w:rsidRPr="00796B4B">
        <w:rPr>
          <w:i/>
          <w:sz w:val="20"/>
        </w:rPr>
        <w:t>&gt;</w:t>
      </w:r>
      <w:r w:rsidR="00F10DB0" w:rsidRPr="004E763C">
        <w:rPr>
          <w:i/>
        </w:rPr>
        <w:t>_</w:t>
      </w:r>
      <w:r w:rsidR="00F10DB0" w:rsidRPr="00F10DB0">
        <w:rPr>
          <w:i/>
          <w:lang w:val="en-US"/>
        </w:rPr>
        <w:t>JSESSIONIDSSO</w:t>
      </w:r>
      <w:r w:rsidR="00F10DB0" w:rsidRPr="004E763C">
        <w:rPr>
          <w:i/>
        </w:rPr>
        <w:t xml:space="preserve"> </w:t>
      </w:r>
      <w:r w:rsidR="004E763C" w:rsidRPr="004E763C">
        <w:rPr>
          <w:i/>
        </w:rPr>
        <w:t>–</w:t>
      </w:r>
      <w:r w:rsidR="00F10DB0" w:rsidRPr="004E763C">
        <w:rPr>
          <w:i/>
        </w:rPr>
        <w:t xml:space="preserve"> </w:t>
      </w:r>
      <w:r w:rsidR="00F10DB0" w:rsidRPr="004E763C">
        <w:t>ид</w:t>
      </w:r>
      <w:r w:rsidR="004E763C">
        <w:t>ентификатор</w:t>
      </w:r>
      <w:r w:rsidR="004E763C" w:rsidRPr="004E763C">
        <w:t xml:space="preserve"> </w:t>
      </w:r>
      <w:r w:rsidR="004E763C">
        <w:rPr>
          <w:lang w:val="en-US"/>
        </w:rPr>
        <w:t>SSO</w:t>
      </w:r>
      <w:r w:rsidR="004E763C" w:rsidRPr="004E763C">
        <w:t>-</w:t>
      </w:r>
      <w:r w:rsidR="004E763C">
        <w:t>сессии</w:t>
      </w:r>
      <w:r w:rsidR="004E763C" w:rsidRPr="004E763C">
        <w:t xml:space="preserve"> </w:t>
      </w:r>
      <w:r w:rsidR="004E763C">
        <w:t>для</w:t>
      </w:r>
      <w:r w:rsidR="004E763C" w:rsidRPr="004E763C">
        <w:t xml:space="preserve"> </w:t>
      </w:r>
      <w:r w:rsidR="004E763C">
        <w:rPr>
          <w:lang w:val="en-US"/>
        </w:rPr>
        <w:t>Realm</w:t>
      </w:r>
      <w:r w:rsidR="004E763C" w:rsidRPr="004E763C">
        <w:t>-</w:t>
      </w:r>
      <w:r w:rsidR="004E763C">
        <w:t>а</w:t>
      </w:r>
      <w:r w:rsidR="004E763C" w:rsidRPr="004E763C">
        <w:t xml:space="preserve"> </w:t>
      </w:r>
      <w:r w:rsidR="004E763C">
        <w:t>устанавливаемого</w:t>
      </w:r>
      <w:r w:rsidR="004E763C" w:rsidRPr="004E763C">
        <w:t xml:space="preserve"> </w:t>
      </w:r>
      <w:r w:rsidR="004E763C">
        <w:t>сервиса</w:t>
      </w:r>
      <w:r w:rsidR="004E763C" w:rsidRPr="004E763C">
        <w:t xml:space="preserve"> </w:t>
      </w:r>
      <w:r w:rsidR="004E763C">
        <w:rPr>
          <w:lang w:val="en-US"/>
        </w:rPr>
        <w:t>Tomcat</w:t>
      </w:r>
      <w:r w:rsidR="004E763C" w:rsidRPr="004E763C">
        <w:t xml:space="preserve"> (</w:t>
      </w:r>
      <w:r w:rsidR="004E763C">
        <w:t xml:space="preserve">устанавливается в </w:t>
      </w:r>
      <w:r w:rsidR="004E763C">
        <w:rPr>
          <w:lang w:val="en-US"/>
        </w:rPr>
        <w:t>cookie</w:t>
      </w:r>
      <w:r w:rsidR="004E763C" w:rsidRPr="004E763C">
        <w:t xml:space="preserve"> </w:t>
      </w:r>
      <w:r w:rsidR="004E763C">
        <w:t xml:space="preserve">браузера при входе в первое из приложений </w:t>
      </w:r>
      <w:r w:rsidR="004E763C">
        <w:rPr>
          <w:lang w:val="en-US"/>
        </w:rPr>
        <w:t>Realm</w:t>
      </w:r>
      <w:r w:rsidR="004E763C" w:rsidRPr="004E763C">
        <w:t>-</w:t>
      </w:r>
      <w:r w:rsidR="004E763C">
        <w:t>а</w:t>
      </w:r>
      <w:r w:rsidR="004E763C" w:rsidRPr="004E763C">
        <w:t>).</w:t>
      </w:r>
      <w:r w:rsidR="00B20D95">
        <w:rPr>
          <w:i/>
          <w:sz w:val="24"/>
        </w:rPr>
        <w:t xml:space="preserve"> </w:t>
      </w:r>
      <w:r w:rsidR="00B20D95" w:rsidRPr="00B20D95">
        <w:t xml:space="preserve">Здесь </w:t>
      </w:r>
      <w:r w:rsidR="00F10DB0" w:rsidRPr="005F5007">
        <w:rPr>
          <w:i/>
          <w:lang w:val="en-US"/>
        </w:rPr>
        <w:t>REALM</w:t>
      </w:r>
      <w:r w:rsidR="00F10DB0" w:rsidRPr="004E763C">
        <w:rPr>
          <w:i/>
        </w:rPr>
        <w:t>_</w:t>
      </w:r>
      <w:r w:rsidR="00F10DB0" w:rsidRPr="005F5007">
        <w:rPr>
          <w:i/>
          <w:lang w:val="en-US"/>
        </w:rPr>
        <w:t>ID</w:t>
      </w:r>
      <w:r w:rsidR="00F10DB0" w:rsidRPr="004E763C">
        <w:t xml:space="preserve"> – </w:t>
      </w:r>
      <w:r w:rsidR="00F10DB0">
        <w:t>идентификатор</w:t>
      </w:r>
      <w:r w:rsidR="00F10DB0" w:rsidRPr="004E763C">
        <w:t xml:space="preserve"> </w:t>
      </w:r>
      <w:r w:rsidR="00F10DB0">
        <w:rPr>
          <w:lang w:val="en-US"/>
        </w:rPr>
        <w:t>Realm</w:t>
      </w:r>
      <w:r w:rsidR="00F10DB0" w:rsidRPr="004E763C">
        <w:t>-</w:t>
      </w:r>
      <w:r w:rsidR="00F10DB0">
        <w:t>а</w:t>
      </w:r>
      <w:r w:rsidR="00F10DB0" w:rsidRPr="004E763C">
        <w:t xml:space="preserve">, </w:t>
      </w:r>
      <w:r w:rsidR="00F10DB0">
        <w:t>поддерживаемого</w:t>
      </w:r>
      <w:r w:rsidR="00F10DB0" w:rsidRPr="004E763C">
        <w:t xml:space="preserve"> </w:t>
      </w:r>
      <w:r w:rsidR="004E763C">
        <w:t>устанавливаемым</w:t>
      </w:r>
      <w:r w:rsidR="004E763C" w:rsidRPr="004E763C">
        <w:t xml:space="preserve"> </w:t>
      </w:r>
      <w:r w:rsidR="004E763C">
        <w:t>сервисом</w:t>
      </w:r>
      <w:r w:rsidR="00F10DB0" w:rsidRPr="004E763C">
        <w:t xml:space="preserve"> </w:t>
      </w:r>
      <w:r w:rsidR="00F10DB0">
        <w:rPr>
          <w:lang w:val="en-US"/>
        </w:rPr>
        <w:t>Tomcat</w:t>
      </w:r>
      <w:r w:rsidR="004E763C">
        <w:t>.</w:t>
      </w:r>
    </w:p>
    <w:p w:rsidR="004E763C" w:rsidRDefault="004E763C" w:rsidP="00F10DB0"/>
    <w:p w:rsidR="00F10DB0" w:rsidRPr="00914543" w:rsidRDefault="004E763C" w:rsidP="00321F8F">
      <w:pPr>
        <w:rPr>
          <w:i/>
          <w:lang w:val="en-US"/>
        </w:rPr>
      </w:pPr>
      <w:r>
        <w:t>Например</w:t>
      </w:r>
      <w:r>
        <w:rPr>
          <w:lang w:val="en-US"/>
        </w:rPr>
        <w:t>:</w:t>
      </w:r>
    </w:p>
    <w:p w:rsidR="00321F8F" w:rsidRPr="00914543" w:rsidRDefault="00321F8F" w:rsidP="00321F8F">
      <w:pPr>
        <w:rPr>
          <w:i/>
          <w:lang w:val="en-US"/>
        </w:rPr>
      </w:pPr>
      <w:r w:rsidRPr="00914543">
        <w:rPr>
          <w:i/>
          <w:lang w:val="en-US"/>
        </w:rPr>
        <w:t>…</w:t>
      </w:r>
    </w:p>
    <w:p w:rsidR="003F0285" w:rsidRPr="00796A8F" w:rsidRDefault="003F0285" w:rsidP="003F0285">
      <w:pPr>
        <w:rPr>
          <w:i/>
          <w:sz w:val="20"/>
          <w:lang w:val="en-US"/>
        </w:rPr>
      </w:pPr>
      <w:r w:rsidRPr="00796A8F">
        <w:rPr>
          <w:i/>
          <w:sz w:val="20"/>
          <w:lang w:val="en-US"/>
        </w:rPr>
        <w:lastRenderedPageBreak/>
        <w:t>"%EXECUTABLE%" //IS//%SERVICE_NAME% ^</w:t>
      </w:r>
    </w:p>
    <w:p w:rsidR="003F0285" w:rsidRPr="00796A8F" w:rsidRDefault="003F0285" w:rsidP="003F0285">
      <w:pPr>
        <w:rPr>
          <w:i/>
          <w:sz w:val="20"/>
          <w:lang w:val="en-US"/>
        </w:rPr>
      </w:pPr>
      <w:r w:rsidRPr="00796A8F">
        <w:rPr>
          <w:i/>
          <w:sz w:val="20"/>
          <w:lang w:val="en-US"/>
        </w:rPr>
        <w:t xml:space="preserve">    --Description "Apache Tomcat 7.0.68 Server - http://tomcat.apache.org/"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DisplayName</w:t>
      </w:r>
      <w:proofErr w:type="spellEnd"/>
      <w:r w:rsidRPr="00796A8F">
        <w:rPr>
          <w:i/>
          <w:sz w:val="20"/>
          <w:lang w:val="en-US"/>
        </w:rPr>
        <w:t xml:space="preserve"> "%DISPLAYNAME%" ^</w:t>
      </w:r>
    </w:p>
    <w:p w:rsidR="003F0285" w:rsidRPr="00796A8F" w:rsidRDefault="003F0285" w:rsidP="003F0285">
      <w:pPr>
        <w:rPr>
          <w:i/>
          <w:sz w:val="20"/>
          <w:lang w:val="en-US"/>
        </w:rPr>
      </w:pPr>
      <w:r w:rsidRPr="00796A8F">
        <w:rPr>
          <w:i/>
          <w:sz w:val="20"/>
          <w:lang w:val="en-US"/>
        </w:rPr>
        <w:t xml:space="preserve">    --Install "%EXECUTABLE%"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LogPath</w:t>
      </w:r>
      <w:proofErr w:type="spellEnd"/>
      <w:r w:rsidRPr="00796A8F">
        <w:rPr>
          <w:i/>
          <w:sz w:val="20"/>
          <w:lang w:val="en-US"/>
        </w:rPr>
        <w:t xml:space="preserve"> "%CATALINA_BASE%\logs"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StdOutput</w:t>
      </w:r>
      <w:proofErr w:type="spellEnd"/>
      <w:r w:rsidRPr="00796A8F">
        <w:rPr>
          <w:i/>
          <w:sz w:val="20"/>
          <w:lang w:val="en-US"/>
        </w:rPr>
        <w:t xml:space="preserve"> auto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StdError</w:t>
      </w:r>
      <w:proofErr w:type="spellEnd"/>
      <w:r w:rsidRPr="00796A8F">
        <w:rPr>
          <w:i/>
          <w:sz w:val="20"/>
          <w:lang w:val="en-US"/>
        </w:rPr>
        <w:t xml:space="preserve"> auto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Classpath</w:t>
      </w:r>
      <w:proofErr w:type="spellEnd"/>
      <w:r w:rsidRPr="00796A8F">
        <w:rPr>
          <w:i/>
          <w:sz w:val="20"/>
          <w:lang w:val="en-US"/>
        </w:rPr>
        <w:t xml:space="preserve"> "%CLASSPATH%"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"%JVM%"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StartMode</w:t>
      </w:r>
      <w:proofErr w:type="spellEnd"/>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StopMode</w:t>
      </w:r>
      <w:proofErr w:type="spellEnd"/>
      <w:r w:rsidRPr="00796A8F">
        <w:rPr>
          <w:i/>
          <w:sz w:val="20"/>
          <w:lang w:val="en-US"/>
        </w:rPr>
        <w:t xml:space="preserve"> </w:t>
      </w:r>
      <w:proofErr w:type="spellStart"/>
      <w:r w:rsidRPr="00796A8F">
        <w:rPr>
          <w:i/>
          <w:sz w:val="20"/>
          <w:lang w:val="en-US"/>
        </w:rPr>
        <w:t>jvm</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StartPath</w:t>
      </w:r>
      <w:proofErr w:type="spellEnd"/>
      <w:r w:rsidRPr="00796A8F">
        <w:rPr>
          <w:i/>
          <w:sz w:val="20"/>
          <w:lang w:val="en-US"/>
        </w:rPr>
        <w:t xml:space="preserve"> "%CATALINA_HOME%"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StopPath</w:t>
      </w:r>
      <w:proofErr w:type="spellEnd"/>
      <w:r w:rsidRPr="00796A8F">
        <w:rPr>
          <w:i/>
          <w:sz w:val="20"/>
          <w:lang w:val="en-US"/>
        </w:rPr>
        <w:t xml:space="preserve"> "%CATALINA_HOME%"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StartClass</w:t>
      </w:r>
      <w:proofErr w:type="spellEnd"/>
      <w:r w:rsidRPr="00796A8F">
        <w:rPr>
          <w:i/>
          <w:sz w:val="20"/>
          <w:lang w:val="en-US"/>
        </w:rPr>
        <w:t xml:space="preserve"> </w:t>
      </w:r>
      <w:proofErr w:type="spellStart"/>
      <w:r w:rsidRPr="00796A8F">
        <w:rPr>
          <w:i/>
          <w:sz w:val="20"/>
          <w:lang w:val="en-US"/>
        </w:rPr>
        <w:t>org.apache.catalina.startup.Bootstrap</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StopClass</w:t>
      </w:r>
      <w:proofErr w:type="spellEnd"/>
      <w:r w:rsidRPr="00796A8F">
        <w:rPr>
          <w:i/>
          <w:sz w:val="20"/>
          <w:lang w:val="en-US"/>
        </w:rPr>
        <w:t xml:space="preserve"> </w:t>
      </w:r>
      <w:proofErr w:type="spellStart"/>
      <w:r w:rsidRPr="00796A8F">
        <w:rPr>
          <w:i/>
          <w:sz w:val="20"/>
          <w:lang w:val="en-US"/>
        </w:rPr>
        <w:t>org.apache.catalina.startup.Bootstrap</w:t>
      </w:r>
      <w:proofErr w:type="spellEnd"/>
      <w:r w:rsidRPr="00796A8F">
        <w:rPr>
          <w:i/>
          <w:sz w:val="20"/>
          <w:lang w:val="en-US"/>
        </w:rPr>
        <w:t xml:space="preserve">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StartParams</w:t>
      </w:r>
      <w:proofErr w:type="spellEnd"/>
      <w:r w:rsidRPr="00796A8F">
        <w:rPr>
          <w:i/>
          <w:sz w:val="20"/>
          <w:lang w:val="en-US"/>
        </w:rPr>
        <w:t xml:space="preserve"> start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StopParams</w:t>
      </w:r>
      <w:proofErr w:type="spellEnd"/>
      <w:r w:rsidRPr="00796A8F">
        <w:rPr>
          <w:i/>
          <w:sz w:val="20"/>
          <w:lang w:val="en-US"/>
        </w:rPr>
        <w:t xml:space="preserve"> stop ^</w:t>
      </w:r>
    </w:p>
    <w:p w:rsidR="00B82B61" w:rsidRDefault="00B82B61" w:rsidP="003F0285">
      <w:pPr>
        <w:rPr>
          <w:i/>
          <w:sz w:val="20"/>
          <w:lang w:val="en-US"/>
        </w:rPr>
      </w:pPr>
      <w:r w:rsidRPr="00B82B61">
        <w:rPr>
          <w:i/>
          <w:sz w:val="20"/>
          <w:lang w:val="en-US"/>
        </w:rPr>
        <w:t xml:space="preserve">    --</w:t>
      </w:r>
      <w:proofErr w:type="spellStart"/>
      <w:r w:rsidRPr="00B82B61">
        <w:rPr>
          <w:i/>
          <w:sz w:val="20"/>
          <w:lang w:val="en-US"/>
        </w:rPr>
        <w:t>JvmOptions</w:t>
      </w:r>
      <w:proofErr w:type="spellEnd"/>
      <w:r w:rsidRPr="00B82B61">
        <w:rPr>
          <w:i/>
          <w:sz w:val="20"/>
          <w:lang w:val="en-US"/>
        </w:rPr>
        <w:t xml:space="preserve"> "</w:t>
      </w:r>
      <w:r w:rsidRPr="00B82B61">
        <w:rPr>
          <w:b/>
          <w:i/>
          <w:sz w:val="20"/>
          <w:lang w:val="en-US"/>
        </w:rPr>
        <w:t>-Dorg.apache.catalina.authenticator.Constants</w:t>
      </w:r>
      <w:r>
        <w:rPr>
          <w:b/>
          <w:i/>
          <w:sz w:val="20"/>
          <w:lang w:val="en-US"/>
        </w:rPr>
        <w:t>.SSO_SESSION_COOKIE_NAME=</w:t>
      </w:r>
      <w:r w:rsidR="00796B4B">
        <w:rPr>
          <w:b/>
          <w:i/>
          <w:sz w:val="20"/>
          <w:lang w:val="en-US"/>
        </w:rPr>
        <w:t>&lt;</w:t>
      </w:r>
      <w:r>
        <w:rPr>
          <w:b/>
          <w:i/>
          <w:sz w:val="20"/>
          <w:lang w:val="en-US"/>
        </w:rPr>
        <w:t>REALM_ID</w:t>
      </w:r>
      <w:r w:rsidR="00796B4B">
        <w:rPr>
          <w:b/>
          <w:i/>
          <w:sz w:val="20"/>
          <w:lang w:val="en-US"/>
        </w:rPr>
        <w:t>&gt;</w:t>
      </w:r>
      <w:r w:rsidRPr="00B82B61">
        <w:rPr>
          <w:b/>
          <w:i/>
          <w:sz w:val="20"/>
          <w:lang w:val="en-US"/>
        </w:rPr>
        <w:t>_JSESSIONIDSSO;-Djava.security.auth.login.config=%CATALINA_BASE%/conf/jaas.conf</w:t>
      </w:r>
      <w:r w:rsidRPr="00B82B61">
        <w:rPr>
          <w:i/>
          <w:sz w:val="20"/>
          <w:lang w:val="en-US"/>
        </w:rPr>
        <w:t>;-Dcatalina.home=%CATALINA_HOME%;-Dcatalina.base=%CATALINA_BASE%;-Djava.endorsed.dirs=%CATALINA_HOME%\endorsed;-Djava.io.tmpdir=%CATALINA_BASE%\temp;-Djava.util.logging.manager=org.apache.juli.ClassLoaderLogManager;-Djava.util.logging.config.file=%CATALINA_BASE%\conf\logging.properties" ^</w:t>
      </w:r>
    </w:p>
    <w:p w:rsidR="003F0285" w:rsidRPr="00796A8F" w:rsidRDefault="003F0285" w:rsidP="003F0285">
      <w:pPr>
        <w:rPr>
          <w:i/>
          <w:sz w:val="20"/>
          <w:lang w:val="en-US"/>
        </w:rPr>
      </w:pPr>
      <w:r w:rsidRPr="00796A8F">
        <w:rPr>
          <w:i/>
          <w:sz w:val="20"/>
          <w:lang w:val="en-US"/>
        </w:rPr>
        <w:t xml:space="preserve">    --</w:t>
      </w:r>
      <w:proofErr w:type="spellStart"/>
      <w:r w:rsidRPr="00796A8F">
        <w:rPr>
          <w:i/>
          <w:sz w:val="20"/>
          <w:lang w:val="en-US"/>
        </w:rPr>
        <w:t>JvmMs</w:t>
      </w:r>
      <w:proofErr w:type="spellEnd"/>
      <w:r w:rsidRPr="00796A8F">
        <w:rPr>
          <w:i/>
          <w:sz w:val="20"/>
          <w:lang w:val="en-US"/>
        </w:rPr>
        <w:t xml:space="preserve"> 128 ^</w:t>
      </w:r>
    </w:p>
    <w:p w:rsidR="003F0285" w:rsidRPr="00796A8F" w:rsidRDefault="003F0285" w:rsidP="003F0285">
      <w:pPr>
        <w:rPr>
          <w:i/>
          <w:sz w:val="20"/>
        </w:rPr>
      </w:pPr>
      <w:r w:rsidRPr="00796A8F">
        <w:rPr>
          <w:i/>
          <w:sz w:val="20"/>
          <w:lang w:val="en-US"/>
        </w:rPr>
        <w:t xml:space="preserve">    --</w:t>
      </w:r>
      <w:proofErr w:type="spellStart"/>
      <w:r w:rsidRPr="00796A8F">
        <w:rPr>
          <w:i/>
          <w:sz w:val="20"/>
          <w:lang w:val="en-US"/>
        </w:rPr>
        <w:t>JvmMx</w:t>
      </w:r>
      <w:proofErr w:type="spellEnd"/>
      <w:r w:rsidRPr="00796A8F">
        <w:rPr>
          <w:i/>
          <w:sz w:val="20"/>
          <w:lang w:val="en-US"/>
        </w:rPr>
        <w:t xml:space="preserve"> 256</w:t>
      </w:r>
    </w:p>
    <w:p w:rsidR="005F5007" w:rsidRPr="00F10DB0" w:rsidRDefault="003F0285" w:rsidP="003F0285">
      <w:pPr>
        <w:rPr>
          <w:i/>
          <w:lang w:val="en-US"/>
        </w:rPr>
      </w:pPr>
      <w:r w:rsidRPr="003F0285">
        <w:rPr>
          <w:i/>
        </w:rPr>
        <w:t>…</w:t>
      </w:r>
    </w:p>
    <w:p w:rsidR="005F5007" w:rsidRDefault="005F5007" w:rsidP="003F0285"/>
    <w:p w:rsidR="00C512A7" w:rsidRPr="00AF4BD2" w:rsidRDefault="00C512A7" w:rsidP="00C512A7">
      <w:pPr>
        <w:pStyle w:val="Heading1"/>
      </w:pPr>
      <w:bookmarkStart w:id="58" w:name="_Toc454880666"/>
      <w:r>
        <w:t xml:space="preserve">Установка приложений </w:t>
      </w:r>
      <w:proofErr w:type="spellStart"/>
      <w:r>
        <w:rPr>
          <w:lang w:val="en-US"/>
        </w:rPr>
        <w:t>JepRia</w:t>
      </w:r>
      <w:proofErr w:type="spellEnd"/>
      <w:r w:rsidRPr="00AF4BD2">
        <w:t xml:space="preserve"> </w:t>
      </w:r>
      <w:r>
        <w:t xml:space="preserve">на </w:t>
      </w:r>
      <w:r>
        <w:rPr>
          <w:lang w:val="en-US"/>
        </w:rPr>
        <w:t>Tomcat</w:t>
      </w:r>
      <w:bookmarkEnd w:id="58"/>
    </w:p>
    <w:p w:rsidR="00C512A7" w:rsidRDefault="00C512A7" w:rsidP="00C512A7"/>
    <w:p w:rsidR="00C512A7" w:rsidRPr="00A40BD8" w:rsidRDefault="00C512A7" w:rsidP="00C512A7">
      <w:pPr>
        <w:rPr>
          <w:lang w:val="en-US"/>
        </w:rPr>
      </w:pPr>
      <w:proofErr w:type="gramStart"/>
      <w:r>
        <w:rPr>
          <w:lang w:val="en-US"/>
        </w:rPr>
        <w:t>Web</w:t>
      </w:r>
      <w:r w:rsidRPr="00A40BD8">
        <w:t>-</w:t>
      </w:r>
      <w:r>
        <w:t xml:space="preserve">приложения, оформленные </w:t>
      </w:r>
      <w:r>
        <w:rPr>
          <w:lang w:val="en-US"/>
        </w:rPr>
        <w:t>war</w:t>
      </w:r>
      <w:r w:rsidRPr="00A40BD8">
        <w:t>-</w:t>
      </w:r>
      <w:r>
        <w:t>файлом или структурированные согласно стандарту</w:t>
      </w:r>
      <w:r w:rsidRPr="00A40BD8">
        <w:t xml:space="preserve"> </w:t>
      </w:r>
      <w:r>
        <w:rPr>
          <w:lang w:val="en-US"/>
        </w:rPr>
        <w:t>J</w:t>
      </w:r>
      <w:r w:rsidRPr="00A40BD8">
        <w:t>2</w:t>
      </w:r>
      <w:r>
        <w:rPr>
          <w:lang w:val="en-US"/>
        </w:rPr>
        <w:t>EE</w:t>
      </w:r>
      <w:r>
        <w:t xml:space="preserve">, устанавливаются на </w:t>
      </w:r>
      <w:r>
        <w:rPr>
          <w:lang w:val="en-US"/>
        </w:rPr>
        <w:t>Tomcat</w:t>
      </w:r>
      <w:r w:rsidRPr="00A40BD8">
        <w:t xml:space="preserve"> </w:t>
      </w:r>
      <w:r>
        <w:t xml:space="preserve">простым копированием в директорию </w:t>
      </w:r>
      <w:r w:rsidRPr="00A40BD8">
        <w:rPr>
          <w:i/>
          <w:lang w:val="en-US"/>
        </w:rPr>
        <w:t>%TOMCAT_HOME%/</w:t>
      </w:r>
      <w:proofErr w:type="spellStart"/>
      <w:r w:rsidRPr="00A40BD8">
        <w:rPr>
          <w:i/>
          <w:lang w:val="en-US"/>
        </w:rPr>
        <w:t>webapps</w:t>
      </w:r>
      <w:proofErr w:type="spellEnd"/>
      <w:r>
        <w:rPr>
          <w:lang w:val="en-US"/>
        </w:rPr>
        <w:t>.</w:t>
      </w:r>
      <w:proofErr w:type="gramEnd"/>
    </w:p>
    <w:p w:rsidR="00C512A7" w:rsidRDefault="00C512A7" w:rsidP="00C512A7">
      <w:pPr>
        <w:rPr>
          <w:lang w:val="en-US"/>
        </w:rPr>
      </w:pPr>
    </w:p>
    <w:p w:rsidR="00C512A7" w:rsidRDefault="00C512A7" w:rsidP="00C512A7">
      <w:pPr>
        <w:pStyle w:val="Heading2"/>
        <w:rPr>
          <w:lang w:val="en-US"/>
        </w:rPr>
      </w:pPr>
      <w:bookmarkStart w:id="59" w:name="_Toc454880667"/>
      <w:r>
        <w:t xml:space="preserve">Создание администратора </w:t>
      </w:r>
      <w:r>
        <w:rPr>
          <w:lang w:val="en-US"/>
        </w:rPr>
        <w:t>Tomcat</w:t>
      </w:r>
      <w:bookmarkEnd w:id="59"/>
    </w:p>
    <w:p w:rsidR="00C512A7" w:rsidRPr="00CF0483" w:rsidRDefault="00C512A7" w:rsidP="00C512A7">
      <w:pPr>
        <w:rPr>
          <w:lang w:val="en-US"/>
        </w:rPr>
      </w:pPr>
    </w:p>
    <w:p w:rsidR="00C512A7" w:rsidRPr="00D27D54" w:rsidRDefault="00C512A7" w:rsidP="00C512A7">
      <w:r>
        <w:t xml:space="preserve">Автоматизированная установка выполняется от имени специального пользователя - администратора </w:t>
      </w:r>
      <w:r>
        <w:rPr>
          <w:lang w:val="en-US"/>
        </w:rPr>
        <w:t>Tomcat</w:t>
      </w:r>
      <w:r w:rsidRPr="00D27D54">
        <w:t>,</w:t>
      </w:r>
      <w:r>
        <w:t xml:space="preserve"> которого необходимо создать, определив его в файле </w:t>
      </w:r>
      <w:r w:rsidRPr="0013403F">
        <w:rPr>
          <w:i/>
        </w:rPr>
        <w:t>%</w:t>
      </w:r>
      <w:r w:rsidRPr="0013403F">
        <w:rPr>
          <w:i/>
          <w:lang w:val="en-US"/>
        </w:rPr>
        <w:t>TOMCAT</w:t>
      </w:r>
      <w:r w:rsidRPr="0013403F">
        <w:rPr>
          <w:i/>
        </w:rPr>
        <w:t>_</w:t>
      </w:r>
      <w:r w:rsidRPr="0013403F">
        <w:rPr>
          <w:i/>
          <w:lang w:val="en-US"/>
        </w:rPr>
        <w:t>HOME</w:t>
      </w:r>
      <w:r w:rsidRPr="0013403F">
        <w:rPr>
          <w:i/>
        </w:rPr>
        <w:t>%/</w:t>
      </w:r>
      <w:proofErr w:type="spellStart"/>
      <w:r w:rsidRPr="0013403F">
        <w:rPr>
          <w:i/>
          <w:lang w:val="en-US"/>
        </w:rPr>
        <w:t>config</w:t>
      </w:r>
      <w:proofErr w:type="spellEnd"/>
      <w:r w:rsidRPr="0013403F">
        <w:rPr>
          <w:i/>
        </w:rPr>
        <w:t>/</w:t>
      </w:r>
      <w:r w:rsidRPr="0013403F">
        <w:rPr>
          <w:i/>
          <w:lang w:val="en-US"/>
        </w:rPr>
        <w:t>tomcat</w:t>
      </w:r>
      <w:r w:rsidRPr="0013403F">
        <w:rPr>
          <w:i/>
        </w:rPr>
        <w:t>-</w:t>
      </w:r>
      <w:r w:rsidRPr="0013403F">
        <w:rPr>
          <w:i/>
          <w:lang w:val="en-US"/>
        </w:rPr>
        <w:t>users</w:t>
      </w:r>
      <w:r w:rsidRPr="0013403F">
        <w:rPr>
          <w:i/>
        </w:rPr>
        <w:t>.</w:t>
      </w:r>
      <w:r w:rsidRPr="0013403F">
        <w:rPr>
          <w:i/>
          <w:lang w:val="en-US"/>
        </w:rPr>
        <w:t>xml</w:t>
      </w:r>
      <w:r>
        <w:t xml:space="preserve"> следующим образом (пароль, разумеется, вариабелен)</w:t>
      </w:r>
      <w:r w:rsidRPr="00D27D54">
        <w:t>:</w:t>
      </w:r>
    </w:p>
    <w:p w:rsidR="00C512A7" w:rsidRDefault="00C512A7" w:rsidP="00C512A7"/>
    <w:p w:rsidR="00C512A7" w:rsidRPr="0018390D" w:rsidRDefault="00C512A7" w:rsidP="00C512A7">
      <w:pPr>
        <w:rPr>
          <w:i/>
          <w:sz w:val="20"/>
          <w:lang w:val="en-US"/>
        </w:rPr>
      </w:pPr>
      <w:proofErr w:type="gramStart"/>
      <w:r w:rsidRPr="0018390D">
        <w:rPr>
          <w:i/>
          <w:sz w:val="20"/>
          <w:lang w:val="en-US"/>
        </w:rPr>
        <w:t>&lt;?</w:t>
      </w:r>
      <w:r w:rsidRPr="00D27D54">
        <w:rPr>
          <w:i/>
          <w:sz w:val="20"/>
          <w:lang w:val="en-US"/>
        </w:rPr>
        <w:t>xml</w:t>
      </w:r>
      <w:proofErr w:type="gramEnd"/>
      <w:r w:rsidRPr="0018390D">
        <w:rPr>
          <w:i/>
          <w:sz w:val="20"/>
          <w:lang w:val="en-US"/>
        </w:rPr>
        <w:t xml:space="preserve"> </w:t>
      </w:r>
      <w:r w:rsidRPr="00D27D54">
        <w:rPr>
          <w:i/>
          <w:sz w:val="20"/>
          <w:lang w:val="en-US"/>
        </w:rPr>
        <w:t>version</w:t>
      </w:r>
      <w:r w:rsidRPr="0018390D">
        <w:rPr>
          <w:i/>
          <w:sz w:val="20"/>
          <w:lang w:val="en-US"/>
        </w:rPr>
        <w:t xml:space="preserve">='1.0' </w:t>
      </w:r>
      <w:r w:rsidRPr="00D27D54">
        <w:rPr>
          <w:i/>
          <w:sz w:val="20"/>
          <w:lang w:val="en-US"/>
        </w:rPr>
        <w:t>encoding</w:t>
      </w:r>
      <w:r w:rsidRPr="0018390D">
        <w:rPr>
          <w:i/>
          <w:sz w:val="20"/>
          <w:lang w:val="en-US"/>
        </w:rPr>
        <w:t>='</w:t>
      </w:r>
      <w:r w:rsidRPr="00D27D54">
        <w:rPr>
          <w:i/>
          <w:sz w:val="20"/>
          <w:lang w:val="en-US"/>
        </w:rPr>
        <w:t>utf</w:t>
      </w:r>
      <w:r w:rsidRPr="0018390D">
        <w:rPr>
          <w:i/>
          <w:sz w:val="20"/>
          <w:lang w:val="en-US"/>
        </w:rPr>
        <w:t>-8'?&gt;</w:t>
      </w:r>
    </w:p>
    <w:p w:rsidR="00C512A7" w:rsidRPr="0018390D" w:rsidRDefault="00C512A7" w:rsidP="00C512A7">
      <w:pPr>
        <w:rPr>
          <w:i/>
          <w:sz w:val="20"/>
          <w:lang w:val="en-US"/>
        </w:rPr>
      </w:pPr>
      <w:r w:rsidRPr="0018390D">
        <w:rPr>
          <w:i/>
          <w:sz w:val="20"/>
          <w:lang w:val="en-US"/>
        </w:rPr>
        <w:t>&lt;</w:t>
      </w:r>
      <w:proofErr w:type="gramStart"/>
      <w:r w:rsidRPr="00D27D54">
        <w:rPr>
          <w:i/>
          <w:sz w:val="20"/>
          <w:lang w:val="en-US"/>
        </w:rPr>
        <w:t>tomcat</w:t>
      </w:r>
      <w:r w:rsidRPr="0018390D">
        <w:rPr>
          <w:i/>
          <w:sz w:val="20"/>
          <w:lang w:val="en-US"/>
        </w:rPr>
        <w:t>-</w:t>
      </w:r>
      <w:r w:rsidRPr="00D27D54">
        <w:rPr>
          <w:i/>
          <w:sz w:val="20"/>
          <w:lang w:val="en-US"/>
        </w:rPr>
        <w:t>users</w:t>
      </w:r>
      <w:proofErr w:type="gramEnd"/>
      <w:r w:rsidRPr="0018390D">
        <w:rPr>
          <w:i/>
          <w:sz w:val="20"/>
          <w:lang w:val="en-US"/>
        </w:rPr>
        <w:t>&gt;</w:t>
      </w:r>
    </w:p>
    <w:p w:rsidR="00C512A7" w:rsidRPr="0018390D" w:rsidRDefault="00C512A7" w:rsidP="00C512A7">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w:t>
      </w:r>
      <w:r w:rsidRPr="0018390D">
        <w:rPr>
          <w:i/>
          <w:sz w:val="20"/>
          <w:lang w:val="en-US"/>
        </w:rPr>
        <w:t>-</w:t>
      </w:r>
      <w:proofErr w:type="spellStart"/>
      <w:r w:rsidRPr="00D27D54">
        <w:rPr>
          <w:i/>
          <w:sz w:val="20"/>
          <w:lang w:val="en-US"/>
        </w:rPr>
        <w:t>gui</w:t>
      </w:r>
      <w:proofErr w:type="spellEnd"/>
      <w:r w:rsidRPr="0018390D">
        <w:rPr>
          <w:i/>
          <w:sz w:val="20"/>
          <w:lang w:val="en-US"/>
        </w:rPr>
        <w:t>"/&gt;</w:t>
      </w:r>
    </w:p>
    <w:p w:rsidR="00C512A7" w:rsidRPr="00D27D54" w:rsidRDefault="00C512A7" w:rsidP="00C512A7">
      <w:pPr>
        <w:rPr>
          <w:i/>
          <w:sz w:val="20"/>
          <w:lang w:val="en-US"/>
        </w:rPr>
      </w:pPr>
      <w:r w:rsidRPr="0018390D">
        <w:rPr>
          <w:i/>
          <w:sz w:val="20"/>
          <w:lang w:val="en-US"/>
        </w:rPr>
        <w:t xml:space="preserve">    &lt;</w:t>
      </w:r>
      <w:r w:rsidRPr="00D27D54">
        <w:rPr>
          <w:i/>
          <w:sz w:val="20"/>
          <w:lang w:val="en-US"/>
        </w:rPr>
        <w:t>role</w:t>
      </w:r>
      <w:r w:rsidRPr="0018390D">
        <w:rPr>
          <w:i/>
          <w:sz w:val="20"/>
          <w:lang w:val="en-US"/>
        </w:rPr>
        <w:t xml:space="preserve"> </w:t>
      </w:r>
      <w:proofErr w:type="spellStart"/>
      <w:r w:rsidRPr="00D27D54">
        <w:rPr>
          <w:i/>
          <w:sz w:val="20"/>
          <w:lang w:val="en-US"/>
        </w:rPr>
        <w:t>rolename</w:t>
      </w:r>
      <w:proofErr w:type="spellEnd"/>
      <w:r w:rsidRPr="0018390D">
        <w:rPr>
          <w:i/>
          <w:sz w:val="20"/>
          <w:lang w:val="en-US"/>
        </w:rPr>
        <w:t>="</w:t>
      </w:r>
      <w:r w:rsidRPr="00D27D54">
        <w:rPr>
          <w:i/>
          <w:sz w:val="20"/>
          <w:lang w:val="en-US"/>
        </w:rPr>
        <w:t>manager-script"/&gt;</w:t>
      </w:r>
    </w:p>
    <w:p w:rsidR="00C512A7" w:rsidRPr="00D27D54" w:rsidRDefault="00C512A7" w:rsidP="00C512A7">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w:t>
      </w:r>
      <w:proofErr w:type="spellStart"/>
      <w:r w:rsidRPr="00D27D54">
        <w:rPr>
          <w:i/>
          <w:sz w:val="20"/>
          <w:lang w:val="en-US"/>
        </w:rPr>
        <w:t>jmx</w:t>
      </w:r>
      <w:proofErr w:type="spellEnd"/>
      <w:r w:rsidRPr="00D27D54">
        <w:rPr>
          <w:i/>
          <w:sz w:val="20"/>
          <w:lang w:val="en-US"/>
        </w:rPr>
        <w:t>"/&gt;</w:t>
      </w:r>
    </w:p>
    <w:p w:rsidR="00C512A7" w:rsidRPr="00D27D54" w:rsidRDefault="00C512A7" w:rsidP="00C512A7">
      <w:pPr>
        <w:rPr>
          <w:i/>
          <w:sz w:val="20"/>
          <w:lang w:val="en-US"/>
        </w:rPr>
      </w:pPr>
      <w:r w:rsidRPr="00D27D54">
        <w:rPr>
          <w:i/>
          <w:sz w:val="20"/>
          <w:lang w:val="en-US"/>
        </w:rPr>
        <w:t xml:space="preserve">    &lt;role </w:t>
      </w:r>
      <w:proofErr w:type="spellStart"/>
      <w:r w:rsidRPr="00D27D54">
        <w:rPr>
          <w:i/>
          <w:sz w:val="20"/>
          <w:lang w:val="en-US"/>
        </w:rPr>
        <w:t>rolename</w:t>
      </w:r>
      <w:proofErr w:type="spellEnd"/>
      <w:r w:rsidRPr="00D27D54">
        <w:rPr>
          <w:i/>
          <w:sz w:val="20"/>
          <w:lang w:val="en-US"/>
        </w:rPr>
        <w:t>="manager-status"/&gt;</w:t>
      </w:r>
    </w:p>
    <w:p w:rsidR="00C512A7" w:rsidRPr="00D27D54" w:rsidRDefault="00C512A7" w:rsidP="00C512A7">
      <w:pPr>
        <w:rPr>
          <w:i/>
          <w:sz w:val="20"/>
          <w:lang w:val="en-US"/>
        </w:rPr>
      </w:pPr>
      <w:r w:rsidRPr="00D27D54">
        <w:rPr>
          <w:i/>
          <w:sz w:val="20"/>
          <w:lang w:val="en-US"/>
        </w:rPr>
        <w:t xml:space="preserve">    &lt;user username="admin" password="admin" roles="manager-</w:t>
      </w:r>
      <w:proofErr w:type="spellStart"/>
      <w:r w:rsidRPr="00D27D54">
        <w:rPr>
          <w:i/>
          <w:sz w:val="20"/>
          <w:lang w:val="en-US"/>
        </w:rPr>
        <w:t>gui</w:t>
      </w:r>
      <w:proofErr w:type="gramStart"/>
      <w:r w:rsidRPr="00D27D54">
        <w:rPr>
          <w:i/>
          <w:sz w:val="20"/>
          <w:lang w:val="en-US"/>
        </w:rPr>
        <w:t>,manager</w:t>
      </w:r>
      <w:proofErr w:type="spellEnd"/>
      <w:proofErr w:type="gramEnd"/>
      <w:r w:rsidRPr="00D27D54">
        <w:rPr>
          <w:i/>
          <w:sz w:val="20"/>
          <w:lang w:val="en-US"/>
        </w:rPr>
        <w:t>-</w:t>
      </w:r>
      <w:proofErr w:type="spellStart"/>
      <w:r w:rsidRPr="00D27D54">
        <w:rPr>
          <w:i/>
          <w:sz w:val="20"/>
          <w:lang w:val="en-US"/>
        </w:rPr>
        <w:t>script,manager</w:t>
      </w:r>
      <w:proofErr w:type="spellEnd"/>
      <w:r w:rsidRPr="00D27D54">
        <w:rPr>
          <w:i/>
          <w:sz w:val="20"/>
          <w:lang w:val="en-US"/>
        </w:rPr>
        <w:t>-</w:t>
      </w:r>
      <w:proofErr w:type="spellStart"/>
      <w:r w:rsidRPr="00D27D54">
        <w:rPr>
          <w:i/>
          <w:sz w:val="20"/>
          <w:lang w:val="en-US"/>
        </w:rPr>
        <w:t>jmx,manager</w:t>
      </w:r>
      <w:proofErr w:type="spellEnd"/>
      <w:r w:rsidRPr="00D27D54">
        <w:rPr>
          <w:i/>
          <w:sz w:val="20"/>
          <w:lang w:val="en-US"/>
        </w:rPr>
        <w:t>-status"/&gt;</w:t>
      </w:r>
    </w:p>
    <w:p w:rsidR="00C512A7" w:rsidRPr="00D27D54" w:rsidRDefault="00C512A7" w:rsidP="00C512A7">
      <w:pPr>
        <w:rPr>
          <w:i/>
          <w:sz w:val="20"/>
        </w:rPr>
      </w:pPr>
      <w:r w:rsidRPr="00D27D54">
        <w:rPr>
          <w:i/>
          <w:sz w:val="20"/>
        </w:rPr>
        <w:t>&lt;/</w:t>
      </w:r>
      <w:proofErr w:type="spellStart"/>
      <w:r w:rsidRPr="00D27D54">
        <w:rPr>
          <w:i/>
          <w:sz w:val="20"/>
        </w:rPr>
        <w:t>tomcat-users</w:t>
      </w:r>
      <w:proofErr w:type="spellEnd"/>
      <w:r w:rsidRPr="00D27D54">
        <w:rPr>
          <w:i/>
          <w:sz w:val="20"/>
        </w:rPr>
        <w:t>&gt;</w:t>
      </w:r>
    </w:p>
    <w:p w:rsidR="00C512A7" w:rsidRPr="0013452F" w:rsidRDefault="00C512A7" w:rsidP="00C512A7">
      <w:pPr>
        <w:rPr>
          <w:lang w:val="en-US"/>
        </w:rPr>
      </w:pPr>
    </w:p>
    <w:p w:rsidR="00C512A7" w:rsidRPr="00D15DCD" w:rsidRDefault="00C512A7" w:rsidP="00C512A7">
      <w:pPr>
        <w:pStyle w:val="Heading2"/>
      </w:pPr>
      <w:bookmarkStart w:id="60" w:name="_Toc454880668"/>
      <w:r>
        <w:t xml:space="preserve">Автоматизированная установка приложений с помощью </w:t>
      </w:r>
      <w:r>
        <w:rPr>
          <w:lang w:val="en-US"/>
        </w:rPr>
        <w:t>Ant</w:t>
      </w:r>
      <w:bookmarkEnd w:id="60"/>
    </w:p>
    <w:p w:rsidR="00C512A7" w:rsidRPr="00D15DCD" w:rsidRDefault="00C512A7" w:rsidP="00C512A7"/>
    <w:p w:rsidR="00C512A7" w:rsidRPr="00D15DCD" w:rsidRDefault="00C512A7" w:rsidP="00C512A7">
      <w:proofErr w:type="spellStart"/>
      <w:r>
        <w:t>Скрипт</w:t>
      </w:r>
      <w:proofErr w:type="spellEnd"/>
      <w:r w:rsidRPr="00D15DCD">
        <w:t xml:space="preserve"> </w:t>
      </w:r>
      <w:r>
        <w:t>сборки</w:t>
      </w:r>
      <w:r w:rsidRPr="00D15DCD">
        <w:t xml:space="preserve"> </w:t>
      </w:r>
      <w:r>
        <w:t>приложений</w:t>
      </w:r>
      <w:r w:rsidRPr="00D15DCD">
        <w:t xml:space="preserve"> </w:t>
      </w:r>
      <w:proofErr w:type="spellStart"/>
      <w:r>
        <w:rPr>
          <w:lang w:val="en-US"/>
        </w:rPr>
        <w:t>JepRia</w:t>
      </w:r>
      <w:proofErr w:type="spellEnd"/>
      <w:r w:rsidRPr="00D15DCD">
        <w:t xml:space="preserve"> – </w:t>
      </w:r>
      <w:r w:rsidRPr="00A40BD8">
        <w:rPr>
          <w:i/>
          <w:lang w:val="en-US"/>
        </w:rPr>
        <w:t>build</w:t>
      </w:r>
      <w:r w:rsidRPr="00D15DCD">
        <w:rPr>
          <w:i/>
        </w:rPr>
        <w:t>.</w:t>
      </w:r>
      <w:r w:rsidRPr="00A40BD8">
        <w:rPr>
          <w:i/>
          <w:lang w:val="en-US"/>
        </w:rPr>
        <w:t>xml</w:t>
      </w:r>
      <w:r w:rsidRPr="00D15DCD">
        <w:rPr>
          <w:i/>
        </w:rPr>
        <w:t xml:space="preserve"> </w:t>
      </w:r>
      <w:r w:rsidRPr="00D15DCD">
        <w:t xml:space="preserve">– </w:t>
      </w:r>
      <w:r>
        <w:t>позволяет</w:t>
      </w:r>
      <w:r w:rsidRPr="00D15DCD">
        <w:t xml:space="preserve"> </w:t>
      </w:r>
      <w:r>
        <w:t>выполнять</w:t>
      </w:r>
      <w:r w:rsidRPr="00D15DCD">
        <w:t xml:space="preserve">  </w:t>
      </w:r>
      <w:r>
        <w:t>автоматизированную</w:t>
      </w:r>
      <w:r w:rsidRPr="00D15DCD">
        <w:t xml:space="preserve"> </w:t>
      </w:r>
      <w:r>
        <w:t>установку</w:t>
      </w:r>
      <w:r w:rsidRPr="00D15DCD">
        <w:t>/</w:t>
      </w:r>
      <w:r>
        <w:t>удаление</w:t>
      </w:r>
      <w:r w:rsidRPr="00D15DCD">
        <w:t xml:space="preserve"> (</w:t>
      </w:r>
      <w:r>
        <w:rPr>
          <w:lang w:val="en-US"/>
        </w:rPr>
        <w:t>deploy</w:t>
      </w:r>
      <w:r w:rsidRPr="00D15DCD">
        <w:t>/</w:t>
      </w:r>
      <w:proofErr w:type="spellStart"/>
      <w:r>
        <w:rPr>
          <w:lang w:val="en-US"/>
        </w:rPr>
        <w:t>undeploy</w:t>
      </w:r>
      <w:proofErr w:type="spellEnd"/>
      <w:r w:rsidRPr="00D15DCD">
        <w:t xml:space="preserve">) </w:t>
      </w:r>
      <w:r>
        <w:t>приложений</w:t>
      </w:r>
      <w:r w:rsidRPr="00D15DCD">
        <w:t xml:space="preserve"> </w:t>
      </w:r>
      <w:r w:rsidR="000A0F61">
        <w:t>на</w:t>
      </w:r>
      <w:r w:rsidR="000A0F61" w:rsidRPr="00D15DCD">
        <w:t xml:space="preserve"> </w:t>
      </w:r>
      <w:r w:rsidR="000A0F61">
        <w:rPr>
          <w:lang w:val="en-US"/>
        </w:rPr>
        <w:t>Tomcat</w:t>
      </w:r>
      <w:r w:rsidR="000A0F61" w:rsidRPr="00D15DCD">
        <w:t xml:space="preserve"> </w:t>
      </w:r>
      <w:r>
        <w:t>средствами</w:t>
      </w:r>
      <w:r w:rsidRPr="00D15DCD">
        <w:t xml:space="preserve"> </w:t>
      </w:r>
      <w:r>
        <w:rPr>
          <w:lang w:val="en-US"/>
        </w:rPr>
        <w:t>Ant</w:t>
      </w:r>
      <w:r w:rsidRPr="00D15DCD">
        <w:t xml:space="preserve"> </w:t>
      </w:r>
      <w:r>
        <w:t>при</w:t>
      </w:r>
      <w:r w:rsidRPr="00D15DCD">
        <w:t xml:space="preserve"> </w:t>
      </w:r>
      <w:r>
        <w:t>помощи</w:t>
      </w:r>
      <w:r w:rsidRPr="00D15DCD">
        <w:t xml:space="preserve"> </w:t>
      </w:r>
      <w:r>
        <w:t>целей</w:t>
      </w:r>
      <w:r w:rsidRPr="00D15DCD">
        <w:t xml:space="preserve"> (</w:t>
      </w:r>
      <w:r>
        <w:rPr>
          <w:lang w:val="en-US"/>
        </w:rPr>
        <w:t>targets</w:t>
      </w:r>
      <w:r w:rsidRPr="00D15DCD">
        <w:t xml:space="preserve">) </w:t>
      </w:r>
      <w:r w:rsidRPr="00A40BD8">
        <w:rPr>
          <w:i/>
          <w:lang w:val="en-US"/>
        </w:rPr>
        <w:t>tomcat</w:t>
      </w:r>
      <w:r w:rsidRPr="00D15DCD">
        <w:rPr>
          <w:i/>
        </w:rPr>
        <w:t>.</w:t>
      </w:r>
      <w:r w:rsidRPr="00A40BD8">
        <w:rPr>
          <w:i/>
          <w:lang w:val="en-US"/>
        </w:rPr>
        <w:t>deploy</w:t>
      </w:r>
      <w:r w:rsidRPr="00D15DCD">
        <w:t xml:space="preserve"> </w:t>
      </w:r>
      <w:r>
        <w:t>и</w:t>
      </w:r>
      <w:r w:rsidRPr="00D15DCD">
        <w:t xml:space="preserve"> </w:t>
      </w:r>
      <w:r w:rsidRPr="00A40BD8">
        <w:rPr>
          <w:i/>
          <w:lang w:val="en-US"/>
        </w:rPr>
        <w:t>tomcat</w:t>
      </w:r>
      <w:r w:rsidRPr="00D15DCD">
        <w:rPr>
          <w:i/>
        </w:rPr>
        <w:t>.</w:t>
      </w:r>
      <w:proofErr w:type="spellStart"/>
      <w:r w:rsidRPr="00A40BD8">
        <w:rPr>
          <w:i/>
          <w:lang w:val="en-US"/>
        </w:rPr>
        <w:t>undeploy</w:t>
      </w:r>
      <w:proofErr w:type="spellEnd"/>
      <w:r w:rsidRPr="00D15DCD">
        <w:t>.</w:t>
      </w:r>
    </w:p>
    <w:p w:rsidR="00C512A7" w:rsidRPr="00D15DCD" w:rsidRDefault="00C512A7" w:rsidP="00C512A7"/>
    <w:p w:rsidR="00C512A7" w:rsidRPr="009820B1" w:rsidRDefault="00C512A7" w:rsidP="00C512A7">
      <w:pPr>
        <w:pStyle w:val="Heading2"/>
      </w:pPr>
      <w:bookmarkStart w:id="61" w:name="_Toc454880669"/>
      <w:commentRangeStart w:id="62"/>
      <w:r>
        <w:t xml:space="preserve">Используемые </w:t>
      </w:r>
      <w:commentRangeStart w:id="63"/>
      <w:r>
        <w:t>библиотеки</w:t>
      </w:r>
      <w:bookmarkEnd w:id="61"/>
      <w:commentRangeEnd w:id="63"/>
      <w:r w:rsidR="00402958">
        <w:rPr>
          <w:rStyle w:val="CommentReference"/>
          <w:rFonts w:ascii="Times New Roman" w:hAnsi="Times New Roman"/>
          <w:b w:val="0"/>
        </w:rPr>
        <w:commentReference w:id="63"/>
      </w:r>
    </w:p>
    <w:p w:rsidR="00C512A7" w:rsidRDefault="00C512A7" w:rsidP="00C512A7"/>
    <w:p w:rsidR="00C512A7" w:rsidRPr="00D350EF" w:rsidRDefault="00C512A7" w:rsidP="00C512A7">
      <w:r>
        <w:lastRenderedPageBreak/>
        <w:t>При установке</w:t>
      </w:r>
      <w:r w:rsidRPr="00D350EF">
        <w:t>/</w:t>
      </w:r>
      <w:r>
        <w:t>удалении приложений используются библиотеки</w:t>
      </w:r>
      <w:r w:rsidRPr="00D350EF">
        <w:t>:</w:t>
      </w:r>
    </w:p>
    <w:p w:rsidR="00C512A7" w:rsidRDefault="00C512A7" w:rsidP="00C512A7"/>
    <w:p w:rsidR="00C512A7" w:rsidRPr="009820B1" w:rsidRDefault="00C512A7" w:rsidP="00C512A7">
      <w:pPr>
        <w:rPr>
          <w:i/>
          <w:lang w:val="en-US"/>
        </w:rPr>
      </w:pPr>
      <w:r w:rsidRPr="009820B1">
        <w:rPr>
          <w:i/>
          <w:lang w:val="en-US"/>
        </w:rPr>
        <w:t>%</w:t>
      </w:r>
      <w:r>
        <w:rPr>
          <w:i/>
          <w:lang w:val="en-US"/>
        </w:rPr>
        <w:t>TOMCAT_HOME</w:t>
      </w:r>
      <w:r w:rsidRPr="009820B1">
        <w:rPr>
          <w:i/>
          <w:lang w:val="en-US"/>
        </w:rPr>
        <w:t>%</w:t>
      </w:r>
      <w:r>
        <w:rPr>
          <w:i/>
          <w:lang w:val="en-US"/>
        </w:rPr>
        <w:t>/lib/catalina-ant.jar</w:t>
      </w:r>
    </w:p>
    <w:p w:rsidR="00C512A7" w:rsidRPr="009820B1" w:rsidRDefault="00C512A7" w:rsidP="00C512A7">
      <w:pPr>
        <w:rPr>
          <w:i/>
          <w:lang w:val="en-US"/>
        </w:rPr>
      </w:pPr>
      <w:r w:rsidRPr="009820B1">
        <w:rPr>
          <w:i/>
          <w:lang w:val="en-US"/>
        </w:rPr>
        <w:t>%</w:t>
      </w:r>
      <w:r>
        <w:rPr>
          <w:i/>
          <w:lang w:val="en-US"/>
        </w:rPr>
        <w:t>TOMCAT_HOME</w:t>
      </w:r>
      <w:r w:rsidRPr="009820B1">
        <w:rPr>
          <w:i/>
          <w:lang w:val="en-US"/>
        </w:rPr>
        <w:t>%</w:t>
      </w:r>
      <w:r>
        <w:rPr>
          <w:i/>
          <w:lang w:val="en-US"/>
        </w:rPr>
        <w:t>/lib/tomcat-coyote.jar</w:t>
      </w:r>
    </w:p>
    <w:p w:rsidR="00C512A7" w:rsidRPr="009820B1" w:rsidRDefault="00C512A7" w:rsidP="00C512A7">
      <w:pPr>
        <w:rPr>
          <w:i/>
          <w:lang w:val="en-US"/>
        </w:rPr>
      </w:pPr>
      <w:r w:rsidRPr="009820B1">
        <w:rPr>
          <w:i/>
          <w:lang w:val="en-US"/>
        </w:rPr>
        <w:t>%</w:t>
      </w:r>
      <w:r>
        <w:rPr>
          <w:i/>
          <w:lang w:val="en-US"/>
        </w:rPr>
        <w:t>TOMCAT_HOME</w:t>
      </w:r>
      <w:r w:rsidRPr="009820B1">
        <w:rPr>
          <w:i/>
          <w:lang w:val="en-US"/>
        </w:rPr>
        <w:t>%</w:t>
      </w:r>
      <w:r>
        <w:rPr>
          <w:i/>
          <w:lang w:val="en-US"/>
        </w:rPr>
        <w:t>/lib/tomcat-util.jar</w:t>
      </w:r>
    </w:p>
    <w:p w:rsidR="00402958" w:rsidRPr="00402958" w:rsidRDefault="00402958" w:rsidP="00C512A7"/>
    <w:p w:rsidR="00C512A7" w:rsidRPr="0018390D" w:rsidRDefault="00C512A7" w:rsidP="00C512A7">
      <w:r>
        <w:t xml:space="preserve">В процессе настройки автоматизированной установки необходимо убедиться, чтобы директория </w:t>
      </w:r>
      <w:r w:rsidRPr="009820B1">
        <w:rPr>
          <w:i/>
        </w:rPr>
        <w:t>%</w:t>
      </w:r>
      <w:r w:rsidRPr="009820B1">
        <w:rPr>
          <w:i/>
          <w:lang w:val="en-US"/>
        </w:rPr>
        <w:t>ANT</w:t>
      </w:r>
      <w:r w:rsidRPr="009820B1">
        <w:rPr>
          <w:i/>
        </w:rPr>
        <w:t>_</w:t>
      </w:r>
      <w:r w:rsidRPr="009820B1">
        <w:rPr>
          <w:i/>
          <w:lang w:val="en-US"/>
        </w:rPr>
        <w:t>HOME</w:t>
      </w:r>
      <w:r w:rsidRPr="009820B1">
        <w:rPr>
          <w:i/>
        </w:rPr>
        <w:t>%/</w:t>
      </w:r>
      <w:r w:rsidRPr="009820B1">
        <w:rPr>
          <w:i/>
          <w:lang w:val="en-US"/>
        </w:rPr>
        <w:t>lib</w:t>
      </w:r>
      <w:r w:rsidRPr="009820B1">
        <w:t xml:space="preserve"> </w:t>
      </w:r>
      <w:r>
        <w:t>не содержала иных версий этих библиотек.</w:t>
      </w:r>
    </w:p>
    <w:p w:rsidR="00C512A7" w:rsidRPr="0018390D" w:rsidRDefault="00C512A7" w:rsidP="00C512A7"/>
    <w:commentRangeEnd w:id="62"/>
    <w:p w:rsidR="00C512A7" w:rsidRPr="009820B1" w:rsidRDefault="00D60D37" w:rsidP="00C512A7">
      <w:pPr>
        <w:pStyle w:val="Heading2"/>
      </w:pPr>
      <w:r>
        <w:rPr>
          <w:rStyle w:val="CommentReference"/>
          <w:rFonts w:ascii="Times New Roman" w:hAnsi="Times New Roman"/>
          <w:b w:val="0"/>
        </w:rPr>
        <w:commentReference w:id="62"/>
      </w:r>
      <w:bookmarkStart w:id="64" w:name="_Toc454880670"/>
      <w:r w:rsidR="00C512A7">
        <w:t>Используемые переменные</w:t>
      </w:r>
      <w:bookmarkEnd w:id="64"/>
    </w:p>
    <w:p w:rsidR="00C512A7" w:rsidRDefault="00C512A7" w:rsidP="00C512A7">
      <w:pPr>
        <w:rPr>
          <w:color w:val="FF0000"/>
        </w:rPr>
      </w:pPr>
    </w:p>
    <w:p w:rsidR="00C512A7" w:rsidRPr="0013452F" w:rsidRDefault="00C512A7" w:rsidP="00C512A7">
      <w:r>
        <w:t xml:space="preserve">В файле </w:t>
      </w:r>
      <w:r w:rsidRPr="0013452F">
        <w:rPr>
          <w:i/>
          <w:lang w:val="en-US"/>
        </w:rPr>
        <w:t>deploy</w:t>
      </w:r>
      <w:r w:rsidRPr="0013452F">
        <w:rPr>
          <w:i/>
        </w:rPr>
        <w:t>.</w:t>
      </w:r>
      <w:r w:rsidRPr="0013452F">
        <w:rPr>
          <w:i/>
          <w:lang w:val="en-US"/>
        </w:rPr>
        <w:t>properties</w:t>
      </w:r>
      <w:r w:rsidRPr="0013452F">
        <w:t xml:space="preserve"> </w:t>
      </w:r>
      <w:r>
        <w:t xml:space="preserve">необходимо определить переменные </w:t>
      </w:r>
      <w:r w:rsidRPr="0013452F">
        <w:rPr>
          <w:i/>
        </w:rPr>
        <w:t>DEPLOYMENT_PATH</w:t>
      </w:r>
      <w:r>
        <w:rPr>
          <w:i/>
        </w:rPr>
        <w:t xml:space="preserve">, </w:t>
      </w:r>
      <w:r w:rsidRPr="0013452F">
        <w:rPr>
          <w:i/>
        </w:rPr>
        <w:t>LOGIN</w:t>
      </w:r>
      <w:r>
        <w:rPr>
          <w:i/>
        </w:rPr>
        <w:t>, PASSWORD</w:t>
      </w:r>
      <w:r w:rsidRPr="00D27D54">
        <w:t>, например:</w:t>
      </w:r>
    </w:p>
    <w:p w:rsidR="00C512A7" w:rsidRDefault="00C512A7" w:rsidP="00C512A7">
      <w:r>
        <w:t>…</w:t>
      </w:r>
    </w:p>
    <w:p w:rsidR="00C512A7" w:rsidRPr="0013452F" w:rsidRDefault="00C512A7" w:rsidP="00C512A7">
      <w:pPr>
        <w:rPr>
          <w:i/>
        </w:rPr>
      </w:pPr>
      <w:r w:rsidRPr="0013452F">
        <w:rPr>
          <w:i/>
        </w:rPr>
        <w:t xml:space="preserve"># Параметры установки для </w:t>
      </w:r>
      <w:proofErr w:type="gramStart"/>
      <w:r w:rsidRPr="0013452F">
        <w:rPr>
          <w:i/>
        </w:rPr>
        <w:t>локального</w:t>
      </w:r>
      <w:proofErr w:type="gramEnd"/>
      <w:r w:rsidRPr="0013452F">
        <w:rPr>
          <w:i/>
        </w:rPr>
        <w:t xml:space="preserve"> </w:t>
      </w:r>
      <w:proofErr w:type="spellStart"/>
      <w:r w:rsidRPr="0013452F">
        <w:rPr>
          <w:i/>
        </w:rPr>
        <w:t>Tomcat</w:t>
      </w:r>
      <w:proofErr w:type="spellEnd"/>
    </w:p>
    <w:p w:rsidR="00C512A7" w:rsidRPr="0013452F" w:rsidRDefault="00C512A7" w:rsidP="00C512A7">
      <w:pPr>
        <w:rPr>
          <w:i/>
        </w:rPr>
      </w:pPr>
      <w:proofErr w:type="spellStart"/>
      <w:r w:rsidRPr="0013452F">
        <w:rPr>
          <w:i/>
        </w:rPr>
        <w:t>DEPLOYMENT_PATH=http</w:t>
      </w:r>
      <w:proofErr w:type="spellEnd"/>
      <w:r w:rsidRPr="0013452F">
        <w:rPr>
          <w:i/>
        </w:rPr>
        <w:t>://</w:t>
      </w:r>
      <w:proofErr w:type="spellStart"/>
      <w:r>
        <w:rPr>
          <w:i/>
          <w:lang w:val="en-US"/>
        </w:rPr>
        <w:t>localhost</w:t>
      </w:r>
      <w:proofErr w:type="spellEnd"/>
      <w:r w:rsidRPr="0013452F">
        <w:rPr>
          <w:i/>
        </w:rPr>
        <w:t>:8080/</w:t>
      </w:r>
      <w:proofErr w:type="spellStart"/>
      <w:r w:rsidRPr="0013452F">
        <w:rPr>
          <w:i/>
        </w:rPr>
        <w:t>manager</w:t>
      </w:r>
      <w:proofErr w:type="spellEnd"/>
      <w:r w:rsidRPr="0013452F">
        <w:rPr>
          <w:i/>
        </w:rPr>
        <w:t>/</w:t>
      </w:r>
      <w:proofErr w:type="spellStart"/>
      <w:r w:rsidRPr="0013452F">
        <w:rPr>
          <w:i/>
        </w:rPr>
        <w:t>text</w:t>
      </w:r>
      <w:proofErr w:type="spellEnd"/>
    </w:p>
    <w:p w:rsidR="00C512A7" w:rsidRPr="0013452F" w:rsidRDefault="00C512A7" w:rsidP="00C512A7">
      <w:pPr>
        <w:rPr>
          <w:i/>
        </w:rPr>
      </w:pPr>
      <w:proofErr w:type="spellStart"/>
      <w:r w:rsidRPr="0013452F">
        <w:rPr>
          <w:i/>
        </w:rPr>
        <w:t>LOGIN=admin</w:t>
      </w:r>
      <w:proofErr w:type="spellEnd"/>
    </w:p>
    <w:p w:rsidR="00C512A7" w:rsidRPr="0018390D" w:rsidRDefault="00C512A7" w:rsidP="00C512A7">
      <w:pPr>
        <w:rPr>
          <w:i/>
        </w:rPr>
      </w:pPr>
      <w:r>
        <w:rPr>
          <w:i/>
        </w:rPr>
        <w:t>PASSWORD=</w:t>
      </w:r>
      <w:r>
        <w:rPr>
          <w:i/>
          <w:lang w:val="en-US"/>
        </w:rPr>
        <w:t>admin</w:t>
      </w:r>
    </w:p>
    <w:p w:rsidR="00C512A7" w:rsidRPr="0013452F" w:rsidRDefault="00C512A7" w:rsidP="00C512A7">
      <w:r>
        <w:t>…</w:t>
      </w:r>
    </w:p>
    <w:p w:rsidR="00C512A7" w:rsidRPr="0018390D" w:rsidRDefault="00C512A7" w:rsidP="00C512A7"/>
    <w:p w:rsidR="00C512A7" w:rsidRPr="00D350EF" w:rsidRDefault="00C512A7" w:rsidP="00C512A7">
      <w:commentRangeStart w:id="65"/>
      <w:r>
        <w:t>Кроме этого</w:t>
      </w:r>
      <w:r w:rsidRPr="00D350EF">
        <w:t xml:space="preserve"> </w:t>
      </w:r>
      <w:r>
        <w:t xml:space="preserve">должны быть определены переменные </w:t>
      </w:r>
      <w:r w:rsidRPr="00D350EF">
        <w:rPr>
          <w:i/>
          <w:lang w:val="en-US"/>
        </w:rPr>
        <w:t>TOMCAT</w:t>
      </w:r>
      <w:r w:rsidRPr="00D350EF">
        <w:rPr>
          <w:i/>
        </w:rPr>
        <w:t>_</w:t>
      </w:r>
      <w:r w:rsidRPr="00D350EF">
        <w:rPr>
          <w:i/>
          <w:lang w:val="en-US"/>
        </w:rPr>
        <w:t>HOME</w:t>
      </w:r>
      <w:r w:rsidRPr="00D350EF">
        <w:t xml:space="preserve"> </w:t>
      </w:r>
      <w:r>
        <w:t xml:space="preserve">и </w:t>
      </w:r>
      <w:r w:rsidRPr="00D350EF">
        <w:rPr>
          <w:i/>
          <w:lang w:val="en-US"/>
        </w:rPr>
        <w:t>JDBC</w:t>
      </w:r>
      <w:r w:rsidRPr="00D350EF">
        <w:rPr>
          <w:i/>
        </w:rPr>
        <w:t>_</w:t>
      </w:r>
      <w:r w:rsidRPr="00D350EF">
        <w:rPr>
          <w:i/>
          <w:lang w:val="en-US"/>
        </w:rPr>
        <w:t>HOME</w:t>
      </w:r>
      <w:r w:rsidRPr="00D350EF">
        <w:t xml:space="preserve">, </w:t>
      </w:r>
      <w:r>
        <w:t>например</w:t>
      </w:r>
      <w:r w:rsidRPr="00D350EF">
        <w:t>:</w:t>
      </w:r>
    </w:p>
    <w:p w:rsidR="00C512A7" w:rsidRPr="00D350EF" w:rsidRDefault="00C512A7" w:rsidP="00C512A7"/>
    <w:p w:rsidR="00C512A7" w:rsidRPr="009820B1" w:rsidRDefault="00C512A7" w:rsidP="00C512A7">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установки</w:t>
      </w:r>
      <w:proofErr w:type="spellEnd"/>
      <w:r w:rsidRPr="009820B1">
        <w:rPr>
          <w:i/>
          <w:lang w:val="en-US"/>
        </w:rPr>
        <w:t xml:space="preserve"> Tomcat</w:t>
      </w:r>
    </w:p>
    <w:p w:rsidR="00C512A7" w:rsidRPr="009820B1" w:rsidRDefault="00C512A7" w:rsidP="00C512A7">
      <w:pPr>
        <w:rPr>
          <w:i/>
          <w:lang w:val="en-US"/>
        </w:rPr>
      </w:pPr>
      <w:r w:rsidRPr="009820B1">
        <w:rPr>
          <w:i/>
          <w:lang w:val="en-US"/>
        </w:rPr>
        <w:t>TOMCAT_HOME=D:/Java/Tools/apache-tomcat-7.0.68-windows-x64</w:t>
      </w:r>
    </w:p>
    <w:p w:rsidR="00C512A7" w:rsidRPr="009820B1" w:rsidRDefault="00C512A7" w:rsidP="00C512A7">
      <w:pPr>
        <w:rPr>
          <w:i/>
          <w:lang w:val="en-US"/>
        </w:rPr>
      </w:pPr>
    </w:p>
    <w:p w:rsidR="00C512A7" w:rsidRPr="009820B1" w:rsidRDefault="00C512A7" w:rsidP="00C512A7">
      <w:pPr>
        <w:rPr>
          <w:i/>
          <w:lang w:val="en-US"/>
        </w:rPr>
      </w:pPr>
      <w:r w:rsidRPr="009820B1">
        <w:rPr>
          <w:i/>
          <w:lang w:val="en-US"/>
        </w:rPr>
        <w:t xml:space="preserve"># </w:t>
      </w:r>
      <w:proofErr w:type="spellStart"/>
      <w:r w:rsidRPr="009820B1">
        <w:rPr>
          <w:i/>
          <w:lang w:val="en-US"/>
        </w:rPr>
        <w:t>Директория</w:t>
      </w:r>
      <w:proofErr w:type="spellEnd"/>
      <w:r w:rsidRPr="009820B1">
        <w:rPr>
          <w:i/>
          <w:lang w:val="en-US"/>
        </w:rPr>
        <w:t xml:space="preserve"> </w:t>
      </w:r>
      <w:proofErr w:type="spellStart"/>
      <w:r w:rsidRPr="009820B1">
        <w:rPr>
          <w:i/>
          <w:lang w:val="en-US"/>
        </w:rPr>
        <w:t>размещения</w:t>
      </w:r>
      <w:proofErr w:type="spellEnd"/>
      <w:r w:rsidRPr="009820B1">
        <w:rPr>
          <w:i/>
          <w:lang w:val="en-US"/>
        </w:rPr>
        <w:t xml:space="preserve"> </w:t>
      </w:r>
      <w:proofErr w:type="spellStart"/>
      <w:r w:rsidRPr="009820B1">
        <w:rPr>
          <w:i/>
          <w:lang w:val="en-US"/>
        </w:rPr>
        <w:t>библиотек</w:t>
      </w:r>
      <w:proofErr w:type="spellEnd"/>
      <w:r w:rsidRPr="009820B1">
        <w:rPr>
          <w:i/>
          <w:lang w:val="en-US"/>
        </w:rPr>
        <w:t xml:space="preserve"> JDBC</w:t>
      </w:r>
    </w:p>
    <w:p w:rsidR="00C512A7" w:rsidRDefault="00C512A7" w:rsidP="00C512A7">
      <w:pPr>
        <w:rPr>
          <w:i/>
          <w:lang w:val="en-US"/>
        </w:rPr>
      </w:pPr>
      <w:r w:rsidRPr="009820B1">
        <w:rPr>
          <w:i/>
          <w:lang w:val="en-US"/>
        </w:rPr>
        <w:t>JDBC_HOME=D</w:t>
      </w:r>
      <w:proofErr w:type="gramStart"/>
      <w:r w:rsidRPr="009820B1">
        <w:rPr>
          <w:i/>
          <w:lang w:val="en-US"/>
        </w:rPr>
        <w:t>:/</w:t>
      </w:r>
      <w:proofErr w:type="gramEnd"/>
      <w:r w:rsidRPr="009820B1">
        <w:rPr>
          <w:i/>
          <w:lang w:val="en-US"/>
        </w:rPr>
        <w:t>Java/Tools/BinRepo/com/</w:t>
      </w:r>
      <w:commentRangeStart w:id="66"/>
      <w:r w:rsidRPr="009820B1">
        <w:rPr>
          <w:i/>
          <w:lang w:val="en-US"/>
        </w:rPr>
        <w:t>oracle</w:t>
      </w:r>
      <w:commentRangeEnd w:id="66"/>
      <w:r w:rsidR="007436E4">
        <w:rPr>
          <w:rStyle w:val="CommentReference"/>
        </w:rPr>
        <w:commentReference w:id="66"/>
      </w:r>
    </w:p>
    <w:commentRangeEnd w:id="65"/>
    <w:p w:rsidR="00C512A7" w:rsidRPr="00C512A7" w:rsidRDefault="00D60D37" w:rsidP="003F0285">
      <w:pPr>
        <w:rPr>
          <w:lang w:val="en-US"/>
        </w:rPr>
      </w:pPr>
      <w:r>
        <w:rPr>
          <w:rStyle w:val="CommentReference"/>
        </w:rPr>
        <w:commentReference w:id="65"/>
      </w:r>
    </w:p>
    <w:p w:rsidR="00AF4BD2" w:rsidRDefault="00AF4BD2" w:rsidP="00AF4BD2">
      <w:pPr>
        <w:pStyle w:val="Heading1"/>
        <w:rPr>
          <w:lang w:val="en-US"/>
        </w:rPr>
      </w:pPr>
      <w:bookmarkStart w:id="67" w:name="_Toc454880671"/>
      <w:r>
        <w:t>Дистрибутивы</w:t>
      </w:r>
      <w:bookmarkEnd w:id="49"/>
      <w:bookmarkEnd w:id="50"/>
      <w:r>
        <w:t>, библиотеки</w:t>
      </w:r>
      <w:bookmarkEnd w:id="67"/>
    </w:p>
    <w:p w:rsidR="00327047" w:rsidRPr="00327047" w:rsidRDefault="00327047" w:rsidP="00327047">
      <w:pPr>
        <w:rPr>
          <w:lang w:val="en-US"/>
        </w:rPr>
      </w:pPr>
    </w:p>
    <w:p w:rsidR="00AF4BD2" w:rsidRPr="00B41528" w:rsidRDefault="00AF4BD2" w:rsidP="00AF4BD2">
      <w:r>
        <w:t>В состав дистрибутивов системы входят</w:t>
      </w:r>
      <w:r w:rsidRPr="00B41528">
        <w:t>:</w:t>
      </w:r>
    </w:p>
    <w:p w:rsidR="00AF4BD2" w:rsidRPr="00B41528" w:rsidRDefault="00AF4BD2" w:rsidP="00AF4BD2">
      <w:pPr>
        <w:pStyle w:val="ListParagraph"/>
        <w:numPr>
          <w:ilvl w:val="0"/>
          <w:numId w:val="14"/>
        </w:numPr>
        <w:rPr>
          <w:lang w:val="en-US"/>
        </w:rPr>
      </w:pPr>
      <w:r>
        <w:t xml:space="preserve">Дистрибутив </w:t>
      </w:r>
      <w:r w:rsidRPr="00B41528">
        <w:rPr>
          <w:i/>
          <w:lang w:val="en-US"/>
        </w:rPr>
        <w:t>Apache</w:t>
      </w:r>
      <w:r w:rsidRPr="00B41528">
        <w:rPr>
          <w:i/>
        </w:rPr>
        <w:t xml:space="preserve"> </w:t>
      </w:r>
      <w:r w:rsidRPr="00B41528">
        <w:rPr>
          <w:i/>
          <w:lang w:val="en-US"/>
        </w:rPr>
        <w:t>Tomcat</w:t>
      </w:r>
    </w:p>
    <w:p w:rsidR="00AF4BD2" w:rsidRPr="00B41528" w:rsidRDefault="00AF4BD2" w:rsidP="00AF4BD2">
      <w:pPr>
        <w:pStyle w:val="ListParagraph"/>
        <w:numPr>
          <w:ilvl w:val="0"/>
          <w:numId w:val="14"/>
        </w:numPr>
        <w:rPr>
          <w:lang w:val="en-US"/>
        </w:rPr>
      </w:pPr>
      <w:proofErr w:type="spellStart"/>
      <w:r>
        <w:t>Библиотека-коннектор</w:t>
      </w:r>
      <w:proofErr w:type="spellEnd"/>
      <w:r>
        <w:t xml:space="preserve"> </w:t>
      </w:r>
      <w:r w:rsidRPr="00B41528">
        <w:rPr>
          <w:i/>
          <w:lang w:val="en-US"/>
        </w:rPr>
        <w:t>Tomcat</w:t>
      </w:r>
      <w:r w:rsidRPr="00B41528">
        <w:rPr>
          <w:i/>
        </w:rPr>
        <w:t>_</w:t>
      </w:r>
      <w:r w:rsidRPr="00B41528">
        <w:rPr>
          <w:i/>
          <w:lang w:val="en-US"/>
        </w:rPr>
        <w:t>JK2</w:t>
      </w:r>
    </w:p>
    <w:p w:rsidR="00AF4BD2" w:rsidRPr="00B41528" w:rsidRDefault="00AF4BD2" w:rsidP="00AF4BD2">
      <w:pPr>
        <w:pStyle w:val="ListParagraph"/>
        <w:numPr>
          <w:ilvl w:val="0"/>
          <w:numId w:val="14"/>
        </w:numPr>
        <w:rPr>
          <w:lang w:val="en-US"/>
        </w:rPr>
      </w:pPr>
      <w:r>
        <w:t xml:space="preserve">Дистрибутив </w:t>
      </w:r>
      <w:r w:rsidRPr="00B41528">
        <w:rPr>
          <w:lang w:val="en-US"/>
        </w:rPr>
        <w:t>Apache</w:t>
      </w:r>
      <w:r w:rsidRPr="00B41528">
        <w:t xml:space="preserve"> </w:t>
      </w:r>
      <w:r>
        <w:rPr>
          <w:lang w:val="en-US"/>
        </w:rPr>
        <w:t>HTTPD</w:t>
      </w:r>
    </w:p>
    <w:p w:rsidR="00AF4BD2" w:rsidRPr="005F08B7" w:rsidRDefault="00AF4BD2" w:rsidP="00AF4BD2">
      <w:pPr>
        <w:pStyle w:val="ListParagraph"/>
        <w:numPr>
          <w:ilvl w:val="0"/>
          <w:numId w:val="14"/>
        </w:numPr>
        <w:rPr>
          <w:lang w:val="en-US"/>
        </w:rPr>
      </w:pPr>
      <w:proofErr w:type="spellStart"/>
      <w:r>
        <w:t>Коннектор</w:t>
      </w:r>
      <w:proofErr w:type="spellEnd"/>
      <w:r>
        <w:t xml:space="preserve"> </w:t>
      </w:r>
      <w:proofErr w:type="spellStart"/>
      <w:r w:rsidRPr="005F08B7">
        <w:rPr>
          <w:i/>
          <w:lang w:val="en-US"/>
        </w:rPr>
        <w:t>mod_jk</w:t>
      </w:r>
      <w:proofErr w:type="spellEnd"/>
      <w:r w:rsidR="00327047">
        <w:rPr>
          <w:i/>
          <w:lang w:val="en-US"/>
        </w:rPr>
        <w:br/>
      </w:r>
    </w:p>
    <w:p w:rsidR="00AF4BD2" w:rsidRDefault="00AF4BD2" w:rsidP="00AF4BD2">
      <w:pPr>
        <w:pStyle w:val="Heading2"/>
        <w:rPr>
          <w:lang w:val="en-US"/>
        </w:rPr>
      </w:pPr>
      <w:bookmarkStart w:id="68" w:name="_Ref446939825"/>
      <w:bookmarkStart w:id="69" w:name="_Toc454880672"/>
      <w:r>
        <w:t xml:space="preserve">Дистрибутив </w:t>
      </w:r>
      <w:r>
        <w:rPr>
          <w:lang w:val="en-US"/>
        </w:rPr>
        <w:t>Apache Tomcat</w:t>
      </w:r>
      <w:bookmarkEnd w:id="68"/>
      <w:bookmarkEnd w:id="69"/>
    </w:p>
    <w:p w:rsidR="00327047" w:rsidRPr="00327047" w:rsidRDefault="00327047" w:rsidP="00327047">
      <w:pPr>
        <w:rPr>
          <w:lang w:val="en-US"/>
        </w:rPr>
      </w:pPr>
    </w:p>
    <w:p w:rsidR="00AF4BD2" w:rsidRDefault="003835CF" w:rsidP="00AF4BD2">
      <w:pPr>
        <w:rPr>
          <w:lang w:val="en-US"/>
        </w:rPr>
      </w:pPr>
      <w:hyperlink r:id="rId18" w:history="1">
        <w:proofErr w:type="gramStart"/>
        <w:r w:rsidR="00AF4BD2">
          <w:rPr>
            <w:rStyle w:val="Hyperlink"/>
            <w:lang w:val="en-US"/>
          </w:rPr>
          <w:t>apache-tomcat-7.0.68-windows-x64</w:t>
        </w:r>
        <w:proofErr w:type="gramEnd"/>
      </w:hyperlink>
    </w:p>
    <w:p w:rsidR="00327047" w:rsidRPr="00327047" w:rsidRDefault="00327047" w:rsidP="00AF4BD2">
      <w:pPr>
        <w:rPr>
          <w:lang w:val="en-US"/>
        </w:rPr>
      </w:pPr>
    </w:p>
    <w:p w:rsidR="00AF4BD2" w:rsidRDefault="00AF4BD2" w:rsidP="00AF4BD2">
      <w:pPr>
        <w:pStyle w:val="Heading2"/>
        <w:rPr>
          <w:lang w:val="en-US"/>
        </w:rPr>
      </w:pPr>
      <w:bookmarkStart w:id="70" w:name="_Ref447032125"/>
      <w:bookmarkStart w:id="71" w:name="_Toc454880673"/>
      <w:proofErr w:type="spellStart"/>
      <w:r>
        <w:t>Коннектор</w:t>
      </w:r>
      <w:proofErr w:type="spellEnd"/>
      <w:r>
        <w:t xml:space="preserve"> </w:t>
      </w:r>
      <w:r>
        <w:rPr>
          <w:lang w:val="en-US"/>
        </w:rPr>
        <w:t>Tomcat-JK2</w:t>
      </w:r>
      <w:bookmarkEnd w:id="70"/>
      <w:bookmarkEnd w:id="71"/>
    </w:p>
    <w:p w:rsidR="00327047" w:rsidRPr="00327047" w:rsidRDefault="00327047" w:rsidP="00327047">
      <w:pPr>
        <w:rPr>
          <w:lang w:val="en-US"/>
        </w:rPr>
      </w:pPr>
    </w:p>
    <w:p w:rsidR="00AF4BD2" w:rsidRDefault="00AF4BD2" w:rsidP="00AF4BD2">
      <w:pPr>
        <w:rPr>
          <w:lang w:val="en-US"/>
        </w:rPr>
      </w:pPr>
      <w:r>
        <w:t>Скачивается отсюда</w:t>
      </w:r>
      <w:r w:rsidRPr="003000B2">
        <w:t xml:space="preserve">: </w:t>
      </w:r>
      <w:hyperlink r:id="rId19" w:history="1">
        <w:r w:rsidRPr="003000B2">
          <w:rPr>
            <w:rStyle w:val="Hyperlink"/>
            <w:lang w:val="en-US"/>
          </w:rPr>
          <w:t>tomcat</w:t>
        </w:r>
        <w:r w:rsidRPr="003000B2">
          <w:rPr>
            <w:rStyle w:val="Hyperlink"/>
          </w:rPr>
          <w:t>-</w:t>
        </w:r>
        <w:proofErr w:type="spellStart"/>
        <w:r w:rsidRPr="003000B2">
          <w:rPr>
            <w:rStyle w:val="Hyperlink"/>
            <w:lang w:val="en-US"/>
          </w:rPr>
          <w:t>jk</w:t>
        </w:r>
        <w:proofErr w:type="spellEnd"/>
        <w:r w:rsidRPr="003000B2">
          <w:rPr>
            <w:rStyle w:val="Hyperlink"/>
          </w:rPr>
          <w:t>2-5.0.28.</w:t>
        </w:r>
        <w:r w:rsidRPr="003000B2">
          <w:rPr>
            <w:rStyle w:val="Hyperlink"/>
            <w:lang w:val="en-US"/>
          </w:rPr>
          <w:t>jar</w:t>
        </w:r>
      </w:hyperlink>
    </w:p>
    <w:p w:rsidR="00327047" w:rsidRPr="00327047" w:rsidRDefault="00327047" w:rsidP="00AF4BD2">
      <w:pPr>
        <w:rPr>
          <w:lang w:val="en-US"/>
        </w:rPr>
      </w:pPr>
    </w:p>
    <w:p w:rsidR="00AF4BD2" w:rsidRDefault="00AF4BD2" w:rsidP="00AF4BD2">
      <w:pPr>
        <w:pStyle w:val="Heading2"/>
        <w:rPr>
          <w:lang w:val="en-US"/>
        </w:rPr>
      </w:pPr>
      <w:bookmarkStart w:id="72" w:name="_Ref448761398"/>
      <w:bookmarkStart w:id="73" w:name="_Toc454880674"/>
      <w:r>
        <w:t xml:space="preserve">Дистрибутив </w:t>
      </w:r>
      <w:r>
        <w:rPr>
          <w:lang w:val="en-US"/>
        </w:rPr>
        <w:t>Apache HTTPD</w:t>
      </w:r>
      <w:bookmarkEnd w:id="72"/>
      <w:bookmarkEnd w:id="73"/>
    </w:p>
    <w:p w:rsidR="00327047" w:rsidRPr="00327047" w:rsidRDefault="00327047" w:rsidP="00327047">
      <w:pPr>
        <w:rPr>
          <w:lang w:val="en-US"/>
        </w:rPr>
      </w:pPr>
    </w:p>
    <w:p w:rsidR="00AF4BD2" w:rsidRDefault="003835CF" w:rsidP="00AF4BD2">
      <w:pPr>
        <w:rPr>
          <w:lang w:val="en-US"/>
        </w:rPr>
      </w:pPr>
      <w:hyperlink r:id="rId20" w:history="1">
        <w:r w:rsidR="00AF4BD2" w:rsidRPr="00756C90">
          <w:rPr>
            <w:rStyle w:val="Hyperlink"/>
          </w:rPr>
          <w:t xml:space="preserve">Дистрибутив </w:t>
        </w:r>
        <w:proofErr w:type="spellStart"/>
        <w:r w:rsidR="00AF4BD2">
          <w:rPr>
            <w:rStyle w:val="Hyperlink"/>
            <w:lang w:val="en-US"/>
          </w:rPr>
          <w:t>httpd</w:t>
        </w:r>
        <w:proofErr w:type="spellEnd"/>
        <w:r w:rsidR="00AF4BD2" w:rsidRPr="00756C90">
          <w:rPr>
            <w:rStyle w:val="Hyperlink"/>
          </w:rPr>
          <w:t>-2.2.31-</w:t>
        </w:r>
        <w:r w:rsidR="00AF4BD2">
          <w:rPr>
            <w:rStyle w:val="Hyperlink"/>
            <w:lang w:val="en-US"/>
          </w:rPr>
          <w:t>x</w:t>
        </w:r>
        <w:r w:rsidR="00AF4BD2" w:rsidRPr="00756C90">
          <w:rPr>
            <w:rStyle w:val="Hyperlink"/>
          </w:rPr>
          <w:t>86-</w:t>
        </w:r>
        <w:r w:rsidR="00AF4BD2">
          <w:rPr>
            <w:rStyle w:val="Hyperlink"/>
            <w:lang w:val="en-US"/>
          </w:rPr>
          <w:t>r</w:t>
        </w:r>
        <w:r w:rsidR="00AF4BD2" w:rsidRPr="00756C90">
          <w:rPr>
            <w:rStyle w:val="Hyperlink"/>
          </w:rPr>
          <w:t>3.</w:t>
        </w:r>
        <w:r w:rsidR="00AF4BD2">
          <w:rPr>
            <w:rStyle w:val="Hyperlink"/>
            <w:lang w:val="en-US"/>
          </w:rPr>
          <w:t>zip</w:t>
        </w:r>
      </w:hyperlink>
    </w:p>
    <w:p w:rsidR="00AF4BD2" w:rsidRPr="00756C90" w:rsidRDefault="00AF4BD2" w:rsidP="00AF4BD2">
      <w:pPr>
        <w:rPr>
          <w:lang w:val="en-US"/>
        </w:rPr>
      </w:pPr>
    </w:p>
    <w:p w:rsidR="00AF4BD2" w:rsidRDefault="00AF4BD2" w:rsidP="00AF4BD2">
      <w:pPr>
        <w:pStyle w:val="Heading2"/>
        <w:rPr>
          <w:lang w:val="en-US"/>
        </w:rPr>
      </w:pPr>
      <w:bookmarkStart w:id="74" w:name="_Ref448752150"/>
      <w:bookmarkStart w:id="75" w:name="_Toc454880675"/>
      <w:proofErr w:type="spellStart"/>
      <w:r>
        <w:t>Коннектор</w:t>
      </w:r>
      <w:proofErr w:type="spellEnd"/>
      <w:r>
        <w:t xml:space="preserve"> </w:t>
      </w:r>
      <w:r>
        <w:rPr>
          <w:lang w:val="en-US"/>
        </w:rPr>
        <w:t>MOD_JK</w:t>
      </w:r>
      <w:bookmarkEnd w:id="74"/>
      <w:bookmarkEnd w:id="75"/>
    </w:p>
    <w:p w:rsidR="00327047" w:rsidRPr="00327047" w:rsidRDefault="00327047" w:rsidP="00327047">
      <w:pPr>
        <w:rPr>
          <w:lang w:val="en-US"/>
        </w:rPr>
      </w:pPr>
    </w:p>
    <w:p w:rsidR="00AF4BD2" w:rsidRPr="00D15DCD" w:rsidRDefault="00AF4BD2" w:rsidP="00AF4BD2">
      <w:r>
        <w:t>Скачивается отсюда</w:t>
      </w:r>
      <w:r w:rsidRPr="003000B2">
        <w:t xml:space="preserve">: </w:t>
      </w:r>
      <w:hyperlink r:id="rId21" w:history="1">
        <w:r>
          <w:rPr>
            <w:rStyle w:val="Hyperlink"/>
            <w:lang w:val="en-US"/>
          </w:rPr>
          <w:t>tomcat</w:t>
        </w:r>
        <w:r w:rsidRPr="00756C90">
          <w:rPr>
            <w:rStyle w:val="Hyperlink"/>
          </w:rPr>
          <w:t>-</w:t>
        </w:r>
        <w:r>
          <w:rPr>
            <w:rStyle w:val="Hyperlink"/>
            <w:lang w:val="en-US"/>
          </w:rPr>
          <w:t>connectors</w:t>
        </w:r>
        <w:r w:rsidRPr="00756C90">
          <w:rPr>
            <w:rStyle w:val="Hyperlink"/>
          </w:rPr>
          <w:t>-1.2.40-</w:t>
        </w:r>
        <w:r>
          <w:rPr>
            <w:rStyle w:val="Hyperlink"/>
            <w:lang w:val="en-US"/>
          </w:rPr>
          <w:t>windows</w:t>
        </w:r>
        <w:r w:rsidRPr="00756C90">
          <w:rPr>
            <w:rStyle w:val="Hyperlink"/>
          </w:rPr>
          <w:t>-</w:t>
        </w:r>
        <w:proofErr w:type="spellStart"/>
        <w:r>
          <w:rPr>
            <w:rStyle w:val="Hyperlink"/>
            <w:lang w:val="en-US"/>
          </w:rPr>
          <w:t>i</w:t>
        </w:r>
        <w:proofErr w:type="spellEnd"/>
        <w:r w:rsidRPr="00756C90">
          <w:rPr>
            <w:rStyle w:val="Hyperlink"/>
          </w:rPr>
          <w:t>386-</w:t>
        </w:r>
        <w:proofErr w:type="spellStart"/>
        <w:r>
          <w:rPr>
            <w:rStyle w:val="Hyperlink"/>
            <w:lang w:val="en-US"/>
          </w:rPr>
          <w:t>httpd</w:t>
        </w:r>
        <w:proofErr w:type="spellEnd"/>
        <w:r w:rsidRPr="00756C90">
          <w:rPr>
            <w:rStyle w:val="Hyperlink"/>
          </w:rPr>
          <w:t>-2.2.</w:t>
        </w:r>
        <w:r>
          <w:rPr>
            <w:rStyle w:val="Hyperlink"/>
            <w:lang w:val="en-US"/>
          </w:rPr>
          <w:t>x</w:t>
        </w:r>
        <w:r w:rsidRPr="00756C90">
          <w:rPr>
            <w:rStyle w:val="Hyperlink"/>
          </w:rPr>
          <w:t>.</w:t>
        </w:r>
        <w:r>
          <w:rPr>
            <w:rStyle w:val="Hyperlink"/>
            <w:lang w:val="en-US"/>
          </w:rPr>
          <w:t>zip</w:t>
        </w:r>
      </w:hyperlink>
    </w:p>
    <w:p w:rsidR="00327047" w:rsidRPr="00D15DCD" w:rsidRDefault="00327047" w:rsidP="00AF4BD2"/>
    <w:p w:rsidR="0048237B" w:rsidRDefault="00984E23" w:rsidP="0048237B">
      <w:pPr>
        <w:pStyle w:val="Heading1"/>
        <w:rPr>
          <w:lang w:val="en-US"/>
        </w:rPr>
      </w:pPr>
      <w:bookmarkStart w:id="76" w:name="_Toc454880676"/>
      <w:r>
        <w:t xml:space="preserve">Приложение </w:t>
      </w:r>
      <w:r w:rsidR="003D1962">
        <w:t>1</w:t>
      </w:r>
      <w:r w:rsidR="00D247E2">
        <w:t xml:space="preserve">. </w:t>
      </w:r>
      <w:r w:rsidR="0001227D">
        <w:t xml:space="preserve">Настройка </w:t>
      </w:r>
      <w:r w:rsidR="0001227D">
        <w:rPr>
          <w:lang w:val="en-US"/>
        </w:rPr>
        <w:t>H</w:t>
      </w:r>
      <w:r w:rsidR="00A87719">
        <w:rPr>
          <w:lang w:val="en-US"/>
        </w:rPr>
        <w:t>TTPD</w:t>
      </w:r>
      <w:r w:rsidR="0001227D" w:rsidRPr="0001227D">
        <w:t>.</w:t>
      </w:r>
      <w:bookmarkEnd w:id="45"/>
      <w:bookmarkEnd w:id="76"/>
    </w:p>
    <w:p w:rsidR="00327047" w:rsidRPr="00327047" w:rsidRDefault="00327047" w:rsidP="00327047">
      <w:pPr>
        <w:rPr>
          <w:lang w:val="en-US"/>
        </w:rPr>
      </w:pPr>
    </w:p>
    <w:p w:rsidR="00BA2459" w:rsidRDefault="00BA2459" w:rsidP="00BA2459">
      <w:pPr>
        <w:pStyle w:val="Heading2"/>
        <w:rPr>
          <w:lang w:val="en-US"/>
        </w:rPr>
      </w:pPr>
      <w:bookmarkStart w:id="77" w:name="_Настройка_кэширования"/>
      <w:bookmarkStart w:id="78" w:name="_Toc395605124"/>
      <w:bookmarkStart w:id="79" w:name="_Toc454880677"/>
      <w:bookmarkEnd w:id="77"/>
      <w:r>
        <w:t>Настройка кэширования</w:t>
      </w:r>
      <w:bookmarkEnd w:id="78"/>
      <w:bookmarkEnd w:id="79"/>
    </w:p>
    <w:p w:rsidR="00327047" w:rsidRPr="00327047" w:rsidRDefault="00327047" w:rsidP="00327047">
      <w:pPr>
        <w:rPr>
          <w:lang w:val="en-US"/>
        </w:rPr>
      </w:pPr>
    </w:p>
    <w:p w:rsidR="0048237B" w:rsidRPr="003D6A84" w:rsidRDefault="0048237B" w:rsidP="0048237B">
      <w:r>
        <w:t xml:space="preserve">В приложении приведён перечень общих </w:t>
      </w:r>
      <w:proofErr w:type="spellStart"/>
      <w:r>
        <w:t>умолчательных</w:t>
      </w:r>
      <w:proofErr w:type="spellEnd"/>
      <w:r>
        <w:t xml:space="preserve"> настроек </w:t>
      </w:r>
      <w:r>
        <w:rPr>
          <w:lang w:val="en-US"/>
        </w:rPr>
        <w:t>Apache</w:t>
      </w:r>
      <w:r w:rsidRPr="00702771">
        <w:t xml:space="preserve"> </w:t>
      </w:r>
      <w:r>
        <w:rPr>
          <w:lang w:val="en-US"/>
        </w:rPr>
        <w:t>HTTPD</w:t>
      </w:r>
      <w:r>
        <w:t>.</w:t>
      </w:r>
    </w:p>
    <w:p w:rsidR="0048237B" w:rsidRDefault="0048237B" w:rsidP="00BA2459">
      <w:pPr>
        <w:rPr>
          <w:color w:val="FF0000"/>
        </w:rPr>
      </w:pPr>
    </w:p>
    <w:p w:rsidR="00BA2459" w:rsidRDefault="00BE68FE" w:rsidP="00BA2459">
      <w:pPr>
        <w:rPr>
          <w:color w:val="FF0000"/>
        </w:rPr>
      </w:pPr>
      <w:r w:rsidRPr="00BE68FE">
        <w:rPr>
          <w:color w:val="FF0000"/>
          <w:lang w:val="en-US"/>
        </w:rPr>
        <w:t>TODO</w:t>
      </w:r>
      <w:r w:rsidR="00A434F6">
        <w:rPr>
          <w:color w:val="FF0000"/>
        </w:rPr>
        <w:t>:</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 Актуализировать</w:t>
      </w:r>
    </w:p>
    <w:p w:rsidR="00BE68FE" w:rsidRDefault="00BE68FE" w:rsidP="00BA2459"/>
    <w:p w:rsidR="00BA2459" w:rsidRPr="003F127A" w:rsidRDefault="00C53D54" w:rsidP="00BA2459">
      <w:pPr>
        <w:rPr>
          <w:highlight w:val="yellow"/>
        </w:rPr>
      </w:pPr>
      <w:r w:rsidRPr="003F127A">
        <w:rPr>
          <w:highlight w:val="yellow"/>
        </w:rPr>
        <w:t xml:space="preserve">Для корректного кэширования и гарантированного обновления клиентских частей приложений при установке </w:t>
      </w:r>
      <w:r w:rsidR="000D57BA" w:rsidRPr="003F127A">
        <w:rPr>
          <w:highlight w:val="yellow"/>
        </w:rPr>
        <w:t>приложений</w:t>
      </w:r>
      <w:r w:rsidRPr="003F127A">
        <w:rPr>
          <w:highlight w:val="yellow"/>
        </w:rPr>
        <w:t xml:space="preserve"> </w:t>
      </w:r>
      <w:r w:rsidR="0056799F" w:rsidRPr="003F127A">
        <w:rPr>
          <w:highlight w:val="yellow"/>
        </w:rPr>
        <w:t xml:space="preserve">на </w:t>
      </w:r>
      <w:r w:rsidR="00984E23" w:rsidRPr="003F127A">
        <w:rPr>
          <w:highlight w:val="yellow"/>
          <w:lang w:val="en-US"/>
        </w:rPr>
        <w:t>Tomcat</w:t>
      </w:r>
      <w:r w:rsidR="00984E23" w:rsidRPr="003F127A">
        <w:rPr>
          <w:highlight w:val="yellow"/>
        </w:rPr>
        <w:t xml:space="preserve"> </w:t>
      </w:r>
      <w:r w:rsidR="00B33DD1" w:rsidRPr="003F127A">
        <w:rPr>
          <w:highlight w:val="yellow"/>
        </w:rPr>
        <w:t>необходимо установить</w:t>
      </w:r>
      <w:r w:rsidR="002A35EE" w:rsidRPr="003F127A">
        <w:rPr>
          <w:highlight w:val="yellow"/>
        </w:rPr>
        <w:t xml:space="preserve"> следующие настройки кэширования в конфигурационном файле </w:t>
      </w:r>
      <w:proofErr w:type="spellStart"/>
      <w:r w:rsidR="002A35EE" w:rsidRPr="003F127A">
        <w:rPr>
          <w:i/>
          <w:highlight w:val="yellow"/>
          <w:lang w:val="en-US"/>
        </w:rPr>
        <w:t>httpd</w:t>
      </w:r>
      <w:proofErr w:type="spellEnd"/>
      <w:r w:rsidR="002A35EE" w:rsidRPr="003F127A">
        <w:rPr>
          <w:i/>
          <w:highlight w:val="yellow"/>
        </w:rPr>
        <w:t>.</w:t>
      </w:r>
      <w:r w:rsidR="002A35EE" w:rsidRPr="003F127A">
        <w:rPr>
          <w:i/>
          <w:highlight w:val="yellow"/>
          <w:lang w:val="en-US"/>
        </w:rPr>
        <w:t>conf</w:t>
      </w:r>
      <w:proofErr w:type="gramStart"/>
      <w:r w:rsidR="002A35EE" w:rsidRPr="003F127A">
        <w:rPr>
          <w:highlight w:val="yellow"/>
        </w:rPr>
        <w:t xml:space="preserve"> :</w:t>
      </w:r>
      <w:proofErr w:type="gramEnd"/>
    </w:p>
    <w:p w:rsidR="002A35EE" w:rsidRPr="003F127A" w:rsidRDefault="002A35EE" w:rsidP="00BA2459">
      <w:pPr>
        <w:rPr>
          <w:highlight w:val="yellow"/>
        </w:rPr>
      </w:pPr>
    </w:p>
    <w:p w:rsidR="002A35EE" w:rsidRPr="003F127A" w:rsidRDefault="002A35EE" w:rsidP="002A35EE">
      <w:pPr>
        <w:rPr>
          <w:highlight w:val="yellow"/>
        </w:rPr>
      </w:pPr>
      <w:r w:rsidRPr="003F127A">
        <w:rPr>
          <w:highlight w:val="yellow"/>
        </w:rPr>
        <w:t xml:space="preserve">После правила запрета доступа к файлам, </w:t>
      </w:r>
      <w:proofErr w:type="gramStart"/>
      <w:r w:rsidRPr="003F127A">
        <w:rPr>
          <w:highlight w:val="yellow"/>
        </w:rPr>
        <w:t>начинающихся</w:t>
      </w:r>
      <w:proofErr w:type="gramEnd"/>
      <w:r w:rsidRPr="003F127A">
        <w:rPr>
          <w:highlight w:val="yellow"/>
        </w:rPr>
        <w:t xml:space="preserve"> с .</w:t>
      </w:r>
      <w:r w:rsidRPr="003F127A">
        <w:rPr>
          <w:highlight w:val="yellow"/>
          <w:lang w:val="en-US"/>
        </w:rPr>
        <w:t>ht</w:t>
      </w:r>
      <w:r w:rsidRPr="003F127A">
        <w:rPr>
          <w:highlight w:val="yellow"/>
        </w:rPr>
        <w:t>:</w:t>
      </w:r>
    </w:p>
    <w:p w:rsidR="002A35EE" w:rsidRPr="003F127A" w:rsidRDefault="002A35EE" w:rsidP="002A35EE">
      <w:pPr>
        <w:rPr>
          <w:i/>
          <w:highlight w:val="yellow"/>
          <w:lang w:val="en-US"/>
        </w:rPr>
      </w:pPr>
      <w:r w:rsidRPr="003F127A">
        <w:rPr>
          <w:i/>
          <w:highlight w:val="yellow"/>
          <w:lang w:val="en-US"/>
        </w:rPr>
        <w:t>&lt;Files ~ "^\.ht"&gt;</w:t>
      </w:r>
    </w:p>
    <w:p w:rsidR="002A35EE" w:rsidRPr="003F127A" w:rsidRDefault="002A35EE" w:rsidP="002A35EE">
      <w:pPr>
        <w:rPr>
          <w:i/>
          <w:highlight w:val="yellow"/>
          <w:lang w:val="en-US"/>
        </w:rPr>
      </w:pPr>
      <w:r w:rsidRPr="003F127A">
        <w:rPr>
          <w:i/>
          <w:highlight w:val="yellow"/>
          <w:lang w:val="en-US"/>
        </w:rPr>
        <w:t xml:space="preserve">    Order </w:t>
      </w:r>
      <w:proofErr w:type="spellStart"/>
      <w:r w:rsidRPr="003F127A">
        <w:rPr>
          <w:i/>
          <w:highlight w:val="yellow"/>
          <w:lang w:val="en-US"/>
        </w:rPr>
        <w:t>allow</w:t>
      </w:r>
      <w:proofErr w:type="gramStart"/>
      <w:r w:rsidRPr="003F127A">
        <w:rPr>
          <w:i/>
          <w:highlight w:val="yellow"/>
          <w:lang w:val="en-US"/>
        </w:rPr>
        <w:t>,deny</w:t>
      </w:r>
      <w:proofErr w:type="spellEnd"/>
      <w:proofErr w:type="gramEnd"/>
    </w:p>
    <w:p w:rsidR="002A35EE" w:rsidRPr="003F127A" w:rsidRDefault="002A35EE" w:rsidP="002A35EE">
      <w:pPr>
        <w:rPr>
          <w:i/>
          <w:highlight w:val="yellow"/>
          <w:lang w:val="en-US"/>
        </w:rPr>
      </w:pPr>
      <w:r w:rsidRPr="003F127A">
        <w:rPr>
          <w:i/>
          <w:highlight w:val="yellow"/>
          <w:lang w:val="en-US"/>
        </w:rPr>
        <w:t xml:space="preserve">    Deny from all</w:t>
      </w:r>
    </w:p>
    <w:p w:rsidR="002A35EE" w:rsidRPr="003F127A" w:rsidRDefault="002A35EE" w:rsidP="002A35EE">
      <w:pPr>
        <w:rPr>
          <w:i/>
          <w:highlight w:val="yellow"/>
          <w:lang w:val="en-US"/>
        </w:rPr>
      </w:pPr>
      <w:r w:rsidRPr="003F127A">
        <w:rPr>
          <w:i/>
          <w:highlight w:val="yellow"/>
          <w:lang w:val="en-US"/>
        </w:rPr>
        <w:t>&lt;/Files&gt;</w:t>
      </w:r>
    </w:p>
    <w:p w:rsidR="002A35EE" w:rsidRPr="003F127A" w:rsidRDefault="002A35EE" w:rsidP="002A35EE">
      <w:pPr>
        <w:rPr>
          <w:highlight w:val="yellow"/>
          <w:lang w:val="en-US"/>
        </w:rPr>
      </w:pPr>
    </w:p>
    <w:p w:rsidR="002A35EE" w:rsidRPr="003F127A" w:rsidRDefault="002A35EE" w:rsidP="002A35EE">
      <w:pPr>
        <w:rPr>
          <w:highlight w:val="yellow"/>
          <w:lang w:val="en-US"/>
        </w:rPr>
      </w:pPr>
      <w:r w:rsidRPr="003F127A">
        <w:rPr>
          <w:highlight w:val="yellow"/>
        </w:rPr>
        <w:t>Добавить</w:t>
      </w:r>
      <w:r w:rsidRPr="003F127A">
        <w:rPr>
          <w:highlight w:val="yellow"/>
          <w:lang w:val="en-US"/>
        </w:rPr>
        <w:t xml:space="preserve"> </w:t>
      </w:r>
      <w:r w:rsidRPr="003F127A">
        <w:rPr>
          <w:highlight w:val="yellow"/>
        </w:rPr>
        <w:t>правила</w:t>
      </w:r>
      <w:r w:rsidRPr="003F127A">
        <w:rPr>
          <w:highlight w:val="yellow"/>
          <w:lang w:val="en-US"/>
        </w:rPr>
        <w:t>:</w:t>
      </w:r>
    </w:p>
    <w:p w:rsidR="004C459E" w:rsidRPr="003F127A" w:rsidRDefault="004C459E" w:rsidP="004C459E">
      <w:pPr>
        <w:rPr>
          <w:i/>
          <w:highlight w:val="yellow"/>
          <w:lang w:val="en-US"/>
        </w:rPr>
      </w:pPr>
      <w:r w:rsidRPr="003F127A">
        <w:rPr>
          <w:i/>
          <w:highlight w:val="yellow"/>
          <w:lang w:val="en-US"/>
        </w:rPr>
        <w:t>#</w:t>
      </w:r>
    </w:p>
    <w:p w:rsidR="004C459E" w:rsidRPr="003F127A" w:rsidRDefault="004C459E" w:rsidP="004C459E">
      <w:pPr>
        <w:rPr>
          <w:i/>
          <w:highlight w:val="yellow"/>
          <w:lang w:val="en-US"/>
        </w:rPr>
      </w:pPr>
      <w:r w:rsidRPr="003F127A">
        <w:rPr>
          <w:i/>
          <w:highlight w:val="yellow"/>
          <w:lang w:val="en-US"/>
        </w:rPr>
        <w:t xml:space="preserve"># </w:t>
      </w:r>
      <w:proofErr w:type="gramStart"/>
      <w:r w:rsidRPr="003F127A">
        <w:rPr>
          <w:i/>
          <w:highlight w:val="yellow"/>
          <w:lang w:val="en-US"/>
        </w:rPr>
        <w:t>Accurate</w:t>
      </w:r>
      <w:proofErr w:type="gramEnd"/>
      <w:r w:rsidRPr="003F127A">
        <w:rPr>
          <w:i/>
          <w:highlight w:val="yellow"/>
          <w:lang w:val="en-US"/>
        </w:rPr>
        <w:t xml:space="preserve"> caching of </w:t>
      </w:r>
      <w:proofErr w:type="spellStart"/>
      <w:r w:rsidRPr="003F127A">
        <w:rPr>
          <w:i/>
          <w:highlight w:val="yellow"/>
          <w:lang w:val="en-US"/>
        </w:rPr>
        <w:t>JepRia</w:t>
      </w:r>
      <w:proofErr w:type="spellEnd"/>
      <w:r w:rsidRPr="003F127A">
        <w:rPr>
          <w:i/>
          <w:highlight w:val="yellow"/>
          <w:lang w:val="en-US"/>
        </w:rPr>
        <w:t xml:space="preserve"> applications.</w:t>
      </w:r>
    </w:p>
    <w:p w:rsidR="004C459E" w:rsidRPr="003F127A" w:rsidRDefault="004C459E" w:rsidP="004C459E">
      <w:pPr>
        <w:rPr>
          <w:i/>
          <w:highlight w:val="yellow"/>
          <w:lang w:val="en-US"/>
        </w:rPr>
      </w:pPr>
      <w:r w:rsidRPr="003F127A">
        <w:rPr>
          <w:i/>
          <w:highlight w:val="yellow"/>
          <w:lang w:val="en-US"/>
        </w:rPr>
        <w:t xml:space="preserve"># </w:t>
      </w:r>
    </w:p>
    <w:p w:rsidR="003F019D" w:rsidRPr="003F127A" w:rsidRDefault="003F019D" w:rsidP="004C459E">
      <w:pPr>
        <w:rPr>
          <w:i/>
          <w:highlight w:val="yellow"/>
          <w:lang w:val="en-US"/>
        </w:rPr>
      </w:pPr>
      <w:r w:rsidRPr="003F127A">
        <w:rPr>
          <w:i/>
          <w:highlight w:val="yellow"/>
          <w:lang w:val="en-US"/>
        </w:rPr>
        <w:t>&lt;Files *.</w:t>
      </w:r>
      <w:proofErr w:type="spellStart"/>
      <w:r w:rsidRPr="003F127A">
        <w:rPr>
          <w:i/>
          <w:highlight w:val="yellow"/>
          <w:lang w:val="en-US"/>
        </w:rPr>
        <w:t>nocache</w:t>
      </w:r>
      <w:proofErr w:type="spellEnd"/>
      <w:r w:rsidRPr="003F127A">
        <w:rPr>
          <w:i/>
          <w:highlight w:val="yellow"/>
          <w:lang w:val="en-US"/>
        </w:rPr>
        <w:t>.*&gt;</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ExpiresActive</w:t>
      </w:r>
      <w:proofErr w:type="spellEnd"/>
      <w:r w:rsidRPr="003F127A">
        <w:rPr>
          <w:i/>
          <w:highlight w:val="yellow"/>
          <w:lang w:val="en-US"/>
        </w:rPr>
        <w:t xml:space="preserve"> on</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ExpiresDefault</w:t>
      </w:r>
      <w:proofErr w:type="spellEnd"/>
      <w:r w:rsidRPr="003F127A">
        <w:rPr>
          <w:i/>
          <w:highlight w:val="yellow"/>
          <w:lang w:val="en-US"/>
        </w:rPr>
        <w:t xml:space="preserve"> "now"</w:t>
      </w:r>
    </w:p>
    <w:p w:rsidR="003F019D" w:rsidRPr="003F127A" w:rsidRDefault="003F019D" w:rsidP="003F019D">
      <w:pPr>
        <w:rPr>
          <w:i/>
          <w:highlight w:val="yellow"/>
          <w:lang w:val="en-US"/>
        </w:rPr>
      </w:pPr>
      <w:r w:rsidRPr="003F127A">
        <w:rPr>
          <w:i/>
          <w:highlight w:val="yellow"/>
          <w:lang w:val="en-US"/>
        </w:rPr>
        <w:t xml:space="preserve">  </w:t>
      </w:r>
      <w:r w:rsidR="000D57BA" w:rsidRPr="003F127A">
        <w:rPr>
          <w:i/>
          <w:highlight w:val="yellow"/>
          <w:lang w:val="en-US"/>
        </w:rPr>
        <w:t xml:space="preserve">Header </w:t>
      </w:r>
      <w:r w:rsidR="000D57BA" w:rsidRPr="003F127A">
        <w:rPr>
          <w:b/>
          <w:i/>
          <w:highlight w:val="yellow"/>
          <w:lang w:val="en-US"/>
        </w:rPr>
        <w:t>merge</w:t>
      </w:r>
      <w:r w:rsidR="000D57BA" w:rsidRPr="003F127A">
        <w:rPr>
          <w:i/>
          <w:highlight w:val="yellow"/>
          <w:lang w:val="en-US"/>
        </w:rPr>
        <w:t xml:space="preserve"> Cache-Control "public, max-age=0, must-revalidate"</w:t>
      </w:r>
    </w:p>
    <w:p w:rsidR="003F019D" w:rsidRPr="003F127A" w:rsidRDefault="003F019D" w:rsidP="003F019D">
      <w:pPr>
        <w:rPr>
          <w:i/>
          <w:highlight w:val="yellow"/>
          <w:lang w:val="en-US"/>
        </w:rPr>
      </w:pPr>
      <w:r w:rsidRPr="003F127A">
        <w:rPr>
          <w:i/>
          <w:highlight w:val="yellow"/>
          <w:lang w:val="en-US"/>
        </w:rPr>
        <w:t>&lt;/Files&gt;</w:t>
      </w:r>
    </w:p>
    <w:p w:rsidR="003F019D" w:rsidRPr="003F127A" w:rsidRDefault="003F019D" w:rsidP="003F019D">
      <w:pPr>
        <w:rPr>
          <w:i/>
          <w:highlight w:val="yellow"/>
          <w:lang w:val="en-US"/>
        </w:rPr>
      </w:pPr>
    </w:p>
    <w:p w:rsidR="003F019D" w:rsidRPr="003F127A" w:rsidRDefault="003F019D" w:rsidP="003F019D">
      <w:pPr>
        <w:rPr>
          <w:i/>
          <w:highlight w:val="yellow"/>
          <w:lang w:val="en-US"/>
        </w:rPr>
      </w:pPr>
      <w:r w:rsidRPr="003F127A">
        <w:rPr>
          <w:i/>
          <w:highlight w:val="yellow"/>
          <w:lang w:val="en-US"/>
        </w:rPr>
        <w:t>&lt;Files *.cache.*&gt;</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ExpiresActive</w:t>
      </w:r>
      <w:proofErr w:type="spellEnd"/>
      <w:r w:rsidRPr="003F127A">
        <w:rPr>
          <w:i/>
          <w:highlight w:val="yellow"/>
          <w:lang w:val="en-US"/>
        </w:rPr>
        <w:t xml:space="preserve"> on</w:t>
      </w:r>
    </w:p>
    <w:p w:rsidR="003F019D" w:rsidRPr="003F127A" w:rsidRDefault="003F019D" w:rsidP="003F019D">
      <w:pPr>
        <w:rPr>
          <w:i/>
          <w:highlight w:val="yellow"/>
          <w:lang w:val="en-US"/>
        </w:rPr>
      </w:pPr>
      <w:r w:rsidRPr="003F127A">
        <w:rPr>
          <w:i/>
          <w:highlight w:val="yellow"/>
          <w:lang w:val="en-US"/>
        </w:rPr>
        <w:t xml:space="preserve">  </w:t>
      </w:r>
      <w:proofErr w:type="spellStart"/>
      <w:r w:rsidRPr="003F127A">
        <w:rPr>
          <w:i/>
          <w:highlight w:val="yellow"/>
          <w:lang w:val="en-US"/>
        </w:rPr>
        <w:t>ExpiresDefault</w:t>
      </w:r>
      <w:proofErr w:type="spellEnd"/>
      <w:r w:rsidRPr="003F127A">
        <w:rPr>
          <w:i/>
          <w:highlight w:val="yellow"/>
          <w:lang w:val="en-US"/>
        </w:rPr>
        <w:t xml:space="preserve"> "now plus 1 year"</w:t>
      </w:r>
    </w:p>
    <w:p w:rsidR="00087006" w:rsidRPr="003F127A" w:rsidRDefault="003F019D" w:rsidP="003F019D">
      <w:pPr>
        <w:rPr>
          <w:i/>
          <w:highlight w:val="yellow"/>
        </w:rPr>
      </w:pPr>
      <w:r w:rsidRPr="003F127A">
        <w:rPr>
          <w:i/>
          <w:highlight w:val="yellow"/>
        </w:rPr>
        <w:t>&lt;/</w:t>
      </w:r>
      <w:proofErr w:type="spellStart"/>
      <w:r w:rsidRPr="003F127A">
        <w:rPr>
          <w:i/>
          <w:highlight w:val="yellow"/>
        </w:rPr>
        <w:t>Files</w:t>
      </w:r>
      <w:proofErr w:type="spellEnd"/>
      <w:r w:rsidRPr="003F127A">
        <w:rPr>
          <w:i/>
          <w:highlight w:val="yellow"/>
        </w:rPr>
        <w:t>&gt;</w:t>
      </w:r>
    </w:p>
    <w:p w:rsidR="001A66B8" w:rsidRPr="003F127A" w:rsidRDefault="001A66B8" w:rsidP="003F019D">
      <w:pPr>
        <w:rPr>
          <w:highlight w:val="yellow"/>
        </w:rPr>
      </w:pPr>
    </w:p>
    <w:p w:rsidR="00FA58B9" w:rsidRPr="003F127A" w:rsidRDefault="00FA58B9" w:rsidP="003F019D">
      <w:pPr>
        <w:rPr>
          <w:highlight w:val="yellow"/>
        </w:rPr>
      </w:pPr>
      <w:r w:rsidRPr="003F127A">
        <w:rPr>
          <w:highlight w:val="yellow"/>
        </w:rPr>
        <w:t xml:space="preserve">Полезные ссылки по </w:t>
      </w:r>
      <w:r w:rsidR="00A83AB9" w:rsidRPr="003F127A">
        <w:rPr>
          <w:highlight w:val="yellow"/>
        </w:rPr>
        <w:t xml:space="preserve">настройке кэширования для </w:t>
      </w:r>
      <w:r w:rsidR="00A83AB9" w:rsidRPr="003F127A">
        <w:rPr>
          <w:highlight w:val="yellow"/>
          <w:lang w:val="en-US"/>
        </w:rPr>
        <w:t>GWT</w:t>
      </w:r>
      <w:r w:rsidR="00446902" w:rsidRPr="003F127A">
        <w:rPr>
          <w:highlight w:val="yellow"/>
        </w:rPr>
        <w:t>-</w:t>
      </w:r>
      <w:r w:rsidR="00A83AB9" w:rsidRPr="003F127A">
        <w:rPr>
          <w:highlight w:val="yellow"/>
        </w:rPr>
        <w:t>приложений</w:t>
      </w:r>
      <w:r w:rsidRPr="003F127A">
        <w:rPr>
          <w:highlight w:val="yellow"/>
        </w:rPr>
        <w:t>:</w:t>
      </w:r>
    </w:p>
    <w:p w:rsidR="00FA58B9" w:rsidRPr="003F127A" w:rsidRDefault="003835CF" w:rsidP="00FA58B9">
      <w:pPr>
        <w:rPr>
          <w:highlight w:val="yellow"/>
        </w:rPr>
      </w:pPr>
      <w:hyperlink r:id="rId22" w:anchor="perfect_caching" w:history="1">
        <w:r w:rsidR="00FA58B9" w:rsidRPr="003F127A">
          <w:rPr>
            <w:rStyle w:val="Hyperlink"/>
            <w:highlight w:val="yellow"/>
          </w:rPr>
          <w:t>http://www.gwtproject.org/doc/latest/DevGuideCompilingAndDebugging.html#perfect_caching</w:t>
        </w:r>
      </w:hyperlink>
    </w:p>
    <w:p w:rsidR="00FA58B9" w:rsidRDefault="003835CF" w:rsidP="00FA58B9">
      <w:hyperlink r:id="rId23" w:history="1">
        <w:r w:rsidR="00FA58B9" w:rsidRPr="003F127A">
          <w:rPr>
            <w:rStyle w:val="Hyperlink"/>
            <w:highlight w:val="yellow"/>
          </w:rPr>
          <w:t>http://seewah.blogspot.ru/2009/02/gwt-tips-2-nocachejs-getting-cached-in.html</w:t>
        </w:r>
      </w:hyperlink>
    </w:p>
    <w:p w:rsidR="00FA58B9" w:rsidRPr="00FA58B9" w:rsidRDefault="00FA58B9" w:rsidP="003F019D"/>
    <w:p w:rsidR="00F70758" w:rsidRDefault="00F70758" w:rsidP="002A35EE"/>
    <w:p w:rsidR="00F70758" w:rsidRPr="00F14576" w:rsidRDefault="00F70758" w:rsidP="00F70758">
      <w:pPr>
        <w:pStyle w:val="Heading2"/>
      </w:pPr>
      <w:bookmarkStart w:id="80" w:name="_Toc395605126"/>
      <w:bookmarkStart w:id="81" w:name="_Toc454880678"/>
      <w:r w:rsidRPr="00F14576">
        <w:t>Настройки, связанные с безопасностью сервера приложений</w:t>
      </w:r>
      <w:bookmarkEnd w:id="80"/>
      <w:bookmarkEnd w:id="81"/>
    </w:p>
    <w:p w:rsidR="00F70758" w:rsidRPr="00F14576" w:rsidRDefault="00F70758" w:rsidP="002A35EE"/>
    <w:p w:rsidR="00F70758" w:rsidRPr="00F14576" w:rsidRDefault="00F70758" w:rsidP="00F70758">
      <w:pPr>
        <w:pStyle w:val="Heading3"/>
      </w:pPr>
      <w:bookmarkStart w:id="82" w:name="_Toc395605127"/>
      <w:bookmarkStart w:id="83" w:name="_Toc454880679"/>
      <w:r w:rsidRPr="00F14576">
        <w:t>Скрытие названия и версии сервера приложений</w:t>
      </w:r>
      <w:bookmarkEnd w:id="82"/>
      <w:bookmarkEnd w:id="83"/>
    </w:p>
    <w:p w:rsidR="00F70758" w:rsidRPr="00DF38D4" w:rsidRDefault="00F70758" w:rsidP="00F70758"/>
    <w:p w:rsidR="00BE68FE" w:rsidRPr="00BE68FE" w:rsidRDefault="00BE68FE" w:rsidP="00F70758">
      <w:pPr>
        <w:rPr>
          <w:color w:val="FF0000"/>
        </w:rPr>
      </w:pPr>
      <w:r w:rsidRPr="00BE68FE">
        <w:rPr>
          <w:color w:val="FF0000"/>
          <w:lang w:val="en-US"/>
        </w:rPr>
        <w:t>TODO</w:t>
      </w:r>
      <w:r w:rsidR="00A434F6">
        <w:rPr>
          <w:color w:val="FF0000"/>
        </w:rPr>
        <w:t>:</w:t>
      </w:r>
      <w:r w:rsidRPr="00BE68FE">
        <w:rPr>
          <w:color w:val="FF0000"/>
        </w:rPr>
        <w:t xml:space="preserve"> Здесь приведено описание для </w:t>
      </w:r>
      <w:r w:rsidRPr="00BE68FE">
        <w:rPr>
          <w:color w:val="FF0000"/>
          <w:lang w:val="en-US"/>
        </w:rPr>
        <w:t>Apache</w:t>
      </w:r>
      <w:r w:rsidRPr="00BE68FE">
        <w:rPr>
          <w:color w:val="FF0000"/>
        </w:rPr>
        <w:t xml:space="preserve"> </w:t>
      </w:r>
      <w:r w:rsidRPr="00BE68FE">
        <w:rPr>
          <w:color w:val="FF0000"/>
          <w:lang w:val="en-US"/>
        </w:rPr>
        <w:t>OC</w:t>
      </w:r>
      <w:r w:rsidRPr="00BE68FE">
        <w:rPr>
          <w:color w:val="FF0000"/>
        </w:rPr>
        <w:t>4</w:t>
      </w:r>
      <w:r w:rsidRPr="00BE68FE">
        <w:rPr>
          <w:color w:val="FF0000"/>
          <w:lang w:val="en-US"/>
        </w:rPr>
        <w:t>J</w:t>
      </w:r>
      <w:r w:rsidRPr="00BE68FE">
        <w:rPr>
          <w:color w:val="FF0000"/>
        </w:rPr>
        <w:t>. Актуализировать.</w:t>
      </w:r>
    </w:p>
    <w:p w:rsidR="00BE68FE" w:rsidRPr="00BE68FE" w:rsidRDefault="00BE68FE" w:rsidP="00F70758"/>
    <w:p w:rsidR="00F70758" w:rsidRPr="003F127A" w:rsidRDefault="00F70758" w:rsidP="00F70758">
      <w:pPr>
        <w:rPr>
          <w:highlight w:val="yellow"/>
        </w:rPr>
      </w:pPr>
      <w:r w:rsidRPr="003F127A">
        <w:rPr>
          <w:highlight w:val="yellow"/>
        </w:rPr>
        <w:t>Для того</w:t>
      </w:r>
      <w:proofErr w:type="gramStart"/>
      <w:r w:rsidRPr="003F127A">
        <w:rPr>
          <w:highlight w:val="yellow"/>
        </w:rPr>
        <w:t>,</w:t>
      </w:r>
      <w:proofErr w:type="gramEnd"/>
      <w:r w:rsidRPr="003F127A">
        <w:rPr>
          <w:highlight w:val="yellow"/>
        </w:rPr>
        <w:t xml:space="preserve"> чтобы скрыть версию и наименование сервера приложения, необходимо выполнить следующие действия в конфигурационном файле </w:t>
      </w:r>
      <w:proofErr w:type="spellStart"/>
      <w:r w:rsidRPr="003F127A">
        <w:rPr>
          <w:highlight w:val="yellow"/>
          <w:lang w:val="en-US"/>
        </w:rPr>
        <w:t>httpd</w:t>
      </w:r>
      <w:proofErr w:type="spellEnd"/>
      <w:r w:rsidRPr="003F127A">
        <w:rPr>
          <w:highlight w:val="yellow"/>
        </w:rPr>
        <w:t>.</w:t>
      </w:r>
      <w:r w:rsidRPr="003F127A">
        <w:rPr>
          <w:highlight w:val="yellow"/>
          <w:lang w:val="en-US"/>
        </w:rPr>
        <w:t>conf</w:t>
      </w:r>
      <w:r w:rsidRPr="003F127A">
        <w:rPr>
          <w:highlight w:val="yellow"/>
        </w:rPr>
        <w:t>:</w:t>
      </w:r>
    </w:p>
    <w:p w:rsidR="00F70758" w:rsidRPr="003F127A" w:rsidRDefault="00F70758" w:rsidP="00F70758">
      <w:pPr>
        <w:ind w:firstLine="720"/>
        <w:rPr>
          <w:highlight w:val="yellow"/>
        </w:rPr>
      </w:pPr>
    </w:p>
    <w:p w:rsidR="00F70758" w:rsidRPr="003F127A" w:rsidRDefault="00F70758" w:rsidP="00F70758">
      <w:pPr>
        <w:numPr>
          <w:ilvl w:val="1"/>
          <w:numId w:val="4"/>
        </w:numPr>
        <w:tabs>
          <w:tab w:val="clear" w:pos="1440"/>
          <w:tab w:val="num" w:pos="1080"/>
        </w:tabs>
        <w:ind w:left="1080"/>
        <w:rPr>
          <w:b/>
          <w:color w:val="000000"/>
          <w:highlight w:val="yellow"/>
          <w:lang w:val="en-US"/>
        </w:rPr>
      </w:pPr>
      <w:r w:rsidRPr="003F127A">
        <w:rPr>
          <w:b/>
          <w:color w:val="000000"/>
          <w:highlight w:val="yellow"/>
        </w:rPr>
        <w:t xml:space="preserve">Загрузить модуль </w:t>
      </w:r>
      <w:proofErr w:type="spellStart"/>
      <w:r w:rsidRPr="003F127A">
        <w:rPr>
          <w:b/>
          <w:color w:val="000000"/>
          <w:highlight w:val="yellow"/>
          <w:lang w:val="en-US"/>
        </w:rPr>
        <w:t>mod_security</w:t>
      </w:r>
      <w:proofErr w:type="spellEnd"/>
      <w:r w:rsidRPr="003F127A">
        <w:rPr>
          <w:b/>
          <w:color w:val="000000"/>
          <w:highlight w:val="yellow"/>
          <w:lang w:val="en-US"/>
        </w:rPr>
        <w:t>:</w:t>
      </w:r>
    </w:p>
    <w:p w:rsidR="00F70758" w:rsidRPr="003F127A" w:rsidRDefault="00F70758" w:rsidP="00F70758">
      <w:pPr>
        <w:ind w:left="720"/>
        <w:rPr>
          <w:highlight w:val="yellow"/>
          <w:lang w:val="en-US"/>
        </w:rPr>
      </w:pPr>
    </w:p>
    <w:p w:rsidR="00F70758" w:rsidRPr="003F127A" w:rsidRDefault="00F70758" w:rsidP="00F70758">
      <w:pPr>
        <w:ind w:left="720"/>
        <w:rPr>
          <w:highlight w:val="yellow"/>
          <w:lang w:val="en-US"/>
        </w:rPr>
      </w:pPr>
      <w:r w:rsidRPr="003F127A">
        <w:rPr>
          <w:highlight w:val="yellow"/>
        </w:rPr>
        <w:t>В</w:t>
      </w:r>
      <w:r w:rsidRPr="003F127A">
        <w:rPr>
          <w:highlight w:val="yellow"/>
          <w:lang w:val="en-US"/>
        </w:rPr>
        <w:t xml:space="preserve"> </w:t>
      </w:r>
      <w:r w:rsidRPr="003F127A">
        <w:rPr>
          <w:highlight w:val="yellow"/>
        </w:rPr>
        <w:t>секции</w:t>
      </w:r>
      <w:r w:rsidRPr="003F127A">
        <w:rPr>
          <w:highlight w:val="yellow"/>
          <w:lang w:val="en-US"/>
        </w:rPr>
        <w:t xml:space="preserve"> Dynamic Shared Object (DSO) Support </w:t>
      </w:r>
      <w:r w:rsidRPr="003F127A">
        <w:rPr>
          <w:highlight w:val="yellow"/>
        </w:rPr>
        <w:t>прописать</w:t>
      </w:r>
      <w:r w:rsidRPr="003F127A">
        <w:rPr>
          <w:highlight w:val="yellow"/>
          <w:lang w:val="en-US"/>
        </w:rPr>
        <w:t>:</w:t>
      </w:r>
    </w:p>
    <w:p w:rsidR="00F70758" w:rsidRPr="003F127A" w:rsidRDefault="00F70758" w:rsidP="00F70758">
      <w:pPr>
        <w:ind w:left="720"/>
        <w:rPr>
          <w:highlight w:val="yellow"/>
          <w:lang w:val="en-US"/>
        </w:rPr>
      </w:pPr>
    </w:p>
    <w:p w:rsidR="00F70758" w:rsidRPr="003F127A" w:rsidRDefault="00F70758" w:rsidP="00F70758">
      <w:pPr>
        <w:ind w:firstLine="720"/>
        <w:rPr>
          <w:color w:val="000000"/>
          <w:highlight w:val="yellow"/>
          <w:lang w:val="en-US"/>
        </w:rPr>
      </w:pPr>
      <w:proofErr w:type="spellStart"/>
      <w:r w:rsidRPr="003F127A">
        <w:rPr>
          <w:color w:val="000000"/>
          <w:highlight w:val="yellow"/>
          <w:lang w:val="en-US"/>
        </w:rPr>
        <w:t>LoadModule</w:t>
      </w:r>
      <w:proofErr w:type="spellEnd"/>
      <w:r w:rsidRPr="003F127A">
        <w:rPr>
          <w:color w:val="000000"/>
          <w:highlight w:val="yellow"/>
          <w:lang w:val="en-US"/>
        </w:rPr>
        <w:t xml:space="preserve"> </w:t>
      </w:r>
      <w:proofErr w:type="spellStart"/>
      <w:r w:rsidRPr="003F127A">
        <w:rPr>
          <w:color w:val="000000"/>
          <w:highlight w:val="yellow"/>
          <w:lang w:val="en-US"/>
        </w:rPr>
        <w:t>security_module</w:t>
      </w:r>
      <w:proofErr w:type="spellEnd"/>
      <w:proofErr w:type="gramStart"/>
      <w:r w:rsidRPr="003F127A">
        <w:rPr>
          <w:color w:val="000000"/>
          <w:highlight w:val="yellow"/>
          <w:lang w:val="en-US"/>
        </w:rPr>
        <w:t>  modules</w:t>
      </w:r>
      <w:proofErr w:type="gramEnd"/>
      <w:r w:rsidRPr="003F127A">
        <w:rPr>
          <w:color w:val="000000"/>
          <w:highlight w:val="yellow"/>
          <w:lang w:val="en-US"/>
        </w:rPr>
        <w:t>/ApacheModuleSecurity.dll</w:t>
      </w:r>
    </w:p>
    <w:p w:rsidR="00F70758" w:rsidRPr="003F127A" w:rsidRDefault="00F70758" w:rsidP="00F70758">
      <w:pPr>
        <w:ind w:left="720"/>
        <w:rPr>
          <w:highlight w:val="yellow"/>
          <w:lang w:val="en-US"/>
        </w:rPr>
      </w:pPr>
    </w:p>
    <w:p w:rsidR="00F70758" w:rsidRPr="003F127A" w:rsidRDefault="00F70758" w:rsidP="00F70758">
      <w:pPr>
        <w:ind w:left="720"/>
        <w:rPr>
          <w:highlight w:val="yellow"/>
        </w:rPr>
      </w:pPr>
      <w:r w:rsidRPr="003F127A">
        <w:rPr>
          <w:highlight w:val="yellow"/>
        </w:rPr>
        <w:t>В секции добавления модулей (</w:t>
      </w:r>
      <w:proofErr w:type="spellStart"/>
      <w:r w:rsidRPr="003F127A">
        <w:rPr>
          <w:highlight w:val="yellow"/>
          <w:lang w:val="en-US"/>
        </w:rPr>
        <w:t>ClearModuleList</w:t>
      </w:r>
      <w:proofErr w:type="spellEnd"/>
      <w:r w:rsidRPr="003F127A">
        <w:rPr>
          <w:highlight w:val="yellow"/>
        </w:rPr>
        <w:t>):</w:t>
      </w:r>
    </w:p>
    <w:p w:rsidR="00F70758" w:rsidRPr="003F127A" w:rsidRDefault="00F70758" w:rsidP="00F70758">
      <w:pPr>
        <w:ind w:left="720"/>
        <w:rPr>
          <w:highlight w:val="yellow"/>
        </w:rPr>
      </w:pPr>
    </w:p>
    <w:p w:rsidR="00F70758" w:rsidRPr="003F127A" w:rsidRDefault="00F70758" w:rsidP="00F70758">
      <w:pPr>
        <w:ind w:firstLine="720"/>
        <w:rPr>
          <w:color w:val="000000"/>
          <w:highlight w:val="yellow"/>
          <w:lang w:val="en-US"/>
        </w:rPr>
      </w:pPr>
      <w:proofErr w:type="spellStart"/>
      <w:r w:rsidRPr="003F127A">
        <w:rPr>
          <w:color w:val="000000"/>
          <w:highlight w:val="yellow"/>
          <w:lang w:val="en-US"/>
        </w:rPr>
        <w:t>AddModule</w:t>
      </w:r>
      <w:proofErr w:type="spellEnd"/>
      <w:r w:rsidRPr="003F127A">
        <w:rPr>
          <w:color w:val="000000"/>
          <w:highlight w:val="yellow"/>
          <w:lang w:val="en-US"/>
        </w:rPr>
        <w:t xml:space="preserve"> </w:t>
      </w:r>
      <w:proofErr w:type="spellStart"/>
      <w:r w:rsidRPr="003F127A">
        <w:rPr>
          <w:color w:val="000000"/>
          <w:highlight w:val="yellow"/>
          <w:lang w:val="en-US"/>
        </w:rPr>
        <w:t>mod_security.c</w:t>
      </w:r>
      <w:proofErr w:type="spellEnd"/>
    </w:p>
    <w:p w:rsidR="00F70758" w:rsidRPr="003F127A" w:rsidRDefault="00F70758" w:rsidP="00F70758">
      <w:pPr>
        <w:ind w:left="720"/>
        <w:rPr>
          <w:highlight w:val="yellow"/>
          <w:lang w:val="en-US"/>
        </w:rPr>
      </w:pPr>
    </w:p>
    <w:p w:rsidR="00F70758" w:rsidRPr="003F127A" w:rsidRDefault="00F70758" w:rsidP="00F70758">
      <w:pPr>
        <w:numPr>
          <w:ilvl w:val="1"/>
          <w:numId w:val="4"/>
        </w:numPr>
        <w:tabs>
          <w:tab w:val="clear" w:pos="1440"/>
          <w:tab w:val="num" w:pos="1080"/>
        </w:tabs>
        <w:ind w:left="1080"/>
        <w:rPr>
          <w:b/>
          <w:highlight w:val="yellow"/>
          <w:lang w:val="en-US"/>
        </w:rPr>
      </w:pPr>
      <w:r w:rsidRPr="003F127A">
        <w:rPr>
          <w:b/>
          <w:highlight w:val="yellow"/>
        </w:rPr>
        <w:t xml:space="preserve">Установить значение опции </w:t>
      </w:r>
      <w:proofErr w:type="spellStart"/>
      <w:r w:rsidRPr="003F127A">
        <w:rPr>
          <w:b/>
          <w:highlight w:val="yellow"/>
        </w:rPr>
        <w:t>ServerSignature</w:t>
      </w:r>
      <w:proofErr w:type="spellEnd"/>
      <w:r w:rsidRPr="003F127A">
        <w:rPr>
          <w:b/>
          <w:highlight w:val="yellow"/>
          <w:lang w:val="en-US"/>
        </w:rPr>
        <w:t>:</w:t>
      </w:r>
    </w:p>
    <w:p w:rsidR="00F70758" w:rsidRPr="003F127A" w:rsidRDefault="00F70758" w:rsidP="00F70758">
      <w:pPr>
        <w:ind w:left="720"/>
        <w:rPr>
          <w:highlight w:val="yellow"/>
          <w:lang w:val="en-US"/>
        </w:rPr>
      </w:pPr>
    </w:p>
    <w:p w:rsidR="00F70758" w:rsidRPr="003F127A" w:rsidRDefault="00F70758" w:rsidP="00F70758">
      <w:pPr>
        <w:ind w:left="720"/>
        <w:rPr>
          <w:highlight w:val="yellow"/>
          <w:lang w:val="en-US"/>
        </w:rPr>
      </w:pPr>
      <w:proofErr w:type="spellStart"/>
      <w:r w:rsidRPr="003F127A">
        <w:rPr>
          <w:highlight w:val="yellow"/>
          <w:lang w:val="en-US"/>
        </w:rPr>
        <w:t>ServerSignature</w:t>
      </w:r>
      <w:proofErr w:type="spellEnd"/>
      <w:r w:rsidRPr="003F127A">
        <w:rPr>
          <w:highlight w:val="yellow"/>
          <w:lang w:val="en-US"/>
        </w:rPr>
        <w:t xml:space="preserve"> Off</w:t>
      </w:r>
    </w:p>
    <w:p w:rsidR="00F70758" w:rsidRPr="003F127A" w:rsidRDefault="00F70758" w:rsidP="00F70758">
      <w:pPr>
        <w:ind w:left="720"/>
        <w:rPr>
          <w:highlight w:val="yellow"/>
          <w:lang w:val="en-US"/>
        </w:rPr>
      </w:pPr>
    </w:p>
    <w:p w:rsidR="00F70758" w:rsidRPr="003F127A" w:rsidRDefault="00F70758" w:rsidP="00F70758">
      <w:pPr>
        <w:numPr>
          <w:ilvl w:val="1"/>
          <w:numId w:val="4"/>
        </w:numPr>
        <w:tabs>
          <w:tab w:val="clear" w:pos="1440"/>
          <w:tab w:val="num" w:pos="1080"/>
        </w:tabs>
        <w:ind w:left="1080"/>
        <w:rPr>
          <w:b/>
          <w:highlight w:val="yellow"/>
          <w:lang w:val="en-US"/>
        </w:rPr>
      </w:pPr>
      <w:r w:rsidRPr="003F127A">
        <w:rPr>
          <w:b/>
          <w:highlight w:val="yellow"/>
        </w:rPr>
        <w:t xml:space="preserve">Установить значение опции </w:t>
      </w:r>
      <w:proofErr w:type="spellStart"/>
      <w:r w:rsidRPr="003F127A">
        <w:rPr>
          <w:b/>
          <w:highlight w:val="yellow"/>
          <w:lang w:val="en-US"/>
        </w:rPr>
        <w:t>SecServerSignature</w:t>
      </w:r>
      <w:proofErr w:type="spellEnd"/>
    </w:p>
    <w:p w:rsidR="00F70758" w:rsidRPr="003F127A" w:rsidRDefault="00F70758" w:rsidP="00F70758">
      <w:pPr>
        <w:ind w:left="720"/>
        <w:rPr>
          <w:highlight w:val="yellow"/>
          <w:lang w:val="en-US"/>
        </w:rPr>
      </w:pPr>
    </w:p>
    <w:p w:rsidR="00F70758" w:rsidRPr="003F127A" w:rsidRDefault="00F70758" w:rsidP="00F70758">
      <w:pPr>
        <w:ind w:left="720"/>
        <w:rPr>
          <w:highlight w:val="yellow"/>
        </w:rPr>
      </w:pPr>
      <w:proofErr w:type="spellStart"/>
      <w:proofErr w:type="gramStart"/>
      <w:r w:rsidRPr="003F127A">
        <w:rPr>
          <w:highlight w:val="yellow"/>
          <w:lang w:val="en-US"/>
        </w:rPr>
        <w:t>SecServerSignature</w:t>
      </w:r>
      <w:proofErr w:type="spellEnd"/>
      <w:r w:rsidRPr="003F127A">
        <w:rPr>
          <w:highlight w:val="yellow"/>
        </w:rPr>
        <w:t xml:space="preserve">  “</w:t>
      </w:r>
      <w:proofErr w:type="gramEnd"/>
      <w:r w:rsidRPr="003F127A">
        <w:rPr>
          <w:highlight w:val="yellow"/>
          <w:lang w:val="en-US"/>
        </w:rPr>
        <w:t>Unknown</w:t>
      </w:r>
      <w:r w:rsidRPr="003F127A">
        <w:rPr>
          <w:highlight w:val="yellow"/>
        </w:rPr>
        <w:t>”</w:t>
      </w:r>
    </w:p>
    <w:p w:rsidR="00F70758" w:rsidRPr="003F127A" w:rsidRDefault="00F70758">
      <w:pPr>
        <w:ind w:left="720"/>
        <w:rPr>
          <w:highlight w:val="yellow"/>
        </w:rPr>
      </w:pPr>
    </w:p>
    <w:p w:rsidR="00F70758" w:rsidRPr="003F127A" w:rsidRDefault="00F70758">
      <w:pPr>
        <w:ind w:left="720"/>
        <w:rPr>
          <w:highlight w:val="yellow"/>
        </w:rPr>
      </w:pPr>
      <w:r w:rsidRPr="003F127A">
        <w:rPr>
          <w:i/>
          <w:highlight w:val="yellow"/>
          <w:u w:val="single"/>
        </w:rPr>
        <w:t>Примечание 1</w:t>
      </w:r>
      <w:r w:rsidRPr="003F127A">
        <w:rPr>
          <w:highlight w:val="yellow"/>
          <w:u w:val="single"/>
        </w:rPr>
        <w:t>:</w:t>
      </w:r>
      <w:r w:rsidRPr="003F127A">
        <w:rPr>
          <w:highlight w:val="yellow"/>
        </w:rPr>
        <w:t xml:space="preserve"> Вместо “</w:t>
      </w:r>
      <w:r w:rsidRPr="003F127A">
        <w:rPr>
          <w:highlight w:val="yellow"/>
          <w:lang w:val="en-US"/>
        </w:rPr>
        <w:t>Unknown</w:t>
      </w:r>
      <w:r w:rsidRPr="003F127A">
        <w:rPr>
          <w:highlight w:val="yellow"/>
        </w:rPr>
        <w:t>” может быть любое не пустое значение – фактически данное значение будет возвращаться в заголовке ответа “</w:t>
      </w:r>
      <w:r w:rsidRPr="003F127A">
        <w:rPr>
          <w:highlight w:val="yellow"/>
          <w:lang w:val="en-US"/>
        </w:rPr>
        <w:t>Server</w:t>
      </w:r>
      <w:r w:rsidRPr="003F127A">
        <w:rPr>
          <w:highlight w:val="yellow"/>
        </w:rPr>
        <w:t>”</w:t>
      </w:r>
    </w:p>
    <w:p w:rsidR="00F70758" w:rsidRPr="003F127A" w:rsidRDefault="00F70758">
      <w:pPr>
        <w:ind w:left="720"/>
        <w:rPr>
          <w:highlight w:val="yellow"/>
        </w:rPr>
      </w:pPr>
    </w:p>
    <w:p w:rsidR="00F70758" w:rsidRPr="00D15DCD" w:rsidRDefault="00F70758">
      <w:pPr>
        <w:ind w:left="720"/>
      </w:pPr>
      <w:r w:rsidRPr="003F127A">
        <w:rPr>
          <w:i/>
          <w:highlight w:val="yellow"/>
        </w:rPr>
        <w:t>Примечание 2:</w:t>
      </w:r>
      <w:r w:rsidR="00BC5FC1" w:rsidRPr="003F127A">
        <w:rPr>
          <w:i/>
          <w:highlight w:val="yellow"/>
        </w:rPr>
        <w:t xml:space="preserve"> </w:t>
      </w:r>
      <w:r w:rsidR="00BC5FC1" w:rsidRPr="003F127A">
        <w:rPr>
          <w:highlight w:val="yellow"/>
        </w:rPr>
        <w:t xml:space="preserve"> В том случае, если значение </w:t>
      </w:r>
      <w:proofErr w:type="spellStart"/>
      <w:r w:rsidR="00BC5FC1" w:rsidRPr="003F127A">
        <w:rPr>
          <w:highlight w:val="yellow"/>
          <w:lang w:val="en-US"/>
        </w:rPr>
        <w:t>SecurityTokens</w:t>
      </w:r>
      <w:proofErr w:type="spellEnd"/>
      <w:r w:rsidR="00BC5FC1" w:rsidRPr="003F127A">
        <w:rPr>
          <w:highlight w:val="yellow"/>
        </w:rPr>
        <w:t xml:space="preserve"> </w:t>
      </w:r>
      <w:r w:rsidR="005373A7" w:rsidRPr="003F127A">
        <w:rPr>
          <w:highlight w:val="yellow"/>
        </w:rPr>
        <w:t>по какой-</w:t>
      </w:r>
      <w:r w:rsidR="00BC5FC1" w:rsidRPr="003F127A">
        <w:rPr>
          <w:highlight w:val="yellow"/>
        </w:rPr>
        <w:t xml:space="preserve">то причине перекрыто, необходимо установить его в </w:t>
      </w:r>
      <w:r w:rsidR="00BC5FC1" w:rsidRPr="003F127A">
        <w:rPr>
          <w:highlight w:val="yellow"/>
          <w:lang w:val="en-US"/>
        </w:rPr>
        <w:t>Full</w:t>
      </w:r>
    </w:p>
    <w:p w:rsidR="00327047" w:rsidRPr="00D15DCD" w:rsidRDefault="00327047">
      <w:pPr>
        <w:ind w:left="720"/>
      </w:pPr>
    </w:p>
    <w:p w:rsidR="00E05E5C" w:rsidRPr="00327047" w:rsidRDefault="00E05E5C" w:rsidP="003D1962">
      <w:pPr>
        <w:pStyle w:val="Heading1"/>
      </w:pPr>
      <w:bookmarkStart w:id="84" w:name="_Ref447032734"/>
      <w:bookmarkStart w:id="85" w:name="_Toc454880680"/>
      <w:r>
        <w:t>Приложение 3.Пример настройки</w:t>
      </w:r>
      <w:r w:rsidRPr="00E05E5C">
        <w:t xml:space="preserve"> </w:t>
      </w:r>
      <w:r>
        <w:t xml:space="preserve">файла </w:t>
      </w:r>
      <w:r w:rsidRPr="00E05E5C">
        <w:rPr>
          <w:i/>
          <w:lang w:val="en-US"/>
        </w:rPr>
        <w:t>server</w:t>
      </w:r>
      <w:r w:rsidRPr="00E05E5C">
        <w:rPr>
          <w:i/>
        </w:rPr>
        <w:t>.</w:t>
      </w:r>
      <w:r w:rsidRPr="00E05E5C">
        <w:rPr>
          <w:i/>
          <w:lang w:val="en-US"/>
        </w:rPr>
        <w:t>xml</w:t>
      </w:r>
      <w:r w:rsidRPr="00E05E5C">
        <w:t xml:space="preserve"> </w:t>
      </w:r>
      <w:r>
        <w:t xml:space="preserve">в </w:t>
      </w:r>
      <w:r>
        <w:rPr>
          <w:lang w:val="en-US"/>
        </w:rPr>
        <w:t>Tomcat</w:t>
      </w:r>
      <w:r>
        <w:t>.</w:t>
      </w:r>
      <w:bookmarkEnd w:id="84"/>
      <w:bookmarkEnd w:id="85"/>
    </w:p>
    <w:p w:rsidR="00327047" w:rsidRPr="00327047" w:rsidRDefault="00327047" w:rsidP="00327047"/>
    <w:p w:rsidR="00E05E5C" w:rsidRPr="00E05E5C" w:rsidRDefault="00E05E5C" w:rsidP="00E05E5C">
      <w:r>
        <w:t xml:space="preserve">Ниже приводится пример файла </w:t>
      </w:r>
      <w:r>
        <w:rPr>
          <w:lang w:val="en-US"/>
        </w:rPr>
        <w:t>server</w:t>
      </w:r>
      <w:r w:rsidRPr="00E05E5C">
        <w:t>.</w:t>
      </w:r>
      <w:r>
        <w:rPr>
          <w:lang w:val="en-US"/>
        </w:rPr>
        <w:t>xml</w:t>
      </w:r>
      <w:r w:rsidRPr="00E05E5C">
        <w:t xml:space="preserve"> </w:t>
      </w:r>
      <w:r>
        <w:rPr>
          <w:lang w:val="en-US"/>
        </w:rPr>
        <w:t>Tomcat</w:t>
      </w:r>
      <w:r w:rsidRPr="00E05E5C">
        <w:t xml:space="preserve">, </w:t>
      </w:r>
      <w:r>
        <w:t xml:space="preserve">настроенного на взаимодействие с </w:t>
      </w:r>
      <w:r>
        <w:rPr>
          <w:lang w:val="en-US"/>
        </w:rPr>
        <w:t>Apache</w:t>
      </w:r>
      <w:r w:rsidRPr="00E05E5C">
        <w:t xml:space="preserve"> </w:t>
      </w:r>
      <w:r>
        <w:rPr>
          <w:lang w:val="en-US"/>
        </w:rPr>
        <w:t>HTTPD</w:t>
      </w:r>
      <w:r w:rsidRPr="00E05E5C">
        <w:t xml:space="preserve">. </w:t>
      </w:r>
      <w:r>
        <w:t>Изменённые</w:t>
      </w:r>
      <w:r w:rsidRPr="00DF38D4">
        <w:t>/</w:t>
      </w:r>
      <w:r>
        <w:t xml:space="preserve">добавленные фрагменты выделены </w:t>
      </w:r>
      <w:r w:rsidRPr="00E05E5C">
        <w:rPr>
          <w:b/>
          <w:i/>
        </w:rPr>
        <w:t>жирным шрифтом</w:t>
      </w:r>
      <w:r w:rsidR="00AD6731">
        <w:rPr>
          <w:b/>
          <w:i/>
        </w:rPr>
        <w:t xml:space="preserve"> (изменение по кодировке</w:t>
      </w:r>
      <w:r w:rsidR="00F76E09">
        <w:rPr>
          <w:b/>
          <w:i/>
        </w:rPr>
        <w:t xml:space="preserve"> и </w:t>
      </w:r>
      <w:r w:rsidR="00F76E09">
        <w:rPr>
          <w:b/>
          <w:i/>
          <w:lang w:val="en-US"/>
        </w:rPr>
        <w:t>SSO</w:t>
      </w:r>
      <w:r w:rsidR="00AD6731">
        <w:rPr>
          <w:b/>
          <w:i/>
        </w:rPr>
        <w:t>)</w:t>
      </w:r>
      <w:r w:rsidRPr="007917DC">
        <w:t>:</w:t>
      </w:r>
    </w:p>
    <w:p w:rsidR="00B842E0" w:rsidRPr="00F76E09" w:rsidRDefault="00B842E0" w:rsidP="00E05E5C">
      <w:pPr>
        <w:rPr>
          <w:strike/>
        </w:rPr>
      </w:pPr>
    </w:p>
    <w:p w:rsidR="00F3513E" w:rsidRPr="00F3513E" w:rsidRDefault="00F3513E" w:rsidP="00F3513E">
      <w:pPr>
        <w:rPr>
          <w:i/>
          <w:sz w:val="18"/>
          <w:lang w:val="en-US"/>
        </w:rPr>
      </w:pPr>
      <w:proofErr w:type="gramStart"/>
      <w:r w:rsidRPr="00F3513E">
        <w:rPr>
          <w:i/>
          <w:sz w:val="18"/>
          <w:lang w:val="en-US"/>
        </w:rPr>
        <w:t>&lt;?xml</w:t>
      </w:r>
      <w:proofErr w:type="gramEnd"/>
      <w:r w:rsidRPr="00F3513E">
        <w:rPr>
          <w:i/>
          <w:sz w:val="18"/>
          <w:lang w:val="en-US"/>
        </w:rPr>
        <w:t xml:space="preserve"> version='1.0' encoding='utf-8'?&gt;</w:t>
      </w:r>
    </w:p>
    <w:p w:rsidR="00F3513E" w:rsidRPr="00F3513E" w:rsidRDefault="00F3513E" w:rsidP="00F3513E">
      <w:pPr>
        <w:rPr>
          <w:i/>
          <w:sz w:val="18"/>
          <w:lang w:val="en-US"/>
        </w:rPr>
      </w:pPr>
      <w:r w:rsidRPr="00F3513E">
        <w:rPr>
          <w:i/>
          <w:sz w:val="18"/>
          <w:lang w:val="en-US"/>
        </w:rPr>
        <w:t>&lt;Server port="8105" shutdown="SHUTDOWN"&gt;</w:t>
      </w:r>
    </w:p>
    <w:p w:rsidR="00F3513E" w:rsidRDefault="00F3513E" w:rsidP="00F3513E">
      <w:pPr>
        <w:rPr>
          <w:i/>
          <w:sz w:val="18"/>
          <w:lang w:val="en-US"/>
        </w:rPr>
      </w:pPr>
      <w:r>
        <w:rPr>
          <w:i/>
          <w:sz w:val="18"/>
          <w:lang w:val="en-US"/>
        </w:rPr>
        <w:t>…</w:t>
      </w:r>
    </w:p>
    <w:p w:rsidR="00F3513E" w:rsidRPr="00F3513E" w:rsidRDefault="00F3513E" w:rsidP="00F3513E">
      <w:pPr>
        <w:rPr>
          <w:i/>
          <w:sz w:val="18"/>
          <w:lang w:val="en-US"/>
        </w:rPr>
      </w:pPr>
      <w:r w:rsidRPr="00F3513E">
        <w:rPr>
          <w:i/>
          <w:sz w:val="18"/>
          <w:lang w:val="en-US"/>
        </w:rPr>
        <w:t xml:space="preserve">    &lt;Connector port="8180" </w:t>
      </w:r>
      <w:proofErr w:type="spellStart"/>
      <w:r w:rsidRPr="00F3513E">
        <w:rPr>
          <w:b/>
          <w:i/>
          <w:sz w:val="18"/>
          <w:lang w:val="en-US"/>
        </w:rPr>
        <w:t>URIEncoding</w:t>
      </w:r>
      <w:proofErr w:type="spellEnd"/>
      <w:r w:rsidRPr="00F3513E">
        <w:rPr>
          <w:b/>
          <w:i/>
          <w:sz w:val="18"/>
          <w:lang w:val="en-US"/>
        </w:rPr>
        <w:t>="UTF-8</w:t>
      </w:r>
      <w:r w:rsidRPr="00F3513E">
        <w:rPr>
          <w:i/>
          <w:sz w:val="18"/>
          <w:lang w:val="en-US"/>
        </w:rPr>
        <w:t>" protocol="HTTP/1.1"</w:t>
      </w:r>
    </w:p>
    <w:p w:rsidR="00F3513E" w:rsidRPr="00F3513E" w:rsidRDefault="00F3513E" w:rsidP="00F3513E">
      <w:pPr>
        <w:rPr>
          <w:i/>
          <w:sz w:val="18"/>
          <w:lang w:val="en-US"/>
        </w:rPr>
      </w:pPr>
      <w:r w:rsidRPr="00F3513E">
        <w:rPr>
          <w:i/>
          <w:sz w:val="18"/>
          <w:lang w:val="en-US"/>
        </w:rPr>
        <w:t xml:space="preserve">               </w:t>
      </w:r>
      <w:proofErr w:type="spellStart"/>
      <w:proofErr w:type="gramStart"/>
      <w:r w:rsidRPr="00F3513E">
        <w:rPr>
          <w:i/>
          <w:sz w:val="18"/>
          <w:lang w:val="en-US"/>
        </w:rPr>
        <w:t>connectionTimeout</w:t>
      </w:r>
      <w:proofErr w:type="spellEnd"/>
      <w:proofErr w:type="gramEnd"/>
      <w:r w:rsidRPr="00F3513E">
        <w:rPr>
          <w:i/>
          <w:sz w:val="18"/>
          <w:lang w:val="en-US"/>
        </w:rPr>
        <w:t>="20000"</w:t>
      </w:r>
    </w:p>
    <w:p w:rsidR="00F3513E" w:rsidRPr="00F3513E" w:rsidRDefault="00F3513E" w:rsidP="00F3513E">
      <w:pPr>
        <w:rPr>
          <w:i/>
          <w:sz w:val="18"/>
          <w:lang w:val="en-US"/>
        </w:rPr>
      </w:pPr>
      <w:r w:rsidRPr="00F3513E">
        <w:rPr>
          <w:i/>
          <w:sz w:val="18"/>
          <w:lang w:val="en-US"/>
        </w:rPr>
        <w:t xml:space="preserve">               </w:t>
      </w:r>
      <w:proofErr w:type="spellStart"/>
      <w:proofErr w:type="gramStart"/>
      <w:r w:rsidRPr="00F3513E">
        <w:rPr>
          <w:i/>
          <w:sz w:val="18"/>
          <w:lang w:val="en-US"/>
        </w:rPr>
        <w:t>redirectPort</w:t>
      </w:r>
      <w:proofErr w:type="spellEnd"/>
      <w:proofErr w:type="gramEnd"/>
      <w:r w:rsidRPr="00F3513E">
        <w:rPr>
          <w:i/>
          <w:sz w:val="18"/>
          <w:lang w:val="en-US"/>
        </w:rPr>
        <w:t>="8443" /&gt;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i/>
          <w:sz w:val="18"/>
          <w:lang w:val="en-US"/>
        </w:rPr>
      </w:pPr>
      <w:r w:rsidRPr="00F3513E">
        <w:rPr>
          <w:i/>
          <w:sz w:val="18"/>
          <w:lang w:val="en-US"/>
        </w:rPr>
        <w:t xml:space="preserve">    &lt;Engine name="Catalina" </w:t>
      </w:r>
      <w:proofErr w:type="spellStart"/>
      <w:r w:rsidRPr="00F3513E">
        <w:rPr>
          <w:i/>
          <w:sz w:val="18"/>
          <w:lang w:val="en-US"/>
        </w:rPr>
        <w:t>defaultHost</w:t>
      </w:r>
      <w:proofErr w:type="spellEnd"/>
      <w:r w:rsidRPr="00F3513E">
        <w:rPr>
          <w:i/>
          <w:sz w:val="18"/>
          <w:lang w:val="en-US"/>
        </w:rPr>
        <w:t>="</w:t>
      </w:r>
      <w:proofErr w:type="spellStart"/>
      <w:r w:rsidRPr="00F3513E">
        <w:rPr>
          <w:i/>
          <w:sz w:val="18"/>
          <w:lang w:val="en-US"/>
        </w:rPr>
        <w:t>localhost</w:t>
      </w:r>
      <w:proofErr w:type="spellEnd"/>
      <w:r w:rsidRPr="00F3513E">
        <w:rPr>
          <w:i/>
          <w:sz w:val="18"/>
          <w:lang w:val="en-US"/>
        </w:rPr>
        <w:t>"&gt;</w:t>
      </w:r>
    </w:p>
    <w:p w:rsidR="00F3513E" w:rsidRPr="00F3513E" w:rsidRDefault="00F3513E" w:rsidP="00F3513E">
      <w:pPr>
        <w:rPr>
          <w:i/>
          <w:sz w:val="18"/>
          <w:lang w:val="en-US"/>
        </w:rPr>
      </w:pPr>
      <w:r>
        <w:rPr>
          <w:i/>
          <w:sz w:val="18"/>
          <w:lang w:val="en-US"/>
        </w:rPr>
        <w:t xml:space="preserve">      </w:t>
      </w:r>
      <w:r w:rsidRPr="00F3513E">
        <w:rPr>
          <w:i/>
          <w:sz w:val="18"/>
          <w:lang w:val="en-US"/>
        </w:rPr>
        <w:t xml:space="preserve"> &lt;Host name="</w:t>
      </w:r>
      <w:proofErr w:type="spellStart"/>
      <w:r w:rsidRPr="00F3513E">
        <w:rPr>
          <w:i/>
          <w:sz w:val="18"/>
          <w:lang w:val="en-US"/>
        </w:rPr>
        <w:t>localhost</w:t>
      </w:r>
      <w:proofErr w:type="spellEnd"/>
      <w:proofErr w:type="gramStart"/>
      <w:r w:rsidRPr="00F3513E">
        <w:rPr>
          <w:i/>
          <w:sz w:val="18"/>
          <w:lang w:val="en-US"/>
        </w:rPr>
        <w:t xml:space="preserve">"  </w:t>
      </w:r>
      <w:proofErr w:type="spellStart"/>
      <w:r w:rsidRPr="00F3513E">
        <w:rPr>
          <w:i/>
          <w:sz w:val="18"/>
          <w:lang w:val="en-US"/>
        </w:rPr>
        <w:t>appBase</w:t>
      </w:r>
      <w:proofErr w:type="spellEnd"/>
      <w:proofErr w:type="gramEnd"/>
      <w:r w:rsidRPr="00F3513E">
        <w:rPr>
          <w:i/>
          <w:sz w:val="18"/>
          <w:lang w:val="en-US"/>
        </w:rPr>
        <w:t>="</w:t>
      </w:r>
      <w:proofErr w:type="spellStart"/>
      <w:r w:rsidRPr="00F3513E">
        <w:rPr>
          <w:i/>
          <w:sz w:val="18"/>
          <w:lang w:val="en-US"/>
        </w:rPr>
        <w:t>webapps</w:t>
      </w:r>
      <w:proofErr w:type="spellEnd"/>
      <w:r w:rsidRPr="00F3513E">
        <w:rPr>
          <w:i/>
          <w:sz w:val="18"/>
          <w:lang w:val="en-US"/>
        </w:rPr>
        <w:t xml:space="preserve">" </w:t>
      </w:r>
      <w:proofErr w:type="spellStart"/>
      <w:r w:rsidRPr="00F3513E">
        <w:rPr>
          <w:i/>
          <w:sz w:val="18"/>
          <w:lang w:val="en-US"/>
        </w:rPr>
        <w:t>unpackWARs</w:t>
      </w:r>
      <w:proofErr w:type="spellEnd"/>
      <w:r w:rsidRPr="00F3513E">
        <w:rPr>
          <w:i/>
          <w:sz w:val="18"/>
          <w:lang w:val="en-US"/>
        </w:rPr>
        <w:t xml:space="preserve">="true" </w:t>
      </w:r>
      <w:proofErr w:type="spellStart"/>
      <w:r w:rsidRPr="00F3513E">
        <w:rPr>
          <w:i/>
          <w:sz w:val="18"/>
          <w:lang w:val="en-US"/>
        </w:rPr>
        <w:t>autoDeploy</w:t>
      </w:r>
      <w:proofErr w:type="spellEnd"/>
      <w:r w:rsidRPr="00F3513E">
        <w:rPr>
          <w:i/>
          <w:sz w:val="18"/>
          <w:lang w:val="en-US"/>
        </w:rPr>
        <w:t>="true"&gt;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b/>
          <w:i/>
          <w:sz w:val="18"/>
          <w:lang w:val="en-US"/>
        </w:rPr>
      </w:pPr>
      <w:r w:rsidRPr="00F3513E">
        <w:rPr>
          <w:b/>
          <w:i/>
          <w:sz w:val="18"/>
          <w:lang w:val="en-US"/>
        </w:rPr>
        <w:t xml:space="preserve">        &lt;Valve </w:t>
      </w:r>
      <w:proofErr w:type="spellStart"/>
      <w:r w:rsidRPr="00F3513E">
        <w:rPr>
          <w:b/>
          <w:i/>
          <w:sz w:val="18"/>
          <w:lang w:val="en-US"/>
        </w:rPr>
        <w:t>className</w:t>
      </w:r>
      <w:proofErr w:type="spellEnd"/>
      <w:r w:rsidRPr="00F3513E">
        <w:rPr>
          <w:b/>
          <w:i/>
          <w:sz w:val="18"/>
          <w:lang w:val="en-US"/>
        </w:rPr>
        <w:t>="</w:t>
      </w:r>
      <w:proofErr w:type="spellStart"/>
      <w:r w:rsidRPr="00F3513E">
        <w:rPr>
          <w:b/>
          <w:i/>
          <w:sz w:val="18"/>
          <w:lang w:val="en-US"/>
        </w:rPr>
        <w:t>org.apache.catalina.authenticator.SingleSignOn</w:t>
      </w:r>
      <w:proofErr w:type="spellEnd"/>
      <w:r w:rsidRPr="00F3513E">
        <w:rPr>
          <w:b/>
          <w:i/>
          <w:sz w:val="18"/>
          <w:lang w:val="en-US"/>
        </w:rPr>
        <w:t>" /&gt;</w:t>
      </w:r>
    </w:p>
    <w:p w:rsidR="00F3513E" w:rsidRPr="00F3513E" w:rsidRDefault="00F3513E" w:rsidP="00F3513E">
      <w:pPr>
        <w:rPr>
          <w:i/>
          <w:sz w:val="18"/>
          <w:lang w:val="en-US"/>
        </w:rPr>
      </w:pPr>
      <w:r>
        <w:rPr>
          <w:i/>
          <w:sz w:val="18"/>
          <w:lang w:val="en-US"/>
        </w:rPr>
        <w:t xml:space="preserve">        …</w:t>
      </w:r>
    </w:p>
    <w:p w:rsidR="00F3513E" w:rsidRPr="00F3513E" w:rsidRDefault="00F3513E" w:rsidP="00F3513E">
      <w:pPr>
        <w:rPr>
          <w:i/>
          <w:sz w:val="18"/>
          <w:lang w:val="en-US"/>
        </w:rPr>
      </w:pPr>
      <w:r w:rsidRPr="00F3513E">
        <w:rPr>
          <w:i/>
          <w:sz w:val="18"/>
          <w:lang w:val="en-US"/>
        </w:rPr>
        <w:t xml:space="preserve">      &lt;/Host&gt;</w:t>
      </w:r>
    </w:p>
    <w:p w:rsidR="00F3513E" w:rsidRPr="00F3513E" w:rsidRDefault="00F3513E" w:rsidP="00F3513E">
      <w:pPr>
        <w:rPr>
          <w:i/>
          <w:sz w:val="18"/>
          <w:lang w:val="en-US"/>
        </w:rPr>
      </w:pPr>
      <w:r w:rsidRPr="00F3513E">
        <w:rPr>
          <w:i/>
          <w:sz w:val="18"/>
          <w:lang w:val="en-US"/>
        </w:rPr>
        <w:t xml:space="preserve">    &lt;/Engine&gt;</w:t>
      </w:r>
    </w:p>
    <w:p w:rsidR="00F3513E" w:rsidRPr="00F3513E" w:rsidRDefault="00F3513E" w:rsidP="00F3513E">
      <w:pPr>
        <w:rPr>
          <w:i/>
          <w:sz w:val="18"/>
          <w:lang w:val="en-US"/>
        </w:rPr>
      </w:pPr>
      <w:r w:rsidRPr="00F3513E">
        <w:rPr>
          <w:i/>
          <w:sz w:val="18"/>
          <w:lang w:val="en-US"/>
        </w:rPr>
        <w:t xml:space="preserve">  &lt;/Service&gt;</w:t>
      </w:r>
    </w:p>
    <w:p w:rsidR="00F3513E" w:rsidRDefault="00F3513E" w:rsidP="00F3513E">
      <w:pPr>
        <w:rPr>
          <w:i/>
          <w:sz w:val="18"/>
          <w:lang w:val="en-US"/>
        </w:rPr>
      </w:pPr>
      <w:r w:rsidRPr="00F3513E">
        <w:rPr>
          <w:i/>
          <w:sz w:val="18"/>
          <w:lang w:val="en-US"/>
        </w:rPr>
        <w:t>&lt;/Server&gt;</w:t>
      </w:r>
    </w:p>
    <w:p w:rsidR="00B842E0" w:rsidRPr="00B842E0" w:rsidRDefault="00B842E0" w:rsidP="00F3513E">
      <w:pPr>
        <w:rPr>
          <w:i/>
          <w:strike/>
          <w:lang w:val="en-US"/>
        </w:rPr>
      </w:pPr>
    </w:p>
    <w:p w:rsidR="00691D8C" w:rsidRPr="00D15DCD" w:rsidRDefault="00691D8C" w:rsidP="00691D8C">
      <w:pPr>
        <w:pStyle w:val="Heading1"/>
      </w:pPr>
      <w:bookmarkStart w:id="86" w:name="_Ref447132289"/>
      <w:bookmarkStart w:id="87" w:name="_Toc454880681"/>
      <w:r>
        <w:t xml:space="preserve">Приложение 4.Пример настройки файла </w:t>
      </w:r>
      <w:r>
        <w:rPr>
          <w:lang w:val="en-US"/>
        </w:rPr>
        <w:t>mod</w:t>
      </w:r>
      <w:r w:rsidRPr="00691D8C">
        <w:t>_</w:t>
      </w:r>
      <w:proofErr w:type="spellStart"/>
      <w:r>
        <w:rPr>
          <w:lang w:val="en-US"/>
        </w:rPr>
        <w:t>jk</w:t>
      </w:r>
      <w:proofErr w:type="spellEnd"/>
      <w:r w:rsidRPr="00691D8C">
        <w:t>.</w:t>
      </w:r>
      <w:r>
        <w:rPr>
          <w:lang w:val="en-US"/>
        </w:rPr>
        <w:t>conf</w:t>
      </w:r>
      <w:bookmarkEnd w:id="86"/>
      <w:bookmarkEnd w:id="87"/>
    </w:p>
    <w:p w:rsidR="00327047" w:rsidRPr="00D15DCD" w:rsidRDefault="00327047" w:rsidP="00327047"/>
    <w:p w:rsidR="00691D8C" w:rsidRPr="00691D8C" w:rsidRDefault="00691D8C" w:rsidP="00691D8C">
      <w:r>
        <w:t xml:space="preserve">Пример настройки приводится для обеспечения запуска примеров </w:t>
      </w:r>
      <w:r>
        <w:rPr>
          <w:lang w:val="en-US"/>
        </w:rPr>
        <w:t>Tomcat</w:t>
      </w:r>
      <w:r w:rsidRPr="00691D8C">
        <w:t>:</w:t>
      </w:r>
    </w:p>
    <w:p w:rsidR="00691D8C" w:rsidRPr="00691D8C" w:rsidRDefault="00691D8C" w:rsidP="00691D8C"/>
    <w:p w:rsidR="00B20D95" w:rsidRPr="00B20D95" w:rsidRDefault="00B20D95" w:rsidP="00B20D95">
      <w:pPr>
        <w:rPr>
          <w:i/>
          <w:lang w:val="en-US"/>
        </w:rPr>
      </w:pPr>
      <w:r w:rsidRPr="00B20D95">
        <w:rPr>
          <w:i/>
          <w:lang w:val="en-US"/>
        </w:rPr>
        <w:t>########## Modified Auto generated on Wed Mar 30 19:21:54 MSK 2016##########</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&lt;</w:t>
      </w:r>
      <w:proofErr w:type="spellStart"/>
      <w:proofErr w:type="gramStart"/>
      <w:r w:rsidRPr="00B20D95">
        <w:rPr>
          <w:i/>
          <w:lang w:val="en-US"/>
        </w:rPr>
        <w:t>IfModule</w:t>
      </w:r>
      <w:proofErr w:type="spellEnd"/>
      <w:r w:rsidRPr="00B20D95">
        <w:rPr>
          <w:i/>
          <w:lang w:val="en-US"/>
        </w:rPr>
        <w:t xml:space="preserve"> !</w:t>
      </w:r>
      <w:proofErr w:type="spellStart"/>
      <w:proofErr w:type="gramEnd"/>
      <w:r w:rsidRPr="00B20D95">
        <w:rPr>
          <w:i/>
          <w:lang w:val="en-US"/>
        </w:rPr>
        <w:t>mod_jk.c</w:t>
      </w:r>
      <w:proofErr w:type="spellEnd"/>
      <w:r w:rsidRPr="00B20D95">
        <w:rPr>
          <w:i/>
          <w:lang w:val="en-US"/>
        </w:rPr>
        <w:t>&gt;</w:t>
      </w:r>
    </w:p>
    <w:p w:rsidR="00B20D95" w:rsidRPr="00B20D95" w:rsidRDefault="00B20D95" w:rsidP="00B20D95">
      <w:pPr>
        <w:rPr>
          <w:i/>
          <w:lang w:val="en-US"/>
        </w:rPr>
      </w:pPr>
      <w:r w:rsidRPr="00B20D95">
        <w:rPr>
          <w:i/>
          <w:lang w:val="en-US"/>
        </w:rPr>
        <w:t xml:space="preserve">  </w:t>
      </w:r>
      <w:proofErr w:type="spellStart"/>
      <w:r w:rsidRPr="00B20D95">
        <w:rPr>
          <w:i/>
          <w:lang w:val="en-US"/>
        </w:rPr>
        <w:t>LoadModule</w:t>
      </w:r>
      <w:proofErr w:type="spellEnd"/>
      <w:r w:rsidRPr="00B20D95">
        <w:rPr>
          <w:i/>
          <w:lang w:val="en-US"/>
        </w:rPr>
        <w:t xml:space="preserve"> </w:t>
      </w:r>
      <w:proofErr w:type="spellStart"/>
      <w:r w:rsidRPr="00B20D95">
        <w:rPr>
          <w:i/>
          <w:lang w:val="en-US"/>
        </w:rPr>
        <w:t>jk_module</w:t>
      </w:r>
      <w:proofErr w:type="spellEnd"/>
      <w:r w:rsidRPr="00B20D95">
        <w:rPr>
          <w:i/>
          <w:lang w:val="en-US"/>
        </w:rPr>
        <w:t xml:space="preserve"> "modules/mod_jk.so"</w:t>
      </w:r>
    </w:p>
    <w:p w:rsidR="00B20D95" w:rsidRPr="00B20D95" w:rsidRDefault="00B20D95" w:rsidP="00B20D95">
      <w:pPr>
        <w:rPr>
          <w:i/>
          <w:lang w:val="en-US"/>
        </w:rPr>
      </w:pPr>
      <w:r w:rsidRPr="00B20D95">
        <w:rPr>
          <w:i/>
          <w:lang w:val="en-US"/>
        </w:rPr>
        <w:t>&lt;/</w:t>
      </w:r>
      <w:proofErr w:type="spellStart"/>
      <w:r w:rsidRPr="00B20D95">
        <w:rPr>
          <w:i/>
          <w:lang w:val="en-US"/>
        </w:rPr>
        <w:t>IfModule</w:t>
      </w:r>
      <w:proofErr w:type="spellEnd"/>
      <w:r w:rsidRPr="00B20D95">
        <w:rPr>
          <w:i/>
          <w:lang w:val="en-US"/>
        </w:rPr>
        <w:t>&gt;</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JkWorkersFile</w:t>
      </w:r>
      <w:proofErr w:type="spellEnd"/>
      <w:r w:rsidRPr="00B20D95">
        <w:rPr>
          <w:i/>
          <w:lang w:val="en-US"/>
        </w:rPr>
        <w:t xml:space="preserve"> "conf/</w:t>
      </w:r>
      <w:proofErr w:type="spellStart"/>
      <w:r w:rsidRPr="00B20D95">
        <w:rPr>
          <w:i/>
          <w:lang w:val="en-US"/>
        </w:rPr>
        <w:t>jk</w:t>
      </w:r>
      <w:proofErr w:type="spellEnd"/>
      <w:r w:rsidRPr="00B20D95">
        <w:rPr>
          <w:i/>
          <w:lang w:val="en-US"/>
        </w:rPr>
        <w:t>/</w:t>
      </w:r>
      <w:proofErr w:type="spellStart"/>
      <w:r w:rsidRPr="00B20D95">
        <w:rPr>
          <w:i/>
          <w:lang w:val="en-US"/>
        </w:rPr>
        <w:t>workers.properties</w:t>
      </w:r>
      <w:proofErr w:type="spellEnd"/>
      <w:r w:rsidRPr="00B20D95">
        <w:rPr>
          <w:i/>
          <w:lang w:val="en-US"/>
        </w:rPr>
        <w:t>"</w:t>
      </w:r>
    </w:p>
    <w:p w:rsidR="00B20D95" w:rsidRPr="00B20D95" w:rsidRDefault="00B20D95" w:rsidP="00B20D95">
      <w:pPr>
        <w:rPr>
          <w:i/>
          <w:lang w:val="en-US"/>
        </w:rPr>
      </w:pPr>
      <w:proofErr w:type="spellStart"/>
      <w:r w:rsidRPr="00B20D95">
        <w:rPr>
          <w:i/>
          <w:lang w:val="en-US"/>
        </w:rPr>
        <w:t>JkLogFile</w:t>
      </w:r>
      <w:proofErr w:type="spellEnd"/>
      <w:r w:rsidRPr="00B20D95">
        <w:rPr>
          <w:i/>
          <w:lang w:val="en-US"/>
        </w:rPr>
        <w:t xml:space="preserve"> "logs/mod_jk.log"</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lastRenderedPageBreak/>
        <w:t>JkLogLevel</w:t>
      </w:r>
      <w:proofErr w:type="spellEnd"/>
      <w:r w:rsidRPr="00B20D95">
        <w:rPr>
          <w:i/>
          <w:lang w:val="en-US"/>
        </w:rPr>
        <w:t xml:space="preserve"> </w:t>
      </w:r>
      <w:proofErr w:type="spellStart"/>
      <w:r w:rsidRPr="00B20D95">
        <w:rPr>
          <w:i/>
          <w:lang w:val="en-US"/>
        </w:rPr>
        <w:t>emerg</w:t>
      </w:r>
      <w:proofErr w:type="spellEnd"/>
    </w:p>
    <w:p w:rsidR="00B20D95" w:rsidRPr="00B20D95" w:rsidRDefault="00B20D95" w:rsidP="00B20D95">
      <w:pPr>
        <w:rPr>
          <w:i/>
          <w:lang w:val="en-US"/>
        </w:rPr>
      </w:pPr>
    </w:p>
    <w:p w:rsidR="00B20D95" w:rsidRPr="00B20D95" w:rsidRDefault="00B20D95" w:rsidP="00B20D95">
      <w:pPr>
        <w:rPr>
          <w:i/>
          <w:lang w:val="en-US"/>
        </w:rPr>
      </w:pPr>
    </w:p>
    <w:p w:rsidR="00B20D95" w:rsidRPr="00B20D95" w:rsidRDefault="00B20D95" w:rsidP="00B20D95">
      <w:pPr>
        <w:rPr>
          <w:i/>
          <w:lang w:val="en-US"/>
        </w:rPr>
      </w:pPr>
      <w:r w:rsidRPr="00B20D95">
        <w:rPr>
          <w:i/>
          <w:lang w:val="en-US"/>
        </w:rPr>
        <w:t># Select the log format</w:t>
      </w:r>
    </w:p>
    <w:p w:rsidR="00B20D95" w:rsidRPr="00B20D95" w:rsidRDefault="00B20D95" w:rsidP="00B20D95">
      <w:pPr>
        <w:rPr>
          <w:i/>
          <w:lang w:val="en-US"/>
        </w:rPr>
      </w:pPr>
      <w:proofErr w:type="spellStart"/>
      <w:r w:rsidRPr="00B20D95">
        <w:rPr>
          <w:i/>
          <w:lang w:val="en-US"/>
        </w:rPr>
        <w:t>JkLogStampFormat</w:t>
      </w:r>
      <w:proofErr w:type="spellEnd"/>
      <w:r w:rsidRPr="00B20D95">
        <w:rPr>
          <w:i/>
          <w:lang w:val="en-US"/>
        </w:rPr>
        <w:t xml:space="preserve"> "[%a %b %d %H</w:t>
      </w:r>
      <w:proofErr w:type="gramStart"/>
      <w:r w:rsidRPr="00B20D95">
        <w:rPr>
          <w:i/>
          <w:lang w:val="en-US"/>
        </w:rPr>
        <w:t>:%</w:t>
      </w:r>
      <w:proofErr w:type="gramEnd"/>
      <w:r w:rsidRPr="00B20D95">
        <w:rPr>
          <w:i/>
          <w:lang w:val="en-US"/>
        </w:rPr>
        <w:t>M:%S %Y]"</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w:t>
      </w:r>
      <w:proofErr w:type="spellStart"/>
      <w:r w:rsidRPr="00B20D95">
        <w:rPr>
          <w:i/>
          <w:lang w:val="en-US"/>
        </w:rPr>
        <w:t>JkOptions</w:t>
      </w:r>
      <w:proofErr w:type="spellEnd"/>
      <w:r w:rsidRPr="00B20D95">
        <w:rPr>
          <w:i/>
          <w:lang w:val="en-US"/>
        </w:rPr>
        <w:t xml:space="preserve"> indicate to send SSL KEY SIZE,</w:t>
      </w:r>
    </w:p>
    <w:p w:rsidR="00B20D95" w:rsidRPr="00B20D95" w:rsidRDefault="00B20D95" w:rsidP="00B20D95">
      <w:pPr>
        <w:rPr>
          <w:i/>
          <w:lang w:val="en-US"/>
        </w:rPr>
      </w:pPr>
      <w:proofErr w:type="spellStart"/>
      <w:r w:rsidRPr="00B20D95">
        <w:rPr>
          <w:i/>
          <w:lang w:val="en-US"/>
        </w:rPr>
        <w:t>JkOptions</w:t>
      </w:r>
      <w:proofErr w:type="spellEnd"/>
      <w:r w:rsidRPr="00B20D95">
        <w:rPr>
          <w:i/>
          <w:lang w:val="en-US"/>
        </w:rPr>
        <w:t xml:space="preserve"> +</w:t>
      </w:r>
      <w:proofErr w:type="spellStart"/>
      <w:r w:rsidRPr="00B20D95">
        <w:rPr>
          <w:i/>
          <w:lang w:val="en-US"/>
        </w:rPr>
        <w:t>ForwardKeySize</w:t>
      </w:r>
      <w:proofErr w:type="spellEnd"/>
      <w:r w:rsidRPr="00B20D95">
        <w:rPr>
          <w:i/>
          <w:lang w:val="en-US"/>
        </w:rPr>
        <w:t xml:space="preserve"> +</w:t>
      </w:r>
      <w:proofErr w:type="spellStart"/>
      <w:r w:rsidRPr="00B20D95">
        <w:rPr>
          <w:i/>
          <w:lang w:val="en-US"/>
        </w:rPr>
        <w:t>ForwardURICompat</w:t>
      </w:r>
      <w:proofErr w:type="spellEnd"/>
      <w:r w:rsidRPr="00B20D95">
        <w:rPr>
          <w:i/>
          <w:lang w:val="en-US"/>
        </w:rPr>
        <w:t xml:space="preserve"> -</w:t>
      </w:r>
      <w:proofErr w:type="spellStart"/>
      <w:r w:rsidRPr="00B20D95">
        <w:rPr>
          <w:i/>
          <w:lang w:val="en-US"/>
        </w:rPr>
        <w:t>ForwardDirectories</w:t>
      </w:r>
      <w:proofErr w:type="spellEnd"/>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w:t>
      </w:r>
      <w:proofErr w:type="spellStart"/>
      <w:r w:rsidRPr="00B20D95">
        <w:rPr>
          <w:i/>
          <w:lang w:val="en-US"/>
        </w:rPr>
        <w:t>JkRequestLogFormat</w:t>
      </w:r>
      <w:proofErr w:type="spellEnd"/>
      <w:r w:rsidRPr="00B20D95">
        <w:rPr>
          <w:i/>
          <w:lang w:val="en-US"/>
        </w:rPr>
        <w:t xml:space="preserve"> set the request format</w:t>
      </w:r>
    </w:p>
    <w:p w:rsidR="00B20D95" w:rsidRPr="00B20D95" w:rsidRDefault="00B20D95" w:rsidP="00B20D95">
      <w:pPr>
        <w:rPr>
          <w:i/>
          <w:lang w:val="en-US"/>
        </w:rPr>
      </w:pPr>
      <w:proofErr w:type="spellStart"/>
      <w:r w:rsidRPr="00B20D95">
        <w:rPr>
          <w:i/>
          <w:lang w:val="en-US"/>
        </w:rPr>
        <w:t>JkRequestLogFormat</w:t>
      </w:r>
      <w:proofErr w:type="spellEnd"/>
      <w:r w:rsidRPr="00B20D95">
        <w:rPr>
          <w:i/>
          <w:lang w:val="en-US"/>
        </w:rPr>
        <w:t xml:space="preserve"> "%w %V %T"</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Send everything for context /</w:t>
      </w:r>
      <w:proofErr w:type="spellStart"/>
      <w:r w:rsidRPr="00B20D95">
        <w:rPr>
          <w:i/>
          <w:lang w:val="en-US"/>
        </w:rPr>
        <w:t>ws</w:t>
      </w:r>
      <w:proofErr w:type="spellEnd"/>
      <w:r w:rsidRPr="00B20D95">
        <w:rPr>
          <w:i/>
          <w:lang w:val="en-US"/>
        </w:rPr>
        <w:t xml:space="preserve"> to worker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w:t>
      </w:r>
      <w:proofErr w:type="spellStart"/>
      <w:r w:rsidRPr="00B20D95">
        <w:rPr>
          <w:i/>
          <w:lang w:val="en-US"/>
        </w:rPr>
        <w:t>ws</w:t>
      </w:r>
      <w:proofErr w:type="spellEnd"/>
      <w:r w:rsidRPr="00B20D95">
        <w:rPr>
          <w:i/>
          <w:lang w:val="en-US"/>
        </w:rPr>
        <w:t xml:space="preserve">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w:t>
      </w:r>
      <w:proofErr w:type="spellStart"/>
      <w:r w:rsidRPr="00B20D95">
        <w:rPr>
          <w:i/>
          <w:lang w:val="en-US"/>
        </w:rPr>
        <w:t>ws</w:t>
      </w:r>
      <w:proofErr w:type="spellEnd"/>
      <w:r w:rsidRPr="00B20D95">
        <w:rPr>
          <w:i/>
          <w:lang w:val="en-US"/>
        </w:rPr>
        <w:t xml:space="preserve">/*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r w:rsidRPr="00B20D95">
        <w:rPr>
          <w:i/>
          <w:lang w:val="en-US"/>
        </w:rPr>
        <w:t xml:space="preserve"># Send everything for context /examples to worker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/examples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/examples/*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/jepriashowcase-1-1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/jepriashowcase-1-1/*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/jepriashowcase-1-2 </w:t>
      </w:r>
      <w:r w:rsidRPr="00B20D95">
        <w:rPr>
          <w:b/>
          <w:i/>
          <w:lang w:val="en-US"/>
        </w:rPr>
        <w:t>worker1</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/jepriashowcase-1-2/* </w:t>
      </w:r>
      <w:r w:rsidRPr="00B20D95">
        <w:rPr>
          <w:b/>
          <w:i/>
          <w:lang w:val="en-US"/>
        </w:rPr>
        <w:t>worker1</w:t>
      </w:r>
    </w:p>
    <w:p w:rsidR="00B20D95" w:rsidRPr="00B20D95" w:rsidRDefault="00B20D95" w:rsidP="00B20D95">
      <w:pPr>
        <w:rPr>
          <w:i/>
          <w:lang w:val="en-US"/>
        </w:rPr>
      </w:pP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/jepriashowcase-2-1 </w:t>
      </w:r>
      <w:r w:rsidRPr="00B20D95">
        <w:rPr>
          <w:b/>
          <w:i/>
          <w:lang w:val="en-US"/>
        </w:rPr>
        <w:t>worker</w:t>
      </w:r>
      <w:r>
        <w:rPr>
          <w:b/>
          <w:i/>
          <w:lang w:val="en-US"/>
        </w:rPr>
        <w:t>2</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/jepriashowcase-2-1/* </w:t>
      </w:r>
      <w:r w:rsidRPr="00B20D95">
        <w:rPr>
          <w:b/>
          <w:i/>
          <w:lang w:val="en-US"/>
        </w:rPr>
        <w:t>worker</w:t>
      </w:r>
      <w:r>
        <w:rPr>
          <w:b/>
          <w:i/>
          <w:lang w:val="en-US"/>
        </w:rPr>
        <w:t>2</w:t>
      </w:r>
    </w:p>
    <w:p w:rsidR="00B20D95" w:rsidRPr="00B20D95" w:rsidRDefault="00B20D95" w:rsidP="00B20D95">
      <w:pPr>
        <w:rPr>
          <w:i/>
          <w:lang w:val="en-US"/>
        </w:rPr>
      </w:pPr>
      <w:proofErr w:type="spellStart"/>
      <w:r w:rsidRPr="00B20D95">
        <w:rPr>
          <w:i/>
          <w:lang w:val="en-US"/>
        </w:rPr>
        <w:t>JkMount</w:t>
      </w:r>
      <w:proofErr w:type="spellEnd"/>
      <w:r w:rsidRPr="00B20D95">
        <w:rPr>
          <w:i/>
          <w:lang w:val="en-US"/>
        </w:rPr>
        <w:t xml:space="preserve"> /jepriashowcase-2-2 </w:t>
      </w:r>
      <w:r w:rsidRPr="00B20D95">
        <w:rPr>
          <w:b/>
          <w:i/>
          <w:lang w:val="en-US"/>
        </w:rPr>
        <w:t>worker</w:t>
      </w:r>
      <w:r>
        <w:rPr>
          <w:b/>
          <w:i/>
          <w:lang w:val="en-US"/>
        </w:rPr>
        <w:t>2</w:t>
      </w:r>
    </w:p>
    <w:p w:rsidR="00470D54" w:rsidRDefault="00B20D95" w:rsidP="00B20D95">
      <w:pPr>
        <w:rPr>
          <w:i/>
          <w:lang w:val="en-US"/>
        </w:rPr>
      </w:pPr>
      <w:proofErr w:type="spellStart"/>
      <w:r w:rsidRPr="00B20D95">
        <w:rPr>
          <w:i/>
          <w:lang w:val="en-US"/>
        </w:rPr>
        <w:t>JkMount</w:t>
      </w:r>
      <w:proofErr w:type="spellEnd"/>
      <w:r w:rsidRPr="00B20D95">
        <w:rPr>
          <w:i/>
          <w:lang w:val="en-US"/>
        </w:rPr>
        <w:t xml:space="preserve"> /jepriashowcase-2-2/* </w:t>
      </w:r>
      <w:r w:rsidRPr="00B20D95">
        <w:rPr>
          <w:b/>
          <w:i/>
          <w:lang w:val="en-US"/>
        </w:rPr>
        <w:t>worker</w:t>
      </w:r>
      <w:r>
        <w:rPr>
          <w:b/>
          <w:i/>
          <w:lang w:val="en-US"/>
        </w:rPr>
        <w:t>2</w:t>
      </w:r>
    </w:p>
    <w:p w:rsidR="00B20D95" w:rsidRPr="00305FD2" w:rsidRDefault="00B20D95" w:rsidP="00B20D95">
      <w:pPr>
        <w:rPr>
          <w:b/>
          <w:i/>
          <w:lang w:val="en-US"/>
        </w:rPr>
      </w:pPr>
    </w:p>
    <w:p w:rsidR="00B842E0" w:rsidRPr="00D15DCD" w:rsidRDefault="00B842E0" w:rsidP="00691D8C">
      <w:pPr>
        <w:rPr>
          <w:u w:val="single"/>
        </w:rPr>
      </w:pPr>
      <w:r w:rsidRPr="00B842E0">
        <w:rPr>
          <w:u w:val="single"/>
        </w:rPr>
        <w:t>Замечание</w:t>
      </w:r>
      <w:r w:rsidRPr="00D15DCD">
        <w:rPr>
          <w:u w:val="single"/>
        </w:rPr>
        <w:t>:</w:t>
      </w:r>
    </w:p>
    <w:p w:rsidR="00B842E0" w:rsidRPr="005B5AD1" w:rsidRDefault="00B842E0" w:rsidP="00691D8C">
      <w:r>
        <w:t>Имена</w:t>
      </w:r>
      <w:r w:rsidRPr="005B5AD1">
        <w:t xml:space="preserve"> </w:t>
      </w:r>
      <w:r>
        <w:rPr>
          <w:lang w:val="en-US"/>
        </w:rPr>
        <w:t>worker</w:t>
      </w:r>
      <w:r w:rsidRPr="005B5AD1">
        <w:t>-</w:t>
      </w:r>
      <w:proofErr w:type="spellStart"/>
      <w:r>
        <w:t>ов</w:t>
      </w:r>
      <w:proofErr w:type="spellEnd"/>
      <w:r w:rsidRPr="005B5AD1">
        <w:t xml:space="preserve"> (</w:t>
      </w:r>
      <w:r>
        <w:t>в</w:t>
      </w:r>
      <w:r w:rsidRPr="005B5AD1">
        <w:t xml:space="preserve"> </w:t>
      </w:r>
      <w:r>
        <w:t>данном</w:t>
      </w:r>
      <w:r w:rsidRPr="005B5AD1">
        <w:t xml:space="preserve"> </w:t>
      </w:r>
      <w:r>
        <w:t>случае</w:t>
      </w:r>
      <w:r w:rsidRPr="005B5AD1">
        <w:t xml:space="preserve"> - </w:t>
      </w:r>
      <w:r w:rsidRPr="00B842E0">
        <w:rPr>
          <w:b/>
          <w:i/>
          <w:lang w:val="en-US"/>
        </w:rPr>
        <w:t>worker</w:t>
      </w:r>
      <w:r w:rsidRPr="005B5AD1">
        <w:rPr>
          <w:b/>
          <w:i/>
        </w:rPr>
        <w:t>1</w:t>
      </w:r>
      <w:r w:rsidR="00B20D95" w:rsidRPr="005B5AD1">
        <w:rPr>
          <w:i/>
        </w:rPr>
        <w:t>,</w:t>
      </w:r>
      <w:r w:rsidR="00B20D95" w:rsidRPr="005B5AD1">
        <w:rPr>
          <w:b/>
          <w:i/>
        </w:rPr>
        <w:t xml:space="preserve"> </w:t>
      </w:r>
      <w:r w:rsidR="00B20D95" w:rsidRPr="00B20D95">
        <w:rPr>
          <w:b/>
          <w:i/>
          <w:lang w:val="en-US"/>
        </w:rPr>
        <w:t>worker</w:t>
      </w:r>
      <w:r w:rsidR="00B20D95" w:rsidRPr="005B5AD1">
        <w:rPr>
          <w:b/>
          <w:i/>
        </w:rPr>
        <w:t>2</w:t>
      </w:r>
      <w:r w:rsidRPr="005B5AD1">
        <w:t xml:space="preserve">) </w:t>
      </w:r>
      <w:r>
        <w:t>должны</w:t>
      </w:r>
      <w:r w:rsidRPr="005B5AD1">
        <w:t xml:space="preserve"> </w:t>
      </w:r>
      <w:r>
        <w:t>соответствовать</w:t>
      </w:r>
      <w:r w:rsidRPr="005B5AD1">
        <w:t xml:space="preserve"> </w:t>
      </w:r>
      <w:r>
        <w:t>именам</w:t>
      </w:r>
      <w:r w:rsidRPr="005B5AD1">
        <w:t xml:space="preserve">, </w:t>
      </w:r>
      <w:r>
        <w:t>определённым</w:t>
      </w:r>
      <w:r w:rsidRPr="005B5AD1">
        <w:t xml:space="preserve"> </w:t>
      </w:r>
      <w:r>
        <w:t>в</w:t>
      </w:r>
      <w:r w:rsidRPr="005B5AD1">
        <w:t xml:space="preserve"> </w:t>
      </w:r>
      <w:r>
        <w:t>файле</w:t>
      </w:r>
      <w:r w:rsidRPr="005B5AD1">
        <w:t xml:space="preserve"> </w:t>
      </w:r>
      <w:r w:rsidRPr="00B842E0">
        <w:rPr>
          <w:i/>
          <w:lang w:val="en-US"/>
        </w:rPr>
        <w:t>workers</w:t>
      </w:r>
      <w:r w:rsidRPr="005B5AD1">
        <w:rPr>
          <w:i/>
        </w:rPr>
        <w:t>.</w:t>
      </w:r>
      <w:r w:rsidRPr="00B842E0">
        <w:rPr>
          <w:i/>
          <w:lang w:val="en-US"/>
        </w:rPr>
        <w:t>properties</w:t>
      </w:r>
      <w:r w:rsidRPr="005B5AD1">
        <w:t>.</w:t>
      </w:r>
    </w:p>
    <w:p w:rsidR="00B842E0" w:rsidRPr="005B5AD1" w:rsidRDefault="00B842E0" w:rsidP="00691D8C"/>
    <w:p w:rsidR="003D1962" w:rsidRDefault="003D1962" w:rsidP="003D1962">
      <w:pPr>
        <w:pStyle w:val="Heading1"/>
        <w:rPr>
          <w:lang w:val="en-US"/>
        </w:rPr>
      </w:pPr>
      <w:bookmarkStart w:id="88" w:name="_Toc454880682"/>
      <w:r>
        <w:t xml:space="preserve">Приложение </w:t>
      </w:r>
      <w:r w:rsidR="00691D8C">
        <w:t>5</w:t>
      </w:r>
      <w:bookmarkEnd w:id="88"/>
    </w:p>
    <w:p w:rsidR="00327047" w:rsidRPr="00327047" w:rsidRDefault="00327047" w:rsidP="00327047">
      <w:pPr>
        <w:rPr>
          <w:lang w:val="en-US"/>
        </w:rPr>
      </w:pPr>
    </w:p>
    <w:p w:rsidR="003D1962" w:rsidRDefault="00864DCE" w:rsidP="003D1962">
      <w:pPr>
        <w:keepNext/>
      </w:pPr>
      <w:r>
        <w:rPr>
          <w:noProof/>
        </w:rPr>
        <w:drawing>
          <wp:inline distT="0" distB="0" distL="0" distR="0">
            <wp:extent cx="5867400" cy="2590800"/>
            <wp:effectExtent l="19050" t="0" r="0" b="0"/>
            <wp:docPr id="33" name="Picture 33" descr="apache_tom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pache_tomcat"/>
                    <pic:cNvPicPr>
                      <a:picLocks noChangeAspect="1" noChangeArrowheads="1"/>
                    </pic:cNvPicPr>
                  </pic:nvPicPr>
                  <pic:blipFill>
                    <a:blip r:embed="rId24" cstate="print"/>
                    <a:srcRect/>
                    <a:stretch>
                      <a:fillRect/>
                    </a:stretch>
                  </pic:blipFill>
                  <pic:spPr bwMode="auto">
                    <a:xfrm>
                      <a:off x="0" y="0"/>
                      <a:ext cx="5867400" cy="2590800"/>
                    </a:xfrm>
                    <a:prstGeom prst="rect">
                      <a:avLst/>
                    </a:prstGeom>
                    <a:noFill/>
                    <a:ln w="9525">
                      <a:noFill/>
                      <a:miter lim="800000"/>
                      <a:headEnd/>
                      <a:tailEnd/>
                    </a:ln>
                  </pic:spPr>
                </pic:pic>
              </a:graphicData>
            </a:graphic>
          </wp:inline>
        </w:drawing>
      </w:r>
    </w:p>
    <w:p w:rsidR="003D1962" w:rsidRPr="003D1962" w:rsidRDefault="003D1962" w:rsidP="003D1962">
      <w:pPr>
        <w:pStyle w:val="Caption"/>
      </w:pPr>
      <w:r>
        <w:t xml:space="preserve">Рисунок </w:t>
      </w:r>
      <w:fldSimple w:instr=" SEQ Рисунок \* ARABIC ">
        <w:r w:rsidR="00F2363B">
          <w:rPr>
            <w:noProof/>
          </w:rPr>
          <w:t>2</w:t>
        </w:r>
      </w:fldSimple>
      <w:r>
        <w:t xml:space="preserve">. Снижение нагрузки с </w:t>
      </w:r>
      <w:r>
        <w:rPr>
          <w:lang w:val="en-US"/>
        </w:rPr>
        <w:t>Tomcat</w:t>
      </w:r>
      <w:r w:rsidRPr="003D1962">
        <w:t xml:space="preserve"> </w:t>
      </w:r>
      <w:r>
        <w:t xml:space="preserve">посредством переноса ответственности за статические ресурсы на </w:t>
      </w:r>
      <w:r>
        <w:rPr>
          <w:lang w:val="en-US"/>
        </w:rPr>
        <w:t>HTTPD</w:t>
      </w:r>
      <w:r w:rsidRPr="003D1962">
        <w:t>.</w:t>
      </w:r>
    </w:p>
    <w:p w:rsidR="003D1962" w:rsidRDefault="00864DCE" w:rsidP="003D1962">
      <w:pPr>
        <w:keepNext/>
      </w:pPr>
      <w:r>
        <w:rPr>
          <w:noProof/>
        </w:rPr>
        <w:lastRenderedPageBreak/>
        <w:drawing>
          <wp:inline distT="0" distB="0" distL="0" distR="0">
            <wp:extent cx="5705475" cy="3105150"/>
            <wp:effectExtent l="19050" t="0" r="9525" b="0"/>
            <wp:docPr id="32" name="Picture 32" descr="apache_tomcat_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pache_tomcat_lb"/>
                    <pic:cNvPicPr>
                      <a:picLocks noChangeAspect="1" noChangeArrowheads="1"/>
                    </pic:cNvPicPr>
                  </pic:nvPicPr>
                  <pic:blipFill>
                    <a:blip r:embed="rId25" cstate="print"/>
                    <a:srcRect/>
                    <a:stretch>
                      <a:fillRect/>
                    </a:stretch>
                  </pic:blipFill>
                  <pic:spPr bwMode="auto">
                    <a:xfrm>
                      <a:off x="0" y="0"/>
                      <a:ext cx="5705475" cy="3105150"/>
                    </a:xfrm>
                    <a:prstGeom prst="rect">
                      <a:avLst/>
                    </a:prstGeom>
                    <a:noFill/>
                    <a:ln w="9525">
                      <a:noFill/>
                      <a:miter lim="800000"/>
                      <a:headEnd/>
                      <a:tailEnd/>
                    </a:ln>
                  </pic:spPr>
                </pic:pic>
              </a:graphicData>
            </a:graphic>
          </wp:inline>
        </w:drawing>
      </w:r>
    </w:p>
    <w:p w:rsidR="003D1962" w:rsidRDefault="003D1962" w:rsidP="003D1962">
      <w:pPr>
        <w:pStyle w:val="Caption"/>
        <w:jc w:val="center"/>
      </w:pPr>
      <w:r>
        <w:t xml:space="preserve">Рисунок </w:t>
      </w:r>
      <w:fldSimple w:instr=" SEQ Рисунок \* ARABIC ">
        <w:r w:rsidR="00F2363B">
          <w:rPr>
            <w:noProof/>
          </w:rPr>
          <w:t>3</w:t>
        </w:r>
      </w:fldSimple>
      <w:r>
        <w:t>.Схема балансировки нагрузки.</w:t>
      </w:r>
    </w:p>
    <w:p w:rsidR="003D1962" w:rsidRPr="003D1962" w:rsidRDefault="003D1962" w:rsidP="003D1962"/>
    <w:p w:rsidR="001D2F57" w:rsidRDefault="003D1962" w:rsidP="003D1962">
      <w:pPr>
        <w:pStyle w:val="Heading1"/>
        <w:rPr>
          <w:lang w:val="en-US"/>
        </w:rPr>
      </w:pPr>
      <w:bookmarkStart w:id="89" w:name="_Toc454880683"/>
      <w:r>
        <w:t>Ссылки</w:t>
      </w:r>
      <w:bookmarkEnd w:id="89"/>
    </w:p>
    <w:p w:rsidR="00327047" w:rsidRPr="00327047" w:rsidRDefault="00327047" w:rsidP="00327047">
      <w:pPr>
        <w:rPr>
          <w:lang w:val="en-US"/>
        </w:rPr>
      </w:pPr>
    </w:p>
    <w:p w:rsidR="003D1962" w:rsidRDefault="003835CF" w:rsidP="001D2F57">
      <w:pPr>
        <w:numPr>
          <w:ilvl w:val="0"/>
          <w:numId w:val="12"/>
        </w:numPr>
        <w:rPr>
          <w:lang w:val="en-US"/>
        </w:rPr>
      </w:pPr>
      <w:hyperlink r:id="rId26" w:history="1">
        <w:r w:rsidR="001D2F57" w:rsidRPr="001D2F57">
          <w:rPr>
            <w:rStyle w:val="Hyperlink"/>
            <w:lang w:val="en-US"/>
          </w:rPr>
          <w:t xml:space="preserve">Apache HTTPD, </w:t>
        </w:r>
        <w:proofErr w:type="spellStart"/>
        <w:r w:rsidR="001D2F57" w:rsidRPr="001D2F57">
          <w:rPr>
            <w:rStyle w:val="Hyperlink"/>
            <w:lang w:val="en-US"/>
          </w:rPr>
          <w:t>mod_jk</w:t>
        </w:r>
        <w:proofErr w:type="spellEnd"/>
        <w:r w:rsidR="001D2F57" w:rsidRPr="001D2F57">
          <w:rPr>
            <w:rStyle w:val="Hyperlink"/>
            <w:lang w:val="en-US"/>
          </w:rPr>
          <w:t>, Apache Tomcat, Linux</w:t>
        </w:r>
      </w:hyperlink>
    </w:p>
    <w:p w:rsidR="00E750AC" w:rsidRDefault="003835CF" w:rsidP="001D2F57">
      <w:pPr>
        <w:numPr>
          <w:ilvl w:val="0"/>
          <w:numId w:val="12"/>
        </w:numPr>
        <w:rPr>
          <w:lang w:val="en-US"/>
        </w:rPr>
      </w:pPr>
      <w:hyperlink r:id="rId27" w:anchor="down" w:history="1">
        <w:r w:rsidR="00E750AC">
          <w:rPr>
            <w:rStyle w:val="Hyperlink"/>
            <w:lang w:val="en-US"/>
          </w:rPr>
          <w:t>Using Apache HTTP Server on Microsoft Windows</w:t>
        </w:r>
      </w:hyperlink>
    </w:p>
    <w:p w:rsidR="00E82BA2" w:rsidRDefault="003835CF" w:rsidP="001D2F57">
      <w:pPr>
        <w:numPr>
          <w:ilvl w:val="0"/>
          <w:numId w:val="12"/>
        </w:numPr>
        <w:rPr>
          <w:lang w:val="en-US"/>
        </w:rPr>
      </w:pPr>
      <w:hyperlink r:id="rId28" w:history="1">
        <w:r w:rsidR="00E82BA2" w:rsidRPr="00E82BA2">
          <w:rPr>
            <w:rStyle w:val="Hyperlink"/>
            <w:lang w:val="en-US"/>
          </w:rPr>
          <w:t>Installing Tomcat 6 with Java 6 and Apache 2.2 on Windows Server 2003 x64</w:t>
        </w:r>
      </w:hyperlink>
    </w:p>
    <w:p w:rsidR="00E82BA2" w:rsidRDefault="00E82BA2" w:rsidP="001D2F57">
      <w:pPr>
        <w:numPr>
          <w:ilvl w:val="0"/>
          <w:numId w:val="12"/>
        </w:numPr>
        <w:rPr>
          <w:lang w:val="en-US"/>
        </w:rPr>
      </w:pPr>
      <w:r>
        <w:t>Полезный</w:t>
      </w:r>
      <w:r w:rsidRPr="00E82BA2">
        <w:rPr>
          <w:lang w:val="en-US"/>
        </w:rPr>
        <w:t xml:space="preserve"> </w:t>
      </w:r>
      <w:r>
        <w:t>ресурс</w:t>
      </w:r>
      <w:r w:rsidRPr="00E82BA2">
        <w:rPr>
          <w:lang w:val="en-US"/>
        </w:rPr>
        <w:t xml:space="preserve">: </w:t>
      </w:r>
      <w:hyperlink r:id="rId29" w:history="1">
        <w:r w:rsidRPr="00E82BA2">
          <w:rPr>
            <w:rStyle w:val="Hyperlink"/>
            <w:lang w:val="en-US"/>
          </w:rPr>
          <w:t xml:space="preserve">Installing Apache and Tomcat and </w:t>
        </w:r>
        <w:proofErr w:type="spellStart"/>
        <w:r w:rsidRPr="00E82BA2">
          <w:rPr>
            <w:rStyle w:val="Hyperlink"/>
            <w:lang w:val="en-US"/>
          </w:rPr>
          <w:t>Mysql</w:t>
        </w:r>
        <w:proofErr w:type="spellEnd"/>
        <w:r w:rsidRPr="00E82BA2">
          <w:rPr>
            <w:rStyle w:val="Hyperlink"/>
            <w:lang w:val="en-US"/>
          </w:rPr>
          <w:t xml:space="preserve"> on Windows 7</w:t>
        </w:r>
      </w:hyperlink>
    </w:p>
    <w:p w:rsidR="00691D8C" w:rsidRPr="00E82BA2" w:rsidRDefault="00691D8C" w:rsidP="001D2F57">
      <w:pPr>
        <w:numPr>
          <w:ilvl w:val="0"/>
          <w:numId w:val="12"/>
        </w:numPr>
        <w:rPr>
          <w:lang w:val="en-US"/>
        </w:rPr>
      </w:pPr>
      <w:r>
        <w:t>Помогло</w:t>
      </w:r>
      <w:r w:rsidRPr="00691D8C">
        <w:rPr>
          <w:lang w:val="en-US"/>
        </w:rPr>
        <w:t xml:space="preserve"> </w:t>
      </w:r>
      <w:r>
        <w:t>при</w:t>
      </w:r>
      <w:r w:rsidRPr="00691D8C">
        <w:rPr>
          <w:lang w:val="en-US"/>
        </w:rPr>
        <w:t xml:space="preserve"> </w:t>
      </w:r>
      <w:r>
        <w:t>настройке</w:t>
      </w:r>
      <w:r w:rsidRPr="00691D8C">
        <w:rPr>
          <w:lang w:val="en-US"/>
        </w:rPr>
        <w:t xml:space="preserve"> </w:t>
      </w:r>
      <w:proofErr w:type="spellStart"/>
      <w:r w:rsidRPr="00691D8C">
        <w:rPr>
          <w:i/>
          <w:lang w:val="en-US"/>
        </w:rPr>
        <w:t>mod_jk.conf</w:t>
      </w:r>
      <w:proofErr w:type="spellEnd"/>
      <w:r>
        <w:rPr>
          <w:lang w:val="en-US"/>
        </w:rPr>
        <w:t xml:space="preserve">: </w:t>
      </w:r>
      <w:hyperlink r:id="rId30" w:history="1">
        <w:r w:rsidRPr="00756C90">
          <w:rPr>
            <w:rStyle w:val="Hyperlink"/>
            <w:lang w:val="en-US"/>
          </w:rPr>
          <w:t>How To Configure Tomcat to work with Apache</w:t>
        </w:r>
      </w:hyperlink>
    </w:p>
    <w:p w:rsidR="003D1962" w:rsidRPr="00E82BA2" w:rsidRDefault="003D1962" w:rsidP="003D1962">
      <w:pPr>
        <w:rPr>
          <w:lang w:val="en-US"/>
        </w:rPr>
      </w:pPr>
    </w:p>
    <w:p w:rsidR="000C673A" w:rsidRPr="00E82BA2" w:rsidRDefault="000C673A">
      <w:pPr>
        <w:ind w:left="720"/>
        <w:rPr>
          <w:lang w:val="en-US"/>
        </w:rPr>
      </w:pPr>
    </w:p>
    <w:sectPr w:rsidR="000C673A" w:rsidRPr="00E82BA2" w:rsidSect="003460B1">
      <w:headerReference w:type="default" r:id="rId31"/>
      <w:footerReference w:type="default" r:id="rId32"/>
      <w:footerReference w:type="first" r:id="rId33"/>
      <w:pgSz w:w="11907" w:h="16840" w:code="9"/>
      <w:pgMar w:top="1134" w:right="851" w:bottom="1134" w:left="1418" w:header="567" w:footer="567" w:gutter="0"/>
      <w:cols w:space="720"/>
      <w:titlePg/>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3" w:author="LapyginA" w:date="2016-06-28T14:36:00Z" w:initials="L">
    <w:p w:rsidR="007436E4" w:rsidRPr="00B27B4C" w:rsidRDefault="00347D87">
      <w:pPr>
        <w:pStyle w:val="CommentText"/>
      </w:pPr>
      <w:r>
        <w:t>А в идеале нужно</w:t>
      </w:r>
      <w:r>
        <w:t xml:space="preserve"> в самом </w:t>
      </w:r>
      <w:proofErr w:type="spellStart"/>
      <w:r>
        <w:t>скрипте</w:t>
      </w:r>
      <w:proofErr w:type="spellEnd"/>
      <w:r>
        <w:t xml:space="preserve"> сделать эту проверку</w:t>
      </w:r>
      <w:r>
        <w:t xml:space="preserve">, а </w:t>
      </w:r>
      <w:r>
        <w:t>предписание</w:t>
      </w:r>
      <w:r>
        <w:t xml:space="preserve"> у</w:t>
      </w:r>
      <w:r>
        <w:t>далить</w:t>
      </w:r>
      <w:proofErr w:type="gramStart"/>
      <w:r>
        <w:t xml:space="preserve"> )</w:t>
      </w:r>
      <w:proofErr w:type="gramEnd"/>
      <w:r>
        <w:t>)</w:t>
      </w:r>
      <w:r>
        <w:t>.</w:t>
      </w:r>
    </w:p>
  </w:comment>
  <w:comment w:id="62" w:author="talyshevvv" w:date="2016-06-28T12:30:00Z" w:initials="t">
    <w:p w:rsidR="004F050C" w:rsidRDefault="004F050C">
      <w:pPr>
        <w:pStyle w:val="CommentText"/>
      </w:pPr>
      <w:r>
        <w:rPr>
          <w:rStyle w:val="CommentReference"/>
        </w:rPr>
        <w:annotationRef/>
      </w:r>
      <w:r w:rsidRPr="00D60D37">
        <w:t>TODO: Пересмотреть после внедрения бинарного репозитория.</w:t>
      </w:r>
    </w:p>
    <w:p w:rsidR="004F050C" w:rsidRPr="00D60D37" w:rsidRDefault="004F050C">
      <w:pPr>
        <w:pStyle w:val="CommentText"/>
      </w:pPr>
      <w:r>
        <w:t>Возможно, это просто можно удалить из документа</w:t>
      </w:r>
      <w:proofErr w:type="gramStart"/>
      <w:r>
        <w:t xml:space="preserve"> ?</w:t>
      </w:r>
      <w:proofErr w:type="gramEnd"/>
    </w:p>
  </w:comment>
  <w:comment w:id="66" w:author="LapyginA" w:date="2016-06-28T14:34:00Z" w:initials="L">
    <w:p w:rsidR="007436E4" w:rsidRPr="00B27B4C" w:rsidRDefault="007436E4">
      <w:pPr>
        <w:pStyle w:val="CommentText"/>
      </w:pPr>
      <w:r>
        <w:rPr>
          <w:rStyle w:val="CommentReference"/>
        </w:rPr>
        <w:annotationRef/>
      </w:r>
      <w:r w:rsidR="00347D87">
        <w:t>В принципе да, в</w:t>
      </w:r>
      <w:r w:rsidR="00347D87">
        <w:t xml:space="preserve"> </w:t>
      </w:r>
      <w:proofErr w:type="spellStart"/>
      <w:r w:rsidR="00347D87">
        <w:t>скрипт</w:t>
      </w:r>
      <w:r w:rsidR="00347D87">
        <w:t>е</w:t>
      </w:r>
      <w:proofErr w:type="spellEnd"/>
      <w:r w:rsidR="00347D87">
        <w:t xml:space="preserve"> всё есть</w:t>
      </w:r>
      <w:r w:rsidR="00347D87" w:rsidRPr="007436E4">
        <w:t xml:space="preserve">, </w:t>
      </w:r>
      <w:r w:rsidR="00347D87">
        <w:t xml:space="preserve">это не руководство по написанию </w:t>
      </w:r>
      <w:proofErr w:type="spellStart"/>
      <w:r w:rsidR="00347D87">
        <w:t>скриптов</w:t>
      </w:r>
      <w:proofErr w:type="spellEnd"/>
      <w:r w:rsidR="00347D87">
        <w:t>, нужно удали</w:t>
      </w:r>
      <w:r w:rsidR="00347D87">
        <w:t>ть.</w:t>
      </w:r>
    </w:p>
  </w:comment>
  <w:comment w:id="65" w:author="talyshevvv" w:date="2016-06-28T12:30:00Z" w:initials="t">
    <w:p w:rsidR="004F050C" w:rsidRDefault="004F050C">
      <w:pPr>
        <w:pStyle w:val="CommentText"/>
      </w:pPr>
      <w:r w:rsidRPr="00D60D37">
        <w:annotationRef/>
      </w:r>
      <w:r w:rsidRPr="00D60D37">
        <w:t>TODO: Пересмотреть после внедрения бинарного репозитория.</w:t>
      </w:r>
    </w:p>
    <w:p w:rsidR="004F050C" w:rsidRPr="00D60D37" w:rsidRDefault="004F050C">
      <w:pPr>
        <w:pStyle w:val="CommentText"/>
      </w:pPr>
      <w:r>
        <w:t>Возможно, это просто можно удалить из документа</w:t>
      </w:r>
      <w:proofErr w:type="gramStart"/>
      <w:r>
        <w:t xml:space="preserve"> ?</w:t>
      </w:r>
      <w:proofErr w:type="gram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D87" w:rsidRDefault="00347D87" w:rsidP="00623223">
      <w:r>
        <w:separator/>
      </w:r>
    </w:p>
  </w:endnote>
  <w:endnote w:type="continuationSeparator" w:id="0">
    <w:p w:rsidR="00347D87" w:rsidRDefault="00347D87" w:rsidP="006232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8" w:space="0" w:color="auto"/>
      </w:tblBorders>
      <w:tblLook w:val="01E0"/>
    </w:tblPr>
    <w:tblGrid>
      <w:gridCol w:w="4930"/>
      <w:gridCol w:w="3545"/>
      <w:gridCol w:w="1098"/>
    </w:tblGrid>
    <w:tr w:rsidR="004F050C" w:rsidRPr="00421BEA">
      <w:trPr>
        <w:trHeight w:val="264"/>
      </w:trPr>
      <w:tc>
        <w:tcPr>
          <w:tcW w:w="4930" w:type="dxa"/>
        </w:tcPr>
        <w:p w:rsidR="004F050C" w:rsidRPr="00421BEA" w:rsidRDefault="004F050C" w:rsidP="008409AE">
          <w:pPr>
            <w:pStyle w:val="Footer"/>
            <w:rPr>
              <w:rFonts w:ascii="Arial" w:hAnsi="Arial" w:cs="Arial"/>
              <w:color w:val="606060"/>
              <w:lang w:val="en-US"/>
            </w:rPr>
          </w:pPr>
        </w:p>
      </w:tc>
      <w:tc>
        <w:tcPr>
          <w:tcW w:w="3545" w:type="dxa"/>
        </w:tcPr>
        <w:p w:rsidR="004F050C" w:rsidRPr="00421BEA" w:rsidRDefault="004F050C" w:rsidP="008409AE">
          <w:pPr>
            <w:pStyle w:val="Footer"/>
            <w:rPr>
              <w:rFonts w:ascii="Arial" w:hAnsi="Arial" w:cs="Arial"/>
              <w:color w:val="606060"/>
              <w:sz w:val="18"/>
              <w:szCs w:val="18"/>
            </w:rPr>
          </w:pPr>
        </w:p>
      </w:tc>
      <w:tc>
        <w:tcPr>
          <w:tcW w:w="1098" w:type="dxa"/>
        </w:tcPr>
        <w:p w:rsidR="004F050C" w:rsidRPr="00421BEA" w:rsidRDefault="004F050C" w:rsidP="007F650E">
          <w:pPr>
            <w:pStyle w:val="Footer"/>
            <w:jc w:val="right"/>
            <w:rPr>
              <w:color w:val="606060"/>
            </w:rPr>
          </w:pPr>
          <w:r w:rsidRPr="00421BEA">
            <w:rPr>
              <w:rStyle w:val="PageNumber"/>
              <w:rFonts w:ascii="Arial" w:hAnsi="Arial" w:cs="Arial"/>
              <w:color w:val="606060"/>
            </w:rPr>
            <w:t xml:space="preserve">Стр. </w:t>
          </w:r>
          <w:r w:rsidRPr="00421BEA">
            <w:rPr>
              <w:rStyle w:val="PageNumber"/>
              <w:rFonts w:ascii="Arial" w:hAnsi="Arial" w:cs="Arial"/>
              <w:color w:val="606060"/>
            </w:rPr>
            <w:fldChar w:fldCharType="begin"/>
          </w:r>
          <w:r w:rsidRPr="00421BEA">
            <w:rPr>
              <w:rStyle w:val="PageNumber"/>
              <w:rFonts w:ascii="Arial" w:hAnsi="Arial" w:cs="Arial"/>
              <w:color w:val="606060"/>
            </w:rPr>
            <w:instrText xml:space="preserve"> PAGE </w:instrText>
          </w:r>
          <w:r w:rsidRPr="00421BEA">
            <w:rPr>
              <w:rStyle w:val="PageNumber"/>
              <w:rFonts w:ascii="Arial" w:hAnsi="Arial" w:cs="Arial"/>
              <w:color w:val="606060"/>
            </w:rPr>
            <w:fldChar w:fldCharType="separate"/>
          </w:r>
          <w:r w:rsidR="007436E4">
            <w:rPr>
              <w:rStyle w:val="PageNumber"/>
              <w:rFonts w:ascii="Arial" w:hAnsi="Arial" w:cs="Arial"/>
              <w:noProof/>
              <w:color w:val="606060"/>
            </w:rPr>
            <w:t>3</w:t>
          </w:r>
          <w:r w:rsidRPr="00421BEA">
            <w:rPr>
              <w:rStyle w:val="PageNumber"/>
              <w:rFonts w:ascii="Arial" w:hAnsi="Arial" w:cs="Arial"/>
              <w:color w:val="606060"/>
            </w:rPr>
            <w:fldChar w:fldCharType="end"/>
          </w:r>
        </w:p>
      </w:tc>
    </w:tr>
  </w:tbl>
  <w:p w:rsidR="004F050C" w:rsidRPr="00470419" w:rsidRDefault="004F050C" w:rsidP="00470419">
    <w:pPr>
      <w:pStyle w:val="Footer"/>
      <w:rPr>
        <w:sz w:val="4"/>
        <w:szCs w:val="4"/>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050C" w:rsidRPr="000E1234" w:rsidRDefault="004F050C" w:rsidP="00470419">
    <w:pPr>
      <w:pStyle w:val="Footer"/>
      <w:pBdr>
        <w:bottom w:val="single" w:sz="8" w:space="1" w:color="auto"/>
      </w:pBdr>
      <w:jc w:val="center"/>
      <w:rPr>
        <w:rFonts w:ascii="Arial" w:hAnsi="Arial" w:cs="Arial"/>
        <w:sz w:val="28"/>
        <w:szCs w:val="28"/>
        <w:lang w:val="en-US"/>
      </w:rPr>
    </w:pPr>
    <w:r>
      <w:rPr>
        <w:rFonts w:ascii="Arial" w:hAnsi="Arial" w:cs="Arial"/>
        <w:sz w:val="28"/>
        <w:szCs w:val="28"/>
      </w:rPr>
      <w:t>Россия</w:t>
    </w:r>
    <w:r w:rsidRPr="000E1234">
      <w:rPr>
        <w:rFonts w:ascii="Arial" w:hAnsi="Arial" w:cs="Arial"/>
        <w:sz w:val="28"/>
        <w:szCs w:val="28"/>
        <w:lang w:val="en-US"/>
      </w:rPr>
      <w:t xml:space="preserve">, </w:t>
    </w:r>
    <w:r>
      <w:rPr>
        <w:rFonts w:ascii="Arial" w:hAnsi="Arial" w:cs="Arial"/>
        <w:sz w:val="28"/>
        <w:szCs w:val="28"/>
      </w:rPr>
      <w:t>2016</w:t>
    </w:r>
    <w:r w:rsidRPr="000E1234">
      <w:rPr>
        <w:rFonts w:ascii="Arial" w:hAnsi="Arial" w:cs="Arial"/>
        <w:sz w:val="28"/>
        <w:szCs w:val="28"/>
        <w:lang w:val="en-US"/>
      </w:rPr>
      <w:t xml:space="preserve"> </w:t>
    </w:r>
    <w:r w:rsidRPr="00C70BDA">
      <w:rPr>
        <w:rFonts w:ascii="Arial" w:hAnsi="Arial" w:cs="Arial"/>
        <w:sz w:val="28"/>
        <w:szCs w:val="28"/>
      </w:rPr>
      <w:t>г</w:t>
    </w:r>
    <w:r w:rsidRPr="000E1234">
      <w:rPr>
        <w:rFonts w:ascii="Arial" w:hAnsi="Arial" w:cs="Arial"/>
        <w:sz w:val="28"/>
        <w:szCs w:val="28"/>
        <w:lang w:val="en-US"/>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D87" w:rsidRDefault="00347D87" w:rsidP="00623223">
      <w:r>
        <w:separator/>
      </w:r>
    </w:p>
  </w:footnote>
  <w:footnote w:type="continuationSeparator" w:id="0">
    <w:p w:rsidR="00347D87" w:rsidRDefault="00347D87" w:rsidP="006232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Look w:val="01E0"/>
    </w:tblPr>
    <w:tblGrid>
      <w:gridCol w:w="7621"/>
      <w:gridCol w:w="733"/>
      <w:gridCol w:w="1217"/>
    </w:tblGrid>
    <w:tr w:rsidR="004F050C" w:rsidRPr="0043759F">
      <w:trPr>
        <w:trHeight w:val="180"/>
      </w:trPr>
      <w:tc>
        <w:tcPr>
          <w:tcW w:w="7621" w:type="dxa"/>
          <w:vAlign w:val="bottom"/>
        </w:tcPr>
        <w:p w:rsidR="004F050C" w:rsidRPr="00EE7B36" w:rsidRDefault="004F050C" w:rsidP="008409AE">
          <w:pPr>
            <w:pStyle w:val="Header"/>
            <w:rPr>
              <w:rFonts w:ascii="Arial" w:hAnsi="Arial" w:cs="Arial"/>
              <w:color w:val="595959"/>
              <w:sz w:val="20"/>
            </w:rPr>
          </w:pPr>
          <w:r>
            <w:t>Масштабируемая отказоустойчивая архитектура на основе</w:t>
          </w:r>
          <w:r w:rsidRPr="0016536E">
            <w:t xml:space="preserve"> </w:t>
          </w:r>
          <w:proofErr w:type="spellStart"/>
          <w:r>
            <w:t>Apache</w:t>
          </w:r>
          <w:proofErr w:type="spellEnd"/>
          <w:r w:rsidRPr="0025290C">
            <w:t xml:space="preserve"> </w:t>
          </w:r>
          <w:r>
            <w:rPr>
              <w:lang w:val="en-US"/>
            </w:rPr>
            <w:t>HTTP</w:t>
          </w:r>
          <w:r>
            <w:t xml:space="preserve"> </w:t>
          </w:r>
          <w:r>
            <w:rPr>
              <w:lang w:val="en-US"/>
            </w:rPr>
            <w:t>Server</w:t>
          </w:r>
          <w:r w:rsidRPr="00C2460F">
            <w:t xml:space="preserve"> </w:t>
          </w:r>
          <w:r>
            <w:t xml:space="preserve">и </w:t>
          </w:r>
          <w:proofErr w:type="spellStart"/>
          <w:r>
            <w:t>Tomcat</w:t>
          </w:r>
          <w:proofErr w:type="spellEnd"/>
        </w:p>
      </w:tc>
      <w:tc>
        <w:tcPr>
          <w:tcW w:w="733" w:type="dxa"/>
          <w:vAlign w:val="bottom"/>
        </w:tcPr>
        <w:p w:rsidR="004F050C" w:rsidRPr="0043759F" w:rsidRDefault="004F050C" w:rsidP="00617EE1">
          <w:pPr>
            <w:pStyle w:val="Header"/>
            <w:jc w:val="right"/>
            <w:rPr>
              <w:rFonts w:ascii="Arial" w:hAnsi="Arial" w:cs="Arial"/>
              <w:color w:val="606060"/>
              <w:sz w:val="16"/>
              <w:szCs w:val="16"/>
            </w:rPr>
          </w:pPr>
          <w:r w:rsidRPr="0043759F">
            <w:rPr>
              <w:rFonts w:ascii="Arial" w:hAnsi="Arial" w:cs="Arial"/>
              <w:color w:val="606060"/>
              <w:sz w:val="16"/>
              <w:szCs w:val="16"/>
            </w:rPr>
            <w:t>Дата</w:t>
          </w:r>
          <w:r w:rsidRPr="0043759F">
            <w:rPr>
              <w:rFonts w:ascii="Arial" w:hAnsi="Arial" w:cs="Arial"/>
              <w:color w:val="606060"/>
              <w:sz w:val="16"/>
              <w:szCs w:val="16"/>
              <w:lang w:val="en-US"/>
            </w:rPr>
            <w:t>:</w:t>
          </w:r>
        </w:p>
      </w:tc>
      <w:tc>
        <w:tcPr>
          <w:tcW w:w="1217" w:type="dxa"/>
          <w:vAlign w:val="bottom"/>
        </w:tcPr>
        <w:p w:rsidR="004F050C" w:rsidRPr="0043759F" w:rsidRDefault="004F050C" w:rsidP="008409AE">
          <w:pPr>
            <w:pStyle w:val="Header"/>
            <w:rPr>
              <w:rFonts w:ascii="Arial" w:hAnsi="Arial" w:cs="Arial"/>
              <w:color w:val="606060"/>
              <w:sz w:val="16"/>
              <w:szCs w:val="16"/>
            </w:rPr>
          </w:pPr>
          <w:r w:rsidRPr="0043759F">
            <w:rPr>
              <w:rFonts w:ascii="Arial" w:hAnsi="Arial" w:cs="Arial"/>
              <w:color w:val="606060"/>
              <w:sz w:val="16"/>
              <w:szCs w:val="16"/>
            </w:rPr>
            <w:fldChar w:fldCharType="begin"/>
          </w:r>
          <w:r w:rsidRPr="0043759F">
            <w:rPr>
              <w:rFonts w:ascii="Arial" w:hAnsi="Arial" w:cs="Arial"/>
              <w:color w:val="606060"/>
              <w:sz w:val="16"/>
              <w:szCs w:val="16"/>
            </w:rPr>
            <w:instrText xml:space="preserve"> SAVEDATE  \@ "dd.MM.yyyy" </w:instrText>
          </w:r>
          <w:r w:rsidRPr="0043759F">
            <w:rPr>
              <w:rFonts w:ascii="Arial" w:hAnsi="Arial" w:cs="Arial"/>
              <w:color w:val="606060"/>
              <w:sz w:val="16"/>
              <w:szCs w:val="16"/>
            </w:rPr>
            <w:fldChar w:fldCharType="separate"/>
          </w:r>
          <w:r>
            <w:rPr>
              <w:rFonts w:ascii="Arial" w:hAnsi="Arial" w:cs="Arial"/>
              <w:noProof/>
              <w:color w:val="606060"/>
              <w:sz w:val="16"/>
              <w:szCs w:val="16"/>
            </w:rPr>
            <w:t>28.06.2016</w:t>
          </w:r>
          <w:r w:rsidRPr="0043759F">
            <w:rPr>
              <w:rFonts w:ascii="Arial" w:hAnsi="Arial" w:cs="Arial"/>
              <w:color w:val="606060"/>
              <w:sz w:val="16"/>
              <w:szCs w:val="16"/>
            </w:rPr>
            <w:fldChar w:fldCharType="end"/>
          </w:r>
        </w:p>
      </w:tc>
    </w:tr>
  </w:tbl>
  <w:p w:rsidR="004F050C" w:rsidRPr="004262DB" w:rsidRDefault="004F050C" w:rsidP="004262DB">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D184D42"/>
    <w:lvl w:ilvl="0">
      <w:start w:val="1"/>
      <w:numFmt w:val="decimal"/>
      <w:pStyle w:val="Heading1"/>
      <w:lvlText w:val="%1."/>
      <w:legacy w:legacy="1" w:legacySpace="144" w:legacyIndent="0"/>
      <w:lvlJc w:val="left"/>
      <w:rPr>
        <w:color w:val="auto"/>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0113DF"/>
    <w:multiLevelType w:val="hybridMultilevel"/>
    <w:tmpl w:val="EA927F7E"/>
    <w:lvl w:ilvl="0" w:tplc="04190001">
      <w:start w:val="1"/>
      <w:numFmt w:val="bullet"/>
      <w:lvlText w:val=""/>
      <w:lvlJc w:val="left"/>
      <w:pPr>
        <w:ind w:left="1428"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
    <w:nsid w:val="37BA29EC"/>
    <w:multiLevelType w:val="singleLevel"/>
    <w:tmpl w:val="397A4902"/>
    <w:lvl w:ilvl="0">
      <w:numFmt w:val="bullet"/>
      <w:pStyle w:val="List"/>
      <w:lvlText w:val=""/>
      <w:lvlJc w:val="left"/>
      <w:pPr>
        <w:tabs>
          <w:tab w:val="num" w:pos="360"/>
        </w:tabs>
        <w:ind w:left="357" w:hanging="357"/>
      </w:pPr>
      <w:rPr>
        <w:rFonts w:ascii="Symbol" w:hAnsi="Symbol" w:hint="default"/>
      </w:rPr>
    </w:lvl>
  </w:abstractNum>
  <w:abstractNum w:abstractNumId="3">
    <w:nsid w:val="3E337387"/>
    <w:multiLevelType w:val="hybridMultilevel"/>
    <w:tmpl w:val="C072552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5E27964"/>
    <w:multiLevelType w:val="hybridMultilevel"/>
    <w:tmpl w:val="6C545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62B02AD"/>
    <w:multiLevelType w:val="hybridMultilevel"/>
    <w:tmpl w:val="CFAEE0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D721F74"/>
    <w:multiLevelType w:val="hybridMultilevel"/>
    <w:tmpl w:val="96B4FE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D722BD9"/>
    <w:multiLevelType w:val="hybridMultilevel"/>
    <w:tmpl w:val="99361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74213EE"/>
    <w:multiLevelType w:val="hybridMultilevel"/>
    <w:tmpl w:val="15245CA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nsid w:val="68321FFD"/>
    <w:multiLevelType w:val="hybridMultilevel"/>
    <w:tmpl w:val="BBB492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A8C445F"/>
    <w:multiLevelType w:val="hybridMultilevel"/>
    <w:tmpl w:val="5DF02F26"/>
    <w:lvl w:ilvl="0" w:tplc="04190013">
      <w:start w:val="1"/>
      <w:numFmt w:val="upperRoman"/>
      <w:lvlText w:val="%1."/>
      <w:lvlJc w:val="righ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nsid w:val="70A131D1"/>
    <w:multiLevelType w:val="hybridMultilevel"/>
    <w:tmpl w:val="D86A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1F8040D"/>
    <w:multiLevelType w:val="hybridMultilevel"/>
    <w:tmpl w:val="7B362462"/>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737F159F"/>
    <w:multiLevelType w:val="hybridMultilevel"/>
    <w:tmpl w:val="CC686BBE"/>
    <w:lvl w:ilvl="0" w:tplc="2020EC38">
      <w:numFmt w:val="bullet"/>
      <w:lvlText w:val=""/>
      <w:lvlJc w:val="left"/>
      <w:pPr>
        <w:ind w:left="1080" w:hanging="360"/>
      </w:pPr>
      <w:rPr>
        <w:rFonts w:ascii="Wingdings" w:eastAsia="Calibri" w:hAnsi="Wingdings"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nsid w:val="79DB2828"/>
    <w:multiLevelType w:val="hybridMultilevel"/>
    <w:tmpl w:val="7A3AA4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7B3F6E84"/>
    <w:multiLevelType w:val="hybridMultilevel"/>
    <w:tmpl w:val="403210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2"/>
  </w:num>
  <w:num w:numId="8">
    <w:abstractNumId w:val="8"/>
  </w:num>
  <w:num w:numId="9">
    <w:abstractNumId w:val="10"/>
  </w:num>
  <w:num w:numId="10">
    <w:abstractNumId w:val="3"/>
  </w:num>
  <w:num w:numId="11">
    <w:abstractNumId w:val="6"/>
  </w:num>
  <w:num w:numId="12">
    <w:abstractNumId w:val="9"/>
  </w:num>
  <w:num w:numId="13">
    <w:abstractNumId w:val="14"/>
  </w:num>
  <w:num w:numId="14">
    <w:abstractNumId w:val="5"/>
  </w:num>
  <w:num w:numId="15">
    <w:abstractNumId w:val="4"/>
  </w:num>
  <w:num w:numId="16">
    <w:abstractNumId w:val="11"/>
  </w:num>
  <w:num w:numId="17">
    <w:abstractNumId w:val="7"/>
  </w:num>
  <w:num w:numId="18">
    <w:abstractNumId w:val="1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8" w:nlCheck="1" w:checkStyle="1"/>
  <w:proofState w:spelling="clean" w:grammar="clean"/>
  <w:attachedTemplate r:id="rId1"/>
  <w:stylePaneFormatFilter w:val="3F01"/>
  <w:defaultTabStop w:val="720"/>
  <w:doNotHyphenateCaps/>
  <w:drawingGridHorizontalSpacing w:val="110"/>
  <w:displayHorizontalDrawingGridEvery w:val="0"/>
  <w:displayVerticalDrawingGridEvery w:val="0"/>
  <w:noPunctuationKerning/>
  <w:characterSpacingControl w:val="doNotCompress"/>
  <w:hdrShapeDefaults>
    <o:shapedefaults v:ext="edit" spidmax="67586"/>
  </w:hdrShapeDefaults>
  <w:footnotePr>
    <w:footnote w:id="-1"/>
    <w:footnote w:id="0"/>
  </w:footnotePr>
  <w:endnotePr>
    <w:endnote w:id="-1"/>
    <w:endnote w:id="0"/>
  </w:endnotePr>
  <w:compat/>
  <w:rsids>
    <w:rsidRoot w:val="002B7EEB"/>
    <w:rsid w:val="00000067"/>
    <w:rsid w:val="000006A9"/>
    <w:rsid w:val="00000FC3"/>
    <w:rsid w:val="00001A3A"/>
    <w:rsid w:val="00001C4B"/>
    <w:rsid w:val="00003051"/>
    <w:rsid w:val="000039D9"/>
    <w:rsid w:val="00003B23"/>
    <w:rsid w:val="00003E5D"/>
    <w:rsid w:val="000055DF"/>
    <w:rsid w:val="00005B37"/>
    <w:rsid w:val="00006AEF"/>
    <w:rsid w:val="00011BA7"/>
    <w:rsid w:val="00011DA0"/>
    <w:rsid w:val="000120FD"/>
    <w:rsid w:val="0001227D"/>
    <w:rsid w:val="00012632"/>
    <w:rsid w:val="00013931"/>
    <w:rsid w:val="00013F98"/>
    <w:rsid w:val="000147A8"/>
    <w:rsid w:val="00014F33"/>
    <w:rsid w:val="0001528F"/>
    <w:rsid w:val="00015B52"/>
    <w:rsid w:val="00017B33"/>
    <w:rsid w:val="0002087C"/>
    <w:rsid w:val="00021029"/>
    <w:rsid w:val="00021092"/>
    <w:rsid w:val="0002274B"/>
    <w:rsid w:val="0002322B"/>
    <w:rsid w:val="00023564"/>
    <w:rsid w:val="00023B97"/>
    <w:rsid w:val="00024674"/>
    <w:rsid w:val="00024F69"/>
    <w:rsid w:val="000267CC"/>
    <w:rsid w:val="00026F86"/>
    <w:rsid w:val="00027375"/>
    <w:rsid w:val="00030271"/>
    <w:rsid w:val="00030987"/>
    <w:rsid w:val="00030B84"/>
    <w:rsid w:val="00030EA5"/>
    <w:rsid w:val="00030F6E"/>
    <w:rsid w:val="000315C1"/>
    <w:rsid w:val="0003235D"/>
    <w:rsid w:val="000332B2"/>
    <w:rsid w:val="000335EE"/>
    <w:rsid w:val="00034AC4"/>
    <w:rsid w:val="00035919"/>
    <w:rsid w:val="0003615E"/>
    <w:rsid w:val="00036C52"/>
    <w:rsid w:val="00036F71"/>
    <w:rsid w:val="00037F13"/>
    <w:rsid w:val="00040C1C"/>
    <w:rsid w:val="000420E7"/>
    <w:rsid w:val="0004240F"/>
    <w:rsid w:val="000429EA"/>
    <w:rsid w:val="00043DFF"/>
    <w:rsid w:val="00045787"/>
    <w:rsid w:val="00046D49"/>
    <w:rsid w:val="00047491"/>
    <w:rsid w:val="00050E9C"/>
    <w:rsid w:val="000513B6"/>
    <w:rsid w:val="00051C59"/>
    <w:rsid w:val="00052851"/>
    <w:rsid w:val="00052EAE"/>
    <w:rsid w:val="00053DC3"/>
    <w:rsid w:val="00053E93"/>
    <w:rsid w:val="00054309"/>
    <w:rsid w:val="00054FF9"/>
    <w:rsid w:val="000553FF"/>
    <w:rsid w:val="000561DA"/>
    <w:rsid w:val="00057342"/>
    <w:rsid w:val="00057A0D"/>
    <w:rsid w:val="00061C0B"/>
    <w:rsid w:val="000623D1"/>
    <w:rsid w:val="0006248F"/>
    <w:rsid w:val="00062749"/>
    <w:rsid w:val="000628A4"/>
    <w:rsid w:val="000628BB"/>
    <w:rsid w:val="00062FCC"/>
    <w:rsid w:val="00063226"/>
    <w:rsid w:val="00063677"/>
    <w:rsid w:val="000636F1"/>
    <w:rsid w:val="00065058"/>
    <w:rsid w:val="00065812"/>
    <w:rsid w:val="00065E0E"/>
    <w:rsid w:val="00065E47"/>
    <w:rsid w:val="00067472"/>
    <w:rsid w:val="000678C4"/>
    <w:rsid w:val="000702CA"/>
    <w:rsid w:val="00071231"/>
    <w:rsid w:val="00071C47"/>
    <w:rsid w:val="00073044"/>
    <w:rsid w:val="00073C45"/>
    <w:rsid w:val="00074501"/>
    <w:rsid w:val="00075B3C"/>
    <w:rsid w:val="00076805"/>
    <w:rsid w:val="00076B89"/>
    <w:rsid w:val="000809FB"/>
    <w:rsid w:val="0008131A"/>
    <w:rsid w:val="000817A8"/>
    <w:rsid w:val="00081B64"/>
    <w:rsid w:val="000823E6"/>
    <w:rsid w:val="0008277A"/>
    <w:rsid w:val="000830B2"/>
    <w:rsid w:val="00083CE4"/>
    <w:rsid w:val="00084BCE"/>
    <w:rsid w:val="00085703"/>
    <w:rsid w:val="0008586C"/>
    <w:rsid w:val="000859FB"/>
    <w:rsid w:val="00086055"/>
    <w:rsid w:val="0008638A"/>
    <w:rsid w:val="000867B2"/>
    <w:rsid w:val="00086EE3"/>
    <w:rsid w:val="00087006"/>
    <w:rsid w:val="00087B2A"/>
    <w:rsid w:val="00087F1C"/>
    <w:rsid w:val="000914E5"/>
    <w:rsid w:val="000926FD"/>
    <w:rsid w:val="00093031"/>
    <w:rsid w:val="0009579B"/>
    <w:rsid w:val="00095D59"/>
    <w:rsid w:val="00096719"/>
    <w:rsid w:val="00096820"/>
    <w:rsid w:val="000970AB"/>
    <w:rsid w:val="000971F3"/>
    <w:rsid w:val="00097A8F"/>
    <w:rsid w:val="00097F4D"/>
    <w:rsid w:val="000A0F61"/>
    <w:rsid w:val="000A13B6"/>
    <w:rsid w:val="000A1C2E"/>
    <w:rsid w:val="000A22E9"/>
    <w:rsid w:val="000A2866"/>
    <w:rsid w:val="000A28E4"/>
    <w:rsid w:val="000A29D1"/>
    <w:rsid w:val="000A35B5"/>
    <w:rsid w:val="000A38F2"/>
    <w:rsid w:val="000A3C26"/>
    <w:rsid w:val="000A449C"/>
    <w:rsid w:val="000A574E"/>
    <w:rsid w:val="000A5BB0"/>
    <w:rsid w:val="000A6D91"/>
    <w:rsid w:val="000A7ACA"/>
    <w:rsid w:val="000A7C4D"/>
    <w:rsid w:val="000B004F"/>
    <w:rsid w:val="000B0482"/>
    <w:rsid w:val="000B0808"/>
    <w:rsid w:val="000B1226"/>
    <w:rsid w:val="000B143F"/>
    <w:rsid w:val="000B242D"/>
    <w:rsid w:val="000B2633"/>
    <w:rsid w:val="000B2A78"/>
    <w:rsid w:val="000B3130"/>
    <w:rsid w:val="000B327C"/>
    <w:rsid w:val="000B3530"/>
    <w:rsid w:val="000B405A"/>
    <w:rsid w:val="000B41AD"/>
    <w:rsid w:val="000B5588"/>
    <w:rsid w:val="000B5DB9"/>
    <w:rsid w:val="000B6438"/>
    <w:rsid w:val="000B726B"/>
    <w:rsid w:val="000B79C6"/>
    <w:rsid w:val="000C1EFE"/>
    <w:rsid w:val="000C273D"/>
    <w:rsid w:val="000C27FB"/>
    <w:rsid w:val="000C3B41"/>
    <w:rsid w:val="000C3DC4"/>
    <w:rsid w:val="000C46D0"/>
    <w:rsid w:val="000C4A35"/>
    <w:rsid w:val="000C57BD"/>
    <w:rsid w:val="000C619F"/>
    <w:rsid w:val="000C673A"/>
    <w:rsid w:val="000C722D"/>
    <w:rsid w:val="000C72D3"/>
    <w:rsid w:val="000C7985"/>
    <w:rsid w:val="000C7EB1"/>
    <w:rsid w:val="000D0097"/>
    <w:rsid w:val="000D0644"/>
    <w:rsid w:val="000D06F0"/>
    <w:rsid w:val="000D278F"/>
    <w:rsid w:val="000D49D6"/>
    <w:rsid w:val="000D57BA"/>
    <w:rsid w:val="000D593C"/>
    <w:rsid w:val="000D5C13"/>
    <w:rsid w:val="000D5E75"/>
    <w:rsid w:val="000D5F08"/>
    <w:rsid w:val="000D64DC"/>
    <w:rsid w:val="000D70C5"/>
    <w:rsid w:val="000D7605"/>
    <w:rsid w:val="000D7AE3"/>
    <w:rsid w:val="000E00F4"/>
    <w:rsid w:val="000E071E"/>
    <w:rsid w:val="000E0815"/>
    <w:rsid w:val="000E1234"/>
    <w:rsid w:val="000E144F"/>
    <w:rsid w:val="000E18DA"/>
    <w:rsid w:val="000E1977"/>
    <w:rsid w:val="000E2AF8"/>
    <w:rsid w:val="000E34D4"/>
    <w:rsid w:val="000E355B"/>
    <w:rsid w:val="000E36B3"/>
    <w:rsid w:val="000E4230"/>
    <w:rsid w:val="000E4561"/>
    <w:rsid w:val="000E4E3C"/>
    <w:rsid w:val="000E4EFC"/>
    <w:rsid w:val="000E6547"/>
    <w:rsid w:val="000E673D"/>
    <w:rsid w:val="000E73F9"/>
    <w:rsid w:val="000E7637"/>
    <w:rsid w:val="000E77C7"/>
    <w:rsid w:val="000F0469"/>
    <w:rsid w:val="000F0940"/>
    <w:rsid w:val="000F0A40"/>
    <w:rsid w:val="000F0F6A"/>
    <w:rsid w:val="000F183E"/>
    <w:rsid w:val="000F1880"/>
    <w:rsid w:val="000F18A8"/>
    <w:rsid w:val="000F2DB7"/>
    <w:rsid w:val="000F2F2B"/>
    <w:rsid w:val="000F3B41"/>
    <w:rsid w:val="000F5198"/>
    <w:rsid w:val="000F538C"/>
    <w:rsid w:val="000F5571"/>
    <w:rsid w:val="000F5CDD"/>
    <w:rsid w:val="000F63C3"/>
    <w:rsid w:val="000F63F7"/>
    <w:rsid w:val="000F67B3"/>
    <w:rsid w:val="000F7F8C"/>
    <w:rsid w:val="001008C3"/>
    <w:rsid w:val="00100E38"/>
    <w:rsid w:val="00101513"/>
    <w:rsid w:val="0010174F"/>
    <w:rsid w:val="00101D4F"/>
    <w:rsid w:val="00102ADD"/>
    <w:rsid w:val="001042E2"/>
    <w:rsid w:val="00104694"/>
    <w:rsid w:val="001050F3"/>
    <w:rsid w:val="0010518A"/>
    <w:rsid w:val="0010554C"/>
    <w:rsid w:val="00105B1F"/>
    <w:rsid w:val="00105FDD"/>
    <w:rsid w:val="00106B32"/>
    <w:rsid w:val="001070CF"/>
    <w:rsid w:val="0010793B"/>
    <w:rsid w:val="00111545"/>
    <w:rsid w:val="00112785"/>
    <w:rsid w:val="001127C4"/>
    <w:rsid w:val="00112CA0"/>
    <w:rsid w:val="00113484"/>
    <w:rsid w:val="00116324"/>
    <w:rsid w:val="0011651B"/>
    <w:rsid w:val="0011744D"/>
    <w:rsid w:val="00117BF4"/>
    <w:rsid w:val="001200C2"/>
    <w:rsid w:val="001200D0"/>
    <w:rsid w:val="00120177"/>
    <w:rsid w:val="00120C7A"/>
    <w:rsid w:val="00120F16"/>
    <w:rsid w:val="00121297"/>
    <w:rsid w:val="00122DF7"/>
    <w:rsid w:val="0012337E"/>
    <w:rsid w:val="00123B57"/>
    <w:rsid w:val="00126585"/>
    <w:rsid w:val="001268CC"/>
    <w:rsid w:val="00126B3B"/>
    <w:rsid w:val="0012775C"/>
    <w:rsid w:val="0013134A"/>
    <w:rsid w:val="00131B09"/>
    <w:rsid w:val="00132340"/>
    <w:rsid w:val="0013249C"/>
    <w:rsid w:val="001325A1"/>
    <w:rsid w:val="00132640"/>
    <w:rsid w:val="001327D7"/>
    <w:rsid w:val="00132934"/>
    <w:rsid w:val="001329B3"/>
    <w:rsid w:val="0013398A"/>
    <w:rsid w:val="001339F3"/>
    <w:rsid w:val="00133FC1"/>
    <w:rsid w:val="0013403F"/>
    <w:rsid w:val="0013452F"/>
    <w:rsid w:val="00135C84"/>
    <w:rsid w:val="00136202"/>
    <w:rsid w:val="00137D24"/>
    <w:rsid w:val="001406F5"/>
    <w:rsid w:val="001409CE"/>
    <w:rsid w:val="001415A1"/>
    <w:rsid w:val="00141844"/>
    <w:rsid w:val="00141C32"/>
    <w:rsid w:val="00144320"/>
    <w:rsid w:val="0014503F"/>
    <w:rsid w:val="00145413"/>
    <w:rsid w:val="001465A4"/>
    <w:rsid w:val="0014695F"/>
    <w:rsid w:val="00146A51"/>
    <w:rsid w:val="00146B58"/>
    <w:rsid w:val="00147318"/>
    <w:rsid w:val="00147875"/>
    <w:rsid w:val="00147AF6"/>
    <w:rsid w:val="00147BB2"/>
    <w:rsid w:val="0015052A"/>
    <w:rsid w:val="00150FD2"/>
    <w:rsid w:val="001515AB"/>
    <w:rsid w:val="001541D6"/>
    <w:rsid w:val="00154BA3"/>
    <w:rsid w:val="00154F5B"/>
    <w:rsid w:val="00155E46"/>
    <w:rsid w:val="001566B3"/>
    <w:rsid w:val="001572F7"/>
    <w:rsid w:val="0015731F"/>
    <w:rsid w:val="001576A3"/>
    <w:rsid w:val="001609D6"/>
    <w:rsid w:val="00160C77"/>
    <w:rsid w:val="00161058"/>
    <w:rsid w:val="001611D4"/>
    <w:rsid w:val="00161AF2"/>
    <w:rsid w:val="00161CD5"/>
    <w:rsid w:val="00161F76"/>
    <w:rsid w:val="00162093"/>
    <w:rsid w:val="00162281"/>
    <w:rsid w:val="00162C10"/>
    <w:rsid w:val="001630A3"/>
    <w:rsid w:val="001639E1"/>
    <w:rsid w:val="00164569"/>
    <w:rsid w:val="0016536E"/>
    <w:rsid w:val="00165563"/>
    <w:rsid w:val="00165C98"/>
    <w:rsid w:val="00166293"/>
    <w:rsid w:val="0016678D"/>
    <w:rsid w:val="001674B8"/>
    <w:rsid w:val="0016797A"/>
    <w:rsid w:val="00167E71"/>
    <w:rsid w:val="00170378"/>
    <w:rsid w:val="001705D5"/>
    <w:rsid w:val="0017154D"/>
    <w:rsid w:val="001725AE"/>
    <w:rsid w:val="00172658"/>
    <w:rsid w:val="001734FB"/>
    <w:rsid w:val="00173910"/>
    <w:rsid w:val="0017466F"/>
    <w:rsid w:val="00175241"/>
    <w:rsid w:val="0017635D"/>
    <w:rsid w:val="00177918"/>
    <w:rsid w:val="00177F97"/>
    <w:rsid w:val="001800D6"/>
    <w:rsid w:val="00180B81"/>
    <w:rsid w:val="001826B2"/>
    <w:rsid w:val="0018280F"/>
    <w:rsid w:val="00182D83"/>
    <w:rsid w:val="001831C8"/>
    <w:rsid w:val="0018390D"/>
    <w:rsid w:val="00183D79"/>
    <w:rsid w:val="00184723"/>
    <w:rsid w:val="00184E93"/>
    <w:rsid w:val="001853D6"/>
    <w:rsid w:val="001857C5"/>
    <w:rsid w:val="00185A06"/>
    <w:rsid w:val="0018626F"/>
    <w:rsid w:val="00187B10"/>
    <w:rsid w:val="00187E16"/>
    <w:rsid w:val="001905EC"/>
    <w:rsid w:val="001907EC"/>
    <w:rsid w:val="00190C75"/>
    <w:rsid w:val="00190FE8"/>
    <w:rsid w:val="001913AE"/>
    <w:rsid w:val="00191543"/>
    <w:rsid w:val="00191600"/>
    <w:rsid w:val="0019182A"/>
    <w:rsid w:val="00191ACC"/>
    <w:rsid w:val="001923C2"/>
    <w:rsid w:val="001925B0"/>
    <w:rsid w:val="00192BE8"/>
    <w:rsid w:val="00193EC3"/>
    <w:rsid w:val="00194154"/>
    <w:rsid w:val="00194889"/>
    <w:rsid w:val="0019594C"/>
    <w:rsid w:val="001961B5"/>
    <w:rsid w:val="00197133"/>
    <w:rsid w:val="001A03BE"/>
    <w:rsid w:val="001A139E"/>
    <w:rsid w:val="001A1B47"/>
    <w:rsid w:val="001A1C17"/>
    <w:rsid w:val="001A3231"/>
    <w:rsid w:val="001A38D5"/>
    <w:rsid w:val="001A45B1"/>
    <w:rsid w:val="001A48C2"/>
    <w:rsid w:val="001A4A51"/>
    <w:rsid w:val="001A4C51"/>
    <w:rsid w:val="001A5145"/>
    <w:rsid w:val="001A53E6"/>
    <w:rsid w:val="001A5B1A"/>
    <w:rsid w:val="001A5D01"/>
    <w:rsid w:val="001A5EB9"/>
    <w:rsid w:val="001A63B5"/>
    <w:rsid w:val="001A66B8"/>
    <w:rsid w:val="001A6F2A"/>
    <w:rsid w:val="001A70C7"/>
    <w:rsid w:val="001A748A"/>
    <w:rsid w:val="001A7D4F"/>
    <w:rsid w:val="001B0D32"/>
    <w:rsid w:val="001B0E95"/>
    <w:rsid w:val="001B10F6"/>
    <w:rsid w:val="001B37C5"/>
    <w:rsid w:val="001B3F17"/>
    <w:rsid w:val="001B5269"/>
    <w:rsid w:val="001B57C9"/>
    <w:rsid w:val="001B5C4F"/>
    <w:rsid w:val="001B625F"/>
    <w:rsid w:val="001C0486"/>
    <w:rsid w:val="001C0510"/>
    <w:rsid w:val="001C0C73"/>
    <w:rsid w:val="001C0D0C"/>
    <w:rsid w:val="001C1ACB"/>
    <w:rsid w:val="001C2380"/>
    <w:rsid w:val="001C333A"/>
    <w:rsid w:val="001C3B51"/>
    <w:rsid w:val="001C413B"/>
    <w:rsid w:val="001C47FF"/>
    <w:rsid w:val="001C4C21"/>
    <w:rsid w:val="001C5427"/>
    <w:rsid w:val="001C57D5"/>
    <w:rsid w:val="001C5F64"/>
    <w:rsid w:val="001D013D"/>
    <w:rsid w:val="001D04B1"/>
    <w:rsid w:val="001D06AF"/>
    <w:rsid w:val="001D08EF"/>
    <w:rsid w:val="001D0B19"/>
    <w:rsid w:val="001D1376"/>
    <w:rsid w:val="001D1E08"/>
    <w:rsid w:val="001D2A74"/>
    <w:rsid w:val="001D2F57"/>
    <w:rsid w:val="001D3869"/>
    <w:rsid w:val="001D3C71"/>
    <w:rsid w:val="001D3D04"/>
    <w:rsid w:val="001D4CFD"/>
    <w:rsid w:val="001D5AF6"/>
    <w:rsid w:val="001D6719"/>
    <w:rsid w:val="001D68AB"/>
    <w:rsid w:val="001D6C79"/>
    <w:rsid w:val="001D7207"/>
    <w:rsid w:val="001E15FC"/>
    <w:rsid w:val="001E2BDE"/>
    <w:rsid w:val="001E2D60"/>
    <w:rsid w:val="001E2FEB"/>
    <w:rsid w:val="001E31A5"/>
    <w:rsid w:val="001E3947"/>
    <w:rsid w:val="001E3CCC"/>
    <w:rsid w:val="001E40BD"/>
    <w:rsid w:val="001E4B48"/>
    <w:rsid w:val="001E5E2E"/>
    <w:rsid w:val="001E61CA"/>
    <w:rsid w:val="001E674F"/>
    <w:rsid w:val="001E7468"/>
    <w:rsid w:val="001E7902"/>
    <w:rsid w:val="001E7B3F"/>
    <w:rsid w:val="001F0224"/>
    <w:rsid w:val="001F0A07"/>
    <w:rsid w:val="001F0E57"/>
    <w:rsid w:val="001F1A3B"/>
    <w:rsid w:val="001F1B2B"/>
    <w:rsid w:val="001F28F5"/>
    <w:rsid w:val="001F2A34"/>
    <w:rsid w:val="001F3873"/>
    <w:rsid w:val="001F3C25"/>
    <w:rsid w:val="001F3F3E"/>
    <w:rsid w:val="001F4529"/>
    <w:rsid w:val="001F75EF"/>
    <w:rsid w:val="00200290"/>
    <w:rsid w:val="00200C75"/>
    <w:rsid w:val="00201E97"/>
    <w:rsid w:val="0020220F"/>
    <w:rsid w:val="002046FF"/>
    <w:rsid w:val="00205816"/>
    <w:rsid w:val="0020589D"/>
    <w:rsid w:val="0020597C"/>
    <w:rsid w:val="00205E80"/>
    <w:rsid w:val="00206318"/>
    <w:rsid w:val="002067B4"/>
    <w:rsid w:val="00206A6C"/>
    <w:rsid w:val="00206F16"/>
    <w:rsid w:val="0020740C"/>
    <w:rsid w:val="002077EB"/>
    <w:rsid w:val="00210687"/>
    <w:rsid w:val="0021107E"/>
    <w:rsid w:val="0021196F"/>
    <w:rsid w:val="00211F20"/>
    <w:rsid w:val="00212695"/>
    <w:rsid w:val="00212A5D"/>
    <w:rsid w:val="00212DCA"/>
    <w:rsid w:val="0021326A"/>
    <w:rsid w:val="0021398B"/>
    <w:rsid w:val="0021405D"/>
    <w:rsid w:val="002148C7"/>
    <w:rsid w:val="00214B01"/>
    <w:rsid w:val="00214F3F"/>
    <w:rsid w:val="00215B3D"/>
    <w:rsid w:val="0021630F"/>
    <w:rsid w:val="002163AF"/>
    <w:rsid w:val="002165CD"/>
    <w:rsid w:val="00217288"/>
    <w:rsid w:val="00220602"/>
    <w:rsid w:val="002223B7"/>
    <w:rsid w:val="0022306D"/>
    <w:rsid w:val="002235D1"/>
    <w:rsid w:val="002241EA"/>
    <w:rsid w:val="00224E31"/>
    <w:rsid w:val="00225205"/>
    <w:rsid w:val="00226E7B"/>
    <w:rsid w:val="00227C84"/>
    <w:rsid w:val="002302F6"/>
    <w:rsid w:val="0023049F"/>
    <w:rsid w:val="00230AC6"/>
    <w:rsid w:val="00231BEB"/>
    <w:rsid w:val="00232667"/>
    <w:rsid w:val="002342E0"/>
    <w:rsid w:val="00234BDD"/>
    <w:rsid w:val="00235F93"/>
    <w:rsid w:val="002363B9"/>
    <w:rsid w:val="00237BDB"/>
    <w:rsid w:val="0024024F"/>
    <w:rsid w:val="00241048"/>
    <w:rsid w:val="0024199D"/>
    <w:rsid w:val="00242608"/>
    <w:rsid w:val="00243F13"/>
    <w:rsid w:val="0024415E"/>
    <w:rsid w:val="0024441A"/>
    <w:rsid w:val="002444EB"/>
    <w:rsid w:val="00244965"/>
    <w:rsid w:val="002450BA"/>
    <w:rsid w:val="00245664"/>
    <w:rsid w:val="0024778E"/>
    <w:rsid w:val="00247B06"/>
    <w:rsid w:val="0025055E"/>
    <w:rsid w:val="00251681"/>
    <w:rsid w:val="00251691"/>
    <w:rsid w:val="00251713"/>
    <w:rsid w:val="00251A98"/>
    <w:rsid w:val="0025290C"/>
    <w:rsid w:val="002535A3"/>
    <w:rsid w:val="002536C1"/>
    <w:rsid w:val="00253DF4"/>
    <w:rsid w:val="0025424D"/>
    <w:rsid w:val="002549DC"/>
    <w:rsid w:val="0025517E"/>
    <w:rsid w:val="002551B7"/>
    <w:rsid w:val="002554C2"/>
    <w:rsid w:val="00255B2C"/>
    <w:rsid w:val="00256285"/>
    <w:rsid w:val="002566CE"/>
    <w:rsid w:val="002567CB"/>
    <w:rsid w:val="00257AB5"/>
    <w:rsid w:val="0026018B"/>
    <w:rsid w:val="0026041C"/>
    <w:rsid w:val="00260DAF"/>
    <w:rsid w:val="0026189B"/>
    <w:rsid w:val="002620F3"/>
    <w:rsid w:val="0026282A"/>
    <w:rsid w:val="00262E30"/>
    <w:rsid w:val="00263155"/>
    <w:rsid w:val="00263748"/>
    <w:rsid w:val="002639F4"/>
    <w:rsid w:val="00263A4C"/>
    <w:rsid w:val="00263D08"/>
    <w:rsid w:val="002642CA"/>
    <w:rsid w:val="00264636"/>
    <w:rsid w:val="00264822"/>
    <w:rsid w:val="00265DAB"/>
    <w:rsid w:val="00265EB9"/>
    <w:rsid w:val="00266143"/>
    <w:rsid w:val="00266608"/>
    <w:rsid w:val="002678AB"/>
    <w:rsid w:val="00267F73"/>
    <w:rsid w:val="00270332"/>
    <w:rsid w:val="0027187C"/>
    <w:rsid w:val="00272147"/>
    <w:rsid w:val="0027217E"/>
    <w:rsid w:val="002727EA"/>
    <w:rsid w:val="00272A8E"/>
    <w:rsid w:val="00273C15"/>
    <w:rsid w:val="002740A4"/>
    <w:rsid w:val="002758B9"/>
    <w:rsid w:val="00275DE5"/>
    <w:rsid w:val="002767D8"/>
    <w:rsid w:val="00276DA3"/>
    <w:rsid w:val="002771E6"/>
    <w:rsid w:val="00280138"/>
    <w:rsid w:val="002801CD"/>
    <w:rsid w:val="00280EC0"/>
    <w:rsid w:val="0028178B"/>
    <w:rsid w:val="00281794"/>
    <w:rsid w:val="00282867"/>
    <w:rsid w:val="00282E83"/>
    <w:rsid w:val="00283363"/>
    <w:rsid w:val="00283368"/>
    <w:rsid w:val="00283CD1"/>
    <w:rsid w:val="00284463"/>
    <w:rsid w:val="002844B6"/>
    <w:rsid w:val="00284DD0"/>
    <w:rsid w:val="0028544D"/>
    <w:rsid w:val="00286025"/>
    <w:rsid w:val="0028684B"/>
    <w:rsid w:val="00286AAD"/>
    <w:rsid w:val="00287249"/>
    <w:rsid w:val="002876C3"/>
    <w:rsid w:val="00287ADD"/>
    <w:rsid w:val="00291C20"/>
    <w:rsid w:val="00292503"/>
    <w:rsid w:val="0029310F"/>
    <w:rsid w:val="00294136"/>
    <w:rsid w:val="0029527C"/>
    <w:rsid w:val="00295C32"/>
    <w:rsid w:val="0029670D"/>
    <w:rsid w:val="00297560"/>
    <w:rsid w:val="002978A9"/>
    <w:rsid w:val="002A036E"/>
    <w:rsid w:val="002A05EB"/>
    <w:rsid w:val="002A0FD3"/>
    <w:rsid w:val="002A135F"/>
    <w:rsid w:val="002A13F8"/>
    <w:rsid w:val="002A185F"/>
    <w:rsid w:val="002A25A3"/>
    <w:rsid w:val="002A25CD"/>
    <w:rsid w:val="002A2772"/>
    <w:rsid w:val="002A2B12"/>
    <w:rsid w:val="002A33C3"/>
    <w:rsid w:val="002A35EE"/>
    <w:rsid w:val="002A39C6"/>
    <w:rsid w:val="002A3D9F"/>
    <w:rsid w:val="002A42A0"/>
    <w:rsid w:val="002A5038"/>
    <w:rsid w:val="002A52B1"/>
    <w:rsid w:val="002A5636"/>
    <w:rsid w:val="002A62E2"/>
    <w:rsid w:val="002A676A"/>
    <w:rsid w:val="002A6A43"/>
    <w:rsid w:val="002A74F2"/>
    <w:rsid w:val="002A7E95"/>
    <w:rsid w:val="002B05D0"/>
    <w:rsid w:val="002B076C"/>
    <w:rsid w:val="002B0FA3"/>
    <w:rsid w:val="002B115E"/>
    <w:rsid w:val="002B2112"/>
    <w:rsid w:val="002B35E3"/>
    <w:rsid w:val="002B3D85"/>
    <w:rsid w:val="002B436D"/>
    <w:rsid w:val="002B4704"/>
    <w:rsid w:val="002B4999"/>
    <w:rsid w:val="002B590B"/>
    <w:rsid w:val="002B5CDB"/>
    <w:rsid w:val="002B67C9"/>
    <w:rsid w:val="002B709C"/>
    <w:rsid w:val="002B722D"/>
    <w:rsid w:val="002B7EEB"/>
    <w:rsid w:val="002C0290"/>
    <w:rsid w:val="002C0C2B"/>
    <w:rsid w:val="002C15BA"/>
    <w:rsid w:val="002C2602"/>
    <w:rsid w:val="002C3BC0"/>
    <w:rsid w:val="002C53EE"/>
    <w:rsid w:val="002C58E4"/>
    <w:rsid w:val="002C6263"/>
    <w:rsid w:val="002C6473"/>
    <w:rsid w:val="002C66C4"/>
    <w:rsid w:val="002C677F"/>
    <w:rsid w:val="002C7A4E"/>
    <w:rsid w:val="002D0E7D"/>
    <w:rsid w:val="002D1121"/>
    <w:rsid w:val="002D1FF6"/>
    <w:rsid w:val="002D23B0"/>
    <w:rsid w:val="002D255A"/>
    <w:rsid w:val="002D29EA"/>
    <w:rsid w:val="002D349C"/>
    <w:rsid w:val="002D3582"/>
    <w:rsid w:val="002D3E5E"/>
    <w:rsid w:val="002D4EF8"/>
    <w:rsid w:val="002D5686"/>
    <w:rsid w:val="002D5B61"/>
    <w:rsid w:val="002D5BFA"/>
    <w:rsid w:val="002D68D1"/>
    <w:rsid w:val="002D730A"/>
    <w:rsid w:val="002E0D7E"/>
    <w:rsid w:val="002E1AA1"/>
    <w:rsid w:val="002E3FF2"/>
    <w:rsid w:val="002E4F2B"/>
    <w:rsid w:val="002E52A3"/>
    <w:rsid w:val="002E532E"/>
    <w:rsid w:val="002E60E8"/>
    <w:rsid w:val="002E6627"/>
    <w:rsid w:val="002E7490"/>
    <w:rsid w:val="002E7BA8"/>
    <w:rsid w:val="002E7DB3"/>
    <w:rsid w:val="002F00D1"/>
    <w:rsid w:val="002F06CE"/>
    <w:rsid w:val="002F19B6"/>
    <w:rsid w:val="002F2129"/>
    <w:rsid w:val="002F28EA"/>
    <w:rsid w:val="002F3CAC"/>
    <w:rsid w:val="002F4975"/>
    <w:rsid w:val="002F4C70"/>
    <w:rsid w:val="002F6B64"/>
    <w:rsid w:val="002F75FD"/>
    <w:rsid w:val="003000B2"/>
    <w:rsid w:val="00300305"/>
    <w:rsid w:val="0030056A"/>
    <w:rsid w:val="00300B86"/>
    <w:rsid w:val="00300BD4"/>
    <w:rsid w:val="00301F07"/>
    <w:rsid w:val="00301F31"/>
    <w:rsid w:val="00302043"/>
    <w:rsid w:val="00302BE1"/>
    <w:rsid w:val="00303622"/>
    <w:rsid w:val="00303849"/>
    <w:rsid w:val="00304502"/>
    <w:rsid w:val="00305FD2"/>
    <w:rsid w:val="00306C97"/>
    <w:rsid w:val="00307763"/>
    <w:rsid w:val="0031053A"/>
    <w:rsid w:val="00310EA6"/>
    <w:rsid w:val="00311989"/>
    <w:rsid w:val="00311B58"/>
    <w:rsid w:val="00313660"/>
    <w:rsid w:val="003144A4"/>
    <w:rsid w:val="003144AE"/>
    <w:rsid w:val="0031466E"/>
    <w:rsid w:val="00314920"/>
    <w:rsid w:val="00314921"/>
    <w:rsid w:val="0031543E"/>
    <w:rsid w:val="003155F8"/>
    <w:rsid w:val="003158ED"/>
    <w:rsid w:val="003159A7"/>
    <w:rsid w:val="00315B8E"/>
    <w:rsid w:val="00315C12"/>
    <w:rsid w:val="0031629F"/>
    <w:rsid w:val="003167CF"/>
    <w:rsid w:val="003168F8"/>
    <w:rsid w:val="00316D90"/>
    <w:rsid w:val="00317362"/>
    <w:rsid w:val="0031763C"/>
    <w:rsid w:val="0031772A"/>
    <w:rsid w:val="00317EE7"/>
    <w:rsid w:val="00320197"/>
    <w:rsid w:val="00320887"/>
    <w:rsid w:val="003208A9"/>
    <w:rsid w:val="00321700"/>
    <w:rsid w:val="00321F8F"/>
    <w:rsid w:val="0032236F"/>
    <w:rsid w:val="003248D8"/>
    <w:rsid w:val="003249F5"/>
    <w:rsid w:val="00324FE4"/>
    <w:rsid w:val="00325DA0"/>
    <w:rsid w:val="00326750"/>
    <w:rsid w:val="00327047"/>
    <w:rsid w:val="0032787C"/>
    <w:rsid w:val="00327FD9"/>
    <w:rsid w:val="0033012F"/>
    <w:rsid w:val="003303E1"/>
    <w:rsid w:val="00330746"/>
    <w:rsid w:val="00331126"/>
    <w:rsid w:val="00331164"/>
    <w:rsid w:val="0033142A"/>
    <w:rsid w:val="00331D3F"/>
    <w:rsid w:val="0033242A"/>
    <w:rsid w:val="003336C9"/>
    <w:rsid w:val="0033383A"/>
    <w:rsid w:val="0033423A"/>
    <w:rsid w:val="00334F0D"/>
    <w:rsid w:val="00335A47"/>
    <w:rsid w:val="00336BB7"/>
    <w:rsid w:val="003376C6"/>
    <w:rsid w:val="0033796F"/>
    <w:rsid w:val="00340BB6"/>
    <w:rsid w:val="00340ED6"/>
    <w:rsid w:val="0034129C"/>
    <w:rsid w:val="00342AAE"/>
    <w:rsid w:val="00342E45"/>
    <w:rsid w:val="00343350"/>
    <w:rsid w:val="00343550"/>
    <w:rsid w:val="00345122"/>
    <w:rsid w:val="00345A03"/>
    <w:rsid w:val="003460B1"/>
    <w:rsid w:val="00346357"/>
    <w:rsid w:val="003463A2"/>
    <w:rsid w:val="003464A0"/>
    <w:rsid w:val="003465B0"/>
    <w:rsid w:val="00346B84"/>
    <w:rsid w:val="00347094"/>
    <w:rsid w:val="003474BE"/>
    <w:rsid w:val="003478B1"/>
    <w:rsid w:val="00347D87"/>
    <w:rsid w:val="00350070"/>
    <w:rsid w:val="00350D66"/>
    <w:rsid w:val="0035136D"/>
    <w:rsid w:val="00351FB9"/>
    <w:rsid w:val="00353A38"/>
    <w:rsid w:val="00354A94"/>
    <w:rsid w:val="00354D1D"/>
    <w:rsid w:val="0035606E"/>
    <w:rsid w:val="003563BB"/>
    <w:rsid w:val="003578FC"/>
    <w:rsid w:val="00357FCE"/>
    <w:rsid w:val="00360224"/>
    <w:rsid w:val="00360243"/>
    <w:rsid w:val="0036173C"/>
    <w:rsid w:val="0036400E"/>
    <w:rsid w:val="00364C5F"/>
    <w:rsid w:val="00365052"/>
    <w:rsid w:val="003650C1"/>
    <w:rsid w:val="00365D2E"/>
    <w:rsid w:val="00366C08"/>
    <w:rsid w:val="003673A0"/>
    <w:rsid w:val="00370574"/>
    <w:rsid w:val="003711E1"/>
    <w:rsid w:val="003717EE"/>
    <w:rsid w:val="00371983"/>
    <w:rsid w:val="003721ED"/>
    <w:rsid w:val="003724A3"/>
    <w:rsid w:val="00372D99"/>
    <w:rsid w:val="00373654"/>
    <w:rsid w:val="00373AA6"/>
    <w:rsid w:val="00374214"/>
    <w:rsid w:val="0037580F"/>
    <w:rsid w:val="00375F88"/>
    <w:rsid w:val="00376E23"/>
    <w:rsid w:val="00377162"/>
    <w:rsid w:val="00377400"/>
    <w:rsid w:val="00377932"/>
    <w:rsid w:val="00377AF1"/>
    <w:rsid w:val="00377C26"/>
    <w:rsid w:val="00377C85"/>
    <w:rsid w:val="00380520"/>
    <w:rsid w:val="00381AFB"/>
    <w:rsid w:val="0038276F"/>
    <w:rsid w:val="003835CF"/>
    <w:rsid w:val="00383A58"/>
    <w:rsid w:val="00385178"/>
    <w:rsid w:val="003853E2"/>
    <w:rsid w:val="00385442"/>
    <w:rsid w:val="00385888"/>
    <w:rsid w:val="00386065"/>
    <w:rsid w:val="00386C7B"/>
    <w:rsid w:val="00386F64"/>
    <w:rsid w:val="00387CDC"/>
    <w:rsid w:val="00387EE6"/>
    <w:rsid w:val="00390C58"/>
    <w:rsid w:val="00391079"/>
    <w:rsid w:val="003911C4"/>
    <w:rsid w:val="003911E1"/>
    <w:rsid w:val="00391F57"/>
    <w:rsid w:val="0039256C"/>
    <w:rsid w:val="00392814"/>
    <w:rsid w:val="00393C07"/>
    <w:rsid w:val="0039406A"/>
    <w:rsid w:val="00394C37"/>
    <w:rsid w:val="00394FD8"/>
    <w:rsid w:val="00395D30"/>
    <w:rsid w:val="00396440"/>
    <w:rsid w:val="00396635"/>
    <w:rsid w:val="00396901"/>
    <w:rsid w:val="003975C2"/>
    <w:rsid w:val="003A04FD"/>
    <w:rsid w:val="003A0CD3"/>
    <w:rsid w:val="003A0EAE"/>
    <w:rsid w:val="003A1A0C"/>
    <w:rsid w:val="003A1F59"/>
    <w:rsid w:val="003A205F"/>
    <w:rsid w:val="003A23C6"/>
    <w:rsid w:val="003A2896"/>
    <w:rsid w:val="003A2C66"/>
    <w:rsid w:val="003A3249"/>
    <w:rsid w:val="003A32FA"/>
    <w:rsid w:val="003A3364"/>
    <w:rsid w:val="003A4321"/>
    <w:rsid w:val="003A486E"/>
    <w:rsid w:val="003A518A"/>
    <w:rsid w:val="003A57D8"/>
    <w:rsid w:val="003A6366"/>
    <w:rsid w:val="003A6794"/>
    <w:rsid w:val="003A69D7"/>
    <w:rsid w:val="003A6B50"/>
    <w:rsid w:val="003A7138"/>
    <w:rsid w:val="003A7F00"/>
    <w:rsid w:val="003A7F36"/>
    <w:rsid w:val="003B07AB"/>
    <w:rsid w:val="003B13BD"/>
    <w:rsid w:val="003B155F"/>
    <w:rsid w:val="003B2056"/>
    <w:rsid w:val="003B23C2"/>
    <w:rsid w:val="003B2D8E"/>
    <w:rsid w:val="003B48DC"/>
    <w:rsid w:val="003B4C26"/>
    <w:rsid w:val="003B5335"/>
    <w:rsid w:val="003B550C"/>
    <w:rsid w:val="003B68AA"/>
    <w:rsid w:val="003B6AB9"/>
    <w:rsid w:val="003B79E4"/>
    <w:rsid w:val="003C0F13"/>
    <w:rsid w:val="003C1777"/>
    <w:rsid w:val="003C17C9"/>
    <w:rsid w:val="003C1A82"/>
    <w:rsid w:val="003C1C18"/>
    <w:rsid w:val="003C4BFC"/>
    <w:rsid w:val="003C5188"/>
    <w:rsid w:val="003C52A0"/>
    <w:rsid w:val="003C53B4"/>
    <w:rsid w:val="003C54AC"/>
    <w:rsid w:val="003C5549"/>
    <w:rsid w:val="003C55D3"/>
    <w:rsid w:val="003C5E29"/>
    <w:rsid w:val="003C66F0"/>
    <w:rsid w:val="003C691F"/>
    <w:rsid w:val="003C7157"/>
    <w:rsid w:val="003D09B0"/>
    <w:rsid w:val="003D12BB"/>
    <w:rsid w:val="003D12C4"/>
    <w:rsid w:val="003D1408"/>
    <w:rsid w:val="003D1618"/>
    <w:rsid w:val="003D1962"/>
    <w:rsid w:val="003D1A76"/>
    <w:rsid w:val="003D1F40"/>
    <w:rsid w:val="003D2966"/>
    <w:rsid w:val="003D310F"/>
    <w:rsid w:val="003D32BA"/>
    <w:rsid w:val="003D3301"/>
    <w:rsid w:val="003D37DE"/>
    <w:rsid w:val="003D3A7D"/>
    <w:rsid w:val="003D3F98"/>
    <w:rsid w:val="003D511F"/>
    <w:rsid w:val="003D5BAD"/>
    <w:rsid w:val="003D5DAD"/>
    <w:rsid w:val="003D60C4"/>
    <w:rsid w:val="003D6A84"/>
    <w:rsid w:val="003D7163"/>
    <w:rsid w:val="003D725C"/>
    <w:rsid w:val="003D75C8"/>
    <w:rsid w:val="003E0888"/>
    <w:rsid w:val="003E1292"/>
    <w:rsid w:val="003E1C3D"/>
    <w:rsid w:val="003E21C8"/>
    <w:rsid w:val="003E2CE4"/>
    <w:rsid w:val="003E4EEC"/>
    <w:rsid w:val="003E56AE"/>
    <w:rsid w:val="003E61EE"/>
    <w:rsid w:val="003E70C4"/>
    <w:rsid w:val="003E722C"/>
    <w:rsid w:val="003E7A88"/>
    <w:rsid w:val="003E7B6F"/>
    <w:rsid w:val="003F001C"/>
    <w:rsid w:val="003F019D"/>
    <w:rsid w:val="003F0285"/>
    <w:rsid w:val="003F0CF4"/>
    <w:rsid w:val="003F1184"/>
    <w:rsid w:val="003F127A"/>
    <w:rsid w:val="003F20AA"/>
    <w:rsid w:val="003F2402"/>
    <w:rsid w:val="003F2B04"/>
    <w:rsid w:val="003F2FF2"/>
    <w:rsid w:val="003F3A75"/>
    <w:rsid w:val="003F45DC"/>
    <w:rsid w:val="003F4B9C"/>
    <w:rsid w:val="003F500E"/>
    <w:rsid w:val="003F653A"/>
    <w:rsid w:val="00400547"/>
    <w:rsid w:val="00400630"/>
    <w:rsid w:val="00400DFF"/>
    <w:rsid w:val="00402504"/>
    <w:rsid w:val="00402958"/>
    <w:rsid w:val="00402BF8"/>
    <w:rsid w:val="00402CCD"/>
    <w:rsid w:val="004031D0"/>
    <w:rsid w:val="004037CD"/>
    <w:rsid w:val="0040473E"/>
    <w:rsid w:val="00406069"/>
    <w:rsid w:val="004068C8"/>
    <w:rsid w:val="00406EDF"/>
    <w:rsid w:val="00410D36"/>
    <w:rsid w:val="004119B5"/>
    <w:rsid w:val="0041220F"/>
    <w:rsid w:val="004123A9"/>
    <w:rsid w:val="00412F10"/>
    <w:rsid w:val="00413575"/>
    <w:rsid w:val="0041394D"/>
    <w:rsid w:val="004142B9"/>
    <w:rsid w:val="004147B3"/>
    <w:rsid w:val="00415CD1"/>
    <w:rsid w:val="00415FA4"/>
    <w:rsid w:val="00416454"/>
    <w:rsid w:val="004169D7"/>
    <w:rsid w:val="00416AA6"/>
    <w:rsid w:val="00416F60"/>
    <w:rsid w:val="004172CF"/>
    <w:rsid w:val="004175B5"/>
    <w:rsid w:val="004177BA"/>
    <w:rsid w:val="00417A57"/>
    <w:rsid w:val="00417B9E"/>
    <w:rsid w:val="004218B4"/>
    <w:rsid w:val="00421BEA"/>
    <w:rsid w:val="00421C4A"/>
    <w:rsid w:val="00422A7A"/>
    <w:rsid w:val="00422EC8"/>
    <w:rsid w:val="00423187"/>
    <w:rsid w:val="00423396"/>
    <w:rsid w:val="004239FB"/>
    <w:rsid w:val="004241EA"/>
    <w:rsid w:val="00424255"/>
    <w:rsid w:val="0042444B"/>
    <w:rsid w:val="00425D03"/>
    <w:rsid w:val="004262DB"/>
    <w:rsid w:val="00426B15"/>
    <w:rsid w:val="00427912"/>
    <w:rsid w:val="00427DD3"/>
    <w:rsid w:val="00431F34"/>
    <w:rsid w:val="004326C5"/>
    <w:rsid w:val="004327DA"/>
    <w:rsid w:val="00432C95"/>
    <w:rsid w:val="00432D04"/>
    <w:rsid w:val="00433665"/>
    <w:rsid w:val="00433FEB"/>
    <w:rsid w:val="00434D83"/>
    <w:rsid w:val="00434E95"/>
    <w:rsid w:val="00436C4B"/>
    <w:rsid w:val="00436FEE"/>
    <w:rsid w:val="004374DB"/>
    <w:rsid w:val="0043759F"/>
    <w:rsid w:val="00437B7A"/>
    <w:rsid w:val="004408E4"/>
    <w:rsid w:val="004413E9"/>
    <w:rsid w:val="004414D9"/>
    <w:rsid w:val="00441664"/>
    <w:rsid w:val="004424D0"/>
    <w:rsid w:val="00442873"/>
    <w:rsid w:val="00442A83"/>
    <w:rsid w:val="00443420"/>
    <w:rsid w:val="004436B1"/>
    <w:rsid w:val="00444802"/>
    <w:rsid w:val="00445928"/>
    <w:rsid w:val="0044683D"/>
    <w:rsid w:val="00446902"/>
    <w:rsid w:val="00446C46"/>
    <w:rsid w:val="00446D36"/>
    <w:rsid w:val="0044765A"/>
    <w:rsid w:val="00447838"/>
    <w:rsid w:val="00447BF5"/>
    <w:rsid w:val="00450E89"/>
    <w:rsid w:val="004518D3"/>
    <w:rsid w:val="00451B9D"/>
    <w:rsid w:val="00451CD9"/>
    <w:rsid w:val="00452421"/>
    <w:rsid w:val="004535DF"/>
    <w:rsid w:val="00454069"/>
    <w:rsid w:val="004544B3"/>
    <w:rsid w:val="004548D5"/>
    <w:rsid w:val="00454DAC"/>
    <w:rsid w:val="00454DB7"/>
    <w:rsid w:val="0045526D"/>
    <w:rsid w:val="0045531C"/>
    <w:rsid w:val="004553E7"/>
    <w:rsid w:val="004555BE"/>
    <w:rsid w:val="00456565"/>
    <w:rsid w:val="00456C71"/>
    <w:rsid w:val="00457FA5"/>
    <w:rsid w:val="00460482"/>
    <w:rsid w:val="0046173A"/>
    <w:rsid w:val="00461D2D"/>
    <w:rsid w:val="00462313"/>
    <w:rsid w:val="00462BFB"/>
    <w:rsid w:val="00463AD5"/>
    <w:rsid w:val="00463BC9"/>
    <w:rsid w:val="00465C66"/>
    <w:rsid w:val="004664FF"/>
    <w:rsid w:val="0046702A"/>
    <w:rsid w:val="00467DC8"/>
    <w:rsid w:val="00467F91"/>
    <w:rsid w:val="004703FA"/>
    <w:rsid w:val="00470419"/>
    <w:rsid w:val="0047099F"/>
    <w:rsid w:val="00470BD5"/>
    <w:rsid w:val="00470D54"/>
    <w:rsid w:val="004710DC"/>
    <w:rsid w:val="0047302E"/>
    <w:rsid w:val="0047360D"/>
    <w:rsid w:val="0047382D"/>
    <w:rsid w:val="00473CFC"/>
    <w:rsid w:val="00474C5B"/>
    <w:rsid w:val="00474F1A"/>
    <w:rsid w:val="0047679D"/>
    <w:rsid w:val="00476AB9"/>
    <w:rsid w:val="00476F57"/>
    <w:rsid w:val="0047740B"/>
    <w:rsid w:val="00477C3A"/>
    <w:rsid w:val="00480F97"/>
    <w:rsid w:val="0048119F"/>
    <w:rsid w:val="004811C8"/>
    <w:rsid w:val="0048171D"/>
    <w:rsid w:val="00481A11"/>
    <w:rsid w:val="00481EE9"/>
    <w:rsid w:val="0048237B"/>
    <w:rsid w:val="004832F5"/>
    <w:rsid w:val="00483425"/>
    <w:rsid w:val="00484276"/>
    <w:rsid w:val="00484482"/>
    <w:rsid w:val="00485021"/>
    <w:rsid w:val="00486E6F"/>
    <w:rsid w:val="0048725A"/>
    <w:rsid w:val="00490054"/>
    <w:rsid w:val="004905F7"/>
    <w:rsid w:val="0049088A"/>
    <w:rsid w:val="004913D5"/>
    <w:rsid w:val="00491F04"/>
    <w:rsid w:val="0049201D"/>
    <w:rsid w:val="004924CE"/>
    <w:rsid w:val="0049394E"/>
    <w:rsid w:val="00493CCC"/>
    <w:rsid w:val="00494BDB"/>
    <w:rsid w:val="00494D6B"/>
    <w:rsid w:val="00495FA5"/>
    <w:rsid w:val="00497292"/>
    <w:rsid w:val="004973E7"/>
    <w:rsid w:val="004A02B1"/>
    <w:rsid w:val="004A02ED"/>
    <w:rsid w:val="004A031E"/>
    <w:rsid w:val="004A07C1"/>
    <w:rsid w:val="004A15AC"/>
    <w:rsid w:val="004A22EB"/>
    <w:rsid w:val="004A2D59"/>
    <w:rsid w:val="004A3E85"/>
    <w:rsid w:val="004A3EB3"/>
    <w:rsid w:val="004A4427"/>
    <w:rsid w:val="004A45BC"/>
    <w:rsid w:val="004A4AC8"/>
    <w:rsid w:val="004A53A9"/>
    <w:rsid w:val="004A55B4"/>
    <w:rsid w:val="004A567F"/>
    <w:rsid w:val="004A570C"/>
    <w:rsid w:val="004A593E"/>
    <w:rsid w:val="004A59F0"/>
    <w:rsid w:val="004A6876"/>
    <w:rsid w:val="004A6EF6"/>
    <w:rsid w:val="004A7DD7"/>
    <w:rsid w:val="004B10AC"/>
    <w:rsid w:val="004B11F7"/>
    <w:rsid w:val="004B1C5F"/>
    <w:rsid w:val="004B2A51"/>
    <w:rsid w:val="004B2B4A"/>
    <w:rsid w:val="004B2DF0"/>
    <w:rsid w:val="004B3267"/>
    <w:rsid w:val="004B3836"/>
    <w:rsid w:val="004B39A5"/>
    <w:rsid w:val="004B6114"/>
    <w:rsid w:val="004B6467"/>
    <w:rsid w:val="004B6CC9"/>
    <w:rsid w:val="004B74E5"/>
    <w:rsid w:val="004B78CA"/>
    <w:rsid w:val="004B7F62"/>
    <w:rsid w:val="004C1007"/>
    <w:rsid w:val="004C171A"/>
    <w:rsid w:val="004C1FD6"/>
    <w:rsid w:val="004C26F9"/>
    <w:rsid w:val="004C27BB"/>
    <w:rsid w:val="004C29EB"/>
    <w:rsid w:val="004C4471"/>
    <w:rsid w:val="004C459E"/>
    <w:rsid w:val="004C4D61"/>
    <w:rsid w:val="004C58D9"/>
    <w:rsid w:val="004C5A69"/>
    <w:rsid w:val="004C6821"/>
    <w:rsid w:val="004C6BBA"/>
    <w:rsid w:val="004D0372"/>
    <w:rsid w:val="004D1D36"/>
    <w:rsid w:val="004D2A95"/>
    <w:rsid w:val="004D318E"/>
    <w:rsid w:val="004D3EFF"/>
    <w:rsid w:val="004D43DE"/>
    <w:rsid w:val="004D5012"/>
    <w:rsid w:val="004D5E07"/>
    <w:rsid w:val="004D6413"/>
    <w:rsid w:val="004D669B"/>
    <w:rsid w:val="004E0298"/>
    <w:rsid w:val="004E0E31"/>
    <w:rsid w:val="004E108C"/>
    <w:rsid w:val="004E1376"/>
    <w:rsid w:val="004E31A9"/>
    <w:rsid w:val="004E4DD2"/>
    <w:rsid w:val="004E623A"/>
    <w:rsid w:val="004E6A97"/>
    <w:rsid w:val="004E6CEC"/>
    <w:rsid w:val="004E6FC0"/>
    <w:rsid w:val="004E763C"/>
    <w:rsid w:val="004F01D2"/>
    <w:rsid w:val="004F050C"/>
    <w:rsid w:val="004F1547"/>
    <w:rsid w:val="004F159C"/>
    <w:rsid w:val="004F1967"/>
    <w:rsid w:val="004F338C"/>
    <w:rsid w:val="004F35A9"/>
    <w:rsid w:val="004F3E8F"/>
    <w:rsid w:val="004F50F0"/>
    <w:rsid w:val="004F61DF"/>
    <w:rsid w:val="004F6A9F"/>
    <w:rsid w:val="004F7AC7"/>
    <w:rsid w:val="00501473"/>
    <w:rsid w:val="005014C0"/>
    <w:rsid w:val="005015E3"/>
    <w:rsid w:val="005016D7"/>
    <w:rsid w:val="0050214A"/>
    <w:rsid w:val="00503293"/>
    <w:rsid w:val="00503344"/>
    <w:rsid w:val="00503660"/>
    <w:rsid w:val="0050415A"/>
    <w:rsid w:val="00506285"/>
    <w:rsid w:val="0050685F"/>
    <w:rsid w:val="00506D16"/>
    <w:rsid w:val="00510040"/>
    <w:rsid w:val="0051013F"/>
    <w:rsid w:val="00510760"/>
    <w:rsid w:val="0051083B"/>
    <w:rsid w:val="00510F79"/>
    <w:rsid w:val="00511010"/>
    <w:rsid w:val="00511A15"/>
    <w:rsid w:val="00511E78"/>
    <w:rsid w:val="00512D30"/>
    <w:rsid w:val="00513E5B"/>
    <w:rsid w:val="00515637"/>
    <w:rsid w:val="00515A25"/>
    <w:rsid w:val="005176EE"/>
    <w:rsid w:val="00517AAB"/>
    <w:rsid w:val="00517C9D"/>
    <w:rsid w:val="00520E3F"/>
    <w:rsid w:val="00522269"/>
    <w:rsid w:val="005228D8"/>
    <w:rsid w:val="005248AE"/>
    <w:rsid w:val="00524AF8"/>
    <w:rsid w:val="0052520D"/>
    <w:rsid w:val="00525BA2"/>
    <w:rsid w:val="0052688F"/>
    <w:rsid w:val="005277ED"/>
    <w:rsid w:val="005278DA"/>
    <w:rsid w:val="00527C71"/>
    <w:rsid w:val="0053227B"/>
    <w:rsid w:val="005323BD"/>
    <w:rsid w:val="0053279D"/>
    <w:rsid w:val="00532802"/>
    <w:rsid w:val="005331EB"/>
    <w:rsid w:val="00533DC9"/>
    <w:rsid w:val="00536263"/>
    <w:rsid w:val="00536613"/>
    <w:rsid w:val="00536668"/>
    <w:rsid w:val="005373A7"/>
    <w:rsid w:val="00537904"/>
    <w:rsid w:val="005404ED"/>
    <w:rsid w:val="005405E7"/>
    <w:rsid w:val="005425F8"/>
    <w:rsid w:val="005432E5"/>
    <w:rsid w:val="00543846"/>
    <w:rsid w:val="005444A5"/>
    <w:rsid w:val="005445D4"/>
    <w:rsid w:val="005471EF"/>
    <w:rsid w:val="00550055"/>
    <w:rsid w:val="0055026C"/>
    <w:rsid w:val="00550827"/>
    <w:rsid w:val="00550A8A"/>
    <w:rsid w:val="005511A3"/>
    <w:rsid w:val="005513CA"/>
    <w:rsid w:val="0055244F"/>
    <w:rsid w:val="005524D0"/>
    <w:rsid w:val="00552B3D"/>
    <w:rsid w:val="00553751"/>
    <w:rsid w:val="005539B4"/>
    <w:rsid w:val="00553A04"/>
    <w:rsid w:val="005543D2"/>
    <w:rsid w:val="00554B8B"/>
    <w:rsid w:val="00555001"/>
    <w:rsid w:val="00555AD7"/>
    <w:rsid w:val="00555B29"/>
    <w:rsid w:val="0055611D"/>
    <w:rsid w:val="005561FD"/>
    <w:rsid w:val="00557561"/>
    <w:rsid w:val="005600C8"/>
    <w:rsid w:val="00560141"/>
    <w:rsid w:val="00560575"/>
    <w:rsid w:val="00560C46"/>
    <w:rsid w:val="00560D89"/>
    <w:rsid w:val="0056111D"/>
    <w:rsid w:val="005629DC"/>
    <w:rsid w:val="005629FA"/>
    <w:rsid w:val="00563630"/>
    <w:rsid w:val="00563A60"/>
    <w:rsid w:val="00565138"/>
    <w:rsid w:val="00565525"/>
    <w:rsid w:val="0056610D"/>
    <w:rsid w:val="00566BCD"/>
    <w:rsid w:val="0056799F"/>
    <w:rsid w:val="00567FEF"/>
    <w:rsid w:val="00570007"/>
    <w:rsid w:val="0057000A"/>
    <w:rsid w:val="00570446"/>
    <w:rsid w:val="00570DD2"/>
    <w:rsid w:val="00570DD5"/>
    <w:rsid w:val="005712BD"/>
    <w:rsid w:val="00571A61"/>
    <w:rsid w:val="00571EDA"/>
    <w:rsid w:val="005720D5"/>
    <w:rsid w:val="00576A5F"/>
    <w:rsid w:val="00577265"/>
    <w:rsid w:val="00577A0E"/>
    <w:rsid w:val="005804C3"/>
    <w:rsid w:val="00580596"/>
    <w:rsid w:val="005807BF"/>
    <w:rsid w:val="005811F2"/>
    <w:rsid w:val="005814B8"/>
    <w:rsid w:val="005815FC"/>
    <w:rsid w:val="00581709"/>
    <w:rsid w:val="00581FB1"/>
    <w:rsid w:val="005826C3"/>
    <w:rsid w:val="00583130"/>
    <w:rsid w:val="005853D5"/>
    <w:rsid w:val="00586027"/>
    <w:rsid w:val="0058673A"/>
    <w:rsid w:val="0058679B"/>
    <w:rsid w:val="00586C2D"/>
    <w:rsid w:val="00586F0D"/>
    <w:rsid w:val="0058776B"/>
    <w:rsid w:val="00587C5F"/>
    <w:rsid w:val="00587E4C"/>
    <w:rsid w:val="00590397"/>
    <w:rsid w:val="00590521"/>
    <w:rsid w:val="005912C1"/>
    <w:rsid w:val="00591929"/>
    <w:rsid w:val="0059286E"/>
    <w:rsid w:val="00592D7C"/>
    <w:rsid w:val="00593202"/>
    <w:rsid w:val="0059335B"/>
    <w:rsid w:val="00593426"/>
    <w:rsid w:val="005936EB"/>
    <w:rsid w:val="00594C62"/>
    <w:rsid w:val="00595161"/>
    <w:rsid w:val="00595C0C"/>
    <w:rsid w:val="00596B0F"/>
    <w:rsid w:val="00597FC7"/>
    <w:rsid w:val="005A0691"/>
    <w:rsid w:val="005A09F6"/>
    <w:rsid w:val="005A1197"/>
    <w:rsid w:val="005A2927"/>
    <w:rsid w:val="005A2DAD"/>
    <w:rsid w:val="005A3613"/>
    <w:rsid w:val="005A404C"/>
    <w:rsid w:val="005A4C13"/>
    <w:rsid w:val="005A51C9"/>
    <w:rsid w:val="005A5AA3"/>
    <w:rsid w:val="005A5FCB"/>
    <w:rsid w:val="005A61BC"/>
    <w:rsid w:val="005A6A8F"/>
    <w:rsid w:val="005A7A70"/>
    <w:rsid w:val="005B0263"/>
    <w:rsid w:val="005B09DF"/>
    <w:rsid w:val="005B228C"/>
    <w:rsid w:val="005B33FB"/>
    <w:rsid w:val="005B3B88"/>
    <w:rsid w:val="005B4378"/>
    <w:rsid w:val="005B5AD1"/>
    <w:rsid w:val="005B5AEA"/>
    <w:rsid w:val="005B5F14"/>
    <w:rsid w:val="005B7052"/>
    <w:rsid w:val="005B7F61"/>
    <w:rsid w:val="005C033C"/>
    <w:rsid w:val="005C0ADD"/>
    <w:rsid w:val="005C176B"/>
    <w:rsid w:val="005C21F4"/>
    <w:rsid w:val="005C2FC0"/>
    <w:rsid w:val="005C30C7"/>
    <w:rsid w:val="005C3D3E"/>
    <w:rsid w:val="005C3ED9"/>
    <w:rsid w:val="005C409F"/>
    <w:rsid w:val="005C4219"/>
    <w:rsid w:val="005C43AA"/>
    <w:rsid w:val="005C5A0D"/>
    <w:rsid w:val="005C5D22"/>
    <w:rsid w:val="005C5DBB"/>
    <w:rsid w:val="005C5E46"/>
    <w:rsid w:val="005C7D63"/>
    <w:rsid w:val="005D0148"/>
    <w:rsid w:val="005D05D1"/>
    <w:rsid w:val="005D0991"/>
    <w:rsid w:val="005D132D"/>
    <w:rsid w:val="005D144E"/>
    <w:rsid w:val="005D2475"/>
    <w:rsid w:val="005D28CE"/>
    <w:rsid w:val="005D2C45"/>
    <w:rsid w:val="005D3037"/>
    <w:rsid w:val="005D332B"/>
    <w:rsid w:val="005D370B"/>
    <w:rsid w:val="005D4881"/>
    <w:rsid w:val="005D4A1A"/>
    <w:rsid w:val="005D4A7E"/>
    <w:rsid w:val="005D5FA1"/>
    <w:rsid w:val="005D6278"/>
    <w:rsid w:val="005D62B3"/>
    <w:rsid w:val="005D66FB"/>
    <w:rsid w:val="005D6B9A"/>
    <w:rsid w:val="005D7551"/>
    <w:rsid w:val="005D7BF9"/>
    <w:rsid w:val="005D7E62"/>
    <w:rsid w:val="005E0307"/>
    <w:rsid w:val="005E0521"/>
    <w:rsid w:val="005E22C0"/>
    <w:rsid w:val="005E25D5"/>
    <w:rsid w:val="005E2C2E"/>
    <w:rsid w:val="005E3B6B"/>
    <w:rsid w:val="005E4147"/>
    <w:rsid w:val="005E4643"/>
    <w:rsid w:val="005E4D8C"/>
    <w:rsid w:val="005E5C07"/>
    <w:rsid w:val="005E64C8"/>
    <w:rsid w:val="005E6F8E"/>
    <w:rsid w:val="005F08B7"/>
    <w:rsid w:val="005F10EB"/>
    <w:rsid w:val="005F139E"/>
    <w:rsid w:val="005F1C8D"/>
    <w:rsid w:val="005F1CEB"/>
    <w:rsid w:val="005F2BBD"/>
    <w:rsid w:val="005F39FE"/>
    <w:rsid w:val="005F403B"/>
    <w:rsid w:val="005F5007"/>
    <w:rsid w:val="005F5205"/>
    <w:rsid w:val="005F5B37"/>
    <w:rsid w:val="005F602B"/>
    <w:rsid w:val="005F66CB"/>
    <w:rsid w:val="005F7E4A"/>
    <w:rsid w:val="00600700"/>
    <w:rsid w:val="00600A21"/>
    <w:rsid w:val="00601570"/>
    <w:rsid w:val="0060208C"/>
    <w:rsid w:val="00602276"/>
    <w:rsid w:val="006028E4"/>
    <w:rsid w:val="00602C13"/>
    <w:rsid w:val="00603182"/>
    <w:rsid w:val="006034A6"/>
    <w:rsid w:val="00603CE9"/>
    <w:rsid w:val="006051C8"/>
    <w:rsid w:val="00605C78"/>
    <w:rsid w:val="006066BF"/>
    <w:rsid w:val="00606A1F"/>
    <w:rsid w:val="00606B78"/>
    <w:rsid w:val="00606C09"/>
    <w:rsid w:val="00607392"/>
    <w:rsid w:val="006075C0"/>
    <w:rsid w:val="00607C1D"/>
    <w:rsid w:val="00607C1E"/>
    <w:rsid w:val="00610D92"/>
    <w:rsid w:val="00610E12"/>
    <w:rsid w:val="006115B5"/>
    <w:rsid w:val="00611623"/>
    <w:rsid w:val="00611E56"/>
    <w:rsid w:val="0061242C"/>
    <w:rsid w:val="0061381E"/>
    <w:rsid w:val="0061389B"/>
    <w:rsid w:val="00613FB2"/>
    <w:rsid w:val="0061410D"/>
    <w:rsid w:val="006167DB"/>
    <w:rsid w:val="00616E2B"/>
    <w:rsid w:val="006174C6"/>
    <w:rsid w:val="00617B77"/>
    <w:rsid w:val="00617EE1"/>
    <w:rsid w:val="006204FB"/>
    <w:rsid w:val="00620ABA"/>
    <w:rsid w:val="00621634"/>
    <w:rsid w:val="006219EF"/>
    <w:rsid w:val="00621A64"/>
    <w:rsid w:val="00622481"/>
    <w:rsid w:val="006230A9"/>
    <w:rsid w:val="00623223"/>
    <w:rsid w:val="006236E5"/>
    <w:rsid w:val="00624EA9"/>
    <w:rsid w:val="00624F7F"/>
    <w:rsid w:val="006250F9"/>
    <w:rsid w:val="00627A97"/>
    <w:rsid w:val="00627E08"/>
    <w:rsid w:val="0063037D"/>
    <w:rsid w:val="006303A6"/>
    <w:rsid w:val="00630AFB"/>
    <w:rsid w:val="00630FF4"/>
    <w:rsid w:val="00632372"/>
    <w:rsid w:val="00632488"/>
    <w:rsid w:val="0063249A"/>
    <w:rsid w:val="0063272F"/>
    <w:rsid w:val="00632869"/>
    <w:rsid w:val="00632F3C"/>
    <w:rsid w:val="00633166"/>
    <w:rsid w:val="006334B6"/>
    <w:rsid w:val="00633591"/>
    <w:rsid w:val="00634245"/>
    <w:rsid w:val="00634E8D"/>
    <w:rsid w:val="006355F9"/>
    <w:rsid w:val="006359E8"/>
    <w:rsid w:val="00635A6D"/>
    <w:rsid w:val="00635FAE"/>
    <w:rsid w:val="00636F95"/>
    <w:rsid w:val="00637819"/>
    <w:rsid w:val="00637FC9"/>
    <w:rsid w:val="00640479"/>
    <w:rsid w:val="006407B7"/>
    <w:rsid w:val="00640DB0"/>
    <w:rsid w:val="00640E11"/>
    <w:rsid w:val="0064118F"/>
    <w:rsid w:val="00641D5F"/>
    <w:rsid w:val="0064270A"/>
    <w:rsid w:val="00643ED7"/>
    <w:rsid w:val="00645935"/>
    <w:rsid w:val="00646732"/>
    <w:rsid w:val="00646B20"/>
    <w:rsid w:val="00646BBC"/>
    <w:rsid w:val="006470EA"/>
    <w:rsid w:val="006478E2"/>
    <w:rsid w:val="00650957"/>
    <w:rsid w:val="00650F53"/>
    <w:rsid w:val="006515DD"/>
    <w:rsid w:val="00652BEE"/>
    <w:rsid w:val="00652FAE"/>
    <w:rsid w:val="00653296"/>
    <w:rsid w:val="006536F9"/>
    <w:rsid w:val="006539D9"/>
    <w:rsid w:val="00653A4E"/>
    <w:rsid w:val="00653B72"/>
    <w:rsid w:val="00654674"/>
    <w:rsid w:val="00654E3A"/>
    <w:rsid w:val="00657470"/>
    <w:rsid w:val="00657BD9"/>
    <w:rsid w:val="00657DED"/>
    <w:rsid w:val="00657FE6"/>
    <w:rsid w:val="00660078"/>
    <w:rsid w:val="006604EB"/>
    <w:rsid w:val="00660EEF"/>
    <w:rsid w:val="00661133"/>
    <w:rsid w:val="006613DE"/>
    <w:rsid w:val="00663C38"/>
    <w:rsid w:val="006641CF"/>
    <w:rsid w:val="00664812"/>
    <w:rsid w:val="00665104"/>
    <w:rsid w:val="00665968"/>
    <w:rsid w:val="00665F55"/>
    <w:rsid w:val="0066604E"/>
    <w:rsid w:val="006662D1"/>
    <w:rsid w:val="0066708F"/>
    <w:rsid w:val="00667640"/>
    <w:rsid w:val="00667DE9"/>
    <w:rsid w:val="006725BE"/>
    <w:rsid w:val="006744D7"/>
    <w:rsid w:val="00674C28"/>
    <w:rsid w:val="006764AC"/>
    <w:rsid w:val="00676AC9"/>
    <w:rsid w:val="00677C72"/>
    <w:rsid w:val="00677EE8"/>
    <w:rsid w:val="00680DAD"/>
    <w:rsid w:val="00681997"/>
    <w:rsid w:val="00682169"/>
    <w:rsid w:val="00682D20"/>
    <w:rsid w:val="006832AA"/>
    <w:rsid w:val="00683968"/>
    <w:rsid w:val="0068429E"/>
    <w:rsid w:val="006847A8"/>
    <w:rsid w:val="00684855"/>
    <w:rsid w:val="00684EA8"/>
    <w:rsid w:val="006850F4"/>
    <w:rsid w:val="00685F5A"/>
    <w:rsid w:val="0068623D"/>
    <w:rsid w:val="006863A4"/>
    <w:rsid w:val="006864FA"/>
    <w:rsid w:val="006865B3"/>
    <w:rsid w:val="00686669"/>
    <w:rsid w:val="0068671C"/>
    <w:rsid w:val="00686B13"/>
    <w:rsid w:val="00687B65"/>
    <w:rsid w:val="006904AA"/>
    <w:rsid w:val="00691212"/>
    <w:rsid w:val="006914A2"/>
    <w:rsid w:val="00691768"/>
    <w:rsid w:val="00691D8C"/>
    <w:rsid w:val="00691DDE"/>
    <w:rsid w:val="00692614"/>
    <w:rsid w:val="00692814"/>
    <w:rsid w:val="0069303E"/>
    <w:rsid w:val="00693553"/>
    <w:rsid w:val="006936BC"/>
    <w:rsid w:val="0069377F"/>
    <w:rsid w:val="006940DF"/>
    <w:rsid w:val="00694792"/>
    <w:rsid w:val="00695E6C"/>
    <w:rsid w:val="00696196"/>
    <w:rsid w:val="006968CB"/>
    <w:rsid w:val="00696B5D"/>
    <w:rsid w:val="00696E25"/>
    <w:rsid w:val="006A0012"/>
    <w:rsid w:val="006A100E"/>
    <w:rsid w:val="006A4261"/>
    <w:rsid w:val="006A47DB"/>
    <w:rsid w:val="006A50F8"/>
    <w:rsid w:val="006A5305"/>
    <w:rsid w:val="006A5A69"/>
    <w:rsid w:val="006A68A1"/>
    <w:rsid w:val="006A6A95"/>
    <w:rsid w:val="006A6E1C"/>
    <w:rsid w:val="006A7205"/>
    <w:rsid w:val="006B066C"/>
    <w:rsid w:val="006B0F7E"/>
    <w:rsid w:val="006B16FF"/>
    <w:rsid w:val="006B2B88"/>
    <w:rsid w:val="006B34D3"/>
    <w:rsid w:val="006B3685"/>
    <w:rsid w:val="006B41C9"/>
    <w:rsid w:val="006B483D"/>
    <w:rsid w:val="006B5AFC"/>
    <w:rsid w:val="006B5FD3"/>
    <w:rsid w:val="006B701C"/>
    <w:rsid w:val="006C03DA"/>
    <w:rsid w:val="006C1CA1"/>
    <w:rsid w:val="006C2DD8"/>
    <w:rsid w:val="006C2E9E"/>
    <w:rsid w:val="006C3FD2"/>
    <w:rsid w:val="006C4112"/>
    <w:rsid w:val="006C4C7A"/>
    <w:rsid w:val="006C5F6A"/>
    <w:rsid w:val="006C616B"/>
    <w:rsid w:val="006C61EF"/>
    <w:rsid w:val="006C6BB1"/>
    <w:rsid w:val="006C6D40"/>
    <w:rsid w:val="006C700A"/>
    <w:rsid w:val="006C7898"/>
    <w:rsid w:val="006D0551"/>
    <w:rsid w:val="006D1252"/>
    <w:rsid w:val="006D1686"/>
    <w:rsid w:val="006D1E8E"/>
    <w:rsid w:val="006D1F6D"/>
    <w:rsid w:val="006D249E"/>
    <w:rsid w:val="006D333B"/>
    <w:rsid w:val="006D3735"/>
    <w:rsid w:val="006D3989"/>
    <w:rsid w:val="006D3E5F"/>
    <w:rsid w:val="006D42A5"/>
    <w:rsid w:val="006D4F87"/>
    <w:rsid w:val="006D57BD"/>
    <w:rsid w:val="006D6422"/>
    <w:rsid w:val="006D6CC6"/>
    <w:rsid w:val="006D7917"/>
    <w:rsid w:val="006E0058"/>
    <w:rsid w:val="006E0200"/>
    <w:rsid w:val="006E0998"/>
    <w:rsid w:val="006E173B"/>
    <w:rsid w:val="006E1AF4"/>
    <w:rsid w:val="006E2552"/>
    <w:rsid w:val="006E2B3A"/>
    <w:rsid w:val="006E2C4A"/>
    <w:rsid w:val="006E3869"/>
    <w:rsid w:val="006E3A43"/>
    <w:rsid w:val="006E4816"/>
    <w:rsid w:val="006E4A05"/>
    <w:rsid w:val="006E4B64"/>
    <w:rsid w:val="006E4DB7"/>
    <w:rsid w:val="006E4F95"/>
    <w:rsid w:val="006E584E"/>
    <w:rsid w:val="006E63B5"/>
    <w:rsid w:val="006E6466"/>
    <w:rsid w:val="006F04A0"/>
    <w:rsid w:val="006F0DEC"/>
    <w:rsid w:val="006F148A"/>
    <w:rsid w:val="006F1B8D"/>
    <w:rsid w:val="006F1CAC"/>
    <w:rsid w:val="006F279E"/>
    <w:rsid w:val="006F2820"/>
    <w:rsid w:val="006F3E33"/>
    <w:rsid w:val="006F40B8"/>
    <w:rsid w:val="006F43C5"/>
    <w:rsid w:val="006F476E"/>
    <w:rsid w:val="006F4AF0"/>
    <w:rsid w:val="006F5509"/>
    <w:rsid w:val="006F5BDA"/>
    <w:rsid w:val="006F6275"/>
    <w:rsid w:val="006F6BA8"/>
    <w:rsid w:val="006F6C97"/>
    <w:rsid w:val="006F7C8A"/>
    <w:rsid w:val="00700B08"/>
    <w:rsid w:val="00700E2C"/>
    <w:rsid w:val="0070161F"/>
    <w:rsid w:val="00702771"/>
    <w:rsid w:val="00704FEF"/>
    <w:rsid w:val="00706DAA"/>
    <w:rsid w:val="00707680"/>
    <w:rsid w:val="00707AA6"/>
    <w:rsid w:val="007106DE"/>
    <w:rsid w:val="0071100D"/>
    <w:rsid w:val="00712049"/>
    <w:rsid w:val="007122E8"/>
    <w:rsid w:val="007123D2"/>
    <w:rsid w:val="0071297E"/>
    <w:rsid w:val="00712A7E"/>
    <w:rsid w:val="00713126"/>
    <w:rsid w:val="00713677"/>
    <w:rsid w:val="00713896"/>
    <w:rsid w:val="00714172"/>
    <w:rsid w:val="007143E8"/>
    <w:rsid w:val="00714CCA"/>
    <w:rsid w:val="007154A9"/>
    <w:rsid w:val="007160E6"/>
    <w:rsid w:val="007167C9"/>
    <w:rsid w:val="00716CF6"/>
    <w:rsid w:val="007172CF"/>
    <w:rsid w:val="00721069"/>
    <w:rsid w:val="007215F5"/>
    <w:rsid w:val="0072228A"/>
    <w:rsid w:val="00722B64"/>
    <w:rsid w:val="0072507F"/>
    <w:rsid w:val="00726090"/>
    <w:rsid w:val="007265CA"/>
    <w:rsid w:val="00726854"/>
    <w:rsid w:val="00726AC3"/>
    <w:rsid w:val="0072711C"/>
    <w:rsid w:val="0072716D"/>
    <w:rsid w:val="00727459"/>
    <w:rsid w:val="0073011C"/>
    <w:rsid w:val="007327AA"/>
    <w:rsid w:val="0073400A"/>
    <w:rsid w:val="0073401F"/>
    <w:rsid w:val="0073420B"/>
    <w:rsid w:val="007342E2"/>
    <w:rsid w:val="007346B0"/>
    <w:rsid w:val="007348BF"/>
    <w:rsid w:val="007351D8"/>
    <w:rsid w:val="0073560B"/>
    <w:rsid w:val="00735D79"/>
    <w:rsid w:val="00736128"/>
    <w:rsid w:val="00736D1D"/>
    <w:rsid w:val="00736E95"/>
    <w:rsid w:val="007370C5"/>
    <w:rsid w:val="00737508"/>
    <w:rsid w:val="00737C37"/>
    <w:rsid w:val="00737E8A"/>
    <w:rsid w:val="007408E9"/>
    <w:rsid w:val="00740A4F"/>
    <w:rsid w:val="00741343"/>
    <w:rsid w:val="007420D9"/>
    <w:rsid w:val="007432AD"/>
    <w:rsid w:val="0074343A"/>
    <w:rsid w:val="007436E4"/>
    <w:rsid w:val="007437A4"/>
    <w:rsid w:val="00743978"/>
    <w:rsid w:val="00743DFB"/>
    <w:rsid w:val="007449D2"/>
    <w:rsid w:val="007451A1"/>
    <w:rsid w:val="00745F9C"/>
    <w:rsid w:val="0074653B"/>
    <w:rsid w:val="0074655F"/>
    <w:rsid w:val="00746BD6"/>
    <w:rsid w:val="00746CF8"/>
    <w:rsid w:val="00746D28"/>
    <w:rsid w:val="007473F9"/>
    <w:rsid w:val="00750312"/>
    <w:rsid w:val="00750B0A"/>
    <w:rsid w:val="00751050"/>
    <w:rsid w:val="00751D57"/>
    <w:rsid w:val="00752EB4"/>
    <w:rsid w:val="00753388"/>
    <w:rsid w:val="007534EB"/>
    <w:rsid w:val="007535C4"/>
    <w:rsid w:val="00755A08"/>
    <w:rsid w:val="00755B5B"/>
    <w:rsid w:val="0075633C"/>
    <w:rsid w:val="0075643B"/>
    <w:rsid w:val="0075696C"/>
    <w:rsid w:val="00756A56"/>
    <w:rsid w:val="00756C90"/>
    <w:rsid w:val="0075701F"/>
    <w:rsid w:val="007575AF"/>
    <w:rsid w:val="00757F81"/>
    <w:rsid w:val="007604CA"/>
    <w:rsid w:val="007605F4"/>
    <w:rsid w:val="007606A3"/>
    <w:rsid w:val="0076071D"/>
    <w:rsid w:val="00760BB7"/>
    <w:rsid w:val="00760FA8"/>
    <w:rsid w:val="007613FA"/>
    <w:rsid w:val="0076245E"/>
    <w:rsid w:val="007627BE"/>
    <w:rsid w:val="00762C4F"/>
    <w:rsid w:val="007638E5"/>
    <w:rsid w:val="00763A25"/>
    <w:rsid w:val="00763F77"/>
    <w:rsid w:val="0076477F"/>
    <w:rsid w:val="007647E0"/>
    <w:rsid w:val="00764C3E"/>
    <w:rsid w:val="00764D9C"/>
    <w:rsid w:val="00764F4F"/>
    <w:rsid w:val="007657FC"/>
    <w:rsid w:val="00767A80"/>
    <w:rsid w:val="00767CB6"/>
    <w:rsid w:val="00770C53"/>
    <w:rsid w:val="00771868"/>
    <w:rsid w:val="00771E80"/>
    <w:rsid w:val="007724BA"/>
    <w:rsid w:val="00772CF3"/>
    <w:rsid w:val="00772D28"/>
    <w:rsid w:val="00772F87"/>
    <w:rsid w:val="0077438D"/>
    <w:rsid w:val="00774DB0"/>
    <w:rsid w:val="00774FA6"/>
    <w:rsid w:val="0077570D"/>
    <w:rsid w:val="007757F5"/>
    <w:rsid w:val="007760FA"/>
    <w:rsid w:val="00777138"/>
    <w:rsid w:val="00777C38"/>
    <w:rsid w:val="0078045A"/>
    <w:rsid w:val="007813FA"/>
    <w:rsid w:val="00782565"/>
    <w:rsid w:val="00782DA9"/>
    <w:rsid w:val="0078343D"/>
    <w:rsid w:val="00783E54"/>
    <w:rsid w:val="007849D3"/>
    <w:rsid w:val="007853A7"/>
    <w:rsid w:val="0078613F"/>
    <w:rsid w:val="007865C1"/>
    <w:rsid w:val="00787E4D"/>
    <w:rsid w:val="0079016F"/>
    <w:rsid w:val="00790CA6"/>
    <w:rsid w:val="007917DC"/>
    <w:rsid w:val="00791D51"/>
    <w:rsid w:val="007920C3"/>
    <w:rsid w:val="00792334"/>
    <w:rsid w:val="00792A07"/>
    <w:rsid w:val="00792A2B"/>
    <w:rsid w:val="00792BC7"/>
    <w:rsid w:val="00793259"/>
    <w:rsid w:val="00793310"/>
    <w:rsid w:val="00793A14"/>
    <w:rsid w:val="00793C7F"/>
    <w:rsid w:val="00794845"/>
    <w:rsid w:val="00795064"/>
    <w:rsid w:val="00795698"/>
    <w:rsid w:val="007958C8"/>
    <w:rsid w:val="00796A8F"/>
    <w:rsid w:val="00796B4B"/>
    <w:rsid w:val="00797314"/>
    <w:rsid w:val="0079798E"/>
    <w:rsid w:val="00797EC2"/>
    <w:rsid w:val="00797F98"/>
    <w:rsid w:val="007A043A"/>
    <w:rsid w:val="007A1BDE"/>
    <w:rsid w:val="007A29C2"/>
    <w:rsid w:val="007A2A51"/>
    <w:rsid w:val="007A34F6"/>
    <w:rsid w:val="007A4438"/>
    <w:rsid w:val="007A5A43"/>
    <w:rsid w:val="007A68C4"/>
    <w:rsid w:val="007A696F"/>
    <w:rsid w:val="007A7ACF"/>
    <w:rsid w:val="007A7D1E"/>
    <w:rsid w:val="007A7F5D"/>
    <w:rsid w:val="007B126A"/>
    <w:rsid w:val="007B1595"/>
    <w:rsid w:val="007B18AE"/>
    <w:rsid w:val="007B279C"/>
    <w:rsid w:val="007B2A76"/>
    <w:rsid w:val="007B2CFF"/>
    <w:rsid w:val="007B3052"/>
    <w:rsid w:val="007B363E"/>
    <w:rsid w:val="007B38EA"/>
    <w:rsid w:val="007B3D01"/>
    <w:rsid w:val="007B4B8F"/>
    <w:rsid w:val="007B4DC1"/>
    <w:rsid w:val="007B54E4"/>
    <w:rsid w:val="007B5698"/>
    <w:rsid w:val="007B59C3"/>
    <w:rsid w:val="007B66A5"/>
    <w:rsid w:val="007C092A"/>
    <w:rsid w:val="007C09F5"/>
    <w:rsid w:val="007C1BE9"/>
    <w:rsid w:val="007C2425"/>
    <w:rsid w:val="007C2E98"/>
    <w:rsid w:val="007C2EA5"/>
    <w:rsid w:val="007C3CF4"/>
    <w:rsid w:val="007C4B73"/>
    <w:rsid w:val="007C50FC"/>
    <w:rsid w:val="007C6332"/>
    <w:rsid w:val="007C6674"/>
    <w:rsid w:val="007C6F43"/>
    <w:rsid w:val="007D16CB"/>
    <w:rsid w:val="007D1757"/>
    <w:rsid w:val="007D18F4"/>
    <w:rsid w:val="007D1978"/>
    <w:rsid w:val="007D1E9F"/>
    <w:rsid w:val="007D2422"/>
    <w:rsid w:val="007D2B65"/>
    <w:rsid w:val="007D2DCA"/>
    <w:rsid w:val="007D3363"/>
    <w:rsid w:val="007D3E9F"/>
    <w:rsid w:val="007D4025"/>
    <w:rsid w:val="007D411E"/>
    <w:rsid w:val="007D442E"/>
    <w:rsid w:val="007D4708"/>
    <w:rsid w:val="007D4999"/>
    <w:rsid w:val="007D58BB"/>
    <w:rsid w:val="007D751A"/>
    <w:rsid w:val="007D7C98"/>
    <w:rsid w:val="007D7DB3"/>
    <w:rsid w:val="007D7E98"/>
    <w:rsid w:val="007E0EB7"/>
    <w:rsid w:val="007E174E"/>
    <w:rsid w:val="007E1E47"/>
    <w:rsid w:val="007E29D8"/>
    <w:rsid w:val="007E3A53"/>
    <w:rsid w:val="007E3D63"/>
    <w:rsid w:val="007E4756"/>
    <w:rsid w:val="007E478B"/>
    <w:rsid w:val="007E5FA5"/>
    <w:rsid w:val="007E64A9"/>
    <w:rsid w:val="007E76C0"/>
    <w:rsid w:val="007E77F7"/>
    <w:rsid w:val="007E7D25"/>
    <w:rsid w:val="007F04C4"/>
    <w:rsid w:val="007F1769"/>
    <w:rsid w:val="007F3174"/>
    <w:rsid w:val="007F3CEE"/>
    <w:rsid w:val="007F435A"/>
    <w:rsid w:val="007F531D"/>
    <w:rsid w:val="007F53C2"/>
    <w:rsid w:val="007F592A"/>
    <w:rsid w:val="007F5B58"/>
    <w:rsid w:val="007F5CF5"/>
    <w:rsid w:val="007F5E40"/>
    <w:rsid w:val="007F650E"/>
    <w:rsid w:val="007F72CB"/>
    <w:rsid w:val="007F74E3"/>
    <w:rsid w:val="007F7818"/>
    <w:rsid w:val="007F7951"/>
    <w:rsid w:val="00800D89"/>
    <w:rsid w:val="00801509"/>
    <w:rsid w:val="008016B6"/>
    <w:rsid w:val="00801D0D"/>
    <w:rsid w:val="00802481"/>
    <w:rsid w:val="0080282B"/>
    <w:rsid w:val="00802AA4"/>
    <w:rsid w:val="008033E2"/>
    <w:rsid w:val="00803C64"/>
    <w:rsid w:val="0080416E"/>
    <w:rsid w:val="00804AD0"/>
    <w:rsid w:val="00804F4F"/>
    <w:rsid w:val="008056F6"/>
    <w:rsid w:val="00805CEC"/>
    <w:rsid w:val="00805F0B"/>
    <w:rsid w:val="00806435"/>
    <w:rsid w:val="00806E52"/>
    <w:rsid w:val="008073C1"/>
    <w:rsid w:val="0080750C"/>
    <w:rsid w:val="008078EC"/>
    <w:rsid w:val="00807BA2"/>
    <w:rsid w:val="00811374"/>
    <w:rsid w:val="00811A20"/>
    <w:rsid w:val="00812C84"/>
    <w:rsid w:val="00813DDC"/>
    <w:rsid w:val="008140BD"/>
    <w:rsid w:val="00814154"/>
    <w:rsid w:val="00814931"/>
    <w:rsid w:val="00814D75"/>
    <w:rsid w:val="00814DCB"/>
    <w:rsid w:val="0081562A"/>
    <w:rsid w:val="00815A4A"/>
    <w:rsid w:val="00815BB9"/>
    <w:rsid w:val="0081750A"/>
    <w:rsid w:val="00817772"/>
    <w:rsid w:val="008178E1"/>
    <w:rsid w:val="0082000F"/>
    <w:rsid w:val="008207E3"/>
    <w:rsid w:val="00820B25"/>
    <w:rsid w:val="00820D24"/>
    <w:rsid w:val="00821CCB"/>
    <w:rsid w:val="0082215B"/>
    <w:rsid w:val="00822CE4"/>
    <w:rsid w:val="00824209"/>
    <w:rsid w:val="008243CB"/>
    <w:rsid w:val="008247CC"/>
    <w:rsid w:val="008248AD"/>
    <w:rsid w:val="008255C2"/>
    <w:rsid w:val="008258D4"/>
    <w:rsid w:val="00825FBC"/>
    <w:rsid w:val="00826115"/>
    <w:rsid w:val="0082643D"/>
    <w:rsid w:val="008272ED"/>
    <w:rsid w:val="00827366"/>
    <w:rsid w:val="0082740A"/>
    <w:rsid w:val="00827550"/>
    <w:rsid w:val="008303FF"/>
    <w:rsid w:val="00830974"/>
    <w:rsid w:val="008313F2"/>
    <w:rsid w:val="00831DF6"/>
    <w:rsid w:val="00832D34"/>
    <w:rsid w:val="00832E89"/>
    <w:rsid w:val="00832F5A"/>
    <w:rsid w:val="00833132"/>
    <w:rsid w:val="00833EA7"/>
    <w:rsid w:val="008345E6"/>
    <w:rsid w:val="0083476E"/>
    <w:rsid w:val="00835681"/>
    <w:rsid w:val="00835863"/>
    <w:rsid w:val="00836491"/>
    <w:rsid w:val="0083671D"/>
    <w:rsid w:val="00836B98"/>
    <w:rsid w:val="00837403"/>
    <w:rsid w:val="008375D9"/>
    <w:rsid w:val="008406C4"/>
    <w:rsid w:val="008409AE"/>
    <w:rsid w:val="00840CE7"/>
    <w:rsid w:val="00840D23"/>
    <w:rsid w:val="00840F32"/>
    <w:rsid w:val="0084212C"/>
    <w:rsid w:val="008424FF"/>
    <w:rsid w:val="00842B7E"/>
    <w:rsid w:val="008431B2"/>
    <w:rsid w:val="00843C14"/>
    <w:rsid w:val="00844445"/>
    <w:rsid w:val="00844AD0"/>
    <w:rsid w:val="008452AC"/>
    <w:rsid w:val="008462E6"/>
    <w:rsid w:val="00846794"/>
    <w:rsid w:val="0084710D"/>
    <w:rsid w:val="00847B69"/>
    <w:rsid w:val="00850720"/>
    <w:rsid w:val="008515E1"/>
    <w:rsid w:val="00851AFB"/>
    <w:rsid w:val="00852AFD"/>
    <w:rsid w:val="00853332"/>
    <w:rsid w:val="00853613"/>
    <w:rsid w:val="00853E65"/>
    <w:rsid w:val="00854C82"/>
    <w:rsid w:val="0085570E"/>
    <w:rsid w:val="00856D96"/>
    <w:rsid w:val="00856F0C"/>
    <w:rsid w:val="00856F76"/>
    <w:rsid w:val="0085708F"/>
    <w:rsid w:val="0086138F"/>
    <w:rsid w:val="00861445"/>
    <w:rsid w:val="00861730"/>
    <w:rsid w:val="0086189C"/>
    <w:rsid w:val="00862273"/>
    <w:rsid w:val="00862402"/>
    <w:rsid w:val="0086302A"/>
    <w:rsid w:val="00863284"/>
    <w:rsid w:val="008634E4"/>
    <w:rsid w:val="00864959"/>
    <w:rsid w:val="00864B08"/>
    <w:rsid w:val="00864DCE"/>
    <w:rsid w:val="00865097"/>
    <w:rsid w:val="008653ED"/>
    <w:rsid w:val="008667C0"/>
    <w:rsid w:val="00866A53"/>
    <w:rsid w:val="00867499"/>
    <w:rsid w:val="008703E3"/>
    <w:rsid w:val="00871ABB"/>
    <w:rsid w:val="008722CD"/>
    <w:rsid w:val="0087328D"/>
    <w:rsid w:val="0087372F"/>
    <w:rsid w:val="00873FED"/>
    <w:rsid w:val="00874283"/>
    <w:rsid w:val="008744B0"/>
    <w:rsid w:val="008744B6"/>
    <w:rsid w:val="00874B77"/>
    <w:rsid w:val="00874C12"/>
    <w:rsid w:val="00875108"/>
    <w:rsid w:val="00875F49"/>
    <w:rsid w:val="00876B4E"/>
    <w:rsid w:val="0088007E"/>
    <w:rsid w:val="0088041F"/>
    <w:rsid w:val="00880B58"/>
    <w:rsid w:val="00881C74"/>
    <w:rsid w:val="008824DD"/>
    <w:rsid w:val="00882D24"/>
    <w:rsid w:val="00883222"/>
    <w:rsid w:val="00883238"/>
    <w:rsid w:val="0088338F"/>
    <w:rsid w:val="00884026"/>
    <w:rsid w:val="00884DCC"/>
    <w:rsid w:val="0088543C"/>
    <w:rsid w:val="00885F82"/>
    <w:rsid w:val="00886971"/>
    <w:rsid w:val="00886B1F"/>
    <w:rsid w:val="008878C6"/>
    <w:rsid w:val="008878E9"/>
    <w:rsid w:val="00890833"/>
    <w:rsid w:val="008909FA"/>
    <w:rsid w:val="00891B1C"/>
    <w:rsid w:val="00891BCE"/>
    <w:rsid w:val="00891D75"/>
    <w:rsid w:val="00893FF4"/>
    <w:rsid w:val="0089462D"/>
    <w:rsid w:val="008946B5"/>
    <w:rsid w:val="0089492F"/>
    <w:rsid w:val="00895054"/>
    <w:rsid w:val="00895596"/>
    <w:rsid w:val="00896100"/>
    <w:rsid w:val="008965D0"/>
    <w:rsid w:val="00896935"/>
    <w:rsid w:val="008A0C5E"/>
    <w:rsid w:val="008A1E8A"/>
    <w:rsid w:val="008A3B21"/>
    <w:rsid w:val="008A3BBB"/>
    <w:rsid w:val="008A3C8F"/>
    <w:rsid w:val="008A3E35"/>
    <w:rsid w:val="008A4E76"/>
    <w:rsid w:val="008A52F1"/>
    <w:rsid w:val="008A5C28"/>
    <w:rsid w:val="008A64B9"/>
    <w:rsid w:val="008A6520"/>
    <w:rsid w:val="008A6889"/>
    <w:rsid w:val="008A6B5D"/>
    <w:rsid w:val="008A6DFA"/>
    <w:rsid w:val="008A6FCE"/>
    <w:rsid w:val="008A72E3"/>
    <w:rsid w:val="008A7E93"/>
    <w:rsid w:val="008B0577"/>
    <w:rsid w:val="008B08E5"/>
    <w:rsid w:val="008B1045"/>
    <w:rsid w:val="008B1A7F"/>
    <w:rsid w:val="008B29CC"/>
    <w:rsid w:val="008B3977"/>
    <w:rsid w:val="008B4026"/>
    <w:rsid w:val="008B5056"/>
    <w:rsid w:val="008B565D"/>
    <w:rsid w:val="008B63F8"/>
    <w:rsid w:val="008B6776"/>
    <w:rsid w:val="008B6EE9"/>
    <w:rsid w:val="008B737F"/>
    <w:rsid w:val="008B7995"/>
    <w:rsid w:val="008B7E33"/>
    <w:rsid w:val="008C02B2"/>
    <w:rsid w:val="008C03CF"/>
    <w:rsid w:val="008C05F7"/>
    <w:rsid w:val="008C0D50"/>
    <w:rsid w:val="008C12AB"/>
    <w:rsid w:val="008C15EC"/>
    <w:rsid w:val="008C2302"/>
    <w:rsid w:val="008C2ED2"/>
    <w:rsid w:val="008C371F"/>
    <w:rsid w:val="008C46D3"/>
    <w:rsid w:val="008C532C"/>
    <w:rsid w:val="008C5721"/>
    <w:rsid w:val="008C5764"/>
    <w:rsid w:val="008C5E37"/>
    <w:rsid w:val="008C669D"/>
    <w:rsid w:val="008C68F4"/>
    <w:rsid w:val="008C7EBA"/>
    <w:rsid w:val="008D046B"/>
    <w:rsid w:val="008D06CD"/>
    <w:rsid w:val="008D0E36"/>
    <w:rsid w:val="008D1B8E"/>
    <w:rsid w:val="008D1D24"/>
    <w:rsid w:val="008D1E1E"/>
    <w:rsid w:val="008D2241"/>
    <w:rsid w:val="008D30B4"/>
    <w:rsid w:val="008D3372"/>
    <w:rsid w:val="008D42EE"/>
    <w:rsid w:val="008D4503"/>
    <w:rsid w:val="008D5031"/>
    <w:rsid w:val="008D50F9"/>
    <w:rsid w:val="008D6446"/>
    <w:rsid w:val="008D649F"/>
    <w:rsid w:val="008D74F2"/>
    <w:rsid w:val="008D7879"/>
    <w:rsid w:val="008D7915"/>
    <w:rsid w:val="008D7AB9"/>
    <w:rsid w:val="008E01AE"/>
    <w:rsid w:val="008E105E"/>
    <w:rsid w:val="008E167C"/>
    <w:rsid w:val="008E1D91"/>
    <w:rsid w:val="008E3395"/>
    <w:rsid w:val="008E34EC"/>
    <w:rsid w:val="008E3A6F"/>
    <w:rsid w:val="008E3B66"/>
    <w:rsid w:val="008E423E"/>
    <w:rsid w:val="008E439D"/>
    <w:rsid w:val="008E4C75"/>
    <w:rsid w:val="008E536C"/>
    <w:rsid w:val="008E62A8"/>
    <w:rsid w:val="008E6801"/>
    <w:rsid w:val="008E758D"/>
    <w:rsid w:val="008F0607"/>
    <w:rsid w:val="008F1E07"/>
    <w:rsid w:val="008F28BF"/>
    <w:rsid w:val="008F29E7"/>
    <w:rsid w:val="008F2B70"/>
    <w:rsid w:val="008F2F29"/>
    <w:rsid w:val="008F31A6"/>
    <w:rsid w:val="008F38F7"/>
    <w:rsid w:val="008F4008"/>
    <w:rsid w:val="008F4EDA"/>
    <w:rsid w:val="008F4FDE"/>
    <w:rsid w:val="008F545F"/>
    <w:rsid w:val="008F6590"/>
    <w:rsid w:val="008F6C1F"/>
    <w:rsid w:val="008F739F"/>
    <w:rsid w:val="008F7C0B"/>
    <w:rsid w:val="0090010D"/>
    <w:rsid w:val="00900125"/>
    <w:rsid w:val="0090039B"/>
    <w:rsid w:val="009012D4"/>
    <w:rsid w:val="0090189B"/>
    <w:rsid w:val="00901D54"/>
    <w:rsid w:val="00902872"/>
    <w:rsid w:val="0090289E"/>
    <w:rsid w:val="0090317C"/>
    <w:rsid w:val="009039C1"/>
    <w:rsid w:val="00904870"/>
    <w:rsid w:val="00904916"/>
    <w:rsid w:val="00904AB0"/>
    <w:rsid w:val="00904D4A"/>
    <w:rsid w:val="00904DD6"/>
    <w:rsid w:val="00904F89"/>
    <w:rsid w:val="00905F77"/>
    <w:rsid w:val="0090669A"/>
    <w:rsid w:val="00906AC6"/>
    <w:rsid w:val="00906FC2"/>
    <w:rsid w:val="0091057B"/>
    <w:rsid w:val="00911591"/>
    <w:rsid w:val="009120BD"/>
    <w:rsid w:val="00912215"/>
    <w:rsid w:val="00912F1C"/>
    <w:rsid w:val="0091331A"/>
    <w:rsid w:val="00913327"/>
    <w:rsid w:val="00913702"/>
    <w:rsid w:val="00913E9F"/>
    <w:rsid w:val="00914543"/>
    <w:rsid w:val="00914DB4"/>
    <w:rsid w:val="00916210"/>
    <w:rsid w:val="00916458"/>
    <w:rsid w:val="00916AAA"/>
    <w:rsid w:val="00916B5B"/>
    <w:rsid w:val="00916BFF"/>
    <w:rsid w:val="00916F77"/>
    <w:rsid w:val="00917035"/>
    <w:rsid w:val="00920031"/>
    <w:rsid w:val="00920EA5"/>
    <w:rsid w:val="00921313"/>
    <w:rsid w:val="00921CDF"/>
    <w:rsid w:val="009230C4"/>
    <w:rsid w:val="00923962"/>
    <w:rsid w:val="009242D9"/>
    <w:rsid w:val="0092451E"/>
    <w:rsid w:val="00924605"/>
    <w:rsid w:val="00924875"/>
    <w:rsid w:val="00924E2B"/>
    <w:rsid w:val="00925431"/>
    <w:rsid w:val="00925740"/>
    <w:rsid w:val="00925DD5"/>
    <w:rsid w:val="00925E47"/>
    <w:rsid w:val="009264D2"/>
    <w:rsid w:val="0092745E"/>
    <w:rsid w:val="00927AB9"/>
    <w:rsid w:val="009311E7"/>
    <w:rsid w:val="00931817"/>
    <w:rsid w:val="00932BA3"/>
    <w:rsid w:val="00932FC5"/>
    <w:rsid w:val="00933CD5"/>
    <w:rsid w:val="00933E2B"/>
    <w:rsid w:val="00934EC9"/>
    <w:rsid w:val="009353B9"/>
    <w:rsid w:val="00935A27"/>
    <w:rsid w:val="00935B95"/>
    <w:rsid w:val="00936F8F"/>
    <w:rsid w:val="00937DC1"/>
    <w:rsid w:val="00940661"/>
    <w:rsid w:val="0094126A"/>
    <w:rsid w:val="00941386"/>
    <w:rsid w:val="0094169A"/>
    <w:rsid w:val="009419ED"/>
    <w:rsid w:val="00941C81"/>
    <w:rsid w:val="00941D33"/>
    <w:rsid w:val="00942A7A"/>
    <w:rsid w:val="00943B77"/>
    <w:rsid w:val="009444B6"/>
    <w:rsid w:val="009447B8"/>
    <w:rsid w:val="00945515"/>
    <w:rsid w:val="00945D7C"/>
    <w:rsid w:val="00950A4D"/>
    <w:rsid w:val="00950C6B"/>
    <w:rsid w:val="00950ED8"/>
    <w:rsid w:val="009510E0"/>
    <w:rsid w:val="0095115E"/>
    <w:rsid w:val="009512DE"/>
    <w:rsid w:val="00951414"/>
    <w:rsid w:val="00951C27"/>
    <w:rsid w:val="009525AC"/>
    <w:rsid w:val="00952F3D"/>
    <w:rsid w:val="00952FAF"/>
    <w:rsid w:val="0095444D"/>
    <w:rsid w:val="009549FB"/>
    <w:rsid w:val="00954A97"/>
    <w:rsid w:val="00955316"/>
    <w:rsid w:val="009553B0"/>
    <w:rsid w:val="00955A81"/>
    <w:rsid w:val="0095729D"/>
    <w:rsid w:val="0096055A"/>
    <w:rsid w:val="009605A5"/>
    <w:rsid w:val="00960871"/>
    <w:rsid w:val="0096174D"/>
    <w:rsid w:val="00961947"/>
    <w:rsid w:val="00962510"/>
    <w:rsid w:val="00962AC5"/>
    <w:rsid w:val="00964988"/>
    <w:rsid w:val="00964998"/>
    <w:rsid w:val="00964A4A"/>
    <w:rsid w:val="00965B0C"/>
    <w:rsid w:val="00966079"/>
    <w:rsid w:val="009672A3"/>
    <w:rsid w:val="00967588"/>
    <w:rsid w:val="00967B9D"/>
    <w:rsid w:val="009701E1"/>
    <w:rsid w:val="00970414"/>
    <w:rsid w:val="00970455"/>
    <w:rsid w:val="00970BDF"/>
    <w:rsid w:val="00970C00"/>
    <w:rsid w:val="00972082"/>
    <w:rsid w:val="00972C61"/>
    <w:rsid w:val="009738AB"/>
    <w:rsid w:val="00973F5A"/>
    <w:rsid w:val="00974092"/>
    <w:rsid w:val="00975F54"/>
    <w:rsid w:val="0097711D"/>
    <w:rsid w:val="009779DC"/>
    <w:rsid w:val="00980BAE"/>
    <w:rsid w:val="00981CF9"/>
    <w:rsid w:val="00981F31"/>
    <w:rsid w:val="009820B1"/>
    <w:rsid w:val="00982435"/>
    <w:rsid w:val="009829E2"/>
    <w:rsid w:val="009829FD"/>
    <w:rsid w:val="0098312D"/>
    <w:rsid w:val="009838D6"/>
    <w:rsid w:val="00983A4A"/>
    <w:rsid w:val="00984548"/>
    <w:rsid w:val="00984E23"/>
    <w:rsid w:val="009853F7"/>
    <w:rsid w:val="00985766"/>
    <w:rsid w:val="00985B17"/>
    <w:rsid w:val="0098614C"/>
    <w:rsid w:val="00986BC0"/>
    <w:rsid w:val="0098767B"/>
    <w:rsid w:val="00990E0C"/>
    <w:rsid w:val="00991833"/>
    <w:rsid w:val="009919B9"/>
    <w:rsid w:val="00992205"/>
    <w:rsid w:val="009926F3"/>
    <w:rsid w:val="009939FE"/>
    <w:rsid w:val="009953E1"/>
    <w:rsid w:val="00995EBF"/>
    <w:rsid w:val="00996749"/>
    <w:rsid w:val="00996975"/>
    <w:rsid w:val="00997187"/>
    <w:rsid w:val="00997996"/>
    <w:rsid w:val="009A0006"/>
    <w:rsid w:val="009A055E"/>
    <w:rsid w:val="009A09DF"/>
    <w:rsid w:val="009A137D"/>
    <w:rsid w:val="009A2E56"/>
    <w:rsid w:val="009A31B9"/>
    <w:rsid w:val="009A45E1"/>
    <w:rsid w:val="009A4B1B"/>
    <w:rsid w:val="009A5812"/>
    <w:rsid w:val="009A5E24"/>
    <w:rsid w:val="009A6FAC"/>
    <w:rsid w:val="009B028B"/>
    <w:rsid w:val="009B0860"/>
    <w:rsid w:val="009B0F7C"/>
    <w:rsid w:val="009B152D"/>
    <w:rsid w:val="009B16F6"/>
    <w:rsid w:val="009B1BD7"/>
    <w:rsid w:val="009B25E6"/>
    <w:rsid w:val="009B283F"/>
    <w:rsid w:val="009B2978"/>
    <w:rsid w:val="009B449F"/>
    <w:rsid w:val="009B4B7C"/>
    <w:rsid w:val="009B59F6"/>
    <w:rsid w:val="009B65B4"/>
    <w:rsid w:val="009B7444"/>
    <w:rsid w:val="009B7652"/>
    <w:rsid w:val="009B7EE8"/>
    <w:rsid w:val="009B7F8F"/>
    <w:rsid w:val="009C4694"/>
    <w:rsid w:val="009C4F27"/>
    <w:rsid w:val="009C5948"/>
    <w:rsid w:val="009C74D4"/>
    <w:rsid w:val="009C7A28"/>
    <w:rsid w:val="009C7F88"/>
    <w:rsid w:val="009D1D90"/>
    <w:rsid w:val="009D3B89"/>
    <w:rsid w:val="009D3D9D"/>
    <w:rsid w:val="009D52FD"/>
    <w:rsid w:val="009D559B"/>
    <w:rsid w:val="009D56AA"/>
    <w:rsid w:val="009D6C7C"/>
    <w:rsid w:val="009D704A"/>
    <w:rsid w:val="009D713F"/>
    <w:rsid w:val="009D763A"/>
    <w:rsid w:val="009D7FEE"/>
    <w:rsid w:val="009E0C39"/>
    <w:rsid w:val="009E13F9"/>
    <w:rsid w:val="009E1914"/>
    <w:rsid w:val="009E19FF"/>
    <w:rsid w:val="009E1C9A"/>
    <w:rsid w:val="009E21F4"/>
    <w:rsid w:val="009E26F6"/>
    <w:rsid w:val="009E2E28"/>
    <w:rsid w:val="009E34DF"/>
    <w:rsid w:val="009E36D9"/>
    <w:rsid w:val="009E39B0"/>
    <w:rsid w:val="009E3B4D"/>
    <w:rsid w:val="009E3E4B"/>
    <w:rsid w:val="009E40B7"/>
    <w:rsid w:val="009E6045"/>
    <w:rsid w:val="009E6750"/>
    <w:rsid w:val="009F0927"/>
    <w:rsid w:val="009F11C7"/>
    <w:rsid w:val="009F23F1"/>
    <w:rsid w:val="009F518F"/>
    <w:rsid w:val="009F64A8"/>
    <w:rsid w:val="009F65D1"/>
    <w:rsid w:val="009F686A"/>
    <w:rsid w:val="009F6C4A"/>
    <w:rsid w:val="009F712D"/>
    <w:rsid w:val="009F7EF0"/>
    <w:rsid w:val="00A00BD8"/>
    <w:rsid w:val="00A01425"/>
    <w:rsid w:val="00A0210E"/>
    <w:rsid w:val="00A022E7"/>
    <w:rsid w:val="00A02321"/>
    <w:rsid w:val="00A024AA"/>
    <w:rsid w:val="00A02BC1"/>
    <w:rsid w:val="00A031B3"/>
    <w:rsid w:val="00A0415B"/>
    <w:rsid w:val="00A0453D"/>
    <w:rsid w:val="00A05430"/>
    <w:rsid w:val="00A0575D"/>
    <w:rsid w:val="00A06521"/>
    <w:rsid w:val="00A06908"/>
    <w:rsid w:val="00A06E5E"/>
    <w:rsid w:val="00A07046"/>
    <w:rsid w:val="00A07F8F"/>
    <w:rsid w:val="00A11A3B"/>
    <w:rsid w:val="00A11F53"/>
    <w:rsid w:val="00A1233F"/>
    <w:rsid w:val="00A123EE"/>
    <w:rsid w:val="00A12E51"/>
    <w:rsid w:val="00A12EF1"/>
    <w:rsid w:val="00A130D7"/>
    <w:rsid w:val="00A13919"/>
    <w:rsid w:val="00A1490F"/>
    <w:rsid w:val="00A14A8F"/>
    <w:rsid w:val="00A15AD7"/>
    <w:rsid w:val="00A16681"/>
    <w:rsid w:val="00A17AA8"/>
    <w:rsid w:val="00A202E3"/>
    <w:rsid w:val="00A20313"/>
    <w:rsid w:val="00A21934"/>
    <w:rsid w:val="00A22279"/>
    <w:rsid w:val="00A23CD5"/>
    <w:rsid w:val="00A23D02"/>
    <w:rsid w:val="00A2430C"/>
    <w:rsid w:val="00A24BC7"/>
    <w:rsid w:val="00A24F35"/>
    <w:rsid w:val="00A256DF"/>
    <w:rsid w:val="00A25F15"/>
    <w:rsid w:val="00A266CB"/>
    <w:rsid w:val="00A26971"/>
    <w:rsid w:val="00A26D41"/>
    <w:rsid w:val="00A27D64"/>
    <w:rsid w:val="00A27F55"/>
    <w:rsid w:val="00A30588"/>
    <w:rsid w:val="00A30ED1"/>
    <w:rsid w:val="00A31141"/>
    <w:rsid w:val="00A31AA9"/>
    <w:rsid w:val="00A31CDD"/>
    <w:rsid w:val="00A321E8"/>
    <w:rsid w:val="00A32EC0"/>
    <w:rsid w:val="00A32F18"/>
    <w:rsid w:val="00A332CA"/>
    <w:rsid w:val="00A335CB"/>
    <w:rsid w:val="00A33ABE"/>
    <w:rsid w:val="00A349F0"/>
    <w:rsid w:val="00A35237"/>
    <w:rsid w:val="00A35E87"/>
    <w:rsid w:val="00A35F12"/>
    <w:rsid w:val="00A36353"/>
    <w:rsid w:val="00A36971"/>
    <w:rsid w:val="00A372EB"/>
    <w:rsid w:val="00A37C56"/>
    <w:rsid w:val="00A40BD8"/>
    <w:rsid w:val="00A4142D"/>
    <w:rsid w:val="00A419BC"/>
    <w:rsid w:val="00A41D18"/>
    <w:rsid w:val="00A434F6"/>
    <w:rsid w:val="00A43C11"/>
    <w:rsid w:val="00A43FCC"/>
    <w:rsid w:val="00A44BAA"/>
    <w:rsid w:val="00A455BC"/>
    <w:rsid w:val="00A4590D"/>
    <w:rsid w:val="00A45E77"/>
    <w:rsid w:val="00A46B50"/>
    <w:rsid w:val="00A46EA5"/>
    <w:rsid w:val="00A479F6"/>
    <w:rsid w:val="00A47AF6"/>
    <w:rsid w:val="00A47EE1"/>
    <w:rsid w:val="00A50A00"/>
    <w:rsid w:val="00A50FCC"/>
    <w:rsid w:val="00A5125C"/>
    <w:rsid w:val="00A513E4"/>
    <w:rsid w:val="00A5143E"/>
    <w:rsid w:val="00A51781"/>
    <w:rsid w:val="00A5344C"/>
    <w:rsid w:val="00A5438E"/>
    <w:rsid w:val="00A54ADF"/>
    <w:rsid w:val="00A54C44"/>
    <w:rsid w:val="00A56E0B"/>
    <w:rsid w:val="00A56EDF"/>
    <w:rsid w:val="00A56FE5"/>
    <w:rsid w:val="00A57327"/>
    <w:rsid w:val="00A57687"/>
    <w:rsid w:val="00A609DD"/>
    <w:rsid w:val="00A60D07"/>
    <w:rsid w:val="00A618FE"/>
    <w:rsid w:val="00A6286A"/>
    <w:rsid w:val="00A642A9"/>
    <w:rsid w:val="00A64305"/>
    <w:rsid w:val="00A64347"/>
    <w:rsid w:val="00A64AA5"/>
    <w:rsid w:val="00A64D42"/>
    <w:rsid w:val="00A66745"/>
    <w:rsid w:val="00A672A0"/>
    <w:rsid w:val="00A67AE3"/>
    <w:rsid w:val="00A67B1A"/>
    <w:rsid w:val="00A71168"/>
    <w:rsid w:val="00A71520"/>
    <w:rsid w:val="00A71DC0"/>
    <w:rsid w:val="00A7313A"/>
    <w:rsid w:val="00A733C2"/>
    <w:rsid w:val="00A7464E"/>
    <w:rsid w:val="00A75F98"/>
    <w:rsid w:val="00A77058"/>
    <w:rsid w:val="00A77799"/>
    <w:rsid w:val="00A8086C"/>
    <w:rsid w:val="00A8138C"/>
    <w:rsid w:val="00A81A01"/>
    <w:rsid w:val="00A81AD4"/>
    <w:rsid w:val="00A82CF2"/>
    <w:rsid w:val="00A82FEE"/>
    <w:rsid w:val="00A833AC"/>
    <w:rsid w:val="00A83AB9"/>
    <w:rsid w:val="00A83D33"/>
    <w:rsid w:val="00A83DEF"/>
    <w:rsid w:val="00A84845"/>
    <w:rsid w:val="00A84EE5"/>
    <w:rsid w:val="00A86474"/>
    <w:rsid w:val="00A865EE"/>
    <w:rsid w:val="00A8662F"/>
    <w:rsid w:val="00A867A0"/>
    <w:rsid w:val="00A86A21"/>
    <w:rsid w:val="00A86D11"/>
    <w:rsid w:val="00A873E5"/>
    <w:rsid w:val="00A87719"/>
    <w:rsid w:val="00A878CA"/>
    <w:rsid w:val="00A87B78"/>
    <w:rsid w:val="00A9006D"/>
    <w:rsid w:val="00A90738"/>
    <w:rsid w:val="00A9127E"/>
    <w:rsid w:val="00A91600"/>
    <w:rsid w:val="00A917F5"/>
    <w:rsid w:val="00A91938"/>
    <w:rsid w:val="00A91B23"/>
    <w:rsid w:val="00A92059"/>
    <w:rsid w:val="00A92698"/>
    <w:rsid w:val="00A92A18"/>
    <w:rsid w:val="00A92E3F"/>
    <w:rsid w:val="00A93453"/>
    <w:rsid w:val="00A9345F"/>
    <w:rsid w:val="00A9359D"/>
    <w:rsid w:val="00A93B31"/>
    <w:rsid w:val="00A93D5D"/>
    <w:rsid w:val="00A941FF"/>
    <w:rsid w:val="00A947D6"/>
    <w:rsid w:val="00A95F15"/>
    <w:rsid w:val="00A9649B"/>
    <w:rsid w:val="00A9662F"/>
    <w:rsid w:val="00A96722"/>
    <w:rsid w:val="00A97F36"/>
    <w:rsid w:val="00AA03B1"/>
    <w:rsid w:val="00AA04E7"/>
    <w:rsid w:val="00AA0744"/>
    <w:rsid w:val="00AA091F"/>
    <w:rsid w:val="00AA0AB4"/>
    <w:rsid w:val="00AA0BD0"/>
    <w:rsid w:val="00AA0F6C"/>
    <w:rsid w:val="00AA1B02"/>
    <w:rsid w:val="00AA1EAD"/>
    <w:rsid w:val="00AA2070"/>
    <w:rsid w:val="00AA455E"/>
    <w:rsid w:val="00AA4662"/>
    <w:rsid w:val="00AA4748"/>
    <w:rsid w:val="00AA5CEB"/>
    <w:rsid w:val="00AA5EE6"/>
    <w:rsid w:val="00AA6C80"/>
    <w:rsid w:val="00AA6F9B"/>
    <w:rsid w:val="00AA7ABC"/>
    <w:rsid w:val="00AA7AE0"/>
    <w:rsid w:val="00AB156E"/>
    <w:rsid w:val="00AB18D5"/>
    <w:rsid w:val="00AB1CCD"/>
    <w:rsid w:val="00AB2160"/>
    <w:rsid w:val="00AB2443"/>
    <w:rsid w:val="00AB2ABA"/>
    <w:rsid w:val="00AB356B"/>
    <w:rsid w:val="00AB50AF"/>
    <w:rsid w:val="00AB5702"/>
    <w:rsid w:val="00AB5B89"/>
    <w:rsid w:val="00AB688E"/>
    <w:rsid w:val="00AB6E12"/>
    <w:rsid w:val="00AC008B"/>
    <w:rsid w:val="00AC098A"/>
    <w:rsid w:val="00AC0C4B"/>
    <w:rsid w:val="00AC0C7C"/>
    <w:rsid w:val="00AC12DA"/>
    <w:rsid w:val="00AC269B"/>
    <w:rsid w:val="00AC26F7"/>
    <w:rsid w:val="00AC38D7"/>
    <w:rsid w:val="00AC40D3"/>
    <w:rsid w:val="00AC4485"/>
    <w:rsid w:val="00AC6EC3"/>
    <w:rsid w:val="00AC6FC5"/>
    <w:rsid w:val="00AC7E12"/>
    <w:rsid w:val="00AD0584"/>
    <w:rsid w:val="00AD0815"/>
    <w:rsid w:val="00AD0881"/>
    <w:rsid w:val="00AD21EC"/>
    <w:rsid w:val="00AD3D7B"/>
    <w:rsid w:val="00AD4404"/>
    <w:rsid w:val="00AD4B94"/>
    <w:rsid w:val="00AD5068"/>
    <w:rsid w:val="00AD56E9"/>
    <w:rsid w:val="00AD5D8F"/>
    <w:rsid w:val="00AD6731"/>
    <w:rsid w:val="00AD72D2"/>
    <w:rsid w:val="00AD7539"/>
    <w:rsid w:val="00AE0F75"/>
    <w:rsid w:val="00AE1EF8"/>
    <w:rsid w:val="00AE288F"/>
    <w:rsid w:val="00AE2A83"/>
    <w:rsid w:val="00AE2C94"/>
    <w:rsid w:val="00AE3108"/>
    <w:rsid w:val="00AE34FB"/>
    <w:rsid w:val="00AE37B9"/>
    <w:rsid w:val="00AE3C0F"/>
    <w:rsid w:val="00AE3CF1"/>
    <w:rsid w:val="00AE4F7F"/>
    <w:rsid w:val="00AE5754"/>
    <w:rsid w:val="00AE5C01"/>
    <w:rsid w:val="00AE6999"/>
    <w:rsid w:val="00AE6A80"/>
    <w:rsid w:val="00AE6CC2"/>
    <w:rsid w:val="00AE758B"/>
    <w:rsid w:val="00AE7F20"/>
    <w:rsid w:val="00AF0117"/>
    <w:rsid w:val="00AF01D0"/>
    <w:rsid w:val="00AF04A3"/>
    <w:rsid w:val="00AF0BB1"/>
    <w:rsid w:val="00AF0F85"/>
    <w:rsid w:val="00AF1C0C"/>
    <w:rsid w:val="00AF317A"/>
    <w:rsid w:val="00AF3ACF"/>
    <w:rsid w:val="00AF3F72"/>
    <w:rsid w:val="00AF4633"/>
    <w:rsid w:val="00AF4974"/>
    <w:rsid w:val="00AF4BD2"/>
    <w:rsid w:val="00AF576D"/>
    <w:rsid w:val="00AF6094"/>
    <w:rsid w:val="00AF62D8"/>
    <w:rsid w:val="00AF74F9"/>
    <w:rsid w:val="00AF7F32"/>
    <w:rsid w:val="00B00263"/>
    <w:rsid w:val="00B009C0"/>
    <w:rsid w:val="00B00F7B"/>
    <w:rsid w:val="00B02B61"/>
    <w:rsid w:val="00B0305B"/>
    <w:rsid w:val="00B03886"/>
    <w:rsid w:val="00B03C6B"/>
    <w:rsid w:val="00B03EFC"/>
    <w:rsid w:val="00B041CA"/>
    <w:rsid w:val="00B04263"/>
    <w:rsid w:val="00B04707"/>
    <w:rsid w:val="00B05633"/>
    <w:rsid w:val="00B05EEC"/>
    <w:rsid w:val="00B0635D"/>
    <w:rsid w:val="00B06A86"/>
    <w:rsid w:val="00B06E55"/>
    <w:rsid w:val="00B07282"/>
    <w:rsid w:val="00B07F1A"/>
    <w:rsid w:val="00B102FF"/>
    <w:rsid w:val="00B1099A"/>
    <w:rsid w:val="00B11F34"/>
    <w:rsid w:val="00B12A8B"/>
    <w:rsid w:val="00B13506"/>
    <w:rsid w:val="00B137EC"/>
    <w:rsid w:val="00B13CFC"/>
    <w:rsid w:val="00B13F09"/>
    <w:rsid w:val="00B146D2"/>
    <w:rsid w:val="00B150E9"/>
    <w:rsid w:val="00B15208"/>
    <w:rsid w:val="00B153CE"/>
    <w:rsid w:val="00B157ED"/>
    <w:rsid w:val="00B162CD"/>
    <w:rsid w:val="00B16665"/>
    <w:rsid w:val="00B167E2"/>
    <w:rsid w:val="00B16967"/>
    <w:rsid w:val="00B1727E"/>
    <w:rsid w:val="00B17A8A"/>
    <w:rsid w:val="00B20D95"/>
    <w:rsid w:val="00B21270"/>
    <w:rsid w:val="00B21AAD"/>
    <w:rsid w:val="00B21C43"/>
    <w:rsid w:val="00B2235C"/>
    <w:rsid w:val="00B22EE9"/>
    <w:rsid w:val="00B23A6C"/>
    <w:rsid w:val="00B23B71"/>
    <w:rsid w:val="00B23EEB"/>
    <w:rsid w:val="00B24AB2"/>
    <w:rsid w:val="00B2585A"/>
    <w:rsid w:val="00B25A98"/>
    <w:rsid w:val="00B269B8"/>
    <w:rsid w:val="00B26E34"/>
    <w:rsid w:val="00B27A73"/>
    <w:rsid w:val="00B27DD2"/>
    <w:rsid w:val="00B3111E"/>
    <w:rsid w:val="00B322CD"/>
    <w:rsid w:val="00B32863"/>
    <w:rsid w:val="00B33015"/>
    <w:rsid w:val="00B33268"/>
    <w:rsid w:val="00B3380B"/>
    <w:rsid w:val="00B33A41"/>
    <w:rsid w:val="00B33DD1"/>
    <w:rsid w:val="00B34455"/>
    <w:rsid w:val="00B3453A"/>
    <w:rsid w:val="00B359E9"/>
    <w:rsid w:val="00B35AD6"/>
    <w:rsid w:val="00B36283"/>
    <w:rsid w:val="00B36D9E"/>
    <w:rsid w:val="00B37848"/>
    <w:rsid w:val="00B3793D"/>
    <w:rsid w:val="00B4079E"/>
    <w:rsid w:val="00B41528"/>
    <w:rsid w:val="00B420C2"/>
    <w:rsid w:val="00B42AED"/>
    <w:rsid w:val="00B42CA2"/>
    <w:rsid w:val="00B432EA"/>
    <w:rsid w:val="00B45336"/>
    <w:rsid w:val="00B45C82"/>
    <w:rsid w:val="00B45D2B"/>
    <w:rsid w:val="00B465D4"/>
    <w:rsid w:val="00B4675D"/>
    <w:rsid w:val="00B46775"/>
    <w:rsid w:val="00B46AB6"/>
    <w:rsid w:val="00B47A09"/>
    <w:rsid w:val="00B47F52"/>
    <w:rsid w:val="00B50897"/>
    <w:rsid w:val="00B51DFD"/>
    <w:rsid w:val="00B52485"/>
    <w:rsid w:val="00B52AAB"/>
    <w:rsid w:val="00B531B3"/>
    <w:rsid w:val="00B533A3"/>
    <w:rsid w:val="00B533B1"/>
    <w:rsid w:val="00B55726"/>
    <w:rsid w:val="00B55CEA"/>
    <w:rsid w:val="00B568D6"/>
    <w:rsid w:val="00B56D52"/>
    <w:rsid w:val="00B56F56"/>
    <w:rsid w:val="00B578E2"/>
    <w:rsid w:val="00B60172"/>
    <w:rsid w:val="00B60BBC"/>
    <w:rsid w:val="00B60F00"/>
    <w:rsid w:val="00B61043"/>
    <w:rsid w:val="00B61093"/>
    <w:rsid w:val="00B610A2"/>
    <w:rsid w:val="00B6222B"/>
    <w:rsid w:val="00B62787"/>
    <w:rsid w:val="00B64A69"/>
    <w:rsid w:val="00B6697B"/>
    <w:rsid w:val="00B7010D"/>
    <w:rsid w:val="00B71461"/>
    <w:rsid w:val="00B71B51"/>
    <w:rsid w:val="00B71D85"/>
    <w:rsid w:val="00B71EB3"/>
    <w:rsid w:val="00B71FFD"/>
    <w:rsid w:val="00B723DF"/>
    <w:rsid w:val="00B731D1"/>
    <w:rsid w:val="00B734D0"/>
    <w:rsid w:val="00B73B89"/>
    <w:rsid w:val="00B73DC7"/>
    <w:rsid w:val="00B746EF"/>
    <w:rsid w:val="00B7472F"/>
    <w:rsid w:val="00B747D2"/>
    <w:rsid w:val="00B74A59"/>
    <w:rsid w:val="00B74A9E"/>
    <w:rsid w:val="00B757CD"/>
    <w:rsid w:val="00B75C5C"/>
    <w:rsid w:val="00B75CEC"/>
    <w:rsid w:val="00B77515"/>
    <w:rsid w:val="00B8035D"/>
    <w:rsid w:val="00B82B61"/>
    <w:rsid w:val="00B831FC"/>
    <w:rsid w:val="00B8395E"/>
    <w:rsid w:val="00B83CC1"/>
    <w:rsid w:val="00B842E0"/>
    <w:rsid w:val="00B8433A"/>
    <w:rsid w:val="00B84C3F"/>
    <w:rsid w:val="00B85B11"/>
    <w:rsid w:val="00B86A0D"/>
    <w:rsid w:val="00B908A3"/>
    <w:rsid w:val="00B90BED"/>
    <w:rsid w:val="00B91034"/>
    <w:rsid w:val="00B91F71"/>
    <w:rsid w:val="00B920F5"/>
    <w:rsid w:val="00B92B52"/>
    <w:rsid w:val="00B9348E"/>
    <w:rsid w:val="00B93CF3"/>
    <w:rsid w:val="00B946FA"/>
    <w:rsid w:val="00B951DF"/>
    <w:rsid w:val="00B958CD"/>
    <w:rsid w:val="00B96179"/>
    <w:rsid w:val="00B96785"/>
    <w:rsid w:val="00B96E54"/>
    <w:rsid w:val="00B97623"/>
    <w:rsid w:val="00BA08C1"/>
    <w:rsid w:val="00BA0D6C"/>
    <w:rsid w:val="00BA19F4"/>
    <w:rsid w:val="00BA1A6C"/>
    <w:rsid w:val="00BA1ADB"/>
    <w:rsid w:val="00BA1B42"/>
    <w:rsid w:val="00BA2459"/>
    <w:rsid w:val="00BA25B5"/>
    <w:rsid w:val="00BA25E8"/>
    <w:rsid w:val="00BA2E91"/>
    <w:rsid w:val="00BA31FD"/>
    <w:rsid w:val="00BA3F9F"/>
    <w:rsid w:val="00BA4709"/>
    <w:rsid w:val="00BA4F75"/>
    <w:rsid w:val="00BA525B"/>
    <w:rsid w:val="00BA6325"/>
    <w:rsid w:val="00BA7825"/>
    <w:rsid w:val="00BA7ACC"/>
    <w:rsid w:val="00BA7CEF"/>
    <w:rsid w:val="00BB0A83"/>
    <w:rsid w:val="00BB1277"/>
    <w:rsid w:val="00BB1C17"/>
    <w:rsid w:val="00BB2798"/>
    <w:rsid w:val="00BB3F6D"/>
    <w:rsid w:val="00BB53C7"/>
    <w:rsid w:val="00BB5B37"/>
    <w:rsid w:val="00BB6195"/>
    <w:rsid w:val="00BB6CEC"/>
    <w:rsid w:val="00BC03F4"/>
    <w:rsid w:val="00BC0EE7"/>
    <w:rsid w:val="00BC102A"/>
    <w:rsid w:val="00BC1CF2"/>
    <w:rsid w:val="00BC1F67"/>
    <w:rsid w:val="00BC2E01"/>
    <w:rsid w:val="00BC2FF4"/>
    <w:rsid w:val="00BC31CD"/>
    <w:rsid w:val="00BC393F"/>
    <w:rsid w:val="00BC3FE2"/>
    <w:rsid w:val="00BC46C7"/>
    <w:rsid w:val="00BC4820"/>
    <w:rsid w:val="00BC49A2"/>
    <w:rsid w:val="00BC4A3F"/>
    <w:rsid w:val="00BC4AD2"/>
    <w:rsid w:val="00BC4C20"/>
    <w:rsid w:val="00BC528A"/>
    <w:rsid w:val="00BC5FC1"/>
    <w:rsid w:val="00BC643C"/>
    <w:rsid w:val="00BC6480"/>
    <w:rsid w:val="00BD00B1"/>
    <w:rsid w:val="00BD02BA"/>
    <w:rsid w:val="00BD1126"/>
    <w:rsid w:val="00BD12BF"/>
    <w:rsid w:val="00BD1405"/>
    <w:rsid w:val="00BD18A4"/>
    <w:rsid w:val="00BD1BD0"/>
    <w:rsid w:val="00BD21EF"/>
    <w:rsid w:val="00BD2F4B"/>
    <w:rsid w:val="00BD4123"/>
    <w:rsid w:val="00BD45F8"/>
    <w:rsid w:val="00BD46E3"/>
    <w:rsid w:val="00BD4826"/>
    <w:rsid w:val="00BD4881"/>
    <w:rsid w:val="00BD6174"/>
    <w:rsid w:val="00BD619A"/>
    <w:rsid w:val="00BD6AA4"/>
    <w:rsid w:val="00BD7356"/>
    <w:rsid w:val="00BD764C"/>
    <w:rsid w:val="00BD7B78"/>
    <w:rsid w:val="00BD7DF3"/>
    <w:rsid w:val="00BD7FD0"/>
    <w:rsid w:val="00BE0F66"/>
    <w:rsid w:val="00BE1185"/>
    <w:rsid w:val="00BE1542"/>
    <w:rsid w:val="00BE1D30"/>
    <w:rsid w:val="00BE287C"/>
    <w:rsid w:val="00BE3213"/>
    <w:rsid w:val="00BE498B"/>
    <w:rsid w:val="00BE4D78"/>
    <w:rsid w:val="00BE509B"/>
    <w:rsid w:val="00BE5D6F"/>
    <w:rsid w:val="00BE6049"/>
    <w:rsid w:val="00BE68FE"/>
    <w:rsid w:val="00BE6D14"/>
    <w:rsid w:val="00BE6DED"/>
    <w:rsid w:val="00BE6EBF"/>
    <w:rsid w:val="00BE778D"/>
    <w:rsid w:val="00BE7E8F"/>
    <w:rsid w:val="00BE7F98"/>
    <w:rsid w:val="00BF0244"/>
    <w:rsid w:val="00BF0655"/>
    <w:rsid w:val="00BF0681"/>
    <w:rsid w:val="00BF0D7A"/>
    <w:rsid w:val="00BF0FAA"/>
    <w:rsid w:val="00BF0FE4"/>
    <w:rsid w:val="00BF1A65"/>
    <w:rsid w:val="00BF1C85"/>
    <w:rsid w:val="00BF1CFF"/>
    <w:rsid w:val="00BF35F9"/>
    <w:rsid w:val="00BF4043"/>
    <w:rsid w:val="00BF49AA"/>
    <w:rsid w:val="00BF4D0F"/>
    <w:rsid w:val="00BF5237"/>
    <w:rsid w:val="00BF537D"/>
    <w:rsid w:val="00BF5ECE"/>
    <w:rsid w:val="00BF61B2"/>
    <w:rsid w:val="00BF6299"/>
    <w:rsid w:val="00BF6C03"/>
    <w:rsid w:val="00BF73E3"/>
    <w:rsid w:val="00BF7C7B"/>
    <w:rsid w:val="00BF7F5B"/>
    <w:rsid w:val="00C00454"/>
    <w:rsid w:val="00C016F4"/>
    <w:rsid w:val="00C020D5"/>
    <w:rsid w:val="00C02557"/>
    <w:rsid w:val="00C02DE0"/>
    <w:rsid w:val="00C02EB8"/>
    <w:rsid w:val="00C036E2"/>
    <w:rsid w:val="00C03774"/>
    <w:rsid w:val="00C03876"/>
    <w:rsid w:val="00C03F55"/>
    <w:rsid w:val="00C04455"/>
    <w:rsid w:val="00C05BF1"/>
    <w:rsid w:val="00C07536"/>
    <w:rsid w:val="00C07AFC"/>
    <w:rsid w:val="00C100AA"/>
    <w:rsid w:val="00C10231"/>
    <w:rsid w:val="00C10391"/>
    <w:rsid w:val="00C105AA"/>
    <w:rsid w:val="00C10F1E"/>
    <w:rsid w:val="00C10F90"/>
    <w:rsid w:val="00C1186E"/>
    <w:rsid w:val="00C11A61"/>
    <w:rsid w:val="00C12164"/>
    <w:rsid w:val="00C128BE"/>
    <w:rsid w:val="00C12AD4"/>
    <w:rsid w:val="00C134BA"/>
    <w:rsid w:val="00C13954"/>
    <w:rsid w:val="00C1414F"/>
    <w:rsid w:val="00C1439A"/>
    <w:rsid w:val="00C14B80"/>
    <w:rsid w:val="00C14DF5"/>
    <w:rsid w:val="00C15253"/>
    <w:rsid w:val="00C163DD"/>
    <w:rsid w:val="00C167FD"/>
    <w:rsid w:val="00C2186B"/>
    <w:rsid w:val="00C2198D"/>
    <w:rsid w:val="00C21C4B"/>
    <w:rsid w:val="00C2244D"/>
    <w:rsid w:val="00C22E45"/>
    <w:rsid w:val="00C23E04"/>
    <w:rsid w:val="00C2460F"/>
    <w:rsid w:val="00C25037"/>
    <w:rsid w:val="00C25826"/>
    <w:rsid w:val="00C25DB7"/>
    <w:rsid w:val="00C25EE5"/>
    <w:rsid w:val="00C26930"/>
    <w:rsid w:val="00C26EBB"/>
    <w:rsid w:val="00C27542"/>
    <w:rsid w:val="00C27AAF"/>
    <w:rsid w:val="00C30484"/>
    <w:rsid w:val="00C309FD"/>
    <w:rsid w:val="00C30E24"/>
    <w:rsid w:val="00C326EC"/>
    <w:rsid w:val="00C32DA4"/>
    <w:rsid w:val="00C32FB3"/>
    <w:rsid w:val="00C344F0"/>
    <w:rsid w:val="00C349A7"/>
    <w:rsid w:val="00C34C0F"/>
    <w:rsid w:val="00C34EA0"/>
    <w:rsid w:val="00C34F8B"/>
    <w:rsid w:val="00C3505D"/>
    <w:rsid w:val="00C352C6"/>
    <w:rsid w:val="00C3758F"/>
    <w:rsid w:val="00C378B7"/>
    <w:rsid w:val="00C40845"/>
    <w:rsid w:val="00C41B8B"/>
    <w:rsid w:val="00C4208A"/>
    <w:rsid w:val="00C421A0"/>
    <w:rsid w:val="00C43BC4"/>
    <w:rsid w:val="00C43C6A"/>
    <w:rsid w:val="00C43EC4"/>
    <w:rsid w:val="00C46967"/>
    <w:rsid w:val="00C46D03"/>
    <w:rsid w:val="00C46D5F"/>
    <w:rsid w:val="00C473FB"/>
    <w:rsid w:val="00C4744B"/>
    <w:rsid w:val="00C47588"/>
    <w:rsid w:val="00C479A4"/>
    <w:rsid w:val="00C502F7"/>
    <w:rsid w:val="00C512A7"/>
    <w:rsid w:val="00C519FD"/>
    <w:rsid w:val="00C51BAD"/>
    <w:rsid w:val="00C52296"/>
    <w:rsid w:val="00C5232D"/>
    <w:rsid w:val="00C525EE"/>
    <w:rsid w:val="00C5342C"/>
    <w:rsid w:val="00C5387F"/>
    <w:rsid w:val="00C53A29"/>
    <w:rsid w:val="00C53D54"/>
    <w:rsid w:val="00C5476E"/>
    <w:rsid w:val="00C54909"/>
    <w:rsid w:val="00C5561F"/>
    <w:rsid w:val="00C55D14"/>
    <w:rsid w:val="00C57AE8"/>
    <w:rsid w:val="00C57D3E"/>
    <w:rsid w:val="00C6073D"/>
    <w:rsid w:val="00C6079D"/>
    <w:rsid w:val="00C60A6F"/>
    <w:rsid w:val="00C60DCB"/>
    <w:rsid w:val="00C61083"/>
    <w:rsid w:val="00C61636"/>
    <w:rsid w:val="00C61B18"/>
    <w:rsid w:val="00C62909"/>
    <w:rsid w:val="00C6460E"/>
    <w:rsid w:val="00C64CC2"/>
    <w:rsid w:val="00C6532B"/>
    <w:rsid w:val="00C6783F"/>
    <w:rsid w:val="00C67F10"/>
    <w:rsid w:val="00C70493"/>
    <w:rsid w:val="00C70ABD"/>
    <w:rsid w:val="00C718F5"/>
    <w:rsid w:val="00C71E8D"/>
    <w:rsid w:val="00C72DD9"/>
    <w:rsid w:val="00C751B0"/>
    <w:rsid w:val="00C75696"/>
    <w:rsid w:val="00C75799"/>
    <w:rsid w:val="00C75C88"/>
    <w:rsid w:val="00C763E5"/>
    <w:rsid w:val="00C76CF6"/>
    <w:rsid w:val="00C7721B"/>
    <w:rsid w:val="00C77D2B"/>
    <w:rsid w:val="00C801E6"/>
    <w:rsid w:val="00C80333"/>
    <w:rsid w:val="00C80B81"/>
    <w:rsid w:val="00C818DD"/>
    <w:rsid w:val="00C82205"/>
    <w:rsid w:val="00C82265"/>
    <w:rsid w:val="00C8304C"/>
    <w:rsid w:val="00C8316A"/>
    <w:rsid w:val="00C83311"/>
    <w:rsid w:val="00C842A5"/>
    <w:rsid w:val="00C859A9"/>
    <w:rsid w:val="00C85BA6"/>
    <w:rsid w:val="00C863BE"/>
    <w:rsid w:val="00C86F27"/>
    <w:rsid w:val="00C87166"/>
    <w:rsid w:val="00C87CD5"/>
    <w:rsid w:val="00C87D9E"/>
    <w:rsid w:val="00C87ED5"/>
    <w:rsid w:val="00C901A7"/>
    <w:rsid w:val="00C90474"/>
    <w:rsid w:val="00C9052F"/>
    <w:rsid w:val="00C90830"/>
    <w:rsid w:val="00C90DD2"/>
    <w:rsid w:val="00C90DDD"/>
    <w:rsid w:val="00C9104D"/>
    <w:rsid w:val="00C91C0C"/>
    <w:rsid w:val="00C92B27"/>
    <w:rsid w:val="00C92D0E"/>
    <w:rsid w:val="00C930D3"/>
    <w:rsid w:val="00C93253"/>
    <w:rsid w:val="00C9405E"/>
    <w:rsid w:val="00C945AF"/>
    <w:rsid w:val="00C9499D"/>
    <w:rsid w:val="00C94C8C"/>
    <w:rsid w:val="00C95356"/>
    <w:rsid w:val="00C95624"/>
    <w:rsid w:val="00C9647A"/>
    <w:rsid w:val="00C96793"/>
    <w:rsid w:val="00C97275"/>
    <w:rsid w:val="00C97C2C"/>
    <w:rsid w:val="00C97E9B"/>
    <w:rsid w:val="00CA0814"/>
    <w:rsid w:val="00CA1D89"/>
    <w:rsid w:val="00CA1F3C"/>
    <w:rsid w:val="00CA2028"/>
    <w:rsid w:val="00CA207F"/>
    <w:rsid w:val="00CA25D8"/>
    <w:rsid w:val="00CA29C0"/>
    <w:rsid w:val="00CA3071"/>
    <w:rsid w:val="00CA313A"/>
    <w:rsid w:val="00CA3A2A"/>
    <w:rsid w:val="00CA3A59"/>
    <w:rsid w:val="00CA4490"/>
    <w:rsid w:val="00CA4D1B"/>
    <w:rsid w:val="00CA4EBF"/>
    <w:rsid w:val="00CA539A"/>
    <w:rsid w:val="00CA6200"/>
    <w:rsid w:val="00CA6C8D"/>
    <w:rsid w:val="00CA774F"/>
    <w:rsid w:val="00CB1E17"/>
    <w:rsid w:val="00CB1F4B"/>
    <w:rsid w:val="00CB202B"/>
    <w:rsid w:val="00CB3B47"/>
    <w:rsid w:val="00CB3C56"/>
    <w:rsid w:val="00CB411A"/>
    <w:rsid w:val="00CB547B"/>
    <w:rsid w:val="00CB5944"/>
    <w:rsid w:val="00CB6A9E"/>
    <w:rsid w:val="00CB6CBA"/>
    <w:rsid w:val="00CB73DD"/>
    <w:rsid w:val="00CB74F2"/>
    <w:rsid w:val="00CB7631"/>
    <w:rsid w:val="00CB7898"/>
    <w:rsid w:val="00CB7961"/>
    <w:rsid w:val="00CB7A07"/>
    <w:rsid w:val="00CB7DC7"/>
    <w:rsid w:val="00CC0413"/>
    <w:rsid w:val="00CC0556"/>
    <w:rsid w:val="00CC14AA"/>
    <w:rsid w:val="00CC2856"/>
    <w:rsid w:val="00CC2E17"/>
    <w:rsid w:val="00CC32F2"/>
    <w:rsid w:val="00CC3F97"/>
    <w:rsid w:val="00CC4514"/>
    <w:rsid w:val="00CC4B9F"/>
    <w:rsid w:val="00CC4FE4"/>
    <w:rsid w:val="00CC5B0E"/>
    <w:rsid w:val="00CC5E13"/>
    <w:rsid w:val="00CC5F8F"/>
    <w:rsid w:val="00CC5F97"/>
    <w:rsid w:val="00CC6554"/>
    <w:rsid w:val="00CC667B"/>
    <w:rsid w:val="00CC67B4"/>
    <w:rsid w:val="00CC6A74"/>
    <w:rsid w:val="00CC6BEC"/>
    <w:rsid w:val="00CC76E4"/>
    <w:rsid w:val="00CC7CEE"/>
    <w:rsid w:val="00CD06C7"/>
    <w:rsid w:val="00CD0AFA"/>
    <w:rsid w:val="00CD0DCE"/>
    <w:rsid w:val="00CD1587"/>
    <w:rsid w:val="00CD1D46"/>
    <w:rsid w:val="00CD4E00"/>
    <w:rsid w:val="00CD5223"/>
    <w:rsid w:val="00CD5387"/>
    <w:rsid w:val="00CD56DC"/>
    <w:rsid w:val="00CD65B7"/>
    <w:rsid w:val="00CD6E0E"/>
    <w:rsid w:val="00CD6E3D"/>
    <w:rsid w:val="00CD775C"/>
    <w:rsid w:val="00CD7A82"/>
    <w:rsid w:val="00CD7B3B"/>
    <w:rsid w:val="00CE0354"/>
    <w:rsid w:val="00CE03A4"/>
    <w:rsid w:val="00CE178C"/>
    <w:rsid w:val="00CE19D1"/>
    <w:rsid w:val="00CE3790"/>
    <w:rsid w:val="00CE3F42"/>
    <w:rsid w:val="00CE459F"/>
    <w:rsid w:val="00CE54BC"/>
    <w:rsid w:val="00CE61EB"/>
    <w:rsid w:val="00CE64BE"/>
    <w:rsid w:val="00CE6A12"/>
    <w:rsid w:val="00CE7588"/>
    <w:rsid w:val="00CE7B07"/>
    <w:rsid w:val="00CF0483"/>
    <w:rsid w:val="00CF226C"/>
    <w:rsid w:val="00CF23FE"/>
    <w:rsid w:val="00CF2761"/>
    <w:rsid w:val="00CF28DC"/>
    <w:rsid w:val="00CF371E"/>
    <w:rsid w:val="00CF5FBA"/>
    <w:rsid w:val="00CF697D"/>
    <w:rsid w:val="00CF6D7B"/>
    <w:rsid w:val="00CF7022"/>
    <w:rsid w:val="00D00063"/>
    <w:rsid w:val="00D00DBD"/>
    <w:rsid w:val="00D03A9D"/>
    <w:rsid w:val="00D03FA2"/>
    <w:rsid w:val="00D0463D"/>
    <w:rsid w:val="00D048AA"/>
    <w:rsid w:val="00D0536B"/>
    <w:rsid w:val="00D05376"/>
    <w:rsid w:val="00D066E1"/>
    <w:rsid w:val="00D06C6B"/>
    <w:rsid w:val="00D10E83"/>
    <w:rsid w:val="00D1102C"/>
    <w:rsid w:val="00D119F9"/>
    <w:rsid w:val="00D11A42"/>
    <w:rsid w:val="00D11E08"/>
    <w:rsid w:val="00D137C4"/>
    <w:rsid w:val="00D13B94"/>
    <w:rsid w:val="00D159FF"/>
    <w:rsid w:val="00D15DCD"/>
    <w:rsid w:val="00D17148"/>
    <w:rsid w:val="00D17BF7"/>
    <w:rsid w:val="00D17CCA"/>
    <w:rsid w:val="00D20E65"/>
    <w:rsid w:val="00D22060"/>
    <w:rsid w:val="00D2234B"/>
    <w:rsid w:val="00D2366A"/>
    <w:rsid w:val="00D238EE"/>
    <w:rsid w:val="00D23DD5"/>
    <w:rsid w:val="00D23E28"/>
    <w:rsid w:val="00D24450"/>
    <w:rsid w:val="00D2468A"/>
    <w:rsid w:val="00D247E2"/>
    <w:rsid w:val="00D24DA0"/>
    <w:rsid w:val="00D25330"/>
    <w:rsid w:val="00D256FF"/>
    <w:rsid w:val="00D25829"/>
    <w:rsid w:val="00D26069"/>
    <w:rsid w:val="00D261FB"/>
    <w:rsid w:val="00D26C1E"/>
    <w:rsid w:val="00D27035"/>
    <w:rsid w:val="00D278BD"/>
    <w:rsid w:val="00D27D54"/>
    <w:rsid w:val="00D3073E"/>
    <w:rsid w:val="00D307E8"/>
    <w:rsid w:val="00D30B4A"/>
    <w:rsid w:val="00D30D40"/>
    <w:rsid w:val="00D310DD"/>
    <w:rsid w:val="00D323E8"/>
    <w:rsid w:val="00D326F9"/>
    <w:rsid w:val="00D32AF8"/>
    <w:rsid w:val="00D32E0B"/>
    <w:rsid w:val="00D33090"/>
    <w:rsid w:val="00D33184"/>
    <w:rsid w:val="00D334F6"/>
    <w:rsid w:val="00D349EC"/>
    <w:rsid w:val="00D350EF"/>
    <w:rsid w:val="00D3609A"/>
    <w:rsid w:val="00D36A47"/>
    <w:rsid w:val="00D40585"/>
    <w:rsid w:val="00D40590"/>
    <w:rsid w:val="00D4064D"/>
    <w:rsid w:val="00D41C35"/>
    <w:rsid w:val="00D4334C"/>
    <w:rsid w:val="00D43E57"/>
    <w:rsid w:val="00D444CC"/>
    <w:rsid w:val="00D44F78"/>
    <w:rsid w:val="00D45AAF"/>
    <w:rsid w:val="00D45DBE"/>
    <w:rsid w:val="00D47015"/>
    <w:rsid w:val="00D4722C"/>
    <w:rsid w:val="00D47903"/>
    <w:rsid w:val="00D47D33"/>
    <w:rsid w:val="00D47F6D"/>
    <w:rsid w:val="00D50AFE"/>
    <w:rsid w:val="00D51712"/>
    <w:rsid w:val="00D52046"/>
    <w:rsid w:val="00D52B61"/>
    <w:rsid w:val="00D52D9E"/>
    <w:rsid w:val="00D53019"/>
    <w:rsid w:val="00D53255"/>
    <w:rsid w:val="00D551E4"/>
    <w:rsid w:val="00D55901"/>
    <w:rsid w:val="00D5685D"/>
    <w:rsid w:val="00D56CDA"/>
    <w:rsid w:val="00D571E4"/>
    <w:rsid w:val="00D5721B"/>
    <w:rsid w:val="00D579AF"/>
    <w:rsid w:val="00D600DB"/>
    <w:rsid w:val="00D6034E"/>
    <w:rsid w:val="00D60550"/>
    <w:rsid w:val="00D60D37"/>
    <w:rsid w:val="00D611E6"/>
    <w:rsid w:val="00D61806"/>
    <w:rsid w:val="00D619E3"/>
    <w:rsid w:val="00D62E97"/>
    <w:rsid w:val="00D6493F"/>
    <w:rsid w:val="00D66039"/>
    <w:rsid w:val="00D66D67"/>
    <w:rsid w:val="00D673FA"/>
    <w:rsid w:val="00D67FB1"/>
    <w:rsid w:val="00D70BE8"/>
    <w:rsid w:val="00D71650"/>
    <w:rsid w:val="00D72464"/>
    <w:rsid w:val="00D7297A"/>
    <w:rsid w:val="00D731A6"/>
    <w:rsid w:val="00D73643"/>
    <w:rsid w:val="00D73E99"/>
    <w:rsid w:val="00D75197"/>
    <w:rsid w:val="00D75441"/>
    <w:rsid w:val="00D75CFE"/>
    <w:rsid w:val="00D76F29"/>
    <w:rsid w:val="00D773BD"/>
    <w:rsid w:val="00D77A92"/>
    <w:rsid w:val="00D80351"/>
    <w:rsid w:val="00D8042A"/>
    <w:rsid w:val="00D80F9F"/>
    <w:rsid w:val="00D81F67"/>
    <w:rsid w:val="00D83433"/>
    <w:rsid w:val="00D83E0F"/>
    <w:rsid w:val="00D848FA"/>
    <w:rsid w:val="00D85755"/>
    <w:rsid w:val="00D865ED"/>
    <w:rsid w:val="00D86F20"/>
    <w:rsid w:val="00D87BF9"/>
    <w:rsid w:val="00D87C00"/>
    <w:rsid w:val="00D87D7C"/>
    <w:rsid w:val="00D918E2"/>
    <w:rsid w:val="00D92256"/>
    <w:rsid w:val="00D92574"/>
    <w:rsid w:val="00D93F94"/>
    <w:rsid w:val="00D94328"/>
    <w:rsid w:val="00D944D2"/>
    <w:rsid w:val="00D94827"/>
    <w:rsid w:val="00D949BE"/>
    <w:rsid w:val="00D94F23"/>
    <w:rsid w:val="00D95135"/>
    <w:rsid w:val="00D951A6"/>
    <w:rsid w:val="00D95F96"/>
    <w:rsid w:val="00D96500"/>
    <w:rsid w:val="00D96B39"/>
    <w:rsid w:val="00D97192"/>
    <w:rsid w:val="00D9720A"/>
    <w:rsid w:val="00D973CF"/>
    <w:rsid w:val="00D97935"/>
    <w:rsid w:val="00D97F09"/>
    <w:rsid w:val="00DA00E3"/>
    <w:rsid w:val="00DA0C4E"/>
    <w:rsid w:val="00DA0E88"/>
    <w:rsid w:val="00DA11ED"/>
    <w:rsid w:val="00DA1AAA"/>
    <w:rsid w:val="00DA217C"/>
    <w:rsid w:val="00DA37A4"/>
    <w:rsid w:val="00DA3A0C"/>
    <w:rsid w:val="00DA3E54"/>
    <w:rsid w:val="00DA46D2"/>
    <w:rsid w:val="00DA5076"/>
    <w:rsid w:val="00DA529D"/>
    <w:rsid w:val="00DA598F"/>
    <w:rsid w:val="00DA603F"/>
    <w:rsid w:val="00DA6172"/>
    <w:rsid w:val="00DA6D3B"/>
    <w:rsid w:val="00DA6FFE"/>
    <w:rsid w:val="00DA715E"/>
    <w:rsid w:val="00DA7D6D"/>
    <w:rsid w:val="00DB29DB"/>
    <w:rsid w:val="00DB29E7"/>
    <w:rsid w:val="00DB35DF"/>
    <w:rsid w:val="00DB3659"/>
    <w:rsid w:val="00DB36D8"/>
    <w:rsid w:val="00DB493D"/>
    <w:rsid w:val="00DB4C0C"/>
    <w:rsid w:val="00DB4DE3"/>
    <w:rsid w:val="00DB50FE"/>
    <w:rsid w:val="00DB6516"/>
    <w:rsid w:val="00DB65C2"/>
    <w:rsid w:val="00DB7042"/>
    <w:rsid w:val="00DB766D"/>
    <w:rsid w:val="00DC013D"/>
    <w:rsid w:val="00DC0FFF"/>
    <w:rsid w:val="00DC2A75"/>
    <w:rsid w:val="00DC2A8F"/>
    <w:rsid w:val="00DC320D"/>
    <w:rsid w:val="00DC3D02"/>
    <w:rsid w:val="00DC3F37"/>
    <w:rsid w:val="00DC4AD9"/>
    <w:rsid w:val="00DC4BEB"/>
    <w:rsid w:val="00DC5998"/>
    <w:rsid w:val="00DC6AAE"/>
    <w:rsid w:val="00DC7CE8"/>
    <w:rsid w:val="00DC7E3C"/>
    <w:rsid w:val="00DD0B87"/>
    <w:rsid w:val="00DD2D0C"/>
    <w:rsid w:val="00DD3F64"/>
    <w:rsid w:val="00DD4098"/>
    <w:rsid w:val="00DD4DEE"/>
    <w:rsid w:val="00DD6C4C"/>
    <w:rsid w:val="00DD6CA5"/>
    <w:rsid w:val="00DD752C"/>
    <w:rsid w:val="00DE19FE"/>
    <w:rsid w:val="00DE1AA1"/>
    <w:rsid w:val="00DE2BB9"/>
    <w:rsid w:val="00DE4107"/>
    <w:rsid w:val="00DE4794"/>
    <w:rsid w:val="00DE4C5B"/>
    <w:rsid w:val="00DE5148"/>
    <w:rsid w:val="00DE5F0B"/>
    <w:rsid w:val="00DE6777"/>
    <w:rsid w:val="00DE75CC"/>
    <w:rsid w:val="00DE7859"/>
    <w:rsid w:val="00DF0644"/>
    <w:rsid w:val="00DF09B3"/>
    <w:rsid w:val="00DF1A76"/>
    <w:rsid w:val="00DF2333"/>
    <w:rsid w:val="00DF2491"/>
    <w:rsid w:val="00DF2585"/>
    <w:rsid w:val="00DF2A4A"/>
    <w:rsid w:val="00DF3063"/>
    <w:rsid w:val="00DF38D4"/>
    <w:rsid w:val="00DF49FF"/>
    <w:rsid w:val="00DF55EF"/>
    <w:rsid w:val="00DF5B50"/>
    <w:rsid w:val="00DF6467"/>
    <w:rsid w:val="00DF752E"/>
    <w:rsid w:val="00DF76A4"/>
    <w:rsid w:val="00DF7AB4"/>
    <w:rsid w:val="00E0001F"/>
    <w:rsid w:val="00E00076"/>
    <w:rsid w:val="00E00750"/>
    <w:rsid w:val="00E00B18"/>
    <w:rsid w:val="00E00C3E"/>
    <w:rsid w:val="00E00F68"/>
    <w:rsid w:val="00E01108"/>
    <w:rsid w:val="00E023BE"/>
    <w:rsid w:val="00E02413"/>
    <w:rsid w:val="00E03B6F"/>
    <w:rsid w:val="00E04347"/>
    <w:rsid w:val="00E05397"/>
    <w:rsid w:val="00E0556F"/>
    <w:rsid w:val="00E05E5C"/>
    <w:rsid w:val="00E06D23"/>
    <w:rsid w:val="00E07CCB"/>
    <w:rsid w:val="00E1073B"/>
    <w:rsid w:val="00E10EF4"/>
    <w:rsid w:val="00E1108A"/>
    <w:rsid w:val="00E1223D"/>
    <w:rsid w:val="00E127B5"/>
    <w:rsid w:val="00E132DE"/>
    <w:rsid w:val="00E13E6E"/>
    <w:rsid w:val="00E13ECD"/>
    <w:rsid w:val="00E14470"/>
    <w:rsid w:val="00E146A7"/>
    <w:rsid w:val="00E15B9A"/>
    <w:rsid w:val="00E16782"/>
    <w:rsid w:val="00E16F94"/>
    <w:rsid w:val="00E17B37"/>
    <w:rsid w:val="00E20706"/>
    <w:rsid w:val="00E21AAC"/>
    <w:rsid w:val="00E222D6"/>
    <w:rsid w:val="00E22572"/>
    <w:rsid w:val="00E225C1"/>
    <w:rsid w:val="00E227AF"/>
    <w:rsid w:val="00E24DE4"/>
    <w:rsid w:val="00E255BD"/>
    <w:rsid w:val="00E263B3"/>
    <w:rsid w:val="00E26434"/>
    <w:rsid w:val="00E267CA"/>
    <w:rsid w:val="00E26951"/>
    <w:rsid w:val="00E27C24"/>
    <w:rsid w:val="00E27C75"/>
    <w:rsid w:val="00E3042C"/>
    <w:rsid w:val="00E30530"/>
    <w:rsid w:val="00E3163C"/>
    <w:rsid w:val="00E318BD"/>
    <w:rsid w:val="00E31EA4"/>
    <w:rsid w:val="00E33558"/>
    <w:rsid w:val="00E339F9"/>
    <w:rsid w:val="00E33F92"/>
    <w:rsid w:val="00E342E1"/>
    <w:rsid w:val="00E35910"/>
    <w:rsid w:val="00E35BAA"/>
    <w:rsid w:val="00E35C21"/>
    <w:rsid w:val="00E36483"/>
    <w:rsid w:val="00E36677"/>
    <w:rsid w:val="00E3697D"/>
    <w:rsid w:val="00E36CC0"/>
    <w:rsid w:val="00E37B14"/>
    <w:rsid w:val="00E37FFE"/>
    <w:rsid w:val="00E401FC"/>
    <w:rsid w:val="00E407FF"/>
    <w:rsid w:val="00E42072"/>
    <w:rsid w:val="00E42351"/>
    <w:rsid w:val="00E4262C"/>
    <w:rsid w:val="00E42CC5"/>
    <w:rsid w:val="00E43167"/>
    <w:rsid w:val="00E4325D"/>
    <w:rsid w:val="00E43739"/>
    <w:rsid w:val="00E442CF"/>
    <w:rsid w:val="00E44DF2"/>
    <w:rsid w:val="00E4599C"/>
    <w:rsid w:val="00E4606F"/>
    <w:rsid w:val="00E469F5"/>
    <w:rsid w:val="00E46DE9"/>
    <w:rsid w:val="00E51342"/>
    <w:rsid w:val="00E513E7"/>
    <w:rsid w:val="00E514D1"/>
    <w:rsid w:val="00E5169F"/>
    <w:rsid w:val="00E52E22"/>
    <w:rsid w:val="00E5353C"/>
    <w:rsid w:val="00E53780"/>
    <w:rsid w:val="00E557FA"/>
    <w:rsid w:val="00E568AE"/>
    <w:rsid w:val="00E56BBA"/>
    <w:rsid w:val="00E57347"/>
    <w:rsid w:val="00E574F5"/>
    <w:rsid w:val="00E603EB"/>
    <w:rsid w:val="00E60595"/>
    <w:rsid w:val="00E60A32"/>
    <w:rsid w:val="00E61538"/>
    <w:rsid w:val="00E619DA"/>
    <w:rsid w:val="00E6209E"/>
    <w:rsid w:val="00E62CA1"/>
    <w:rsid w:val="00E6328C"/>
    <w:rsid w:val="00E639D6"/>
    <w:rsid w:val="00E6444E"/>
    <w:rsid w:val="00E655E2"/>
    <w:rsid w:val="00E66C71"/>
    <w:rsid w:val="00E67097"/>
    <w:rsid w:val="00E672C7"/>
    <w:rsid w:val="00E6749B"/>
    <w:rsid w:val="00E676D6"/>
    <w:rsid w:val="00E677A4"/>
    <w:rsid w:val="00E7032A"/>
    <w:rsid w:val="00E70FB2"/>
    <w:rsid w:val="00E711FF"/>
    <w:rsid w:val="00E71C37"/>
    <w:rsid w:val="00E72296"/>
    <w:rsid w:val="00E722F4"/>
    <w:rsid w:val="00E72DE6"/>
    <w:rsid w:val="00E738F5"/>
    <w:rsid w:val="00E750AC"/>
    <w:rsid w:val="00E751B0"/>
    <w:rsid w:val="00E75428"/>
    <w:rsid w:val="00E76229"/>
    <w:rsid w:val="00E7639B"/>
    <w:rsid w:val="00E76528"/>
    <w:rsid w:val="00E76C5F"/>
    <w:rsid w:val="00E77A55"/>
    <w:rsid w:val="00E8022F"/>
    <w:rsid w:val="00E80382"/>
    <w:rsid w:val="00E8089B"/>
    <w:rsid w:val="00E809BC"/>
    <w:rsid w:val="00E80A66"/>
    <w:rsid w:val="00E8150E"/>
    <w:rsid w:val="00E81CFB"/>
    <w:rsid w:val="00E81F4F"/>
    <w:rsid w:val="00E821C7"/>
    <w:rsid w:val="00E82BA2"/>
    <w:rsid w:val="00E839AD"/>
    <w:rsid w:val="00E84A34"/>
    <w:rsid w:val="00E84BE9"/>
    <w:rsid w:val="00E85362"/>
    <w:rsid w:val="00E864AC"/>
    <w:rsid w:val="00E86CF5"/>
    <w:rsid w:val="00E8747D"/>
    <w:rsid w:val="00E8769D"/>
    <w:rsid w:val="00E90847"/>
    <w:rsid w:val="00E917B7"/>
    <w:rsid w:val="00E91D6A"/>
    <w:rsid w:val="00E92D29"/>
    <w:rsid w:val="00E93099"/>
    <w:rsid w:val="00E93FF0"/>
    <w:rsid w:val="00E94685"/>
    <w:rsid w:val="00E94CD4"/>
    <w:rsid w:val="00E952FD"/>
    <w:rsid w:val="00E968C2"/>
    <w:rsid w:val="00E96CB3"/>
    <w:rsid w:val="00E9776C"/>
    <w:rsid w:val="00E97A8C"/>
    <w:rsid w:val="00E97AB6"/>
    <w:rsid w:val="00E97C86"/>
    <w:rsid w:val="00E97CC0"/>
    <w:rsid w:val="00EA191F"/>
    <w:rsid w:val="00EA1942"/>
    <w:rsid w:val="00EA2DA7"/>
    <w:rsid w:val="00EA3D45"/>
    <w:rsid w:val="00EA5638"/>
    <w:rsid w:val="00EA6DC1"/>
    <w:rsid w:val="00EA7167"/>
    <w:rsid w:val="00EA7575"/>
    <w:rsid w:val="00EB0B46"/>
    <w:rsid w:val="00EB0B87"/>
    <w:rsid w:val="00EB0C8B"/>
    <w:rsid w:val="00EB101F"/>
    <w:rsid w:val="00EB115A"/>
    <w:rsid w:val="00EB1AD4"/>
    <w:rsid w:val="00EB1E97"/>
    <w:rsid w:val="00EB3A72"/>
    <w:rsid w:val="00EB432E"/>
    <w:rsid w:val="00EB4A26"/>
    <w:rsid w:val="00EB4E22"/>
    <w:rsid w:val="00EB4F7F"/>
    <w:rsid w:val="00EB5ADB"/>
    <w:rsid w:val="00EB61AC"/>
    <w:rsid w:val="00EB635C"/>
    <w:rsid w:val="00EB77CF"/>
    <w:rsid w:val="00EC04B9"/>
    <w:rsid w:val="00EC0A19"/>
    <w:rsid w:val="00EC0C41"/>
    <w:rsid w:val="00EC0D82"/>
    <w:rsid w:val="00EC12AD"/>
    <w:rsid w:val="00EC15A4"/>
    <w:rsid w:val="00EC318A"/>
    <w:rsid w:val="00EC385F"/>
    <w:rsid w:val="00EC46B5"/>
    <w:rsid w:val="00EC536E"/>
    <w:rsid w:val="00EC5EE3"/>
    <w:rsid w:val="00EC60F9"/>
    <w:rsid w:val="00EC6E51"/>
    <w:rsid w:val="00EC70E8"/>
    <w:rsid w:val="00EC72CD"/>
    <w:rsid w:val="00EC75F0"/>
    <w:rsid w:val="00EC794F"/>
    <w:rsid w:val="00ED0005"/>
    <w:rsid w:val="00ED0044"/>
    <w:rsid w:val="00ED07DA"/>
    <w:rsid w:val="00ED09A5"/>
    <w:rsid w:val="00ED1223"/>
    <w:rsid w:val="00ED17D4"/>
    <w:rsid w:val="00ED191E"/>
    <w:rsid w:val="00ED1BED"/>
    <w:rsid w:val="00ED1CBB"/>
    <w:rsid w:val="00ED218D"/>
    <w:rsid w:val="00ED25CF"/>
    <w:rsid w:val="00ED28A4"/>
    <w:rsid w:val="00ED2C9D"/>
    <w:rsid w:val="00ED2E78"/>
    <w:rsid w:val="00ED366F"/>
    <w:rsid w:val="00ED3822"/>
    <w:rsid w:val="00ED3E32"/>
    <w:rsid w:val="00ED3F94"/>
    <w:rsid w:val="00ED4047"/>
    <w:rsid w:val="00ED4194"/>
    <w:rsid w:val="00ED4993"/>
    <w:rsid w:val="00ED5668"/>
    <w:rsid w:val="00ED5BDA"/>
    <w:rsid w:val="00ED5FAE"/>
    <w:rsid w:val="00ED62ED"/>
    <w:rsid w:val="00ED6597"/>
    <w:rsid w:val="00ED7743"/>
    <w:rsid w:val="00EE02E2"/>
    <w:rsid w:val="00EE0C30"/>
    <w:rsid w:val="00EE1520"/>
    <w:rsid w:val="00EE1DA0"/>
    <w:rsid w:val="00EE3C87"/>
    <w:rsid w:val="00EE41DF"/>
    <w:rsid w:val="00EE4960"/>
    <w:rsid w:val="00EE49F3"/>
    <w:rsid w:val="00EE5621"/>
    <w:rsid w:val="00EE56D1"/>
    <w:rsid w:val="00EE588B"/>
    <w:rsid w:val="00EE7124"/>
    <w:rsid w:val="00EE752B"/>
    <w:rsid w:val="00EE7B36"/>
    <w:rsid w:val="00EF165C"/>
    <w:rsid w:val="00EF2AF5"/>
    <w:rsid w:val="00EF305D"/>
    <w:rsid w:val="00EF3128"/>
    <w:rsid w:val="00EF3CD9"/>
    <w:rsid w:val="00EF4317"/>
    <w:rsid w:val="00EF48E2"/>
    <w:rsid w:val="00EF4A7A"/>
    <w:rsid w:val="00EF5BB2"/>
    <w:rsid w:val="00EF6A25"/>
    <w:rsid w:val="00EF6C37"/>
    <w:rsid w:val="00EF6DDA"/>
    <w:rsid w:val="00EF7747"/>
    <w:rsid w:val="00EF7D6C"/>
    <w:rsid w:val="00F00306"/>
    <w:rsid w:val="00F004E8"/>
    <w:rsid w:val="00F0111B"/>
    <w:rsid w:val="00F0121E"/>
    <w:rsid w:val="00F01960"/>
    <w:rsid w:val="00F02E7C"/>
    <w:rsid w:val="00F03DB2"/>
    <w:rsid w:val="00F0412A"/>
    <w:rsid w:val="00F04CF8"/>
    <w:rsid w:val="00F04EF2"/>
    <w:rsid w:val="00F04F6B"/>
    <w:rsid w:val="00F0578A"/>
    <w:rsid w:val="00F06632"/>
    <w:rsid w:val="00F06810"/>
    <w:rsid w:val="00F06C15"/>
    <w:rsid w:val="00F06F25"/>
    <w:rsid w:val="00F07726"/>
    <w:rsid w:val="00F10A61"/>
    <w:rsid w:val="00F10AED"/>
    <w:rsid w:val="00F10DB0"/>
    <w:rsid w:val="00F124CC"/>
    <w:rsid w:val="00F1255F"/>
    <w:rsid w:val="00F1339D"/>
    <w:rsid w:val="00F13B31"/>
    <w:rsid w:val="00F13CBE"/>
    <w:rsid w:val="00F14227"/>
    <w:rsid w:val="00F14576"/>
    <w:rsid w:val="00F1467C"/>
    <w:rsid w:val="00F154FB"/>
    <w:rsid w:val="00F16180"/>
    <w:rsid w:val="00F17635"/>
    <w:rsid w:val="00F17B3B"/>
    <w:rsid w:val="00F17FE0"/>
    <w:rsid w:val="00F20397"/>
    <w:rsid w:val="00F20C2B"/>
    <w:rsid w:val="00F20E59"/>
    <w:rsid w:val="00F21013"/>
    <w:rsid w:val="00F22166"/>
    <w:rsid w:val="00F2363B"/>
    <w:rsid w:val="00F248C1"/>
    <w:rsid w:val="00F2683D"/>
    <w:rsid w:val="00F31232"/>
    <w:rsid w:val="00F314E1"/>
    <w:rsid w:val="00F32E91"/>
    <w:rsid w:val="00F3471F"/>
    <w:rsid w:val="00F348EC"/>
    <w:rsid w:val="00F3513E"/>
    <w:rsid w:val="00F361AA"/>
    <w:rsid w:val="00F3783A"/>
    <w:rsid w:val="00F37B6B"/>
    <w:rsid w:val="00F4049B"/>
    <w:rsid w:val="00F41349"/>
    <w:rsid w:val="00F4167E"/>
    <w:rsid w:val="00F4240D"/>
    <w:rsid w:val="00F42606"/>
    <w:rsid w:val="00F42AA7"/>
    <w:rsid w:val="00F44EC8"/>
    <w:rsid w:val="00F45418"/>
    <w:rsid w:val="00F45EA5"/>
    <w:rsid w:val="00F4684A"/>
    <w:rsid w:val="00F47039"/>
    <w:rsid w:val="00F4757D"/>
    <w:rsid w:val="00F47954"/>
    <w:rsid w:val="00F51AA3"/>
    <w:rsid w:val="00F52160"/>
    <w:rsid w:val="00F53E66"/>
    <w:rsid w:val="00F5544F"/>
    <w:rsid w:val="00F55BDA"/>
    <w:rsid w:val="00F55DE9"/>
    <w:rsid w:val="00F562BE"/>
    <w:rsid w:val="00F56ABE"/>
    <w:rsid w:val="00F57107"/>
    <w:rsid w:val="00F600ED"/>
    <w:rsid w:val="00F607D3"/>
    <w:rsid w:val="00F60BAF"/>
    <w:rsid w:val="00F60EBA"/>
    <w:rsid w:val="00F61870"/>
    <w:rsid w:val="00F62ACE"/>
    <w:rsid w:val="00F63669"/>
    <w:rsid w:val="00F63CFA"/>
    <w:rsid w:val="00F643D0"/>
    <w:rsid w:val="00F645EB"/>
    <w:rsid w:val="00F64833"/>
    <w:rsid w:val="00F64E6D"/>
    <w:rsid w:val="00F65010"/>
    <w:rsid w:val="00F65573"/>
    <w:rsid w:val="00F65D97"/>
    <w:rsid w:val="00F6689C"/>
    <w:rsid w:val="00F6783B"/>
    <w:rsid w:val="00F70079"/>
    <w:rsid w:val="00F705EB"/>
    <w:rsid w:val="00F70758"/>
    <w:rsid w:val="00F70FF8"/>
    <w:rsid w:val="00F7106B"/>
    <w:rsid w:val="00F713C0"/>
    <w:rsid w:val="00F725BB"/>
    <w:rsid w:val="00F73642"/>
    <w:rsid w:val="00F73714"/>
    <w:rsid w:val="00F73BA8"/>
    <w:rsid w:val="00F74890"/>
    <w:rsid w:val="00F74A1F"/>
    <w:rsid w:val="00F74F31"/>
    <w:rsid w:val="00F75C13"/>
    <w:rsid w:val="00F76E09"/>
    <w:rsid w:val="00F772D6"/>
    <w:rsid w:val="00F77936"/>
    <w:rsid w:val="00F807D6"/>
    <w:rsid w:val="00F80FE4"/>
    <w:rsid w:val="00F811A6"/>
    <w:rsid w:val="00F812C8"/>
    <w:rsid w:val="00F81596"/>
    <w:rsid w:val="00F81D78"/>
    <w:rsid w:val="00F83700"/>
    <w:rsid w:val="00F83FD4"/>
    <w:rsid w:val="00F84F69"/>
    <w:rsid w:val="00F85B5B"/>
    <w:rsid w:val="00F85BCB"/>
    <w:rsid w:val="00F8620B"/>
    <w:rsid w:val="00F86287"/>
    <w:rsid w:val="00F862F5"/>
    <w:rsid w:val="00F8656C"/>
    <w:rsid w:val="00F86AC8"/>
    <w:rsid w:val="00F879CB"/>
    <w:rsid w:val="00F87A78"/>
    <w:rsid w:val="00F87DC1"/>
    <w:rsid w:val="00F90094"/>
    <w:rsid w:val="00F90BD3"/>
    <w:rsid w:val="00F90F2D"/>
    <w:rsid w:val="00F91B1C"/>
    <w:rsid w:val="00F92895"/>
    <w:rsid w:val="00F929E8"/>
    <w:rsid w:val="00F92C8A"/>
    <w:rsid w:val="00F9503C"/>
    <w:rsid w:val="00F957AE"/>
    <w:rsid w:val="00F960A6"/>
    <w:rsid w:val="00F969F0"/>
    <w:rsid w:val="00F96CF9"/>
    <w:rsid w:val="00F9747C"/>
    <w:rsid w:val="00F97D65"/>
    <w:rsid w:val="00FA00C6"/>
    <w:rsid w:val="00FA0247"/>
    <w:rsid w:val="00FA08B5"/>
    <w:rsid w:val="00FA109B"/>
    <w:rsid w:val="00FA3071"/>
    <w:rsid w:val="00FA348F"/>
    <w:rsid w:val="00FA3B07"/>
    <w:rsid w:val="00FA40D7"/>
    <w:rsid w:val="00FA4672"/>
    <w:rsid w:val="00FA58B9"/>
    <w:rsid w:val="00FA694E"/>
    <w:rsid w:val="00FA6B77"/>
    <w:rsid w:val="00FA6BF9"/>
    <w:rsid w:val="00FA6EDC"/>
    <w:rsid w:val="00FA75F4"/>
    <w:rsid w:val="00FA79AF"/>
    <w:rsid w:val="00FB06BB"/>
    <w:rsid w:val="00FB0DE5"/>
    <w:rsid w:val="00FB0E72"/>
    <w:rsid w:val="00FB0F2E"/>
    <w:rsid w:val="00FB11A3"/>
    <w:rsid w:val="00FB1516"/>
    <w:rsid w:val="00FB164E"/>
    <w:rsid w:val="00FB28A3"/>
    <w:rsid w:val="00FB2BD6"/>
    <w:rsid w:val="00FB3308"/>
    <w:rsid w:val="00FB36B0"/>
    <w:rsid w:val="00FB377B"/>
    <w:rsid w:val="00FB3902"/>
    <w:rsid w:val="00FB4158"/>
    <w:rsid w:val="00FB428B"/>
    <w:rsid w:val="00FB449D"/>
    <w:rsid w:val="00FB4BA1"/>
    <w:rsid w:val="00FB4D53"/>
    <w:rsid w:val="00FB595B"/>
    <w:rsid w:val="00FB5E6C"/>
    <w:rsid w:val="00FB69B2"/>
    <w:rsid w:val="00FB6CBD"/>
    <w:rsid w:val="00FC0199"/>
    <w:rsid w:val="00FC0757"/>
    <w:rsid w:val="00FC11B7"/>
    <w:rsid w:val="00FC158E"/>
    <w:rsid w:val="00FC196E"/>
    <w:rsid w:val="00FC1E31"/>
    <w:rsid w:val="00FC292E"/>
    <w:rsid w:val="00FC3645"/>
    <w:rsid w:val="00FC431A"/>
    <w:rsid w:val="00FC4962"/>
    <w:rsid w:val="00FC4CEE"/>
    <w:rsid w:val="00FC5002"/>
    <w:rsid w:val="00FC520A"/>
    <w:rsid w:val="00FC5243"/>
    <w:rsid w:val="00FC6CDA"/>
    <w:rsid w:val="00FC6D70"/>
    <w:rsid w:val="00FC77F6"/>
    <w:rsid w:val="00FC7B07"/>
    <w:rsid w:val="00FC7C8F"/>
    <w:rsid w:val="00FD02AC"/>
    <w:rsid w:val="00FD0660"/>
    <w:rsid w:val="00FD06F6"/>
    <w:rsid w:val="00FD0B92"/>
    <w:rsid w:val="00FD0E55"/>
    <w:rsid w:val="00FD17D9"/>
    <w:rsid w:val="00FD265B"/>
    <w:rsid w:val="00FD299D"/>
    <w:rsid w:val="00FD3D2B"/>
    <w:rsid w:val="00FD5BDF"/>
    <w:rsid w:val="00FD63FF"/>
    <w:rsid w:val="00FD741E"/>
    <w:rsid w:val="00FE0A0C"/>
    <w:rsid w:val="00FE0ECC"/>
    <w:rsid w:val="00FE1573"/>
    <w:rsid w:val="00FE2DF3"/>
    <w:rsid w:val="00FE323D"/>
    <w:rsid w:val="00FE386F"/>
    <w:rsid w:val="00FE400E"/>
    <w:rsid w:val="00FE46C3"/>
    <w:rsid w:val="00FE5A0F"/>
    <w:rsid w:val="00FE5B8C"/>
    <w:rsid w:val="00FE6334"/>
    <w:rsid w:val="00FE653F"/>
    <w:rsid w:val="00FE7513"/>
    <w:rsid w:val="00FF06E6"/>
    <w:rsid w:val="00FF12A0"/>
    <w:rsid w:val="00FF1AB1"/>
    <w:rsid w:val="00FF30B5"/>
    <w:rsid w:val="00FF35B6"/>
    <w:rsid w:val="00FF396D"/>
    <w:rsid w:val="00FF41B4"/>
    <w:rsid w:val="00FF4401"/>
    <w:rsid w:val="00FF4A37"/>
    <w:rsid w:val="00FF5787"/>
    <w:rsid w:val="00FF5876"/>
    <w:rsid w:val="00FF5C7D"/>
    <w:rsid w:val="00FF5E17"/>
    <w:rsid w:val="00FF7C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75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Code"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1A98"/>
    <w:pPr>
      <w:widowControl w:val="0"/>
      <w:spacing w:line="200" w:lineRule="atLeast"/>
    </w:pPr>
    <w:rPr>
      <w:sz w:val="22"/>
    </w:rPr>
  </w:style>
  <w:style w:type="paragraph" w:styleId="Heading1">
    <w:name w:val="heading 1"/>
    <w:basedOn w:val="Normal"/>
    <w:next w:val="Normal"/>
    <w:qFormat/>
    <w:rsid w:val="00B0305B"/>
    <w:pPr>
      <w:keepNext/>
      <w:numPr>
        <w:numId w:val="1"/>
      </w:numPr>
      <w:spacing w:before="120" w:after="60"/>
      <w:outlineLvl w:val="0"/>
    </w:pPr>
    <w:rPr>
      <w:rFonts w:ascii="Arial" w:hAnsi="Arial"/>
      <w:b/>
      <w:sz w:val="32"/>
    </w:rPr>
  </w:style>
  <w:style w:type="paragraph" w:styleId="Heading2">
    <w:name w:val="heading 2"/>
    <w:basedOn w:val="Heading1"/>
    <w:next w:val="Normal"/>
    <w:link w:val="Heading2Char"/>
    <w:uiPriority w:val="9"/>
    <w:qFormat/>
    <w:rsid w:val="00C10F1E"/>
    <w:pPr>
      <w:numPr>
        <w:ilvl w:val="1"/>
      </w:numPr>
      <w:outlineLvl w:val="1"/>
    </w:pPr>
    <w:rPr>
      <w:sz w:val="24"/>
    </w:rPr>
  </w:style>
  <w:style w:type="paragraph" w:styleId="Heading3">
    <w:name w:val="heading 3"/>
    <w:basedOn w:val="Heading1"/>
    <w:next w:val="Normal"/>
    <w:link w:val="Heading3Char"/>
    <w:qFormat/>
    <w:rsid w:val="00B0305B"/>
    <w:pPr>
      <w:numPr>
        <w:ilvl w:val="2"/>
      </w:numPr>
      <w:outlineLvl w:val="2"/>
    </w:pPr>
    <w:rPr>
      <w:i/>
      <w:sz w:val="24"/>
    </w:rPr>
  </w:style>
  <w:style w:type="paragraph" w:styleId="Heading4">
    <w:name w:val="heading 4"/>
    <w:basedOn w:val="Heading1"/>
    <w:next w:val="Normal"/>
    <w:qFormat/>
    <w:rsid w:val="00A87B78"/>
    <w:pPr>
      <w:numPr>
        <w:ilvl w:val="3"/>
      </w:numPr>
      <w:outlineLvl w:val="3"/>
    </w:pPr>
    <w:rPr>
      <w:sz w:val="20"/>
    </w:rPr>
  </w:style>
  <w:style w:type="paragraph" w:styleId="Heading5">
    <w:name w:val="heading 5"/>
    <w:basedOn w:val="Normal"/>
    <w:next w:val="Normal"/>
    <w:qFormat/>
    <w:rsid w:val="00A87B78"/>
    <w:pPr>
      <w:numPr>
        <w:ilvl w:val="4"/>
        <w:numId w:val="1"/>
      </w:numPr>
      <w:spacing w:before="240" w:after="60"/>
      <w:outlineLvl w:val="4"/>
    </w:pPr>
  </w:style>
  <w:style w:type="paragraph" w:styleId="Heading6">
    <w:name w:val="heading 6"/>
    <w:basedOn w:val="Normal"/>
    <w:next w:val="Normal"/>
    <w:qFormat/>
    <w:rsid w:val="00696196"/>
    <w:pPr>
      <w:numPr>
        <w:ilvl w:val="5"/>
        <w:numId w:val="1"/>
      </w:numPr>
      <w:spacing w:before="240" w:after="60"/>
      <w:outlineLvl w:val="5"/>
    </w:pPr>
    <w:rPr>
      <w:i/>
      <w:sz w:val="24"/>
    </w:rPr>
  </w:style>
  <w:style w:type="paragraph" w:styleId="Heading7">
    <w:name w:val="heading 7"/>
    <w:basedOn w:val="Normal"/>
    <w:next w:val="Normal"/>
    <w:qFormat/>
    <w:rsid w:val="00696196"/>
    <w:pPr>
      <w:numPr>
        <w:ilvl w:val="6"/>
        <w:numId w:val="1"/>
      </w:numPr>
      <w:spacing w:before="240" w:after="60"/>
      <w:outlineLvl w:val="6"/>
    </w:pPr>
    <w:rPr>
      <w:sz w:val="24"/>
    </w:rPr>
  </w:style>
  <w:style w:type="paragraph" w:styleId="Heading8">
    <w:name w:val="heading 8"/>
    <w:basedOn w:val="Normal"/>
    <w:next w:val="Normal"/>
    <w:qFormat/>
    <w:rsid w:val="00696196"/>
    <w:pPr>
      <w:numPr>
        <w:ilvl w:val="7"/>
        <w:numId w:val="1"/>
      </w:numPr>
      <w:spacing w:before="240" w:after="60"/>
      <w:outlineLvl w:val="7"/>
    </w:pPr>
    <w:rPr>
      <w:i/>
      <w:sz w:val="24"/>
    </w:rPr>
  </w:style>
  <w:style w:type="paragraph" w:styleId="Heading9">
    <w:name w:val="heading 9"/>
    <w:basedOn w:val="Normal"/>
    <w:next w:val="Normal"/>
    <w:qFormat/>
    <w:rsid w:val="00696196"/>
    <w:pPr>
      <w:numPr>
        <w:ilvl w:val="8"/>
        <w:numId w:val="1"/>
      </w:num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72082"/>
    <w:pPr>
      <w:spacing w:before="80"/>
      <w:ind w:left="720"/>
      <w:jc w:val="both"/>
    </w:pPr>
    <w:rPr>
      <w:color w:val="000000"/>
      <w:lang w:val="en-AU"/>
    </w:rPr>
  </w:style>
  <w:style w:type="paragraph" w:styleId="Title">
    <w:name w:val="Title"/>
    <w:basedOn w:val="Normal"/>
    <w:next w:val="Normal"/>
    <w:qFormat/>
    <w:rsid w:val="00972082"/>
    <w:pPr>
      <w:spacing w:line="240" w:lineRule="auto"/>
      <w:jc w:val="center"/>
    </w:pPr>
    <w:rPr>
      <w:rFonts w:ascii="Arial" w:hAnsi="Arial"/>
      <w:b/>
      <w:sz w:val="36"/>
    </w:rPr>
  </w:style>
  <w:style w:type="paragraph" w:customStyle="1" w:styleId="a">
    <w:name w:val="Название документа"/>
    <w:basedOn w:val="Normal"/>
    <w:next w:val="Normal"/>
    <w:rsid w:val="009B65B4"/>
    <w:pPr>
      <w:pBdr>
        <w:bottom w:val="single" w:sz="24" w:space="1" w:color="808080"/>
      </w:pBdr>
    </w:pPr>
    <w:rPr>
      <w:rFonts w:ascii="Arial" w:hAnsi="Arial"/>
      <w:b/>
      <w:sz w:val="32"/>
    </w:rPr>
  </w:style>
  <w:style w:type="paragraph" w:styleId="NormalIndent">
    <w:name w:val="Normal Indent"/>
    <w:basedOn w:val="Normal"/>
    <w:rsid w:val="00972082"/>
    <w:pPr>
      <w:ind w:left="900" w:hanging="900"/>
    </w:pPr>
  </w:style>
  <w:style w:type="paragraph" w:styleId="TOC1">
    <w:name w:val="toc 1"/>
    <w:basedOn w:val="Normal"/>
    <w:next w:val="Normal"/>
    <w:uiPriority w:val="39"/>
    <w:rsid w:val="007A4438"/>
    <w:pPr>
      <w:spacing w:before="120" w:after="60"/>
    </w:pPr>
    <w:rPr>
      <w:b/>
      <w:bCs/>
      <w:szCs w:val="22"/>
    </w:rPr>
  </w:style>
  <w:style w:type="paragraph" w:styleId="TOC2">
    <w:name w:val="toc 2"/>
    <w:basedOn w:val="Normal"/>
    <w:next w:val="Normal"/>
    <w:uiPriority w:val="39"/>
    <w:rsid w:val="00BC4A3F"/>
    <w:pPr>
      <w:ind w:left="220"/>
    </w:pPr>
    <w:rPr>
      <w:szCs w:val="22"/>
    </w:rPr>
  </w:style>
  <w:style w:type="paragraph" w:styleId="TOC3">
    <w:name w:val="toc 3"/>
    <w:basedOn w:val="Normal"/>
    <w:next w:val="Normal"/>
    <w:uiPriority w:val="39"/>
    <w:qFormat/>
    <w:rsid w:val="00BC4A3F"/>
    <w:pPr>
      <w:ind w:left="440"/>
    </w:pPr>
    <w:rPr>
      <w:iCs/>
      <w:szCs w:val="22"/>
    </w:rPr>
  </w:style>
  <w:style w:type="paragraph" w:styleId="Header">
    <w:name w:val="header"/>
    <w:basedOn w:val="Normal"/>
    <w:rsid w:val="004262DB"/>
    <w:pPr>
      <w:tabs>
        <w:tab w:val="center" w:pos="4320"/>
        <w:tab w:val="right" w:pos="8640"/>
      </w:tabs>
    </w:pPr>
    <w:rPr>
      <w:color w:val="808080"/>
    </w:rPr>
  </w:style>
  <w:style w:type="paragraph" w:styleId="Footer">
    <w:name w:val="footer"/>
    <w:basedOn w:val="Normal"/>
    <w:rsid w:val="005B0263"/>
    <w:pPr>
      <w:tabs>
        <w:tab w:val="center" w:pos="4320"/>
        <w:tab w:val="right" w:pos="8640"/>
      </w:tabs>
    </w:pPr>
    <w:rPr>
      <w:sz w:val="20"/>
    </w:rPr>
  </w:style>
  <w:style w:type="character" w:styleId="PageNumber">
    <w:name w:val="page number"/>
    <w:basedOn w:val="DefaultParagraphFont"/>
    <w:rsid w:val="00972082"/>
  </w:style>
  <w:style w:type="paragraph" w:customStyle="1" w:styleId="a0">
    <w:name w:val="Название версия"/>
    <w:basedOn w:val="Normal"/>
    <w:rsid w:val="00A87B78"/>
    <w:pPr>
      <w:jc w:val="right"/>
    </w:pPr>
    <w:rPr>
      <w:rFonts w:ascii="Arial" w:hAnsi="Arial"/>
      <w:b/>
      <w:sz w:val="24"/>
    </w:rPr>
  </w:style>
  <w:style w:type="paragraph" w:customStyle="1" w:styleId="Paragraph1">
    <w:name w:val="Paragraph1"/>
    <w:basedOn w:val="Normal"/>
    <w:rsid w:val="00972082"/>
    <w:pPr>
      <w:spacing w:before="80" w:line="240" w:lineRule="auto"/>
      <w:jc w:val="both"/>
    </w:pPr>
  </w:style>
  <w:style w:type="table" w:styleId="TableGrid">
    <w:name w:val="Table Grid"/>
    <w:basedOn w:val="TableNormal"/>
    <w:uiPriority w:val="59"/>
    <w:rsid w:val="004262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696196"/>
    <w:pPr>
      <w:keepLines/>
      <w:spacing w:after="120"/>
      <w:ind w:left="720"/>
    </w:pPr>
    <w:rPr>
      <w:sz w:val="24"/>
    </w:rPr>
  </w:style>
  <w:style w:type="paragraph" w:customStyle="1" w:styleId="Paragraph3">
    <w:name w:val="Paragraph3"/>
    <w:basedOn w:val="Normal"/>
    <w:rsid w:val="00972082"/>
    <w:pPr>
      <w:spacing w:before="80" w:line="240" w:lineRule="auto"/>
      <w:ind w:left="1530"/>
      <w:jc w:val="both"/>
    </w:pPr>
  </w:style>
  <w:style w:type="character" w:styleId="FootnoteReference">
    <w:name w:val="footnote reference"/>
    <w:basedOn w:val="DefaultParagraphFont"/>
    <w:semiHidden/>
    <w:rsid w:val="00972082"/>
    <w:rPr>
      <w:sz w:val="20"/>
      <w:vertAlign w:val="superscript"/>
    </w:rPr>
  </w:style>
  <w:style w:type="paragraph" w:styleId="FootnoteText">
    <w:name w:val="footnote text"/>
    <w:basedOn w:val="Normal"/>
    <w:semiHidden/>
    <w:rsid w:val="00972082"/>
    <w:pPr>
      <w:keepNext/>
      <w:keepLines/>
      <w:pBdr>
        <w:bottom w:val="single" w:sz="6" w:space="0" w:color="000000"/>
      </w:pBdr>
      <w:spacing w:before="40" w:after="40"/>
      <w:ind w:left="360" w:hanging="360"/>
    </w:pPr>
    <w:rPr>
      <w:rFonts w:ascii="Helvetica" w:hAnsi="Helvetica"/>
      <w:sz w:val="16"/>
    </w:rPr>
  </w:style>
  <w:style w:type="paragraph" w:customStyle="1" w:styleId="Paragraph4">
    <w:name w:val="Paragraph4"/>
    <w:basedOn w:val="Normal"/>
    <w:rsid w:val="00972082"/>
    <w:pPr>
      <w:spacing w:before="80" w:line="240" w:lineRule="auto"/>
      <w:ind w:left="2250"/>
      <w:jc w:val="both"/>
    </w:pPr>
  </w:style>
  <w:style w:type="paragraph" w:styleId="TOC4">
    <w:name w:val="toc 4"/>
    <w:basedOn w:val="Normal"/>
    <w:next w:val="Normal"/>
    <w:uiPriority w:val="39"/>
    <w:rsid w:val="00972082"/>
    <w:pPr>
      <w:ind w:left="660"/>
    </w:pPr>
    <w:rPr>
      <w:sz w:val="18"/>
      <w:szCs w:val="18"/>
    </w:rPr>
  </w:style>
  <w:style w:type="paragraph" w:styleId="TOC5">
    <w:name w:val="toc 5"/>
    <w:basedOn w:val="Normal"/>
    <w:next w:val="Normal"/>
    <w:uiPriority w:val="39"/>
    <w:rsid w:val="00972082"/>
    <w:pPr>
      <w:ind w:left="880"/>
    </w:pPr>
    <w:rPr>
      <w:sz w:val="18"/>
      <w:szCs w:val="18"/>
    </w:rPr>
  </w:style>
  <w:style w:type="paragraph" w:styleId="TOC6">
    <w:name w:val="toc 6"/>
    <w:basedOn w:val="Normal"/>
    <w:next w:val="Normal"/>
    <w:uiPriority w:val="39"/>
    <w:rsid w:val="00972082"/>
    <w:pPr>
      <w:ind w:left="1100"/>
    </w:pPr>
    <w:rPr>
      <w:sz w:val="18"/>
      <w:szCs w:val="18"/>
    </w:rPr>
  </w:style>
  <w:style w:type="paragraph" w:styleId="TOC7">
    <w:name w:val="toc 7"/>
    <w:basedOn w:val="Normal"/>
    <w:next w:val="Normal"/>
    <w:uiPriority w:val="39"/>
    <w:rsid w:val="00972082"/>
    <w:pPr>
      <w:ind w:left="1320"/>
    </w:pPr>
    <w:rPr>
      <w:sz w:val="18"/>
      <w:szCs w:val="18"/>
    </w:rPr>
  </w:style>
  <w:style w:type="paragraph" w:styleId="TOC8">
    <w:name w:val="toc 8"/>
    <w:basedOn w:val="Normal"/>
    <w:next w:val="Normal"/>
    <w:uiPriority w:val="39"/>
    <w:rsid w:val="00972082"/>
    <w:pPr>
      <w:ind w:left="1540"/>
    </w:pPr>
    <w:rPr>
      <w:sz w:val="18"/>
      <w:szCs w:val="18"/>
    </w:rPr>
  </w:style>
  <w:style w:type="paragraph" w:styleId="TOC9">
    <w:name w:val="toc 9"/>
    <w:basedOn w:val="Normal"/>
    <w:next w:val="Normal"/>
    <w:uiPriority w:val="39"/>
    <w:rsid w:val="00972082"/>
    <w:pPr>
      <w:ind w:left="1760"/>
    </w:pPr>
    <w:rPr>
      <w:sz w:val="18"/>
      <w:szCs w:val="18"/>
    </w:rPr>
  </w:style>
  <w:style w:type="character" w:customStyle="1" w:styleId="Hyperlink1">
    <w:name w:val="Hyperlink1"/>
    <w:basedOn w:val="DefaultParagraphFont"/>
    <w:rsid w:val="00972082"/>
    <w:rPr>
      <w:color w:val="0000FF"/>
      <w:u w:val="single"/>
    </w:rPr>
  </w:style>
  <w:style w:type="paragraph" w:styleId="List">
    <w:name w:val="List"/>
    <w:basedOn w:val="Normal"/>
    <w:rsid w:val="00972082"/>
    <w:pPr>
      <w:numPr>
        <w:numId w:val="2"/>
      </w:numPr>
    </w:pPr>
  </w:style>
  <w:style w:type="paragraph" w:styleId="BalloonText">
    <w:name w:val="Balloon Text"/>
    <w:basedOn w:val="Normal"/>
    <w:semiHidden/>
    <w:rsid w:val="00370574"/>
    <w:rPr>
      <w:rFonts w:ascii="Tahoma" w:hAnsi="Tahoma" w:cs="Tahoma"/>
      <w:sz w:val="16"/>
      <w:szCs w:val="16"/>
    </w:rPr>
  </w:style>
  <w:style w:type="character" w:styleId="Hyperlink">
    <w:name w:val="Hyperlink"/>
    <w:basedOn w:val="DefaultParagraphFont"/>
    <w:uiPriority w:val="99"/>
    <w:rsid w:val="00536613"/>
    <w:rPr>
      <w:color w:val="0000FF"/>
      <w:u w:val="single"/>
    </w:rPr>
  </w:style>
  <w:style w:type="paragraph" w:customStyle="1" w:styleId="a1">
    <w:name w:val="Тема доукмента"/>
    <w:basedOn w:val="a"/>
    <w:rsid w:val="005B0263"/>
    <w:pPr>
      <w:pBdr>
        <w:bottom w:val="none" w:sz="0" w:space="0" w:color="auto"/>
      </w:pBdr>
      <w:spacing w:after="240"/>
    </w:pPr>
  </w:style>
  <w:style w:type="paragraph" w:styleId="DocumentMap">
    <w:name w:val="Document Map"/>
    <w:basedOn w:val="Normal"/>
    <w:semiHidden/>
    <w:rsid w:val="00491F04"/>
    <w:pPr>
      <w:shd w:val="clear" w:color="auto" w:fill="000080"/>
    </w:pPr>
    <w:rPr>
      <w:rFonts w:ascii="Tahoma" w:hAnsi="Tahoma" w:cs="Tahoma"/>
      <w:sz w:val="20"/>
    </w:rPr>
  </w:style>
  <w:style w:type="paragraph" w:customStyle="1" w:styleId="CharCharCharCharCharChar">
    <w:name w:val="Знак Знак Char Char Знак Знак Знак Знак Знак Char Char Знак Знак Char Char Знак Знак Знак Знак Знак Знак"/>
    <w:basedOn w:val="Normal"/>
    <w:rsid w:val="000E1234"/>
    <w:pPr>
      <w:widowControl/>
      <w:spacing w:after="160" w:line="240" w:lineRule="exact"/>
    </w:pPr>
    <w:rPr>
      <w:rFonts w:ascii="Verdana" w:hAnsi="Verdana"/>
      <w:sz w:val="20"/>
      <w:lang w:val="en-US" w:eastAsia="en-US"/>
    </w:rPr>
  </w:style>
  <w:style w:type="character" w:styleId="CommentReference">
    <w:name w:val="annotation reference"/>
    <w:basedOn w:val="DefaultParagraphFont"/>
    <w:semiHidden/>
    <w:rsid w:val="008B7E33"/>
    <w:rPr>
      <w:sz w:val="16"/>
      <w:szCs w:val="16"/>
    </w:rPr>
  </w:style>
  <w:style w:type="paragraph" w:styleId="CommentText">
    <w:name w:val="annotation text"/>
    <w:basedOn w:val="Normal"/>
    <w:semiHidden/>
    <w:rsid w:val="008B7E33"/>
    <w:rPr>
      <w:sz w:val="20"/>
    </w:rPr>
  </w:style>
  <w:style w:type="paragraph" w:styleId="CommentSubject">
    <w:name w:val="annotation subject"/>
    <w:basedOn w:val="CommentText"/>
    <w:next w:val="CommentText"/>
    <w:semiHidden/>
    <w:rsid w:val="008B7E33"/>
    <w:rPr>
      <w:b/>
      <w:bCs/>
    </w:rPr>
  </w:style>
  <w:style w:type="character" w:customStyle="1" w:styleId="a2">
    <w:name w:val="Шаблон наименования"/>
    <w:basedOn w:val="DefaultParagraphFont"/>
    <w:rsid w:val="00316D90"/>
    <w:rPr>
      <w:color w:val="FF0000"/>
    </w:rPr>
  </w:style>
  <w:style w:type="paragraph" w:customStyle="1" w:styleId="a3">
    <w:name w:val="Код программы"/>
    <w:basedOn w:val="Normal"/>
    <w:rsid w:val="007D2B65"/>
    <w:pPr>
      <w:widowControl/>
      <w:spacing w:line="240" w:lineRule="auto"/>
      <w:ind w:firstLine="170"/>
    </w:pPr>
    <w:rPr>
      <w:rFonts w:ascii="Courier New" w:hAnsi="Courier New"/>
      <w:color w:val="0000FF"/>
      <w:sz w:val="16"/>
    </w:rPr>
  </w:style>
  <w:style w:type="paragraph" w:customStyle="1" w:styleId="1">
    <w:name w:val="Стиль1"/>
    <w:basedOn w:val="Normal"/>
    <w:rsid w:val="00A43C11"/>
  </w:style>
  <w:style w:type="paragraph" w:customStyle="1" w:styleId="2">
    <w:name w:val="Стиль2"/>
    <w:basedOn w:val="1"/>
    <w:rsid w:val="00A43C11"/>
  </w:style>
  <w:style w:type="paragraph" w:customStyle="1" w:styleId="3">
    <w:name w:val="Стиль3"/>
    <w:basedOn w:val="Normal"/>
    <w:rsid w:val="00A43C11"/>
  </w:style>
  <w:style w:type="paragraph" w:customStyle="1" w:styleId="4">
    <w:name w:val="Стиль4"/>
    <w:basedOn w:val="2"/>
    <w:rsid w:val="00A43C11"/>
  </w:style>
  <w:style w:type="paragraph" w:customStyle="1" w:styleId="5">
    <w:name w:val="Стиль5"/>
    <w:basedOn w:val="4"/>
    <w:rsid w:val="00A43C11"/>
  </w:style>
  <w:style w:type="paragraph" w:customStyle="1" w:styleId="6">
    <w:name w:val="Стиль6"/>
    <w:basedOn w:val="5"/>
    <w:rsid w:val="00A43C11"/>
  </w:style>
  <w:style w:type="paragraph" w:customStyle="1" w:styleId="7">
    <w:name w:val="Стиль7"/>
    <w:basedOn w:val="6"/>
    <w:rsid w:val="00A43C11"/>
  </w:style>
  <w:style w:type="paragraph" w:customStyle="1" w:styleId="8">
    <w:name w:val="Стиль8"/>
    <w:basedOn w:val="7"/>
    <w:rsid w:val="00A43C11"/>
  </w:style>
  <w:style w:type="paragraph" w:customStyle="1" w:styleId="9">
    <w:name w:val="Стиль9"/>
    <w:basedOn w:val="8"/>
    <w:rsid w:val="00A43C11"/>
  </w:style>
  <w:style w:type="paragraph" w:customStyle="1" w:styleId="10">
    <w:name w:val="Стиль10"/>
    <w:basedOn w:val="9"/>
    <w:rsid w:val="00A43C11"/>
  </w:style>
  <w:style w:type="paragraph" w:customStyle="1" w:styleId="11">
    <w:name w:val="Стиль11"/>
    <w:basedOn w:val="10"/>
    <w:rsid w:val="00A43C11"/>
  </w:style>
  <w:style w:type="paragraph" w:customStyle="1" w:styleId="12">
    <w:name w:val="Стиль12"/>
    <w:basedOn w:val="Normal"/>
    <w:rsid w:val="00A43C11"/>
  </w:style>
  <w:style w:type="paragraph" w:customStyle="1" w:styleId="13">
    <w:name w:val="Стиль13"/>
    <w:basedOn w:val="12"/>
    <w:rsid w:val="00A43C11"/>
  </w:style>
  <w:style w:type="paragraph" w:styleId="HTMLPreformatted">
    <w:name w:val="HTML Preformatted"/>
    <w:basedOn w:val="Normal"/>
    <w:link w:val="HTMLPreformattedChar"/>
    <w:uiPriority w:val="99"/>
    <w:rsid w:val="00C92B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cparagraph">
    <w:name w:val="cparagraph"/>
    <w:basedOn w:val="Normal"/>
    <w:rsid w:val="00AA0744"/>
    <w:pPr>
      <w:widowControl/>
      <w:spacing w:before="100" w:beforeAutospacing="1" w:after="100" w:afterAutospacing="1" w:line="240" w:lineRule="auto"/>
    </w:pPr>
    <w:rPr>
      <w:sz w:val="24"/>
      <w:szCs w:val="24"/>
    </w:rPr>
  </w:style>
  <w:style w:type="paragraph" w:customStyle="1" w:styleId="14">
    <w:name w:val="Абзац списка1"/>
    <w:basedOn w:val="Normal"/>
    <w:uiPriority w:val="34"/>
    <w:qFormat/>
    <w:rsid w:val="005D4881"/>
    <w:pPr>
      <w:ind w:left="720"/>
    </w:pPr>
  </w:style>
  <w:style w:type="paragraph" w:styleId="PlainText">
    <w:name w:val="Plain Text"/>
    <w:basedOn w:val="Normal"/>
    <w:link w:val="PlainTextChar"/>
    <w:uiPriority w:val="99"/>
    <w:unhideWhenUsed/>
    <w:rsid w:val="00D571E4"/>
    <w:pPr>
      <w:widowControl/>
      <w:spacing w:line="240" w:lineRule="auto"/>
    </w:pPr>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D571E4"/>
    <w:rPr>
      <w:rFonts w:ascii="Consolas" w:eastAsia="Calibri" w:hAnsi="Consolas" w:cs="Times New Roman"/>
      <w:sz w:val="21"/>
      <w:szCs w:val="21"/>
      <w:lang w:eastAsia="en-US"/>
    </w:rPr>
  </w:style>
  <w:style w:type="character" w:styleId="FollowedHyperlink">
    <w:name w:val="FollowedHyperlink"/>
    <w:basedOn w:val="DefaultParagraphFont"/>
    <w:rsid w:val="00B269B8"/>
    <w:rPr>
      <w:color w:val="800080"/>
      <w:u w:val="single"/>
    </w:rPr>
  </w:style>
  <w:style w:type="character" w:customStyle="1" w:styleId="apple-style-span">
    <w:name w:val="apple-style-span"/>
    <w:basedOn w:val="DefaultParagraphFont"/>
    <w:rsid w:val="00F725BB"/>
  </w:style>
  <w:style w:type="character" w:customStyle="1" w:styleId="apple-converted-space">
    <w:name w:val="apple-converted-space"/>
    <w:basedOn w:val="DefaultParagraphFont"/>
    <w:rsid w:val="006A5A69"/>
  </w:style>
  <w:style w:type="character" w:styleId="HTMLCode">
    <w:name w:val="HTML Code"/>
    <w:basedOn w:val="DefaultParagraphFont"/>
    <w:uiPriority w:val="99"/>
    <w:unhideWhenUsed/>
    <w:rsid w:val="006A5A69"/>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5A69"/>
    <w:rPr>
      <w:rFonts w:ascii="Courier New" w:hAnsi="Courier New" w:cs="Courier New"/>
    </w:rPr>
  </w:style>
  <w:style w:type="paragraph" w:styleId="ListParagraph">
    <w:name w:val="List Paragraph"/>
    <w:basedOn w:val="Normal"/>
    <w:uiPriority w:val="34"/>
    <w:qFormat/>
    <w:rsid w:val="00B146D2"/>
    <w:pPr>
      <w:ind w:left="708"/>
    </w:pPr>
  </w:style>
  <w:style w:type="paragraph" w:styleId="TOCHeading">
    <w:name w:val="TOC Heading"/>
    <w:basedOn w:val="Heading1"/>
    <w:next w:val="Normal"/>
    <w:uiPriority w:val="39"/>
    <w:semiHidden/>
    <w:unhideWhenUsed/>
    <w:qFormat/>
    <w:rsid w:val="00400630"/>
    <w:pPr>
      <w:keepLines/>
      <w:widowControl/>
      <w:numPr>
        <w:numId w:val="0"/>
      </w:numPr>
      <w:spacing w:before="480" w:after="0" w:line="276" w:lineRule="auto"/>
      <w:outlineLvl w:val="9"/>
    </w:pPr>
    <w:rPr>
      <w:rFonts w:ascii="Cambria" w:hAnsi="Cambria"/>
      <w:bCs/>
      <w:color w:val="365F91"/>
      <w:sz w:val="28"/>
      <w:szCs w:val="28"/>
      <w:lang w:eastAsia="en-US"/>
    </w:rPr>
  </w:style>
  <w:style w:type="character" w:customStyle="1" w:styleId="Heading3Char">
    <w:name w:val="Heading 3 Char"/>
    <w:basedOn w:val="DefaultParagraphFont"/>
    <w:link w:val="Heading3"/>
    <w:rsid w:val="00E557FA"/>
    <w:rPr>
      <w:rFonts w:ascii="Arial" w:hAnsi="Arial"/>
      <w:b/>
      <w:i/>
      <w:sz w:val="24"/>
    </w:rPr>
  </w:style>
  <w:style w:type="character" w:styleId="Strong">
    <w:name w:val="Strong"/>
    <w:basedOn w:val="DefaultParagraphFont"/>
    <w:uiPriority w:val="22"/>
    <w:qFormat/>
    <w:rsid w:val="00C3758F"/>
    <w:rPr>
      <w:b/>
      <w:bCs/>
    </w:rPr>
  </w:style>
  <w:style w:type="character" w:customStyle="1" w:styleId="Heading2Char">
    <w:name w:val="Heading 2 Char"/>
    <w:basedOn w:val="DefaultParagraphFont"/>
    <w:link w:val="Heading2"/>
    <w:uiPriority w:val="9"/>
    <w:rsid w:val="00C10F1E"/>
    <w:rPr>
      <w:rFonts w:ascii="Arial" w:hAnsi="Arial"/>
      <w:b/>
      <w:sz w:val="24"/>
    </w:rPr>
  </w:style>
  <w:style w:type="paragraph" w:styleId="NormalWeb">
    <w:name w:val="Normal (Web)"/>
    <w:basedOn w:val="Normal"/>
    <w:uiPriority w:val="99"/>
    <w:unhideWhenUsed/>
    <w:rsid w:val="00D45DBE"/>
    <w:pPr>
      <w:widowControl/>
      <w:spacing w:before="100" w:beforeAutospacing="1" w:after="100" w:afterAutospacing="1" w:line="240" w:lineRule="auto"/>
    </w:pPr>
    <w:rPr>
      <w:sz w:val="24"/>
      <w:szCs w:val="24"/>
    </w:rPr>
  </w:style>
  <w:style w:type="paragraph" w:styleId="Caption">
    <w:name w:val="caption"/>
    <w:basedOn w:val="Normal"/>
    <w:next w:val="Normal"/>
    <w:unhideWhenUsed/>
    <w:qFormat/>
    <w:rsid w:val="003D1962"/>
    <w:rPr>
      <w:b/>
      <w:bCs/>
      <w:sz w:val="20"/>
    </w:rPr>
  </w:style>
  <w:style w:type="paragraph" w:styleId="Revision">
    <w:name w:val="Revision"/>
    <w:hidden/>
    <w:uiPriority w:val="99"/>
    <w:semiHidden/>
    <w:rsid w:val="002536C1"/>
    <w:rPr>
      <w:sz w:val="22"/>
    </w:rPr>
  </w:style>
  <w:style w:type="character" w:styleId="Emphasis">
    <w:name w:val="Emphasis"/>
    <w:basedOn w:val="DefaultParagraphFont"/>
    <w:uiPriority w:val="20"/>
    <w:qFormat/>
    <w:rsid w:val="007D7C98"/>
    <w:rPr>
      <w:i/>
      <w:iCs/>
    </w:rPr>
  </w:style>
</w:styles>
</file>

<file path=word/webSettings.xml><?xml version="1.0" encoding="utf-8"?>
<w:webSettings xmlns:r="http://schemas.openxmlformats.org/officeDocument/2006/relationships" xmlns:w="http://schemas.openxmlformats.org/wordprocessingml/2006/main">
  <w:divs>
    <w:div w:id="37704174">
      <w:bodyDiv w:val="1"/>
      <w:marLeft w:val="0"/>
      <w:marRight w:val="0"/>
      <w:marTop w:val="0"/>
      <w:marBottom w:val="0"/>
      <w:divBdr>
        <w:top w:val="none" w:sz="0" w:space="0" w:color="auto"/>
        <w:left w:val="none" w:sz="0" w:space="0" w:color="auto"/>
        <w:bottom w:val="none" w:sz="0" w:space="0" w:color="auto"/>
        <w:right w:val="none" w:sz="0" w:space="0" w:color="auto"/>
      </w:divBdr>
    </w:div>
    <w:div w:id="117186749">
      <w:bodyDiv w:val="1"/>
      <w:marLeft w:val="0"/>
      <w:marRight w:val="0"/>
      <w:marTop w:val="0"/>
      <w:marBottom w:val="0"/>
      <w:divBdr>
        <w:top w:val="none" w:sz="0" w:space="0" w:color="auto"/>
        <w:left w:val="none" w:sz="0" w:space="0" w:color="auto"/>
        <w:bottom w:val="none" w:sz="0" w:space="0" w:color="auto"/>
        <w:right w:val="none" w:sz="0" w:space="0" w:color="auto"/>
      </w:divBdr>
    </w:div>
    <w:div w:id="135536628">
      <w:bodyDiv w:val="1"/>
      <w:marLeft w:val="0"/>
      <w:marRight w:val="0"/>
      <w:marTop w:val="0"/>
      <w:marBottom w:val="0"/>
      <w:divBdr>
        <w:top w:val="none" w:sz="0" w:space="0" w:color="auto"/>
        <w:left w:val="none" w:sz="0" w:space="0" w:color="auto"/>
        <w:bottom w:val="none" w:sz="0" w:space="0" w:color="auto"/>
        <w:right w:val="none" w:sz="0" w:space="0" w:color="auto"/>
      </w:divBdr>
    </w:div>
    <w:div w:id="157884474">
      <w:bodyDiv w:val="1"/>
      <w:marLeft w:val="0"/>
      <w:marRight w:val="0"/>
      <w:marTop w:val="0"/>
      <w:marBottom w:val="0"/>
      <w:divBdr>
        <w:top w:val="none" w:sz="0" w:space="0" w:color="auto"/>
        <w:left w:val="none" w:sz="0" w:space="0" w:color="auto"/>
        <w:bottom w:val="none" w:sz="0" w:space="0" w:color="auto"/>
        <w:right w:val="none" w:sz="0" w:space="0" w:color="auto"/>
      </w:divBdr>
    </w:div>
    <w:div w:id="188421195">
      <w:bodyDiv w:val="1"/>
      <w:marLeft w:val="0"/>
      <w:marRight w:val="0"/>
      <w:marTop w:val="0"/>
      <w:marBottom w:val="0"/>
      <w:divBdr>
        <w:top w:val="none" w:sz="0" w:space="0" w:color="auto"/>
        <w:left w:val="none" w:sz="0" w:space="0" w:color="auto"/>
        <w:bottom w:val="none" w:sz="0" w:space="0" w:color="auto"/>
        <w:right w:val="none" w:sz="0" w:space="0" w:color="auto"/>
      </w:divBdr>
    </w:div>
    <w:div w:id="224267870">
      <w:bodyDiv w:val="1"/>
      <w:marLeft w:val="0"/>
      <w:marRight w:val="0"/>
      <w:marTop w:val="0"/>
      <w:marBottom w:val="0"/>
      <w:divBdr>
        <w:top w:val="none" w:sz="0" w:space="0" w:color="auto"/>
        <w:left w:val="none" w:sz="0" w:space="0" w:color="auto"/>
        <w:bottom w:val="none" w:sz="0" w:space="0" w:color="auto"/>
        <w:right w:val="none" w:sz="0" w:space="0" w:color="auto"/>
      </w:divBdr>
    </w:div>
    <w:div w:id="250242410">
      <w:bodyDiv w:val="1"/>
      <w:marLeft w:val="0"/>
      <w:marRight w:val="0"/>
      <w:marTop w:val="0"/>
      <w:marBottom w:val="0"/>
      <w:divBdr>
        <w:top w:val="none" w:sz="0" w:space="0" w:color="auto"/>
        <w:left w:val="none" w:sz="0" w:space="0" w:color="auto"/>
        <w:bottom w:val="none" w:sz="0" w:space="0" w:color="auto"/>
        <w:right w:val="none" w:sz="0" w:space="0" w:color="auto"/>
      </w:divBdr>
    </w:div>
    <w:div w:id="298220525">
      <w:bodyDiv w:val="1"/>
      <w:marLeft w:val="0"/>
      <w:marRight w:val="0"/>
      <w:marTop w:val="0"/>
      <w:marBottom w:val="0"/>
      <w:divBdr>
        <w:top w:val="none" w:sz="0" w:space="0" w:color="auto"/>
        <w:left w:val="none" w:sz="0" w:space="0" w:color="auto"/>
        <w:bottom w:val="none" w:sz="0" w:space="0" w:color="auto"/>
        <w:right w:val="none" w:sz="0" w:space="0" w:color="auto"/>
      </w:divBdr>
    </w:div>
    <w:div w:id="362554996">
      <w:bodyDiv w:val="1"/>
      <w:marLeft w:val="0"/>
      <w:marRight w:val="0"/>
      <w:marTop w:val="0"/>
      <w:marBottom w:val="0"/>
      <w:divBdr>
        <w:top w:val="none" w:sz="0" w:space="0" w:color="auto"/>
        <w:left w:val="none" w:sz="0" w:space="0" w:color="auto"/>
        <w:bottom w:val="none" w:sz="0" w:space="0" w:color="auto"/>
        <w:right w:val="none" w:sz="0" w:space="0" w:color="auto"/>
      </w:divBdr>
      <w:divsChild>
        <w:div w:id="185795611">
          <w:marLeft w:val="0"/>
          <w:marRight w:val="0"/>
          <w:marTop w:val="0"/>
          <w:marBottom w:val="0"/>
          <w:divBdr>
            <w:top w:val="none" w:sz="0" w:space="0" w:color="auto"/>
            <w:left w:val="none" w:sz="0" w:space="0" w:color="auto"/>
            <w:bottom w:val="none" w:sz="0" w:space="0" w:color="auto"/>
            <w:right w:val="none" w:sz="0" w:space="0" w:color="auto"/>
          </w:divBdr>
          <w:divsChild>
            <w:div w:id="891042857">
              <w:marLeft w:val="0"/>
              <w:marRight w:val="0"/>
              <w:marTop w:val="0"/>
              <w:marBottom w:val="0"/>
              <w:divBdr>
                <w:top w:val="none" w:sz="0" w:space="0" w:color="auto"/>
                <w:left w:val="none" w:sz="0" w:space="0" w:color="auto"/>
                <w:bottom w:val="none" w:sz="0" w:space="0" w:color="auto"/>
                <w:right w:val="none" w:sz="0" w:space="0" w:color="auto"/>
              </w:divBdr>
              <w:divsChild>
                <w:div w:id="377122645">
                  <w:marLeft w:val="0"/>
                  <w:marRight w:val="0"/>
                  <w:marTop w:val="0"/>
                  <w:marBottom w:val="0"/>
                  <w:divBdr>
                    <w:top w:val="none" w:sz="0" w:space="0" w:color="auto"/>
                    <w:left w:val="none" w:sz="0" w:space="0" w:color="auto"/>
                    <w:bottom w:val="none" w:sz="0" w:space="0" w:color="auto"/>
                    <w:right w:val="none" w:sz="0" w:space="0" w:color="auto"/>
                  </w:divBdr>
                  <w:divsChild>
                    <w:div w:id="164979132">
                      <w:marLeft w:val="0"/>
                      <w:marRight w:val="0"/>
                      <w:marTop w:val="0"/>
                      <w:marBottom w:val="0"/>
                      <w:divBdr>
                        <w:top w:val="none" w:sz="0" w:space="0" w:color="auto"/>
                        <w:left w:val="none" w:sz="0" w:space="0" w:color="auto"/>
                        <w:bottom w:val="none" w:sz="0" w:space="0" w:color="auto"/>
                        <w:right w:val="none" w:sz="0" w:space="0" w:color="auto"/>
                      </w:divBdr>
                      <w:divsChild>
                        <w:div w:id="1784809446">
                          <w:marLeft w:val="225"/>
                          <w:marRight w:val="225"/>
                          <w:marTop w:val="0"/>
                          <w:marBottom w:val="0"/>
                          <w:divBdr>
                            <w:top w:val="none" w:sz="0" w:space="0" w:color="auto"/>
                            <w:left w:val="none" w:sz="0" w:space="0" w:color="auto"/>
                            <w:bottom w:val="none" w:sz="0" w:space="0" w:color="auto"/>
                            <w:right w:val="none" w:sz="0" w:space="0" w:color="auto"/>
                          </w:divBdr>
                          <w:divsChild>
                            <w:div w:id="1015495063">
                              <w:marLeft w:val="600"/>
                              <w:marRight w:val="600"/>
                              <w:marTop w:val="360"/>
                              <w:marBottom w:val="0"/>
                              <w:divBdr>
                                <w:top w:val="none" w:sz="0" w:space="0" w:color="auto"/>
                                <w:left w:val="none" w:sz="0" w:space="0" w:color="auto"/>
                                <w:bottom w:val="none" w:sz="0" w:space="0" w:color="auto"/>
                                <w:right w:val="none" w:sz="0" w:space="0" w:color="auto"/>
                              </w:divBdr>
                              <w:divsChild>
                                <w:div w:id="898639496">
                                  <w:marLeft w:val="0"/>
                                  <w:marRight w:val="0"/>
                                  <w:marTop w:val="0"/>
                                  <w:marBottom w:val="0"/>
                                  <w:divBdr>
                                    <w:top w:val="single" w:sz="6" w:space="11" w:color="C0C060"/>
                                    <w:left w:val="single" w:sz="6" w:space="11" w:color="C0C060"/>
                                    <w:bottom w:val="single" w:sz="6" w:space="11" w:color="C0C060"/>
                                    <w:right w:val="single" w:sz="6" w:space="11" w:color="C0C060"/>
                                  </w:divBdr>
                                  <w:divsChild>
                                    <w:div w:id="434638897">
                                      <w:marLeft w:val="0"/>
                                      <w:marRight w:val="0"/>
                                      <w:marTop w:val="120"/>
                                      <w:marBottom w:val="60"/>
                                      <w:divBdr>
                                        <w:top w:val="none" w:sz="0" w:space="0" w:color="auto"/>
                                        <w:left w:val="none" w:sz="0" w:space="0" w:color="auto"/>
                                        <w:bottom w:val="none" w:sz="0" w:space="0" w:color="auto"/>
                                        <w:right w:val="none" w:sz="0" w:space="0" w:color="auto"/>
                                      </w:divBdr>
                                      <w:divsChild>
                                        <w:div w:id="856189947">
                                          <w:marLeft w:val="0"/>
                                          <w:marRight w:val="0"/>
                                          <w:marTop w:val="0"/>
                                          <w:marBottom w:val="0"/>
                                          <w:divBdr>
                                            <w:top w:val="none" w:sz="0" w:space="0" w:color="auto"/>
                                            <w:left w:val="none" w:sz="0" w:space="0" w:color="auto"/>
                                            <w:bottom w:val="none" w:sz="0" w:space="0" w:color="auto"/>
                                            <w:right w:val="none" w:sz="0" w:space="0" w:color="auto"/>
                                          </w:divBdr>
                                          <w:divsChild>
                                            <w:div w:id="3634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266533">
      <w:bodyDiv w:val="1"/>
      <w:marLeft w:val="0"/>
      <w:marRight w:val="0"/>
      <w:marTop w:val="0"/>
      <w:marBottom w:val="0"/>
      <w:divBdr>
        <w:top w:val="none" w:sz="0" w:space="0" w:color="auto"/>
        <w:left w:val="none" w:sz="0" w:space="0" w:color="auto"/>
        <w:bottom w:val="none" w:sz="0" w:space="0" w:color="auto"/>
        <w:right w:val="none" w:sz="0" w:space="0" w:color="auto"/>
      </w:divBdr>
    </w:div>
    <w:div w:id="460652684">
      <w:bodyDiv w:val="1"/>
      <w:marLeft w:val="0"/>
      <w:marRight w:val="0"/>
      <w:marTop w:val="0"/>
      <w:marBottom w:val="0"/>
      <w:divBdr>
        <w:top w:val="none" w:sz="0" w:space="0" w:color="auto"/>
        <w:left w:val="none" w:sz="0" w:space="0" w:color="auto"/>
        <w:bottom w:val="none" w:sz="0" w:space="0" w:color="auto"/>
        <w:right w:val="none" w:sz="0" w:space="0" w:color="auto"/>
      </w:divBdr>
    </w:div>
    <w:div w:id="474487337">
      <w:bodyDiv w:val="1"/>
      <w:marLeft w:val="0"/>
      <w:marRight w:val="0"/>
      <w:marTop w:val="0"/>
      <w:marBottom w:val="0"/>
      <w:divBdr>
        <w:top w:val="none" w:sz="0" w:space="0" w:color="auto"/>
        <w:left w:val="none" w:sz="0" w:space="0" w:color="auto"/>
        <w:bottom w:val="none" w:sz="0" w:space="0" w:color="auto"/>
        <w:right w:val="none" w:sz="0" w:space="0" w:color="auto"/>
      </w:divBdr>
    </w:div>
    <w:div w:id="510416694">
      <w:bodyDiv w:val="1"/>
      <w:marLeft w:val="0"/>
      <w:marRight w:val="0"/>
      <w:marTop w:val="0"/>
      <w:marBottom w:val="0"/>
      <w:divBdr>
        <w:top w:val="none" w:sz="0" w:space="0" w:color="auto"/>
        <w:left w:val="none" w:sz="0" w:space="0" w:color="auto"/>
        <w:bottom w:val="none" w:sz="0" w:space="0" w:color="auto"/>
        <w:right w:val="none" w:sz="0" w:space="0" w:color="auto"/>
      </w:divBdr>
    </w:div>
    <w:div w:id="617954480">
      <w:bodyDiv w:val="1"/>
      <w:marLeft w:val="0"/>
      <w:marRight w:val="0"/>
      <w:marTop w:val="0"/>
      <w:marBottom w:val="0"/>
      <w:divBdr>
        <w:top w:val="none" w:sz="0" w:space="0" w:color="auto"/>
        <w:left w:val="none" w:sz="0" w:space="0" w:color="auto"/>
        <w:bottom w:val="none" w:sz="0" w:space="0" w:color="auto"/>
        <w:right w:val="none" w:sz="0" w:space="0" w:color="auto"/>
      </w:divBdr>
    </w:div>
    <w:div w:id="649484766">
      <w:bodyDiv w:val="1"/>
      <w:marLeft w:val="0"/>
      <w:marRight w:val="0"/>
      <w:marTop w:val="0"/>
      <w:marBottom w:val="0"/>
      <w:divBdr>
        <w:top w:val="none" w:sz="0" w:space="0" w:color="auto"/>
        <w:left w:val="none" w:sz="0" w:space="0" w:color="auto"/>
        <w:bottom w:val="none" w:sz="0" w:space="0" w:color="auto"/>
        <w:right w:val="none" w:sz="0" w:space="0" w:color="auto"/>
      </w:divBdr>
    </w:div>
    <w:div w:id="704595778">
      <w:bodyDiv w:val="1"/>
      <w:marLeft w:val="0"/>
      <w:marRight w:val="0"/>
      <w:marTop w:val="0"/>
      <w:marBottom w:val="0"/>
      <w:divBdr>
        <w:top w:val="none" w:sz="0" w:space="0" w:color="auto"/>
        <w:left w:val="none" w:sz="0" w:space="0" w:color="auto"/>
        <w:bottom w:val="none" w:sz="0" w:space="0" w:color="auto"/>
        <w:right w:val="none" w:sz="0" w:space="0" w:color="auto"/>
      </w:divBdr>
    </w:div>
    <w:div w:id="763692116">
      <w:bodyDiv w:val="1"/>
      <w:marLeft w:val="0"/>
      <w:marRight w:val="0"/>
      <w:marTop w:val="0"/>
      <w:marBottom w:val="0"/>
      <w:divBdr>
        <w:top w:val="none" w:sz="0" w:space="0" w:color="auto"/>
        <w:left w:val="none" w:sz="0" w:space="0" w:color="auto"/>
        <w:bottom w:val="none" w:sz="0" w:space="0" w:color="auto"/>
        <w:right w:val="none" w:sz="0" w:space="0" w:color="auto"/>
      </w:divBdr>
    </w:div>
    <w:div w:id="789514761">
      <w:bodyDiv w:val="1"/>
      <w:marLeft w:val="0"/>
      <w:marRight w:val="0"/>
      <w:marTop w:val="0"/>
      <w:marBottom w:val="0"/>
      <w:divBdr>
        <w:top w:val="none" w:sz="0" w:space="0" w:color="auto"/>
        <w:left w:val="none" w:sz="0" w:space="0" w:color="auto"/>
        <w:bottom w:val="none" w:sz="0" w:space="0" w:color="auto"/>
        <w:right w:val="none" w:sz="0" w:space="0" w:color="auto"/>
      </w:divBdr>
    </w:div>
    <w:div w:id="859005312">
      <w:bodyDiv w:val="1"/>
      <w:marLeft w:val="0"/>
      <w:marRight w:val="0"/>
      <w:marTop w:val="0"/>
      <w:marBottom w:val="0"/>
      <w:divBdr>
        <w:top w:val="none" w:sz="0" w:space="0" w:color="auto"/>
        <w:left w:val="none" w:sz="0" w:space="0" w:color="auto"/>
        <w:bottom w:val="none" w:sz="0" w:space="0" w:color="auto"/>
        <w:right w:val="none" w:sz="0" w:space="0" w:color="auto"/>
      </w:divBdr>
      <w:divsChild>
        <w:div w:id="2034457878">
          <w:marLeft w:val="0"/>
          <w:marRight w:val="0"/>
          <w:marTop w:val="0"/>
          <w:marBottom w:val="0"/>
          <w:divBdr>
            <w:top w:val="none" w:sz="0" w:space="0" w:color="auto"/>
            <w:left w:val="none" w:sz="0" w:space="0" w:color="auto"/>
            <w:bottom w:val="none" w:sz="0" w:space="0" w:color="auto"/>
            <w:right w:val="none" w:sz="0" w:space="0" w:color="auto"/>
          </w:divBdr>
        </w:div>
      </w:divsChild>
    </w:div>
    <w:div w:id="866479813">
      <w:bodyDiv w:val="1"/>
      <w:marLeft w:val="0"/>
      <w:marRight w:val="0"/>
      <w:marTop w:val="0"/>
      <w:marBottom w:val="0"/>
      <w:divBdr>
        <w:top w:val="none" w:sz="0" w:space="0" w:color="auto"/>
        <w:left w:val="none" w:sz="0" w:space="0" w:color="auto"/>
        <w:bottom w:val="none" w:sz="0" w:space="0" w:color="auto"/>
        <w:right w:val="none" w:sz="0" w:space="0" w:color="auto"/>
      </w:divBdr>
    </w:div>
    <w:div w:id="882324596">
      <w:bodyDiv w:val="1"/>
      <w:marLeft w:val="0"/>
      <w:marRight w:val="0"/>
      <w:marTop w:val="0"/>
      <w:marBottom w:val="0"/>
      <w:divBdr>
        <w:top w:val="none" w:sz="0" w:space="0" w:color="auto"/>
        <w:left w:val="none" w:sz="0" w:space="0" w:color="auto"/>
        <w:bottom w:val="none" w:sz="0" w:space="0" w:color="auto"/>
        <w:right w:val="none" w:sz="0" w:space="0" w:color="auto"/>
      </w:divBdr>
    </w:div>
    <w:div w:id="948466363">
      <w:bodyDiv w:val="1"/>
      <w:marLeft w:val="0"/>
      <w:marRight w:val="0"/>
      <w:marTop w:val="0"/>
      <w:marBottom w:val="0"/>
      <w:divBdr>
        <w:top w:val="none" w:sz="0" w:space="0" w:color="auto"/>
        <w:left w:val="none" w:sz="0" w:space="0" w:color="auto"/>
        <w:bottom w:val="none" w:sz="0" w:space="0" w:color="auto"/>
        <w:right w:val="none" w:sz="0" w:space="0" w:color="auto"/>
      </w:divBdr>
    </w:div>
    <w:div w:id="985235128">
      <w:bodyDiv w:val="1"/>
      <w:marLeft w:val="0"/>
      <w:marRight w:val="0"/>
      <w:marTop w:val="0"/>
      <w:marBottom w:val="0"/>
      <w:divBdr>
        <w:top w:val="none" w:sz="0" w:space="0" w:color="auto"/>
        <w:left w:val="none" w:sz="0" w:space="0" w:color="auto"/>
        <w:bottom w:val="none" w:sz="0" w:space="0" w:color="auto"/>
        <w:right w:val="none" w:sz="0" w:space="0" w:color="auto"/>
      </w:divBdr>
    </w:div>
    <w:div w:id="987128142">
      <w:bodyDiv w:val="1"/>
      <w:marLeft w:val="0"/>
      <w:marRight w:val="0"/>
      <w:marTop w:val="0"/>
      <w:marBottom w:val="0"/>
      <w:divBdr>
        <w:top w:val="none" w:sz="0" w:space="0" w:color="auto"/>
        <w:left w:val="none" w:sz="0" w:space="0" w:color="auto"/>
        <w:bottom w:val="none" w:sz="0" w:space="0" w:color="auto"/>
        <w:right w:val="none" w:sz="0" w:space="0" w:color="auto"/>
      </w:divBdr>
    </w:div>
    <w:div w:id="1091396662">
      <w:bodyDiv w:val="1"/>
      <w:marLeft w:val="0"/>
      <w:marRight w:val="0"/>
      <w:marTop w:val="0"/>
      <w:marBottom w:val="0"/>
      <w:divBdr>
        <w:top w:val="none" w:sz="0" w:space="0" w:color="auto"/>
        <w:left w:val="none" w:sz="0" w:space="0" w:color="auto"/>
        <w:bottom w:val="none" w:sz="0" w:space="0" w:color="auto"/>
        <w:right w:val="none" w:sz="0" w:space="0" w:color="auto"/>
      </w:divBdr>
    </w:div>
    <w:div w:id="1103457785">
      <w:bodyDiv w:val="1"/>
      <w:marLeft w:val="0"/>
      <w:marRight w:val="0"/>
      <w:marTop w:val="0"/>
      <w:marBottom w:val="0"/>
      <w:divBdr>
        <w:top w:val="none" w:sz="0" w:space="0" w:color="auto"/>
        <w:left w:val="none" w:sz="0" w:space="0" w:color="auto"/>
        <w:bottom w:val="none" w:sz="0" w:space="0" w:color="auto"/>
        <w:right w:val="none" w:sz="0" w:space="0" w:color="auto"/>
      </w:divBdr>
      <w:divsChild>
        <w:div w:id="177119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436495">
      <w:bodyDiv w:val="1"/>
      <w:marLeft w:val="0"/>
      <w:marRight w:val="0"/>
      <w:marTop w:val="0"/>
      <w:marBottom w:val="0"/>
      <w:divBdr>
        <w:top w:val="none" w:sz="0" w:space="0" w:color="auto"/>
        <w:left w:val="none" w:sz="0" w:space="0" w:color="auto"/>
        <w:bottom w:val="none" w:sz="0" w:space="0" w:color="auto"/>
        <w:right w:val="none" w:sz="0" w:space="0" w:color="auto"/>
      </w:divBdr>
    </w:div>
    <w:div w:id="1115322899">
      <w:bodyDiv w:val="1"/>
      <w:marLeft w:val="0"/>
      <w:marRight w:val="0"/>
      <w:marTop w:val="0"/>
      <w:marBottom w:val="0"/>
      <w:divBdr>
        <w:top w:val="none" w:sz="0" w:space="0" w:color="auto"/>
        <w:left w:val="none" w:sz="0" w:space="0" w:color="auto"/>
        <w:bottom w:val="none" w:sz="0" w:space="0" w:color="auto"/>
        <w:right w:val="none" w:sz="0" w:space="0" w:color="auto"/>
      </w:divBdr>
    </w:div>
    <w:div w:id="1175874517">
      <w:bodyDiv w:val="1"/>
      <w:marLeft w:val="0"/>
      <w:marRight w:val="0"/>
      <w:marTop w:val="0"/>
      <w:marBottom w:val="0"/>
      <w:divBdr>
        <w:top w:val="none" w:sz="0" w:space="0" w:color="auto"/>
        <w:left w:val="none" w:sz="0" w:space="0" w:color="auto"/>
        <w:bottom w:val="none" w:sz="0" w:space="0" w:color="auto"/>
        <w:right w:val="none" w:sz="0" w:space="0" w:color="auto"/>
      </w:divBdr>
    </w:div>
    <w:div w:id="1184708912">
      <w:bodyDiv w:val="1"/>
      <w:marLeft w:val="0"/>
      <w:marRight w:val="0"/>
      <w:marTop w:val="0"/>
      <w:marBottom w:val="0"/>
      <w:divBdr>
        <w:top w:val="none" w:sz="0" w:space="0" w:color="auto"/>
        <w:left w:val="none" w:sz="0" w:space="0" w:color="auto"/>
        <w:bottom w:val="none" w:sz="0" w:space="0" w:color="auto"/>
        <w:right w:val="none" w:sz="0" w:space="0" w:color="auto"/>
      </w:divBdr>
    </w:div>
    <w:div w:id="1189950608">
      <w:bodyDiv w:val="1"/>
      <w:marLeft w:val="0"/>
      <w:marRight w:val="0"/>
      <w:marTop w:val="0"/>
      <w:marBottom w:val="0"/>
      <w:divBdr>
        <w:top w:val="none" w:sz="0" w:space="0" w:color="auto"/>
        <w:left w:val="none" w:sz="0" w:space="0" w:color="auto"/>
        <w:bottom w:val="none" w:sz="0" w:space="0" w:color="auto"/>
        <w:right w:val="none" w:sz="0" w:space="0" w:color="auto"/>
      </w:divBdr>
    </w:div>
    <w:div w:id="1257397806">
      <w:bodyDiv w:val="1"/>
      <w:marLeft w:val="0"/>
      <w:marRight w:val="0"/>
      <w:marTop w:val="0"/>
      <w:marBottom w:val="0"/>
      <w:divBdr>
        <w:top w:val="none" w:sz="0" w:space="0" w:color="auto"/>
        <w:left w:val="none" w:sz="0" w:space="0" w:color="auto"/>
        <w:bottom w:val="none" w:sz="0" w:space="0" w:color="auto"/>
        <w:right w:val="none" w:sz="0" w:space="0" w:color="auto"/>
      </w:divBdr>
    </w:div>
    <w:div w:id="1270625285">
      <w:bodyDiv w:val="1"/>
      <w:marLeft w:val="0"/>
      <w:marRight w:val="0"/>
      <w:marTop w:val="0"/>
      <w:marBottom w:val="0"/>
      <w:divBdr>
        <w:top w:val="none" w:sz="0" w:space="0" w:color="auto"/>
        <w:left w:val="none" w:sz="0" w:space="0" w:color="auto"/>
        <w:bottom w:val="none" w:sz="0" w:space="0" w:color="auto"/>
        <w:right w:val="none" w:sz="0" w:space="0" w:color="auto"/>
      </w:divBdr>
    </w:div>
    <w:div w:id="1282565511">
      <w:bodyDiv w:val="1"/>
      <w:marLeft w:val="0"/>
      <w:marRight w:val="0"/>
      <w:marTop w:val="0"/>
      <w:marBottom w:val="0"/>
      <w:divBdr>
        <w:top w:val="none" w:sz="0" w:space="0" w:color="auto"/>
        <w:left w:val="none" w:sz="0" w:space="0" w:color="auto"/>
        <w:bottom w:val="none" w:sz="0" w:space="0" w:color="auto"/>
        <w:right w:val="none" w:sz="0" w:space="0" w:color="auto"/>
      </w:divBdr>
      <w:divsChild>
        <w:div w:id="1420831665">
          <w:marLeft w:val="0"/>
          <w:marRight w:val="0"/>
          <w:marTop w:val="0"/>
          <w:marBottom w:val="0"/>
          <w:divBdr>
            <w:top w:val="none" w:sz="0" w:space="0" w:color="auto"/>
            <w:left w:val="none" w:sz="0" w:space="0" w:color="auto"/>
            <w:bottom w:val="none" w:sz="0" w:space="0" w:color="auto"/>
            <w:right w:val="none" w:sz="0" w:space="0" w:color="auto"/>
          </w:divBdr>
        </w:div>
      </w:divsChild>
    </w:div>
    <w:div w:id="1359160444">
      <w:bodyDiv w:val="1"/>
      <w:marLeft w:val="0"/>
      <w:marRight w:val="0"/>
      <w:marTop w:val="0"/>
      <w:marBottom w:val="0"/>
      <w:divBdr>
        <w:top w:val="none" w:sz="0" w:space="0" w:color="auto"/>
        <w:left w:val="none" w:sz="0" w:space="0" w:color="auto"/>
        <w:bottom w:val="none" w:sz="0" w:space="0" w:color="auto"/>
        <w:right w:val="none" w:sz="0" w:space="0" w:color="auto"/>
      </w:divBdr>
    </w:div>
    <w:div w:id="1443456894">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588347203">
      <w:bodyDiv w:val="1"/>
      <w:marLeft w:val="0"/>
      <w:marRight w:val="0"/>
      <w:marTop w:val="0"/>
      <w:marBottom w:val="0"/>
      <w:divBdr>
        <w:top w:val="none" w:sz="0" w:space="0" w:color="auto"/>
        <w:left w:val="none" w:sz="0" w:space="0" w:color="auto"/>
        <w:bottom w:val="none" w:sz="0" w:space="0" w:color="auto"/>
        <w:right w:val="none" w:sz="0" w:space="0" w:color="auto"/>
      </w:divBdr>
    </w:div>
    <w:div w:id="1606617668">
      <w:bodyDiv w:val="1"/>
      <w:marLeft w:val="0"/>
      <w:marRight w:val="0"/>
      <w:marTop w:val="0"/>
      <w:marBottom w:val="0"/>
      <w:divBdr>
        <w:top w:val="none" w:sz="0" w:space="0" w:color="auto"/>
        <w:left w:val="none" w:sz="0" w:space="0" w:color="auto"/>
        <w:bottom w:val="none" w:sz="0" w:space="0" w:color="auto"/>
        <w:right w:val="none" w:sz="0" w:space="0" w:color="auto"/>
      </w:divBdr>
    </w:div>
    <w:div w:id="1657032921">
      <w:bodyDiv w:val="1"/>
      <w:marLeft w:val="0"/>
      <w:marRight w:val="0"/>
      <w:marTop w:val="0"/>
      <w:marBottom w:val="0"/>
      <w:divBdr>
        <w:top w:val="none" w:sz="0" w:space="0" w:color="auto"/>
        <w:left w:val="none" w:sz="0" w:space="0" w:color="auto"/>
        <w:bottom w:val="none" w:sz="0" w:space="0" w:color="auto"/>
        <w:right w:val="none" w:sz="0" w:space="0" w:color="auto"/>
      </w:divBdr>
    </w:div>
    <w:div w:id="1732456617">
      <w:bodyDiv w:val="1"/>
      <w:marLeft w:val="0"/>
      <w:marRight w:val="0"/>
      <w:marTop w:val="0"/>
      <w:marBottom w:val="0"/>
      <w:divBdr>
        <w:top w:val="none" w:sz="0" w:space="0" w:color="auto"/>
        <w:left w:val="none" w:sz="0" w:space="0" w:color="auto"/>
        <w:bottom w:val="none" w:sz="0" w:space="0" w:color="auto"/>
        <w:right w:val="none" w:sz="0" w:space="0" w:color="auto"/>
      </w:divBdr>
    </w:div>
    <w:div w:id="1879275744">
      <w:bodyDiv w:val="1"/>
      <w:marLeft w:val="0"/>
      <w:marRight w:val="0"/>
      <w:marTop w:val="0"/>
      <w:marBottom w:val="0"/>
      <w:divBdr>
        <w:top w:val="none" w:sz="0" w:space="0" w:color="auto"/>
        <w:left w:val="none" w:sz="0" w:space="0" w:color="auto"/>
        <w:bottom w:val="none" w:sz="0" w:space="0" w:color="auto"/>
        <w:right w:val="none" w:sz="0" w:space="0" w:color="auto"/>
      </w:divBdr>
    </w:div>
    <w:div w:id="1895657007">
      <w:bodyDiv w:val="1"/>
      <w:marLeft w:val="0"/>
      <w:marRight w:val="0"/>
      <w:marTop w:val="0"/>
      <w:marBottom w:val="0"/>
      <w:divBdr>
        <w:top w:val="none" w:sz="0" w:space="0" w:color="auto"/>
        <w:left w:val="none" w:sz="0" w:space="0" w:color="auto"/>
        <w:bottom w:val="none" w:sz="0" w:space="0" w:color="auto"/>
        <w:right w:val="none" w:sz="0" w:space="0" w:color="auto"/>
      </w:divBdr>
    </w:div>
    <w:div w:id="2087989483">
      <w:bodyDiv w:val="1"/>
      <w:marLeft w:val="0"/>
      <w:marRight w:val="0"/>
      <w:marTop w:val="0"/>
      <w:marBottom w:val="0"/>
      <w:divBdr>
        <w:top w:val="none" w:sz="0" w:space="0" w:color="auto"/>
        <w:left w:val="none" w:sz="0" w:space="0" w:color="auto"/>
        <w:bottom w:val="none" w:sz="0" w:space="0" w:color="auto"/>
        <w:right w:val="none" w:sz="0" w:space="0" w:color="auto"/>
      </w:divBdr>
    </w:div>
    <w:div w:id="2132630429">
      <w:bodyDiv w:val="1"/>
      <w:marLeft w:val="0"/>
      <w:marRight w:val="0"/>
      <w:marTop w:val="0"/>
      <w:marBottom w:val="0"/>
      <w:divBdr>
        <w:top w:val="none" w:sz="0" w:space="0" w:color="auto"/>
        <w:left w:val="none" w:sz="0" w:space="0" w:color="auto"/>
        <w:bottom w:val="none" w:sz="0" w:space="0" w:color="auto"/>
        <w:right w:val="none" w:sz="0" w:space="0" w:color="auto"/>
      </w:divBdr>
    </w:div>
    <w:div w:id="213471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apache-mirror.rbc.ru/pub/apache/tomcat/tomcat-7/v7.0.68/bin/apache-tomcat-7.0.68-windows-x64.zip" TargetMode="External"/><Relationship Id="rId26" Type="http://schemas.openxmlformats.org/officeDocument/2006/relationships/hyperlink" Target="http://programador.ru/apache-mod_jk-tomcat/" TargetMode="External"/><Relationship Id="rId3" Type="http://schemas.openxmlformats.org/officeDocument/2006/relationships/styles" Target="styles.xml"/><Relationship Id="rId21" Type="http://schemas.openxmlformats.org/officeDocument/2006/relationships/hyperlink" Target="http://apache-mirror.rbc.ru/pub/apach...s-1.2.40-windows-i386-httpd-2.2.x.zip"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comments" Target="comments.xml"/><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e.apachehaus.com/downloads/httpd-2.2.31-x86-r3.zip" TargetMode="External"/><Relationship Id="rId29" Type="http://schemas.openxmlformats.org/officeDocument/2006/relationships/hyperlink" Target="http://boldinventions.com/index.php?option=com_content&amp;view=article&amp;id=95%3Ainstalling-apache-and-tomcat-and-mysql-on-window-7&amp;catid=34%3Acategory-electronics-articles&amp;Itemid=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ocalhost/examples" TargetMode="External"/><Relationship Id="rId23" Type="http://schemas.openxmlformats.org/officeDocument/2006/relationships/hyperlink" Target="http://seewah.blogspot.ru/2009/02/gwt-tips-2-nocachejs-getting-cached-in.html" TargetMode="External"/><Relationship Id="rId28" Type="http://schemas.openxmlformats.org/officeDocument/2006/relationships/hyperlink" Target="http://www.anchor.com.au/hosting/dedicated/tomcat_with_apache_on_windows_x64" TargetMode="External"/><Relationship Id="rId10" Type="http://schemas.openxmlformats.org/officeDocument/2006/relationships/image" Target="media/image2.png"/><Relationship Id="rId19" Type="http://schemas.openxmlformats.org/officeDocument/2006/relationships/hyperlink" Target="http://www.java2s.com/Code/JarDownload/tomcat-jk2/tomcat-jk2-5.0.18.jar.zip"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 TargetMode="External"/><Relationship Id="rId14" Type="http://schemas.openxmlformats.org/officeDocument/2006/relationships/image" Target="media/image5.png"/><Relationship Id="rId22" Type="http://schemas.openxmlformats.org/officeDocument/2006/relationships/hyperlink" Target="http://www.gwtproject.org/doc/latest/DevGuideCompilingAndDebugging.html" TargetMode="External"/><Relationship Id="rId27" Type="http://schemas.openxmlformats.org/officeDocument/2006/relationships/hyperlink" Target="http://httpd.apache.org/docs/current/platform/windows.html" TargetMode="External"/><Relationship Id="rId30" Type="http://schemas.openxmlformats.org/officeDocument/2006/relationships/hyperlink" Target="http://www.ntu.edu.sg/home/ehchua/programming/howto/apacheplustomcat_howto.html"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1064;&#1072;&#1073;&#1083;&#1086;&#1085;&#1058;&#1047;RF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43D15-1A53-4E79-A83A-02F24BCDA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ШаблонТЗRF2.dot</Template>
  <TotalTime>9727</TotalTime>
  <Pages>1</Pages>
  <Words>3824</Words>
  <Characters>21799</Characters>
  <Application>Microsoft Office Word</Application>
  <DocSecurity>0</DocSecurity>
  <Lines>181</Lines>
  <Paragraphs>51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Стандарт разработки исходного кода</vt:lpstr>
      <vt:lpstr>Стандарт разработки исходного кода</vt:lpstr>
    </vt:vector>
  </TitlesOfParts>
  <Manager>Талышев В.В.</Manager>
  <Company>Русфинанс</Company>
  <LinksUpToDate>false</LinksUpToDate>
  <CharactersWithSpaces>25572</CharactersWithSpaces>
  <SharedDoc>false</SharedDoc>
  <HLinks>
    <vt:vector size="336" baseType="variant">
      <vt:variant>
        <vt:i4>131100</vt:i4>
      </vt:variant>
      <vt:variant>
        <vt:i4>261</vt:i4>
      </vt:variant>
      <vt:variant>
        <vt:i4>0</vt:i4>
      </vt:variant>
      <vt:variant>
        <vt:i4>5</vt:i4>
      </vt:variant>
      <vt:variant>
        <vt:lpwstr>http://seewah.blogspot.ru/2009/02/gwt-tips-2-nocachejs-getting-cached-in.html</vt:lpwstr>
      </vt:variant>
      <vt:variant>
        <vt:lpwstr/>
      </vt:variant>
      <vt:variant>
        <vt:i4>3539021</vt:i4>
      </vt:variant>
      <vt:variant>
        <vt:i4>258</vt:i4>
      </vt:variant>
      <vt:variant>
        <vt:i4>0</vt:i4>
      </vt:variant>
      <vt:variant>
        <vt:i4>5</vt:i4>
      </vt:variant>
      <vt:variant>
        <vt:lpwstr>http://www.gwtproject.org/doc/latest/DevGuideCompilingAndDebugging.html</vt:lpwstr>
      </vt:variant>
      <vt:variant>
        <vt:lpwstr>perfect_caching</vt:lpwstr>
      </vt:variant>
      <vt:variant>
        <vt:i4>7012388</vt:i4>
      </vt:variant>
      <vt:variant>
        <vt:i4>255</vt:i4>
      </vt:variant>
      <vt:variant>
        <vt:i4>0</vt:i4>
      </vt:variant>
      <vt:variant>
        <vt:i4>5</vt:i4>
      </vt:variant>
      <vt:variant>
        <vt:lpwstr>http://beautifulwaste.blogspot.ru/2007/11/some-notes-on-xxappendratio-jvm.html</vt:lpwstr>
      </vt:variant>
      <vt:variant>
        <vt:lpwstr/>
      </vt:variant>
      <vt:variant>
        <vt:i4>2819150</vt:i4>
      </vt:variant>
      <vt:variant>
        <vt:i4>252</vt:i4>
      </vt:variant>
      <vt:variant>
        <vt:i4>0</vt:i4>
      </vt:variant>
      <vt:variant>
        <vt:i4>5</vt:i4>
      </vt:variant>
      <vt:variant>
        <vt:lpwstr/>
      </vt:variant>
      <vt:variant>
        <vt:lpwstr>_Настройка_переменных_окружения</vt:lpwstr>
      </vt:variant>
      <vt:variant>
        <vt:i4>7865346</vt:i4>
      </vt:variant>
      <vt:variant>
        <vt:i4>249</vt:i4>
      </vt:variant>
      <vt:variant>
        <vt:i4>0</vt:i4>
      </vt:variant>
      <vt:variant>
        <vt:i4>5</vt:i4>
      </vt:variant>
      <vt:variant>
        <vt:lpwstr/>
      </vt:variant>
      <vt:variant>
        <vt:lpwstr>_Приложение_1._Настройки</vt:lpwstr>
      </vt:variant>
      <vt:variant>
        <vt:i4>7865346</vt:i4>
      </vt:variant>
      <vt:variant>
        <vt:i4>246</vt:i4>
      </vt:variant>
      <vt:variant>
        <vt:i4>0</vt:i4>
      </vt:variant>
      <vt:variant>
        <vt:i4>5</vt:i4>
      </vt:variant>
      <vt:variant>
        <vt:lpwstr/>
      </vt:variant>
      <vt:variant>
        <vt:lpwstr>_Приложение_1._Настройки</vt:lpwstr>
      </vt:variant>
      <vt:variant>
        <vt:i4>72482816</vt:i4>
      </vt:variant>
      <vt:variant>
        <vt:i4>243</vt:i4>
      </vt:variant>
      <vt:variant>
        <vt:i4>0</vt:i4>
      </vt:variant>
      <vt:variant>
        <vt:i4>5</vt:i4>
      </vt:variant>
      <vt:variant>
        <vt:lpwstr/>
      </vt:variant>
      <vt:variant>
        <vt:lpwstr>_Настройка_инстанса_OC4J_9</vt:lpwstr>
      </vt:variant>
      <vt:variant>
        <vt:i4>7865346</vt:i4>
      </vt:variant>
      <vt:variant>
        <vt:i4>240</vt:i4>
      </vt:variant>
      <vt:variant>
        <vt:i4>0</vt:i4>
      </vt:variant>
      <vt:variant>
        <vt:i4>5</vt:i4>
      </vt:variant>
      <vt:variant>
        <vt:lpwstr/>
      </vt:variant>
      <vt:variant>
        <vt:lpwstr>_Приложение_1._Настройки</vt:lpwstr>
      </vt:variant>
      <vt:variant>
        <vt:i4>7865346</vt:i4>
      </vt:variant>
      <vt:variant>
        <vt:i4>237</vt:i4>
      </vt:variant>
      <vt:variant>
        <vt:i4>0</vt:i4>
      </vt:variant>
      <vt:variant>
        <vt:i4>5</vt:i4>
      </vt:variant>
      <vt:variant>
        <vt:lpwstr/>
      </vt:variant>
      <vt:variant>
        <vt:lpwstr>_Приложение_1._Настройки</vt:lpwstr>
      </vt:variant>
      <vt:variant>
        <vt:i4>7865346</vt:i4>
      </vt:variant>
      <vt:variant>
        <vt:i4>234</vt:i4>
      </vt:variant>
      <vt:variant>
        <vt:i4>0</vt:i4>
      </vt:variant>
      <vt:variant>
        <vt:i4>5</vt:i4>
      </vt:variant>
      <vt:variant>
        <vt:lpwstr/>
      </vt:variant>
      <vt:variant>
        <vt:lpwstr>_Приложение_1._Настройки</vt:lpwstr>
      </vt:variant>
      <vt:variant>
        <vt:i4>72482816</vt:i4>
      </vt:variant>
      <vt:variant>
        <vt:i4>231</vt:i4>
      </vt:variant>
      <vt:variant>
        <vt:i4>0</vt:i4>
      </vt:variant>
      <vt:variant>
        <vt:i4>5</vt:i4>
      </vt:variant>
      <vt:variant>
        <vt:lpwstr/>
      </vt:variant>
      <vt:variant>
        <vt:lpwstr>_Настройка_инстанса_OC4J_9</vt:lpwstr>
      </vt:variant>
      <vt:variant>
        <vt:i4>73007104</vt:i4>
      </vt:variant>
      <vt:variant>
        <vt:i4>228</vt:i4>
      </vt:variant>
      <vt:variant>
        <vt:i4>0</vt:i4>
      </vt:variant>
      <vt:variant>
        <vt:i4>5</vt:i4>
      </vt:variant>
      <vt:variant>
        <vt:lpwstr/>
      </vt:variant>
      <vt:variant>
        <vt:lpwstr>_Настройка_инстанса_OC4J_10</vt:lpwstr>
      </vt:variant>
      <vt:variant>
        <vt:i4>7865346</vt:i4>
      </vt:variant>
      <vt:variant>
        <vt:i4>225</vt:i4>
      </vt:variant>
      <vt:variant>
        <vt:i4>0</vt:i4>
      </vt:variant>
      <vt:variant>
        <vt:i4>5</vt:i4>
      </vt:variant>
      <vt:variant>
        <vt:lpwstr/>
      </vt:variant>
      <vt:variant>
        <vt:lpwstr>_Приложение_1._Настройки</vt:lpwstr>
      </vt:variant>
      <vt:variant>
        <vt:i4>7865346</vt:i4>
      </vt:variant>
      <vt:variant>
        <vt:i4>222</vt:i4>
      </vt:variant>
      <vt:variant>
        <vt:i4>0</vt:i4>
      </vt:variant>
      <vt:variant>
        <vt:i4>5</vt:i4>
      </vt:variant>
      <vt:variant>
        <vt:lpwstr/>
      </vt:variant>
      <vt:variant>
        <vt:lpwstr>_Приложение_1._Настройки</vt:lpwstr>
      </vt:variant>
      <vt:variant>
        <vt:i4>72482816</vt:i4>
      </vt:variant>
      <vt:variant>
        <vt:i4>219</vt:i4>
      </vt:variant>
      <vt:variant>
        <vt:i4>0</vt:i4>
      </vt:variant>
      <vt:variant>
        <vt:i4>5</vt:i4>
      </vt:variant>
      <vt:variant>
        <vt:lpwstr/>
      </vt:variant>
      <vt:variant>
        <vt:lpwstr>_Настройка_инстанса_OC4J_9</vt:lpwstr>
      </vt:variant>
      <vt:variant>
        <vt:i4>73007104</vt:i4>
      </vt:variant>
      <vt:variant>
        <vt:i4>216</vt:i4>
      </vt:variant>
      <vt:variant>
        <vt:i4>0</vt:i4>
      </vt:variant>
      <vt:variant>
        <vt:i4>5</vt:i4>
      </vt:variant>
      <vt:variant>
        <vt:lpwstr/>
      </vt:variant>
      <vt:variant>
        <vt:lpwstr>_Настройка_инстанса_OC4J_10</vt:lpwstr>
      </vt:variant>
      <vt:variant>
        <vt:i4>73138176</vt:i4>
      </vt:variant>
      <vt:variant>
        <vt:i4>213</vt:i4>
      </vt:variant>
      <vt:variant>
        <vt:i4>0</vt:i4>
      </vt:variant>
      <vt:variant>
        <vt:i4>5</vt:i4>
      </vt:variant>
      <vt:variant>
        <vt:lpwstr/>
      </vt:variant>
      <vt:variant>
        <vt:lpwstr>_Настройка_инстанса_OC4J_7</vt:lpwstr>
      </vt:variant>
      <vt:variant>
        <vt:i4>7865346</vt:i4>
      </vt:variant>
      <vt:variant>
        <vt:i4>210</vt:i4>
      </vt:variant>
      <vt:variant>
        <vt:i4>0</vt:i4>
      </vt:variant>
      <vt:variant>
        <vt:i4>5</vt:i4>
      </vt:variant>
      <vt:variant>
        <vt:lpwstr/>
      </vt:variant>
      <vt:variant>
        <vt:lpwstr>_Приложение_1._Настройки</vt:lpwstr>
      </vt:variant>
      <vt:variant>
        <vt:i4>7865346</vt:i4>
      </vt:variant>
      <vt:variant>
        <vt:i4>207</vt:i4>
      </vt:variant>
      <vt:variant>
        <vt:i4>0</vt:i4>
      </vt:variant>
      <vt:variant>
        <vt:i4>5</vt:i4>
      </vt:variant>
      <vt:variant>
        <vt:lpwstr/>
      </vt:variant>
      <vt:variant>
        <vt:lpwstr>_Приложение_1._Настройки</vt:lpwstr>
      </vt:variant>
      <vt:variant>
        <vt:i4>72482816</vt:i4>
      </vt:variant>
      <vt:variant>
        <vt:i4>204</vt:i4>
      </vt:variant>
      <vt:variant>
        <vt:i4>0</vt:i4>
      </vt:variant>
      <vt:variant>
        <vt:i4>5</vt:i4>
      </vt:variant>
      <vt:variant>
        <vt:lpwstr/>
      </vt:variant>
      <vt:variant>
        <vt:lpwstr>_Настройка_инстанса_OC4J_9</vt:lpwstr>
      </vt:variant>
      <vt:variant>
        <vt:i4>73007104</vt:i4>
      </vt:variant>
      <vt:variant>
        <vt:i4>201</vt:i4>
      </vt:variant>
      <vt:variant>
        <vt:i4>0</vt:i4>
      </vt:variant>
      <vt:variant>
        <vt:i4>5</vt:i4>
      </vt:variant>
      <vt:variant>
        <vt:lpwstr/>
      </vt:variant>
      <vt:variant>
        <vt:lpwstr>_Настройка_инстанса_OC4J_10</vt:lpwstr>
      </vt:variant>
      <vt:variant>
        <vt:i4>7865346</vt:i4>
      </vt:variant>
      <vt:variant>
        <vt:i4>198</vt:i4>
      </vt:variant>
      <vt:variant>
        <vt:i4>0</vt:i4>
      </vt:variant>
      <vt:variant>
        <vt:i4>5</vt:i4>
      </vt:variant>
      <vt:variant>
        <vt:lpwstr/>
      </vt:variant>
      <vt:variant>
        <vt:lpwstr>_Приложение_1._Настройки</vt:lpwstr>
      </vt:variant>
      <vt:variant>
        <vt:i4>7865346</vt:i4>
      </vt:variant>
      <vt:variant>
        <vt:i4>195</vt:i4>
      </vt:variant>
      <vt:variant>
        <vt:i4>0</vt:i4>
      </vt:variant>
      <vt:variant>
        <vt:i4>5</vt:i4>
      </vt:variant>
      <vt:variant>
        <vt:lpwstr/>
      </vt:variant>
      <vt:variant>
        <vt:lpwstr>_Приложение_1._Настройки</vt:lpwstr>
      </vt:variant>
      <vt:variant>
        <vt:i4>73924609</vt:i4>
      </vt:variant>
      <vt:variant>
        <vt:i4>192</vt:i4>
      </vt:variant>
      <vt:variant>
        <vt:i4>0</vt:i4>
      </vt:variant>
      <vt:variant>
        <vt:i4>5</vt:i4>
      </vt:variant>
      <vt:variant>
        <vt:lpwstr/>
      </vt:variant>
      <vt:variant>
        <vt:lpwstr>_Настройка_инстанса_home</vt:lpwstr>
      </vt:variant>
      <vt:variant>
        <vt:i4>7865346</vt:i4>
      </vt:variant>
      <vt:variant>
        <vt:i4>189</vt:i4>
      </vt:variant>
      <vt:variant>
        <vt:i4>0</vt:i4>
      </vt:variant>
      <vt:variant>
        <vt:i4>5</vt:i4>
      </vt:variant>
      <vt:variant>
        <vt:lpwstr/>
      </vt:variant>
      <vt:variant>
        <vt:lpwstr>_Приложение_1._Настройки</vt:lpwstr>
      </vt:variant>
      <vt:variant>
        <vt:i4>1703996</vt:i4>
      </vt:variant>
      <vt:variant>
        <vt:i4>182</vt:i4>
      </vt:variant>
      <vt:variant>
        <vt:i4>0</vt:i4>
      </vt:variant>
      <vt:variant>
        <vt:i4>5</vt:i4>
      </vt:variant>
      <vt:variant>
        <vt:lpwstr/>
      </vt:variant>
      <vt:variant>
        <vt:lpwstr>_Toc443488353</vt:lpwstr>
      </vt:variant>
      <vt:variant>
        <vt:i4>1703996</vt:i4>
      </vt:variant>
      <vt:variant>
        <vt:i4>176</vt:i4>
      </vt:variant>
      <vt:variant>
        <vt:i4>0</vt:i4>
      </vt:variant>
      <vt:variant>
        <vt:i4>5</vt:i4>
      </vt:variant>
      <vt:variant>
        <vt:lpwstr/>
      </vt:variant>
      <vt:variant>
        <vt:lpwstr>_Toc443488352</vt:lpwstr>
      </vt:variant>
      <vt:variant>
        <vt:i4>1703996</vt:i4>
      </vt:variant>
      <vt:variant>
        <vt:i4>170</vt:i4>
      </vt:variant>
      <vt:variant>
        <vt:i4>0</vt:i4>
      </vt:variant>
      <vt:variant>
        <vt:i4>5</vt:i4>
      </vt:variant>
      <vt:variant>
        <vt:lpwstr/>
      </vt:variant>
      <vt:variant>
        <vt:lpwstr>_Toc443488351</vt:lpwstr>
      </vt:variant>
      <vt:variant>
        <vt:i4>1703996</vt:i4>
      </vt:variant>
      <vt:variant>
        <vt:i4>164</vt:i4>
      </vt:variant>
      <vt:variant>
        <vt:i4>0</vt:i4>
      </vt:variant>
      <vt:variant>
        <vt:i4>5</vt:i4>
      </vt:variant>
      <vt:variant>
        <vt:lpwstr/>
      </vt:variant>
      <vt:variant>
        <vt:lpwstr>_Toc443488350</vt:lpwstr>
      </vt:variant>
      <vt:variant>
        <vt:i4>1769532</vt:i4>
      </vt:variant>
      <vt:variant>
        <vt:i4>158</vt:i4>
      </vt:variant>
      <vt:variant>
        <vt:i4>0</vt:i4>
      </vt:variant>
      <vt:variant>
        <vt:i4>5</vt:i4>
      </vt:variant>
      <vt:variant>
        <vt:lpwstr/>
      </vt:variant>
      <vt:variant>
        <vt:lpwstr>_Toc443488349</vt:lpwstr>
      </vt:variant>
      <vt:variant>
        <vt:i4>1769532</vt:i4>
      </vt:variant>
      <vt:variant>
        <vt:i4>152</vt:i4>
      </vt:variant>
      <vt:variant>
        <vt:i4>0</vt:i4>
      </vt:variant>
      <vt:variant>
        <vt:i4>5</vt:i4>
      </vt:variant>
      <vt:variant>
        <vt:lpwstr/>
      </vt:variant>
      <vt:variant>
        <vt:lpwstr>_Toc443488348</vt:lpwstr>
      </vt:variant>
      <vt:variant>
        <vt:i4>1769532</vt:i4>
      </vt:variant>
      <vt:variant>
        <vt:i4>146</vt:i4>
      </vt:variant>
      <vt:variant>
        <vt:i4>0</vt:i4>
      </vt:variant>
      <vt:variant>
        <vt:i4>5</vt:i4>
      </vt:variant>
      <vt:variant>
        <vt:lpwstr/>
      </vt:variant>
      <vt:variant>
        <vt:lpwstr>_Toc443488347</vt:lpwstr>
      </vt:variant>
      <vt:variant>
        <vt:i4>1769532</vt:i4>
      </vt:variant>
      <vt:variant>
        <vt:i4>140</vt:i4>
      </vt:variant>
      <vt:variant>
        <vt:i4>0</vt:i4>
      </vt:variant>
      <vt:variant>
        <vt:i4>5</vt:i4>
      </vt:variant>
      <vt:variant>
        <vt:lpwstr/>
      </vt:variant>
      <vt:variant>
        <vt:lpwstr>_Toc443488346</vt:lpwstr>
      </vt:variant>
      <vt:variant>
        <vt:i4>1769532</vt:i4>
      </vt:variant>
      <vt:variant>
        <vt:i4>134</vt:i4>
      </vt:variant>
      <vt:variant>
        <vt:i4>0</vt:i4>
      </vt:variant>
      <vt:variant>
        <vt:i4>5</vt:i4>
      </vt:variant>
      <vt:variant>
        <vt:lpwstr/>
      </vt:variant>
      <vt:variant>
        <vt:lpwstr>_Toc443488345</vt:lpwstr>
      </vt:variant>
      <vt:variant>
        <vt:i4>1769532</vt:i4>
      </vt:variant>
      <vt:variant>
        <vt:i4>128</vt:i4>
      </vt:variant>
      <vt:variant>
        <vt:i4>0</vt:i4>
      </vt:variant>
      <vt:variant>
        <vt:i4>5</vt:i4>
      </vt:variant>
      <vt:variant>
        <vt:lpwstr/>
      </vt:variant>
      <vt:variant>
        <vt:lpwstr>_Toc443488344</vt:lpwstr>
      </vt:variant>
      <vt:variant>
        <vt:i4>1769532</vt:i4>
      </vt:variant>
      <vt:variant>
        <vt:i4>122</vt:i4>
      </vt:variant>
      <vt:variant>
        <vt:i4>0</vt:i4>
      </vt:variant>
      <vt:variant>
        <vt:i4>5</vt:i4>
      </vt:variant>
      <vt:variant>
        <vt:lpwstr/>
      </vt:variant>
      <vt:variant>
        <vt:lpwstr>_Toc443488343</vt:lpwstr>
      </vt:variant>
      <vt:variant>
        <vt:i4>1769532</vt:i4>
      </vt:variant>
      <vt:variant>
        <vt:i4>116</vt:i4>
      </vt:variant>
      <vt:variant>
        <vt:i4>0</vt:i4>
      </vt:variant>
      <vt:variant>
        <vt:i4>5</vt:i4>
      </vt:variant>
      <vt:variant>
        <vt:lpwstr/>
      </vt:variant>
      <vt:variant>
        <vt:lpwstr>_Toc443488342</vt:lpwstr>
      </vt:variant>
      <vt:variant>
        <vt:i4>1769532</vt:i4>
      </vt:variant>
      <vt:variant>
        <vt:i4>110</vt:i4>
      </vt:variant>
      <vt:variant>
        <vt:i4>0</vt:i4>
      </vt:variant>
      <vt:variant>
        <vt:i4>5</vt:i4>
      </vt:variant>
      <vt:variant>
        <vt:lpwstr/>
      </vt:variant>
      <vt:variant>
        <vt:lpwstr>_Toc443488341</vt:lpwstr>
      </vt:variant>
      <vt:variant>
        <vt:i4>1769532</vt:i4>
      </vt:variant>
      <vt:variant>
        <vt:i4>104</vt:i4>
      </vt:variant>
      <vt:variant>
        <vt:i4>0</vt:i4>
      </vt:variant>
      <vt:variant>
        <vt:i4>5</vt:i4>
      </vt:variant>
      <vt:variant>
        <vt:lpwstr/>
      </vt:variant>
      <vt:variant>
        <vt:lpwstr>_Toc443488340</vt:lpwstr>
      </vt:variant>
      <vt:variant>
        <vt:i4>1835068</vt:i4>
      </vt:variant>
      <vt:variant>
        <vt:i4>98</vt:i4>
      </vt:variant>
      <vt:variant>
        <vt:i4>0</vt:i4>
      </vt:variant>
      <vt:variant>
        <vt:i4>5</vt:i4>
      </vt:variant>
      <vt:variant>
        <vt:lpwstr/>
      </vt:variant>
      <vt:variant>
        <vt:lpwstr>_Toc443488339</vt:lpwstr>
      </vt:variant>
      <vt:variant>
        <vt:i4>1835068</vt:i4>
      </vt:variant>
      <vt:variant>
        <vt:i4>92</vt:i4>
      </vt:variant>
      <vt:variant>
        <vt:i4>0</vt:i4>
      </vt:variant>
      <vt:variant>
        <vt:i4>5</vt:i4>
      </vt:variant>
      <vt:variant>
        <vt:lpwstr/>
      </vt:variant>
      <vt:variant>
        <vt:lpwstr>_Toc443488338</vt:lpwstr>
      </vt:variant>
      <vt:variant>
        <vt:i4>1835068</vt:i4>
      </vt:variant>
      <vt:variant>
        <vt:i4>86</vt:i4>
      </vt:variant>
      <vt:variant>
        <vt:i4>0</vt:i4>
      </vt:variant>
      <vt:variant>
        <vt:i4>5</vt:i4>
      </vt:variant>
      <vt:variant>
        <vt:lpwstr/>
      </vt:variant>
      <vt:variant>
        <vt:lpwstr>_Toc443488337</vt:lpwstr>
      </vt:variant>
      <vt:variant>
        <vt:i4>1835068</vt:i4>
      </vt:variant>
      <vt:variant>
        <vt:i4>80</vt:i4>
      </vt:variant>
      <vt:variant>
        <vt:i4>0</vt:i4>
      </vt:variant>
      <vt:variant>
        <vt:i4>5</vt:i4>
      </vt:variant>
      <vt:variant>
        <vt:lpwstr/>
      </vt:variant>
      <vt:variant>
        <vt:lpwstr>_Toc443488336</vt:lpwstr>
      </vt:variant>
      <vt:variant>
        <vt:i4>1835068</vt:i4>
      </vt:variant>
      <vt:variant>
        <vt:i4>74</vt:i4>
      </vt:variant>
      <vt:variant>
        <vt:i4>0</vt:i4>
      </vt:variant>
      <vt:variant>
        <vt:i4>5</vt:i4>
      </vt:variant>
      <vt:variant>
        <vt:lpwstr/>
      </vt:variant>
      <vt:variant>
        <vt:lpwstr>_Toc443488335</vt:lpwstr>
      </vt:variant>
      <vt:variant>
        <vt:i4>1835068</vt:i4>
      </vt:variant>
      <vt:variant>
        <vt:i4>68</vt:i4>
      </vt:variant>
      <vt:variant>
        <vt:i4>0</vt:i4>
      </vt:variant>
      <vt:variant>
        <vt:i4>5</vt:i4>
      </vt:variant>
      <vt:variant>
        <vt:lpwstr/>
      </vt:variant>
      <vt:variant>
        <vt:lpwstr>_Toc443488334</vt:lpwstr>
      </vt:variant>
      <vt:variant>
        <vt:i4>1835068</vt:i4>
      </vt:variant>
      <vt:variant>
        <vt:i4>62</vt:i4>
      </vt:variant>
      <vt:variant>
        <vt:i4>0</vt:i4>
      </vt:variant>
      <vt:variant>
        <vt:i4>5</vt:i4>
      </vt:variant>
      <vt:variant>
        <vt:lpwstr/>
      </vt:variant>
      <vt:variant>
        <vt:lpwstr>_Toc443488333</vt:lpwstr>
      </vt:variant>
      <vt:variant>
        <vt:i4>1835068</vt:i4>
      </vt:variant>
      <vt:variant>
        <vt:i4>56</vt:i4>
      </vt:variant>
      <vt:variant>
        <vt:i4>0</vt:i4>
      </vt:variant>
      <vt:variant>
        <vt:i4>5</vt:i4>
      </vt:variant>
      <vt:variant>
        <vt:lpwstr/>
      </vt:variant>
      <vt:variant>
        <vt:lpwstr>_Toc443488332</vt:lpwstr>
      </vt:variant>
      <vt:variant>
        <vt:i4>1835068</vt:i4>
      </vt:variant>
      <vt:variant>
        <vt:i4>50</vt:i4>
      </vt:variant>
      <vt:variant>
        <vt:i4>0</vt:i4>
      </vt:variant>
      <vt:variant>
        <vt:i4>5</vt:i4>
      </vt:variant>
      <vt:variant>
        <vt:lpwstr/>
      </vt:variant>
      <vt:variant>
        <vt:lpwstr>_Toc443488331</vt:lpwstr>
      </vt:variant>
      <vt:variant>
        <vt:i4>1835068</vt:i4>
      </vt:variant>
      <vt:variant>
        <vt:i4>44</vt:i4>
      </vt:variant>
      <vt:variant>
        <vt:i4>0</vt:i4>
      </vt:variant>
      <vt:variant>
        <vt:i4>5</vt:i4>
      </vt:variant>
      <vt:variant>
        <vt:lpwstr/>
      </vt:variant>
      <vt:variant>
        <vt:lpwstr>_Toc443488330</vt:lpwstr>
      </vt:variant>
      <vt:variant>
        <vt:i4>1900604</vt:i4>
      </vt:variant>
      <vt:variant>
        <vt:i4>38</vt:i4>
      </vt:variant>
      <vt:variant>
        <vt:i4>0</vt:i4>
      </vt:variant>
      <vt:variant>
        <vt:i4>5</vt:i4>
      </vt:variant>
      <vt:variant>
        <vt:lpwstr/>
      </vt:variant>
      <vt:variant>
        <vt:lpwstr>_Toc443488329</vt:lpwstr>
      </vt:variant>
      <vt:variant>
        <vt:i4>1900604</vt:i4>
      </vt:variant>
      <vt:variant>
        <vt:i4>32</vt:i4>
      </vt:variant>
      <vt:variant>
        <vt:i4>0</vt:i4>
      </vt:variant>
      <vt:variant>
        <vt:i4>5</vt:i4>
      </vt:variant>
      <vt:variant>
        <vt:lpwstr/>
      </vt:variant>
      <vt:variant>
        <vt:lpwstr>_Toc443488328</vt:lpwstr>
      </vt:variant>
      <vt:variant>
        <vt:i4>1900604</vt:i4>
      </vt:variant>
      <vt:variant>
        <vt:i4>26</vt:i4>
      </vt:variant>
      <vt:variant>
        <vt:i4>0</vt:i4>
      </vt:variant>
      <vt:variant>
        <vt:i4>5</vt:i4>
      </vt:variant>
      <vt:variant>
        <vt:lpwstr/>
      </vt:variant>
      <vt:variant>
        <vt:lpwstr>_Toc443488327</vt:lpwstr>
      </vt:variant>
      <vt:variant>
        <vt:i4>1900604</vt:i4>
      </vt:variant>
      <vt:variant>
        <vt:i4>20</vt:i4>
      </vt:variant>
      <vt:variant>
        <vt:i4>0</vt:i4>
      </vt:variant>
      <vt:variant>
        <vt:i4>5</vt:i4>
      </vt:variant>
      <vt:variant>
        <vt:lpwstr/>
      </vt:variant>
      <vt:variant>
        <vt:lpwstr>_Toc443488326</vt:lpwstr>
      </vt:variant>
      <vt:variant>
        <vt:i4>1900604</vt:i4>
      </vt:variant>
      <vt:variant>
        <vt:i4>14</vt:i4>
      </vt:variant>
      <vt:variant>
        <vt:i4>0</vt:i4>
      </vt:variant>
      <vt:variant>
        <vt:i4>5</vt:i4>
      </vt:variant>
      <vt:variant>
        <vt:lpwstr/>
      </vt:variant>
      <vt:variant>
        <vt:lpwstr>_Toc443488325</vt:lpwstr>
      </vt:variant>
      <vt:variant>
        <vt:i4>1900604</vt:i4>
      </vt:variant>
      <vt:variant>
        <vt:i4>8</vt:i4>
      </vt:variant>
      <vt:variant>
        <vt:i4>0</vt:i4>
      </vt:variant>
      <vt:variant>
        <vt:i4>5</vt:i4>
      </vt:variant>
      <vt:variant>
        <vt:lpwstr/>
      </vt:variant>
      <vt:variant>
        <vt:lpwstr>_Toc443488324</vt:lpwstr>
      </vt:variant>
      <vt:variant>
        <vt:i4>1900604</vt:i4>
      </vt:variant>
      <vt:variant>
        <vt:i4>2</vt:i4>
      </vt:variant>
      <vt:variant>
        <vt:i4>0</vt:i4>
      </vt:variant>
      <vt:variant>
        <vt:i4>5</vt:i4>
      </vt:variant>
      <vt:variant>
        <vt:lpwstr/>
      </vt:variant>
      <vt:variant>
        <vt:lpwstr>_Toc443488323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Стандарт разработки исходного кода</dc:title>
  <dc:subject>Отображение списка договоров</dc:subject>
  <dc:creator>Смирнов М.А.</dc:creator>
  <cp:lastModifiedBy>LapyginA</cp:lastModifiedBy>
  <cp:revision>780</cp:revision>
  <cp:lastPrinted>2016-06-14T09:24:00Z</cp:lastPrinted>
  <dcterms:created xsi:type="dcterms:W3CDTF">2016-03-30T16:46:00Z</dcterms:created>
  <dcterms:modified xsi:type="dcterms:W3CDTF">2016-06-28T11:36:00Z</dcterms:modified>
</cp:coreProperties>
</file>