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EA6F7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4248241"/>
      <w:r>
        <w:rPr>
          <w:rFonts w:ascii="Times New Roman" w:hAnsi="Times New Roman"/>
        </w:rPr>
        <w:t>Справочник базовых материалов</w:t>
      </w:r>
      <w:r w:rsidR="006047F9" w:rsidRPr="006047F9">
        <w:rPr>
          <w:rFonts w:ascii="Times New Roman" w:hAnsi="Times New Roman"/>
        </w:rPr>
        <w:t xml:space="preserve"> по разработке на </w:t>
      </w:r>
      <w:r w:rsidR="006047F9" w:rsidRPr="006D7662">
        <w:rPr>
          <w:rFonts w:ascii="Times New Roman" w:hAnsi="Times New Roman"/>
          <w:i/>
        </w:rPr>
        <w:t>Javascript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</w:t>
      </w:r>
      <w:r w:rsidR="006047F9" w:rsidRPr="006047F9">
        <w:rPr>
          <w:rFonts w:ascii="Times New Roman" w:hAnsi="Times New Roman"/>
        </w:rPr>
        <w:t xml:space="preserve">, </w:t>
      </w:r>
      <w:r w:rsidR="006047F9" w:rsidRPr="006D7662">
        <w:rPr>
          <w:rFonts w:ascii="Times New Roman" w:hAnsi="Times New Roman"/>
          <w:i/>
        </w:rPr>
        <w:t>React 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8978F0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4248241" w:history="1">
        <w:r w:rsidR="008978F0" w:rsidRPr="002D4F5F">
          <w:rPr>
            <w:rStyle w:val="af0"/>
            <w:noProof/>
          </w:rPr>
          <w:t xml:space="preserve">Справочник базовых материалов по разработке на </w:t>
        </w:r>
        <w:r w:rsidR="008978F0" w:rsidRPr="002D4F5F">
          <w:rPr>
            <w:rStyle w:val="af0"/>
            <w:i/>
            <w:noProof/>
          </w:rPr>
          <w:t>Javascript</w:t>
        </w:r>
        <w:r w:rsidR="008978F0" w:rsidRPr="002D4F5F">
          <w:rPr>
            <w:rStyle w:val="af0"/>
            <w:noProof/>
          </w:rPr>
          <w:t xml:space="preserve">, </w:t>
        </w:r>
        <w:r w:rsidR="008978F0" w:rsidRPr="002D4F5F">
          <w:rPr>
            <w:rStyle w:val="af0"/>
            <w:i/>
            <w:noProof/>
          </w:rPr>
          <w:t>React</w:t>
        </w:r>
        <w:r w:rsidR="008978F0" w:rsidRPr="002D4F5F">
          <w:rPr>
            <w:rStyle w:val="af0"/>
            <w:noProof/>
          </w:rPr>
          <w:t xml:space="preserve">, </w:t>
        </w:r>
        <w:r w:rsidR="008978F0" w:rsidRPr="002D4F5F">
          <w:rPr>
            <w:rStyle w:val="af0"/>
            <w:i/>
            <w:noProof/>
          </w:rPr>
          <w:t>React Native</w:t>
        </w:r>
        <w:r w:rsidR="008978F0">
          <w:rPr>
            <w:noProof/>
            <w:webHidden/>
          </w:rPr>
          <w:tab/>
        </w:r>
        <w:r w:rsidR="008978F0">
          <w:rPr>
            <w:noProof/>
            <w:webHidden/>
          </w:rPr>
          <w:fldChar w:fldCharType="begin"/>
        </w:r>
        <w:r w:rsidR="008978F0">
          <w:rPr>
            <w:noProof/>
            <w:webHidden/>
          </w:rPr>
          <w:instrText xml:space="preserve"> PAGEREF _Toc514248241 \h </w:instrText>
        </w:r>
        <w:r w:rsidR="008978F0">
          <w:rPr>
            <w:noProof/>
            <w:webHidden/>
          </w:rPr>
        </w:r>
        <w:r w:rsidR="008978F0">
          <w:rPr>
            <w:noProof/>
            <w:webHidden/>
          </w:rPr>
          <w:fldChar w:fldCharType="separate"/>
        </w:r>
        <w:r w:rsidR="008978F0">
          <w:rPr>
            <w:noProof/>
            <w:webHidden/>
          </w:rPr>
          <w:t>1</w:t>
        </w:r>
        <w:r w:rsidR="008978F0"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2" w:history="1">
        <w:r w:rsidRPr="002D4F5F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3" w:history="1">
        <w:r w:rsidRPr="002D4F5F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4" w:history="1">
        <w:r w:rsidRPr="002D4F5F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Необходимые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5" w:history="1">
        <w:r w:rsidRPr="002D4F5F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Значения используемых тегов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6" w:history="1">
        <w:r w:rsidRPr="002D4F5F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8F0" w:rsidRDefault="008978F0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4248247" w:history="1">
        <w:r w:rsidRPr="002D4F5F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4F5F">
          <w:rPr>
            <w:rStyle w:val="af0"/>
            <w:noProof/>
          </w:rPr>
          <w:t>Размещение ресурсов по тегам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514248242"/>
      <w:r w:rsidRPr="008748D3">
        <w:rPr>
          <w:rFonts w:ascii="Times New Roman" w:hAnsi="Times New Roman"/>
        </w:rPr>
        <w:lastRenderedPageBreak/>
        <w:t>Термины и сокращения</w:t>
      </w:r>
      <w:bookmarkEnd w:id="11"/>
    </w:p>
    <w:p w:rsidR="00AC16D7" w:rsidRDefault="00AC16D7" w:rsidP="00F96CF9">
      <w:bookmarkStart w:id="12" w:name="_GoBack"/>
      <w:r w:rsidRPr="00D911DC">
        <w:rPr>
          <w:i/>
        </w:rPr>
        <w:t>Тег</w:t>
      </w:r>
      <w:r>
        <w:t xml:space="preserve"> – метка, которой помечается ресурс, в целях его категоризации</w:t>
      </w:r>
    </w:p>
    <w:bookmarkEnd w:id="12"/>
    <w:p w:rsidR="00D81DAA" w:rsidRPr="00AC16D7" w:rsidRDefault="00AC16D7" w:rsidP="00F96CF9">
      <w:r w:rsidRPr="00D911DC">
        <w:rPr>
          <w:i/>
        </w:rPr>
        <w:fldChar w:fldCharType="begin"/>
      </w:r>
      <w:r w:rsidRPr="00D911DC">
        <w:rPr>
          <w:i/>
        </w:rPr>
        <w:instrText>HYPERLINK "http://raindrop.io/"</w:instrText>
      </w:r>
      <w:r w:rsidRPr="00D911DC">
        <w:rPr>
          <w:i/>
        </w:rPr>
      </w:r>
      <w:r w:rsidRPr="00D911DC">
        <w:rPr>
          <w:i/>
        </w:rPr>
        <w:fldChar w:fldCharType="separate"/>
      </w:r>
      <w:r w:rsidRPr="00D911DC">
        <w:rPr>
          <w:rStyle w:val="af0"/>
          <w:i/>
        </w:rPr>
        <w:t>Raindrop</w:t>
      </w:r>
      <w:r w:rsidRPr="00D911DC">
        <w:rPr>
          <w:i/>
        </w:rPr>
        <w:fldChar w:fldCharType="end"/>
      </w:r>
      <w:r>
        <w:t xml:space="preserve"> – сервис закладок, на основе которого сделан данный документ.</w:t>
      </w:r>
    </w:p>
    <w:p w:rsidR="00AC16D7" w:rsidRPr="00AC16D7" w:rsidRDefault="00AC16D7" w:rsidP="00F96CF9"/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3" w:name="_Toc514248243"/>
      <w:r w:rsidRPr="008748D3">
        <w:rPr>
          <w:rFonts w:ascii="Times New Roman" w:hAnsi="Times New Roman"/>
        </w:rPr>
        <w:t>Введение</w:t>
      </w:r>
      <w:bookmarkEnd w:id="13"/>
    </w:p>
    <w:p w:rsidR="00B03A10" w:rsidRDefault="0009569C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C51874">
        <w:rPr>
          <w:color w:val="000000"/>
          <w:sz w:val="22"/>
          <w:szCs w:val="22"/>
        </w:rPr>
        <w:t xml:space="preserve">Настоящий документ содержит </w:t>
      </w:r>
      <w:r w:rsidR="005F7005">
        <w:rPr>
          <w:color w:val="000000"/>
          <w:sz w:val="22"/>
          <w:szCs w:val="22"/>
        </w:rPr>
        <w:t xml:space="preserve">перечень и описание базовых материалов по разработке на </w:t>
      </w:r>
      <w:r w:rsidR="00AA0138" w:rsidRPr="005F7005">
        <w:rPr>
          <w:i/>
          <w:color w:val="000000"/>
          <w:sz w:val="22"/>
          <w:szCs w:val="22"/>
          <w:lang w:val="en-US"/>
        </w:rPr>
        <w:t>JavaScript</w:t>
      </w:r>
      <w:r w:rsidR="005F7005" w:rsidRPr="005F7005">
        <w:rPr>
          <w:i/>
          <w:color w:val="000000"/>
          <w:sz w:val="22"/>
          <w:szCs w:val="22"/>
        </w:rPr>
        <w:t>,</w:t>
      </w:r>
      <w:r w:rsidR="005F7005" w:rsidRPr="005F7005">
        <w:rPr>
          <w:color w:val="000000"/>
          <w:sz w:val="22"/>
          <w:szCs w:val="22"/>
        </w:rPr>
        <w:t xml:space="preserve"> </w:t>
      </w:r>
      <w:r w:rsidR="005F7005" w:rsidRPr="005F7005">
        <w:rPr>
          <w:i/>
          <w:color w:val="000000"/>
          <w:sz w:val="22"/>
          <w:szCs w:val="22"/>
          <w:lang w:val="en-US"/>
        </w:rPr>
        <w:t>React</w:t>
      </w:r>
      <w:r w:rsidR="005F7005">
        <w:rPr>
          <w:color w:val="000000"/>
          <w:sz w:val="22"/>
          <w:szCs w:val="22"/>
        </w:rPr>
        <w:t xml:space="preserve">, </w:t>
      </w:r>
      <w:r w:rsidR="005F7005" w:rsidRPr="005F7005">
        <w:rPr>
          <w:i/>
          <w:color w:val="000000"/>
          <w:sz w:val="22"/>
          <w:szCs w:val="22"/>
        </w:rPr>
        <w:t>React Native</w:t>
      </w:r>
      <w:r w:rsidR="00254BF7">
        <w:rPr>
          <w:color w:val="000000"/>
          <w:sz w:val="22"/>
          <w:szCs w:val="22"/>
        </w:rPr>
        <w:t xml:space="preserve">. </w:t>
      </w:r>
      <w:r w:rsidR="00254BF7" w:rsidRPr="00254BF7">
        <w:rPr>
          <w:color w:val="000000"/>
          <w:sz w:val="22"/>
          <w:szCs w:val="22"/>
        </w:rPr>
        <w:t xml:space="preserve">Он организован </w:t>
      </w:r>
      <w:r w:rsidR="00254BF7">
        <w:rPr>
          <w:color w:val="000000"/>
          <w:sz w:val="22"/>
          <w:szCs w:val="22"/>
        </w:rPr>
        <w:t>в виде</w:t>
      </w:r>
      <w:r w:rsidR="00263B6B">
        <w:rPr>
          <w:color w:val="000000"/>
          <w:sz w:val="22"/>
          <w:szCs w:val="22"/>
        </w:rPr>
        <w:t xml:space="preserve"> сочетания</w:t>
      </w:r>
      <w:r w:rsidR="00254BF7" w:rsidRPr="00254BF7">
        <w:rPr>
          <w:color w:val="000000"/>
          <w:sz w:val="22"/>
          <w:szCs w:val="22"/>
        </w:rPr>
        <w:t xml:space="preserve"> глоссария со справочником перекрёстных ссылок вида “ресурс-тег</w:t>
      </w:r>
      <w:r w:rsidR="005658F8">
        <w:rPr>
          <w:color w:val="000000"/>
          <w:sz w:val="22"/>
          <w:szCs w:val="22"/>
        </w:rPr>
        <w:t>и</w:t>
      </w:r>
      <w:r w:rsidR="00254BF7" w:rsidRPr="00254BF7">
        <w:rPr>
          <w:color w:val="000000"/>
          <w:sz w:val="22"/>
          <w:szCs w:val="22"/>
        </w:rPr>
        <w:t>”/“тег-ресурс</w:t>
      </w:r>
      <w:r w:rsidR="005658F8">
        <w:rPr>
          <w:color w:val="000000"/>
          <w:sz w:val="22"/>
          <w:szCs w:val="22"/>
        </w:rPr>
        <w:t>ы</w:t>
      </w:r>
      <w:r w:rsidR="00254BF7" w:rsidRPr="00254BF7">
        <w:rPr>
          <w:color w:val="000000"/>
          <w:sz w:val="22"/>
          <w:szCs w:val="22"/>
        </w:rPr>
        <w:t>”, в котором ресурсы представлены соответствующими URL.</w:t>
      </w:r>
    </w:p>
    <w:p w:rsidR="00E27F95" w:rsidRDefault="00E27F95" w:rsidP="00754EC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Тег</w:t>
      </w:r>
      <w:r w:rsidR="00A90C2F">
        <w:rPr>
          <w:color w:val="000000"/>
          <w:sz w:val="22"/>
          <w:szCs w:val="22"/>
        </w:rPr>
        <w:t xml:space="preserve">и, </w:t>
      </w:r>
      <w:r w:rsidR="00B23E8B">
        <w:rPr>
          <w:color w:val="000000"/>
          <w:sz w:val="22"/>
          <w:szCs w:val="22"/>
        </w:rPr>
        <w:t xml:space="preserve">которыми помечен </w:t>
      </w:r>
      <w:r w:rsidR="00A90C2F">
        <w:rPr>
          <w:color w:val="000000"/>
          <w:sz w:val="22"/>
          <w:szCs w:val="22"/>
        </w:rPr>
        <w:t>ресурс, о</w:t>
      </w:r>
      <w:r>
        <w:rPr>
          <w:color w:val="000000"/>
          <w:sz w:val="22"/>
          <w:szCs w:val="22"/>
        </w:rPr>
        <w:t xml:space="preserve">бозначают </w:t>
      </w:r>
      <w:r w:rsidR="00A90C2F">
        <w:rPr>
          <w:color w:val="000000"/>
          <w:sz w:val="22"/>
          <w:szCs w:val="22"/>
        </w:rPr>
        <w:t>существенные</w:t>
      </w:r>
      <w:r w:rsidR="00691FB9">
        <w:rPr>
          <w:color w:val="000000"/>
          <w:sz w:val="22"/>
          <w:szCs w:val="22"/>
        </w:rPr>
        <w:t xml:space="preserve"> темы, предметы, затрагиваемые в этом ресурсе</w:t>
      </w:r>
      <w:r>
        <w:rPr>
          <w:color w:val="000000"/>
          <w:sz w:val="22"/>
          <w:szCs w:val="22"/>
        </w:rPr>
        <w:t>.</w:t>
      </w:r>
    </w:p>
    <w:p w:rsidR="00142038" w:rsidRPr="003B7519" w:rsidRDefault="00142038" w:rsidP="00754ECD">
      <w:pPr>
        <w:pStyle w:val="afe"/>
        <w:spacing w:before="0" w:beforeAutospacing="0" w:after="0" w:afterAutospacing="0"/>
      </w:pPr>
      <w:r>
        <w:t xml:space="preserve">Необходимо отметить, что в основе документа лежит пополняемая система </w:t>
      </w:r>
      <w:r w:rsidR="00E67989">
        <w:t>закладок, созданная на</w:t>
      </w:r>
      <w:r w:rsidR="006843E6">
        <w:t xml:space="preserve"> сервисе</w:t>
      </w:r>
      <w:r w:rsidR="00A00728">
        <w:t xml:space="preserve"> закладок</w:t>
      </w:r>
      <w:r w:rsidR="00E67989">
        <w:t xml:space="preserve"> </w:t>
      </w:r>
      <w:hyperlink r:id="rId8" w:history="1">
        <w:r w:rsidR="006843E6" w:rsidRPr="006843E6">
          <w:rPr>
            <w:rStyle w:val="af0"/>
          </w:rPr>
          <w:t>Rain</w:t>
        </w:r>
        <w:r w:rsidR="006843E6" w:rsidRPr="006843E6">
          <w:rPr>
            <w:rStyle w:val="af0"/>
          </w:rPr>
          <w:t>d</w:t>
        </w:r>
        <w:r w:rsidR="006843E6" w:rsidRPr="006843E6">
          <w:rPr>
            <w:rStyle w:val="af0"/>
          </w:rPr>
          <w:t>rop</w:t>
        </w:r>
      </w:hyperlink>
      <w:r w:rsidR="003B7519">
        <w:t xml:space="preserve"> для пользователя с учётной записью </w:t>
      </w:r>
      <w:r w:rsidR="003B7519" w:rsidRPr="003B7519">
        <w:rPr>
          <w:i/>
          <w:lang w:val="en-US"/>
        </w:rPr>
        <w:t>capcrossmail</w:t>
      </w:r>
      <w:r w:rsidR="003B7519" w:rsidRPr="003B7519">
        <w:rPr>
          <w:i/>
        </w:rPr>
        <w:t>@</w:t>
      </w:r>
      <w:r w:rsidR="003B7519" w:rsidRPr="003B7519">
        <w:rPr>
          <w:i/>
          <w:lang w:val="en-US"/>
        </w:rPr>
        <w:t>gmail</w:t>
      </w:r>
      <w:r w:rsidR="003B7519" w:rsidRPr="003B7519">
        <w:rPr>
          <w:i/>
        </w:rPr>
        <w:t>.</w:t>
      </w:r>
      <w:r w:rsidR="003B7519" w:rsidRPr="003B7519">
        <w:rPr>
          <w:i/>
          <w:lang w:val="en-US"/>
        </w:rPr>
        <w:t>com</w:t>
      </w:r>
      <w:r w:rsidR="003B7519">
        <w:t>.</w:t>
      </w:r>
    </w:p>
    <w:p w:rsidR="00B95767" w:rsidRDefault="00C90800" w:rsidP="00754ECD">
      <w:pPr>
        <w:pStyle w:val="afe"/>
        <w:spacing w:before="0" w:beforeAutospacing="0" w:after="0" w:afterAutospacing="0"/>
      </w:pPr>
      <w:r>
        <w:t>В</w:t>
      </w:r>
      <w:r w:rsidR="00142038">
        <w:t xml:space="preserve"> </w:t>
      </w:r>
      <w:r>
        <w:t xml:space="preserve">этом </w:t>
      </w:r>
      <w:r w:rsidR="00142038">
        <w:t>документе отражена лишь ч</w:t>
      </w:r>
      <w:r>
        <w:t xml:space="preserve">асть ресурсов, собранных для </w:t>
      </w:r>
      <w:r w:rsidRPr="00C90800">
        <w:rPr>
          <w:i/>
          <w:lang w:val="en-US"/>
        </w:rPr>
        <w:t>capcross</w:t>
      </w:r>
      <w:r w:rsidRPr="00C90800">
        <w:t>.</w:t>
      </w:r>
    </w:p>
    <w:p w:rsidR="00142038" w:rsidRPr="00254BF7" w:rsidRDefault="0037480D" w:rsidP="00754ECD">
      <w:pPr>
        <w:pStyle w:val="afe"/>
        <w:spacing w:before="0" w:beforeAutospacing="0" w:after="0" w:afterAutospacing="0"/>
      </w:pPr>
      <w:r>
        <w:t xml:space="preserve">Заинтересованным разработчикам предлагается использовать </w:t>
      </w:r>
      <w:r>
        <w:t xml:space="preserve"> </w:t>
      </w:r>
      <w:hyperlink r:id="rId9" w:history="1">
        <w:r w:rsidRPr="006843E6">
          <w:rPr>
            <w:rStyle w:val="af0"/>
          </w:rPr>
          <w:t>Raindrop</w:t>
        </w:r>
      </w:hyperlink>
      <w:r>
        <w:t xml:space="preserve"> для более удобного и эффективного использования справочника.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bookmarkStart w:id="14" w:name="_Toc514248244"/>
      <w:r>
        <w:rPr>
          <w:rFonts w:ascii="Times New Roman" w:hAnsi="Times New Roman"/>
        </w:rPr>
        <w:t>Необходимые требования</w:t>
      </w:r>
      <w:bookmarkEnd w:id="14"/>
    </w:p>
    <w:p w:rsidR="001C4A10" w:rsidRDefault="007854F6" w:rsidP="001C4A10">
      <w:r>
        <w:t xml:space="preserve">Для просмотра видеоматериалов, размещённых на </w:t>
      </w:r>
      <w:r>
        <w:rPr>
          <w:lang w:val="en-US"/>
        </w:rPr>
        <w:t>YouTube</w:t>
      </w:r>
      <w:r w:rsidRPr="007854F6">
        <w:t xml:space="preserve"> </w:t>
      </w:r>
      <w:r>
        <w:t>необходим соответствующий доступ.</w:t>
      </w:r>
    </w:p>
    <w:p w:rsidR="00F36BC2" w:rsidRDefault="00F36BC2" w:rsidP="001C4A10"/>
    <w:p w:rsidR="00745717" w:rsidRDefault="0037480D" w:rsidP="0015104B">
      <w:pPr>
        <w:pStyle w:val="1"/>
        <w:rPr>
          <w:rFonts w:ascii="Times New Roman" w:hAnsi="Times New Roman"/>
        </w:rPr>
      </w:pPr>
      <w:bookmarkStart w:id="15" w:name="_Toc5142482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/>
        </w:rPr>
        <w:t xml:space="preserve">Значения </w:t>
      </w:r>
      <w:r w:rsidR="00900436">
        <w:rPr>
          <w:rFonts w:ascii="Times New Roman" w:hAnsi="Times New Roman"/>
        </w:rPr>
        <w:t xml:space="preserve">используемых </w:t>
      </w:r>
      <w:r>
        <w:rPr>
          <w:rFonts w:ascii="Times New Roman" w:hAnsi="Times New Roman"/>
        </w:rPr>
        <w:t>тегов</w:t>
      </w:r>
      <w:bookmarkEnd w:id="15"/>
    </w:p>
    <w:p w:rsidR="0037480D" w:rsidRPr="0039335D" w:rsidRDefault="0037480D" w:rsidP="0037480D">
      <w:pPr>
        <w:pStyle w:val="afe"/>
        <w:spacing w:before="0" w:beforeAutospacing="0" w:after="0" w:afterAutospacing="0"/>
      </w:pPr>
      <w:r w:rsidRPr="0039335D">
        <w:rPr>
          <w:b/>
          <w:bCs/>
          <w:i/>
          <w:iCs/>
          <w:color w:val="000000"/>
          <w:sz w:val="22"/>
          <w:szCs w:val="22"/>
        </w:rPr>
        <w:t>CRNA</w:t>
      </w:r>
      <w:r w:rsidRPr="0039335D">
        <w:rPr>
          <w:i/>
          <w:iCs/>
          <w:color w:val="000000"/>
          <w:sz w:val="22"/>
          <w:szCs w:val="22"/>
        </w:rPr>
        <w:t xml:space="preserve"> - </w:t>
      </w:r>
      <w:hyperlink r:id="rId10" w:history="1">
        <w:r w:rsidRPr="0039335D">
          <w:rPr>
            <w:rStyle w:val="af0"/>
            <w:i/>
            <w:iCs/>
            <w:color w:val="1155CC"/>
            <w:sz w:val="22"/>
            <w:szCs w:val="22"/>
          </w:rPr>
          <w:t>Create React Native App</w:t>
        </w:r>
      </w:hyperlink>
      <w:r w:rsidRPr="0039335D">
        <w:rPr>
          <w:color w:val="000000"/>
          <w:sz w:val="22"/>
          <w:szCs w:val="22"/>
        </w:rPr>
        <w:t xml:space="preserve"> - самый лёгкий способ создания приложения на </w:t>
      </w:r>
      <w:r w:rsidRPr="0039335D">
        <w:rPr>
          <w:i/>
          <w:iCs/>
          <w:color w:val="000000"/>
          <w:sz w:val="22"/>
          <w:szCs w:val="22"/>
        </w:rPr>
        <w:t>React Native</w:t>
      </w:r>
      <w:r w:rsidRPr="0039335D">
        <w:rPr>
          <w:color w:val="000000"/>
          <w:sz w:val="22"/>
          <w:szCs w:val="22"/>
        </w:rPr>
        <w:t>, не требующий предварительного конфигурирования</w:t>
      </w:r>
      <w:r w:rsidRPr="00B440F6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 xml:space="preserve">базируется на </w:t>
      </w:r>
      <w:r>
        <w:rPr>
          <w:color w:val="000000"/>
          <w:sz w:val="22"/>
          <w:szCs w:val="22"/>
          <w:lang w:val="en-US"/>
        </w:rPr>
        <w:t>Expo</w:t>
      </w:r>
      <w:r w:rsidRPr="00B440F6">
        <w:rPr>
          <w:color w:val="000000"/>
          <w:sz w:val="22"/>
          <w:szCs w:val="22"/>
        </w:rPr>
        <w:t>)</w:t>
      </w:r>
      <w:r w:rsidRPr="0039335D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1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Detox</w:t>
        </w:r>
      </w:hyperlink>
      <w:r w:rsidRPr="009E3A61">
        <w:rPr>
          <w:i/>
          <w:iCs/>
          <w:color w:val="000000"/>
          <w:sz w:val="22"/>
          <w:szCs w:val="22"/>
        </w:rPr>
        <w:t xml:space="preserve"> - </w:t>
      </w:r>
      <w:r w:rsidRPr="009E3A61">
        <w:rPr>
          <w:color w:val="000000"/>
          <w:sz w:val="22"/>
          <w:szCs w:val="22"/>
        </w:rPr>
        <w:t>средство E2E-тестирования мобильных приложений;</w:t>
      </w:r>
    </w:p>
    <w:p w:rsidR="0037480D" w:rsidRPr="00480C9C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2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Dodds</w:t>
        </w:r>
      </w:hyperlink>
      <w:r w:rsidRPr="009E3A61">
        <w:rPr>
          <w:color w:val="000000"/>
          <w:sz w:val="22"/>
          <w:szCs w:val="22"/>
        </w:rPr>
        <w:t xml:space="preserve"> - </w:t>
      </w:r>
      <w:r w:rsidRPr="009E3A61">
        <w:rPr>
          <w:i/>
          <w:iCs/>
          <w:color w:val="000000"/>
          <w:sz w:val="22"/>
          <w:szCs w:val="22"/>
        </w:rPr>
        <w:t>Kent C. Dodds</w:t>
      </w:r>
      <w:r w:rsidRPr="009E3A61">
        <w:rPr>
          <w:color w:val="000000"/>
          <w:sz w:val="22"/>
          <w:szCs w:val="22"/>
        </w:rPr>
        <w:t xml:space="preserve"> - разработчик PayPal, специализирующийся на тестировании приложений на React, автор множества соответствующих статей и видео</w:t>
      </w:r>
      <w:r w:rsidRPr="00480C9C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E2E</w:t>
      </w:r>
      <w:r w:rsidRPr="009E3A61">
        <w:rPr>
          <w:i/>
          <w:iCs/>
          <w:color w:val="000000"/>
          <w:sz w:val="22"/>
          <w:szCs w:val="22"/>
        </w:rPr>
        <w:t xml:space="preserve"> </w:t>
      </w:r>
      <w:r w:rsidRPr="009E3A61">
        <w:rPr>
          <w:color w:val="000000"/>
          <w:sz w:val="22"/>
          <w:szCs w:val="22"/>
        </w:rPr>
        <w:t xml:space="preserve">- End-To-End </w:t>
      </w:r>
      <w:r>
        <w:rPr>
          <w:color w:val="000000"/>
          <w:sz w:val="22"/>
          <w:szCs w:val="22"/>
        </w:rPr>
        <w:t>–</w:t>
      </w:r>
      <w:r w:rsidRPr="009E3A6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единовременное </w:t>
      </w:r>
      <w:r w:rsidRPr="009E3A61">
        <w:rPr>
          <w:color w:val="000000"/>
          <w:sz w:val="22"/>
          <w:szCs w:val="22"/>
        </w:rPr>
        <w:t xml:space="preserve">тестирование </w:t>
      </w:r>
      <w:r>
        <w:rPr>
          <w:color w:val="000000"/>
          <w:sz w:val="22"/>
          <w:szCs w:val="22"/>
        </w:rPr>
        <w:t xml:space="preserve">всех слоёв </w:t>
      </w:r>
      <w:r w:rsidRPr="009E3A61">
        <w:rPr>
          <w:color w:val="000000"/>
          <w:sz w:val="22"/>
          <w:szCs w:val="22"/>
        </w:rPr>
        <w:t>системы, как правило, от пользовательского уровня (имитацией действий пользователей) до уровня базы данных;</w:t>
      </w:r>
    </w:p>
    <w:p w:rsidR="0037480D" w:rsidRPr="00480C9C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3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Enzyme</w:t>
        </w:r>
      </w:hyperlink>
      <w:r w:rsidRPr="009E3A61">
        <w:rPr>
          <w:color w:val="000000"/>
          <w:sz w:val="22"/>
          <w:szCs w:val="22"/>
        </w:rPr>
        <w:t xml:space="preserve"> - утилита тестирования от </w:t>
      </w:r>
      <w:r w:rsidRPr="009E3A61">
        <w:rPr>
          <w:i/>
          <w:iCs/>
          <w:color w:val="000000"/>
          <w:sz w:val="22"/>
          <w:szCs w:val="22"/>
        </w:rPr>
        <w:t>Arbnb</w:t>
      </w:r>
      <w:r w:rsidRPr="009E3A61">
        <w:rPr>
          <w:color w:val="000000"/>
          <w:sz w:val="22"/>
          <w:szCs w:val="22"/>
        </w:rPr>
        <w:t xml:space="preserve">, ориентированная на </w:t>
      </w:r>
      <w:r w:rsidRPr="009E3A61">
        <w:rPr>
          <w:i/>
          <w:iCs/>
          <w:color w:val="000000"/>
          <w:sz w:val="22"/>
          <w:szCs w:val="22"/>
        </w:rPr>
        <w:t>React</w:t>
      </w:r>
      <w:r w:rsidRPr="00480C9C">
        <w:rPr>
          <w:i/>
          <w:iCs/>
          <w:color w:val="000000"/>
          <w:sz w:val="22"/>
          <w:szCs w:val="22"/>
        </w:rPr>
        <w:t>;</w:t>
      </w:r>
    </w:p>
    <w:p w:rsidR="0037480D" w:rsidRPr="00480C9C" w:rsidRDefault="0037480D" w:rsidP="0037480D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ES6</w:t>
      </w:r>
      <w:r w:rsidRPr="009E3A61">
        <w:rPr>
          <w:color w:val="000000"/>
          <w:sz w:val="22"/>
          <w:szCs w:val="22"/>
        </w:rPr>
        <w:t xml:space="preserve"> - версия</w:t>
      </w:r>
      <w:r w:rsidRPr="009E3A61">
        <w:rPr>
          <w:i/>
          <w:iCs/>
          <w:color w:val="000000"/>
          <w:sz w:val="22"/>
          <w:szCs w:val="22"/>
        </w:rPr>
        <w:t xml:space="preserve"> ECMASript </w:t>
      </w:r>
      <w:r w:rsidRPr="009E3A61">
        <w:rPr>
          <w:color w:val="000000"/>
          <w:sz w:val="22"/>
          <w:szCs w:val="22"/>
        </w:rPr>
        <w:t>(</w:t>
      </w:r>
      <w:r w:rsidRPr="009E3A61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>), вышедшая в 2015 году</w:t>
      </w:r>
      <w:r w:rsidRPr="00480C9C">
        <w:rPr>
          <w:color w:val="000000"/>
          <w:sz w:val="22"/>
          <w:szCs w:val="22"/>
        </w:rPr>
        <w:t>;</w:t>
      </w:r>
    </w:p>
    <w:p w:rsidR="0037480D" w:rsidRPr="00480C9C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4" w:history="1">
        <w:r w:rsidRPr="001D42ED">
          <w:rPr>
            <w:rStyle w:val="af0"/>
            <w:b/>
            <w:i/>
            <w:sz w:val="22"/>
            <w:szCs w:val="22"/>
            <w:lang w:val="en-US"/>
          </w:rPr>
          <w:t>Expo</w:t>
        </w:r>
      </w:hyperlink>
      <w:r w:rsidRPr="00480C9C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 xml:space="preserve">популярное средство создания приложений на </w:t>
      </w:r>
      <w:r>
        <w:rPr>
          <w:color w:val="000000"/>
          <w:sz w:val="22"/>
          <w:szCs w:val="22"/>
          <w:lang w:val="en-US"/>
        </w:rPr>
        <w:t>React</w:t>
      </w:r>
      <w:r w:rsidRPr="00480C9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Native</w:t>
      </w:r>
      <w:r w:rsidRPr="00480C9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на чистом </w:t>
      </w:r>
      <w:r>
        <w:rPr>
          <w:color w:val="000000"/>
          <w:sz w:val="22"/>
          <w:szCs w:val="22"/>
          <w:lang w:val="en-US"/>
        </w:rPr>
        <w:t>Javascript</w:t>
      </w:r>
      <w:r w:rsidRPr="00480C9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–</w:t>
      </w:r>
      <w:r w:rsidRPr="00480C9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без </w:t>
      </w:r>
      <w:r>
        <w:rPr>
          <w:color w:val="000000"/>
          <w:sz w:val="22"/>
          <w:szCs w:val="22"/>
          <w:lang w:val="en-US"/>
        </w:rPr>
        <w:t>native</w:t>
      </w:r>
      <w:r w:rsidRPr="00480C9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составляющих</w:t>
      </w:r>
      <w:r w:rsidRPr="00480C9C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5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Jest</w:t>
        </w:r>
      </w:hyperlink>
      <w:r w:rsidRPr="009E3A61">
        <w:rPr>
          <w:color w:val="000000"/>
          <w:sz w:val="22"/>
          <w:szCs w:val="22"/>
        </w:rPr>
        <w:t xml:space="preserve"> - средство тестирования (framework от Facebook), используемое в разработках на </w:t>
      </w:r>
      <w:r w:rsidRPr="009E3A61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6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</w:t>
        </w:r>
      </w:hyperlink>
      <w:r w:rsidRPr="009E3A61">
        <w:rPr>
          <w:color w:val="000000"/>
          <w:sz w:val="22"/>
          <w:szCs w:val="22"/>
        </w:rPr>
        <w:t xml:space="preserve"> - Javascript-библиотека для создания пользовательских интерфейсов</w:t>
      </w:r>
      <w:r>
        <w:rPr>
          <w:color w:val="000000"/>
          <w:sz w:val="22"/>
          <w:szCs w:val="22"/>
        </w:rPr>
        <w:t>, главным свойством которой является логически атомарная отрисовка экрана</w:t>
      </w:r>
      <w:r w:rsidRPr="009E3A61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7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React Native</w:t>
        </w:r>
      </w:hyperlink>
      <w:r w:rsidRPr="009E3A61">
        <w:rPr>
          <w:color w:val="000000"/>
          <w:sz w:val="22"/>
          <w:szCs w:val="22"/>
        </w:rPr>
        <w:t xml:space="preserve"> - средство разработки мобильных приложений на </w:t>
      </w:r>
      <w:hyperlink r:id="rId18" w:history="1">
        <w:r w:rsidRPr="00757C3D">
          <w:rPr>
            <w:rStyle w:val="af0"/>
            <w:i/>
            <w:color w:val="1155CC"/>
            <w:sz w:val="22"/>
            <w:szCs w:val="22"/>
          </w:rPr>
          <w:t>React</w:t>
        </w:r>
      </w:hyperlink>
      <w:r w:rsidRPr="009E3A61">
        <w:rPr>
          <w:color w:val="000000"/>
          <w:sz w:val="22"/>
          <w:szCs w:val="22"/>
        </w:rPr>
        <w:t>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19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Redux</w:t>
        </w:r>
      </w:hyperlink>
      <w:r w:rsidRPr="009E3A61">
        <w:rPr>
          <w:i/>
          <w:iCs/>
          <w:color w:val="000000"/>
          <w:sz w:val="22"/>
          <w:szCs w:val="22"/>
        </w:rPr>
        <w:t xml:space="preserve"> - </w:t>
      </w:r>
      <w:r w:rsidRPr="009E3A61">
        <w:rPr>
          <w:color w:val="000000"/>
          <w:sz w:val="22"/>
          <w:szCs w:val="22"/>
        </w:rPr>
        <w:t xml:space="preserve">менеджер состояний - Javascript-библиотека (от </w:t>
      </w:r>
      <w:hyperlink r:id="rId20" w:history="1">
        <w:r w:rsidRPr="009E3A61">
          <w:rPr>
            <w:rStyle w:val="af0"/>
            <w:color w:val="1155CC"/>
            <w:sz w:val="22"/>
            <w:szCs w:val="22"/>
          </w:rPr>
          <w:t>Dan Abramov</w:t>
        </w:r>
      </w:hyperlink>
      <w:r w:rsidRPr="009E3A61">
        <w:rPr>
          <w:color w:val="000000"/>
          <w:sz w:val="22"/>
          <w:szCs w:val="22"/>
        </w:rPr>
        <w:t xml:space="preserve"> &amp; Co), используемая при разработке приложений на React/React Native (и не только);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1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TypeScript</w:t>
        </w:r>
      </w:hyperlink>
      <w:r w:rsidRPr="009E3A61">
        <w:rPr>
          <w:color w:val="000000"/>
          <w:sz w:val="22"/>
          <w:szCs w:val="22"/>
        </w:rPr>
        <w:t xml:space="preserve"> - язык программирования - расширение </w:t>
      </w:r>
      <w:r w:rsidRPr="009E3A61">
        <w:rPr>
          <w:i/>
          <w:iCs/>
          <w:color w:val="000000"/>
          <w:sz w:val="22"/>
          <w:szCs w:val="22"/>
        </w:rPr>
        <w:t>Javascript</w:t>
      </w:r>
      <w:r w:rsidRPr="009E3A61">
        <w:rPr>
          <w:color w:val="000000"/>
          <w:sz w:val="22"/>
          <w:szCs w:val="22"/>
        </w:rPr>
        <w:t xml:space="preserve"> от </w:t>
      </w:r>
      <w:r w:rsidRPr="009E3A61">
        <w:rPr>
          <w:i/>
          <w:iCs/>
          <w:color w:val="000000"/>
          <w:sz w:val="22"/>
          <w:szCs w:val="22"/>
        </w:rPr>
        <w:t>Microsoft</w:t>
      </w:r>
      <w:r w:rsidRPr="009E3A61">
        <w:rPr>
          <w:color w:val="000000"/>
          <w:sz w:val="22"/>
          <w:szCs w:val="22"/>
        </w:rPr>
        <w:t xml:space="preserve"> с возможностями статической типизации;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2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VS Code</w:t>
        </w:r>
      </w:hyperlink>
      <w:r w:rsidRPr="009E3A61">
        <w:rPr>
          <w:i/>
          <w:iCs/>
          <w:color w:val="000000"/>
          <w:sz w:val="22"/>
          <w:szCs w:val="22"/>
        </w:rPr>
        <w:t xml:space="preserve"> - </w:t>
      </w:r>
      <w:r w:rsidRPr="009E3A61">
        <w:rPr>
          <w:color w:val="000000"/>
          <w:sz w:val="22"/>
          <w:szCs w:val="22"/>
        </w:rPr>
        <w:t>популярная среда разработки на</w:t>
      </w:r>
      <w:r w:rsidRPr="009E3A61">
        <w:rPr>
          <w:i/>
          <w:iCs/>
          <w:color w:val="000000"/>
          <w:sz w:val="22"/>
          <w:szCs w:val="22"/>
        </w:rPr>
        <w:t xml:space="preserve"> Javascript</w:t>
      </w:r>
      <w:r w:rsidRPr="009E3A61">
        <w:rPr>
          <w:color w:val="000000"/>
          <w:sz w:val="22"/>
          <w:szCs w:val="22"/>
        </w:rPr>
        <w:t xml:space="preserve"> от</w:t>
      </w:r>
      <w:r w:rsidRPr="009E3A61">
        <w:rPr>
          <w:i/>
          <w:iCs/>
          <w:color w:val="000000"/>
          <w:sz w:val="22"/>
          <w:szCs w:val="22"/>
        </w:rPr>
        <w:t xml:space="preserve"> Microsoft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i/>
          <w:iCs/>
          <w:color w:val="000000"/>
          <w:sz w:val="22"/>
          <w:szCs w:val="22"/>
        </w:rPr>
        <w:t>best practices</w:t>
      </w:r>
      <w:r w:rsidRPr="009E3A61">
        <w:rPr>
          <w:color w:val="000000"/>
          <w:sz w:val="22"/>
          <w:szCs w:val="22"/>
        </w:rPr>
        <w:t xml:space="preserve"> - лучшие практики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3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egghead</w:t>
        </w:r>
      </w:hyperlink>
      <w:r w:rsidRPr="009E3A61">
        <w:rPr>
          <w:color w:val="000000"/>
          <w:sz w:val="22"/>
          <w:szCs w:val="22"/>
        </w:rPr>
        <w:t xml:space="preserve"> - ресурс с видеоуроками, посвящённый разработке на </w:t>
      </w:r>
      <w:r w:rsidRPr="009E3A61">
        <w:rPr>
          <w:i/>
          <w:iCs/>
          <w:color w:val="000000"/>
          <w:sz w:val="22"/>
          <w:szCs w:val="22"/>
        </w:rPr>
        <w:t>Javascript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  <w:lang w:val="en-US"/>
        </w:rPr>
        <w:t>G</w:t>
      </w:r>
      <w:r>
        <w:rPr>
          <w:b/>
          <w:bCs/>
          <w:i/>
          <w:iCs/>
          <w:color w:val="000000"/>
          <w:sz w:val="22"/>
          <w:szCs w:val="22"/>
        </w:rPr>
        <w:t>itH</w:t>
      </w:r>
      <w:r w:rsidRPr="009E3A61">
        <w:rPr>
          <w:b/>
          <w:bCs/>
          <w:i/>
          <w:iCs/>
          <w:color w:val="000000"/>
          <w:sz w:val="22"/>
          <w:szCs w:val="22"/>
        </w:rPr>
        <w:t>ub</w:t>
      </w:r>
      <w:r>
        <w:rPr>
          <w:color w:val="000000"/>
          <w:sz w:val="22"/>
          <w:szCs w:val="22"/>
        </w:rPr>
        <w:t xml:space="preserve"> - код размещён</w:t>
      </w:r>
      <w:r w:rsidRPr="009E3A61">
        <w:rPr>
          <w:color w:val="000000"/>
          <w:sz w:val="22"/>
          <w:szCs w:val="22"/>
        </w:rPr>
        <w:t xml:space="preserve"> на </w:t>
      </w:r>
      <w:r w:rsidRPr="009E3A61">
        <w:rPr>
          <w:i/>
          <w:iCs/>
          <w:color w:val="000000"/>
          <w:sz w:val="22"/>
          <w:szCs w:val="22"/>
        </w:rPr>
        <w:t>github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hyperlink r:id="rId24" w:history="1">
        <w:r w:rsidRPr="009E3A61">
          <w:rPr>
            <w:rStyle w:val="af0"/>
            <w:b/>
            <w:bCs/>
            <w:i/>
            <w:iCs/>
            <w:color w:val="1155CC"/>
            <w:sz w:val="22"/>
            <w:szCs w:val="22"/>
          </w:rPr>
          <w:t>npm</w:t>
        </w:r>
      </w:hyperlink>
      <w:r w:rsidRPr="009E3A61">
        <w:rPr>
          <w:color w:val="000000"/>
          <w:sz w:val="22"/>
          <w:szCs w:val="22"/>
        </w:rPr>
        <w:t xml:space="preserve"> - менеджер пакетов для </w:t>
      </w:r>
      <w:hyperlink r:id="rId25" w:history="1">
        <w:r w:rsidRPr="009E3A61">
          <w:rPr>
            <w:rStyle w:val="af0"/>
            <w:color w:val="1155CC"/>
            <w:sz w:val="22"/>
            <w:szCs w:val="22"/>
          </w:rPr>
          <w:t>Node.js</w:t>
        </w:r>
      </w:hyperlink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snapshot-тестирование</w:t>
      </w:r>
      <w:r w:rsidRPr="009E3A61">
        <w:rPr>
          <w:color w:val="000000"/>
          <w:sz w:val="22"/>
          <w:szCs w:val="22"/>
        </w:rPr>
        <w:t xml:space="preserve">: </w:t>
      </w:r>
      <w:hyperlink r:id="rId26" w:history="1">
        <w:r w:rsidRPr="009E3A61">
          <w:rPr>
            <w:rStyle w:val="af0"/>
            <w:color w:val="1155CC"/>
            <w:sz w:val="22"/>
            <w:szCs w:val="22"/>
          </w:rPr>
          <w:t>Тестирование при помощи снимков</w:t>
        </w:r>
      </w:hyperlink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видео</w:t>
      </w:r>
      <w:r w:rsidRPr="009E3A61">
        <w:rPr>
          <w:color w:val="000000"/>
          <w:sz w:val="22"/>
          <w:szCs w:val="22"/>
        </w:rPr>
        <w:t xml:space="preserve"> - видеоматериал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state managers</w:t>
      </w:r>
      <w:r w:rsidRPr="009E3A61">
        <w:rPr>
          <w:color w:val="000000"/>
          <w:sz w:val="22"/>
          <w:szCs w:val="22"/>
        </w:rPr>
        <w:t xml:space="preserve"> - библиотеки, системные модули, отвечающие за управление состоянием системы/приложения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основы</w:t>
      </w:r>
      <w:r w:rsidRPr="009E3A61">
        <w:rPr>
          <w:color w:val="000000"/>
          <w:sz w:val="22"/>
          <w:szCs w:val="22"/>
        </w:rPr>
        <w:t xml:space="preserve"> - ресурс содержит базовые сведения</w:t>
      </w:r>
    </w:p>
    <w:p w:rsidR="0037480D" w:rsidRPr="009E3A61" w:rsidRDefault="0037480D" w:rsidP="0037480D">
      <w:pPr>
        <w:pStyle w:val="afe"/>
        <w:spacing w:before="0" w:beforeAutospacing="0" w:after="0" w:afterAutospacing="0"/>
        <w:rPr>
          <w:sz w:val="22"/>
          <w:szCs w:val="22"/>
        </w:rPr>
      </w:pPr>
      <w:r w:rsidRPr="009E3A61">
        <w:rPr>
          <w:b/>
          <w:bCs/>
          <w:color w:val="000000"/>
          <w:sz w:val="22"/>
          <w:szCs w:val="22"/>
        </w:rPr>
        <w:t>русский</w:t>
      </w:r>
      <w:r w:rsidRPr="009E3A61">
        <w:rPr>
          <w:color w:val="000000"/>
          <w:sz w:val="22"/>
          <w:szCs w:val="22"/>
        </w:rPr>
        <w:t xml:space="preserve"> - материал на русском языке</w:t>
      </w:r>
    </w:p>
    <w:p w:rsidR="0037480D" w:rsidRPr="000C1E92" w:rsidRDefault="0037480D" w:rsidP="0037480D">
      <w:pPr>
        <w:rPr>
          <w:szCs w:val="22"/>
        </w:rPr>
      </w:pPr>
    </w:p>
    <w:p w:rsidR="0037480D" w:rsidRPr="00A11CF7" w:rsidRDefault="0037480D" w:rsidP="0037480D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>
        <w:rPr>
          <w:szCs w:val="22"/>
        </w:rPr>
        <w:t xml:space="preserve"> </w:t>
      </w:r>
      <w:r>
        <w:rPr>
          <w:szCs w:val="22"/>
          <w:lang w:val="en-US"/>
        </w:rPr>
        <w:t>Материал пополняется</w:t>
      </w:r>
    </w:p>
    <w:p w:rsidR="0037480D" w:rsidRPr="0037480D" w:rsidRDefault="0037480D" w:rsidP="0037480D"/>
    <w:p w:rsidR="003F527B" w:rsidRDefault="003F527B" w:rsidP="003F527B">
      <w:pPr>
        <w:pStyle w:val="1"/>
        <w:rPr>
          <w:rFonts w:ascii="Times New Roman" w:hAnsi="Times New Roman"/>
        </w:rPr>
      </w:pPr>
      <w:bookmarkStart w:id="16" w:name="_Toc514248246"/>
      <w:r>
        <w:rPr>
          <w:rFonts w:ascii="Times New Roman" w:hAnsi="Times New Roman"/>
        </w:rPr>
        <w:t>Ресурсы</w:t>
      </w:r>
      <w:bookmarkEnd w:id="16"/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sz w:val="22"/>
          <w:szCs w:val="22"/>
        </w:rPr>
        <w:t xml:space="preserve">Перечень ресурсов по возможности упорядочен – от основ – к </w:t>
      </w:r>
      <w:r w:rsidR="00EF7775" w:rsidRPr="00754DAF">
        <w:rPr>
          <w:sz w:val="22"/>
          <w:szCs w:val="22"/>
        </w:rPr>
        <w:t>их</w:t>
      </w:r>
      <w:r w:rsidR="007D5A6A" w:rsidRPr="00754DAF">
        <w:rPr>
          <w:sz w:val="22"/>
          <w:szCs w:val="22"/>
        </w:rPr>
        <w:t xml:space="preserve"> развитию</w:t>
      </w:r>
      <w:r w:rsidR="005A7796" w:rsidRPr="00754DAF">
        <w:rPr>
          <w:sz w:val="22"/>
          <w:szCs w:val="22"/>
        </w:rPr>
        <w:t>.</w:t>
      </w:r>
    </w:p>
    <w:p w:rsidR="00652A63" w:rsidRPr="00754DAF" w:rsidRDefault="00652A63" w:rsidP="006077F0">
      <w:pPr>
        <w:pStyle w:val="afe"/>
        <w:spacing w:before="0" w:beforeAutospacing="0" w:after="0" w:afterAutospacing="0"/>
        <w:rPr>
          <w:sz w:val="22"/>
          <w:szCs w:val="22"/>
        </w:rPr>
      </w:pP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7" w:history="1">
        <w:r w:rsidR="006077F0" w:rsidRPr="00754DAF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8" w:history="1">
        <w:r w:rsidR="006077F0" w:rsidRPr="00754DAF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ES6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 - кратко и наглядно о возможностях </w:t>
      </w:r>
      <w:r w:rsidR="006077F0" w:rsidRPr="00754DAF">
        <w:rPr>
          <w:i/>
          <w:iCs/>
          <w:color w:val="000000"/>
          <w:sz w:val="22"/>
          <w:szCs w:val="22"/>
        </w:rPr>
        <w:t>Javascript</w:t>
      </w:r>
      <w:r w:rsidR="006077F0" w:rsidRPr="00754DAF">
        <w:rPr>
          <w:color w:val="000000"/>
          <w:sz w:val="22"/>
          <w:szCs w:val="22"/>
        </w:rPr>
        <w:t xml:space="preserve">, добавленных в </w:t>
      </w:r>
      <w:r w:rsidR="006077F0" w:rsidRPr="00754DAF">
        <w:rPr>
          <w:i/>
          <w:iCs/>
          <w:color w:val="000000"/>
          <w:sz w:val="22"/>
          <w:szCs w:val="22"/>
        </w:rPr>
        <w:t>ES6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29" w:history="1">
        <w:r w:rsidR="006077F0" w:rsidRPr="00754DAF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  <w:r w:rsidR="006077F0" w:rsidRPr="00754DAF">
        <w:rPr>
          <w:color w:val="000000"/>
          <w:sz w:val="22"/>
          <w:szCs w:val="22"/>
        </w:rPr>
        <w:t xml:space="preserve"> -</w:t>
      </w:r>
    </w:p>
    <w:p w:rsidR="006077F0" w:rsidRPr="00754DAF" w:rsidRDefault="006077F0" w:rsidP="006077F0">
      <w:pPr>
        <w:pStyle w:val="afe"/>
        <w:spacing w:before="0" w:beforeAutospacing="0" w:after="0" w:afterAutospacing="0"/>
        <w:rPr>
          <w:sz w:val="22"/>
          <w:szCs w:val="22"/>
        </w:rPr>
      </w:pPr>
      <w:r w:rsidRPr="00754DAF">
        <w:rPr>
          <w:color w:val="000000"/>
          <w:sz w:val="22"/>
          <w:szCs w:val="22"/>
        </w:rPr>
        <w:t xml:space="preserve">ресурс полезен в качестве справочника по командам </w:t>
      </w:r>
      <w:r w:rsidRPr="00754DAF">
        <w:rPr>
          <w:i/>
          <w:iCs/>
          <w:color w:val="000000"/>
          <w:sz w:val="22"/>
          <w:szCs w:val="22"/>
        </w:rPr>
        <w:t>npm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</w:rPr>
      </w:pPr>
      <w:hyperlink r:id="rId30" w:history="1">
        <w:r w:rsidR="006077F0" w:rsidRPr="00754DAF">
          <w:rPr>
            <w:rStyle w:val="af0"/>
            <w:color w:val="1155CC"/>
            <w:sz w:val="22"/>
            <w:szCs w:val="22"/>
          </w:rPr>
          <w:t>Публикация пакета в npm</w:t>
        </w:r>
      </w:hyperlink>
      <w:r w:rsidR="006077F0" w:rsidRPr="00754DAF">
        <w:rPr>
          <w:color w:val="000000"/>
          <w:sz w:val="22"/>
          <w:szCs w:val="22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</w:rPr>
        <w:t>npm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русский</w:t>
      </w:r>
      <w:r w:rsidR="006077F0" w:rsidRPr="00754DAF">
        <w:rPr>
          <w:color w:val="000000"/>
          <w:sz w:val="22"/>
          <w:szCs w:val="22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1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Dodds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основы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2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best practices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state managers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4" w:anchor="43775523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Jest Snapshot testing vs unit testing?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5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egghead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видео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уроки</w:t>
      </w:r>
    </w:p>
    <w:p w:rsidR="006077F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6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React Testing Examples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github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snapshot-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примеры</w:t>
      </w:r>
      <w:r w:rsidR="006077F0" w:rsidRPr="00754DAF">
        <w:rPr>
          <w:color w:val="000000"/>
          <w:sz w:val="22"/>
          <w:szCs w:val="22"/>
          <w:lang w:val="en-US"/>
        </w:rPr>
        <w:t>,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</w:p>
    <w:p w:rsidR="006077F0" w:rsidRPr="003D0429" w:rsidRDefault="008C7D14" w:rsidP="006077F0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hyperlink r:id="rId37" w:history="1">
        <w:r w:rsidR="006077F0" w:rsidRPr="00754DAF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  <w:r w:rsidR="006077F0" w:rsidRPr="00754DAF">
        <w:rPr>
          <w:color w:val="000000"/>
          <w:sz w:val="22"/>
          <w:szCs w:val="22"/>
          <w:lang w:val="en-US"/>
        </w:rPr>
        <w:t xml:space="preserve">: </w:t>
      </w:r>
      <w:r w:rsidR="006077F0" w:rsidRPr="00754DAF">
        <w:rPr>
          <w:b/>
          <w:bCs/>
          <w:color w:val="000000"/>
          <w:sz w:val="22"/>
          <w:szCs w:val="22"/>
        </w:rPr>
        <w:t>тестирование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unit-</w:t>
      </w:r>
      <w:r w:rsidR="006077F0" w:rsidRPr="00754DAF">
        <w:rPr>
          <w:b/>
          <w:bCs/>
          <w:color w:val="000000"/>
          <w:sz w:val="22"/>
          <w:szCs w:val="22"/>
        </w:rPr>
        <w:t>тесты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Jest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</w:t>
      </w:r>
      <w:r w:rsidR="006077F0" w:rsidRPr="00754DAF">
        <w:rPr>
          <w:b/>
          <w:bCs/>
          <w:color w:val="000000"/>
          <w:sz w:val="22"/>
          <w:szCs w:val="22"/>
          <w:lang w:val="en-US"/>
        </w:rPr>
        <w:t>t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="006077F0" w:rsidRPr="00754DAF">
        <w:rPr>
          <w:color w:val="000000"/>
          <w:sz w:val="22"/>
          <w:szCs w:val="22"/>
          <w:lang w:val="en-US"/>
        </w:rPr>
        <w:t xml:space="preserve">, </w:t>
      </w:r>
      <w:r w:rsidR="006077F0" w:rsidRPr="00754DAF">
        <w:rPr>
          <w:b/>
          <w:bCs/>
          <w:color w:val="000000"/>
          <w:sz w:val="22"/>
          <w:szCs w:val="22"/>
        </w:rPr>
        <w:t>отладка</w:t>
      </w:r>
    </w:p>
    <w:p w:rsidR="003B41E0" w:rsidRPr="00754DAF" w:rsidRDefault="008C7D14" w:rsidP="006077F0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38" w:history="1">
        <w:r w:rsidR="003B41E0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  <w:r w:rsidR="003B41E0" w:rsidRPr="00754DAF">
        <w:rPr>
          <w:color w:val="000000"/>
          <w:sz w:val="22"/>
          <w:szCs w:val="22"/>
          <w:lang w:val="en-US"/>
        </w:rPr>
        <w:t xml:space="preserve">: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React Native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Expo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="003B41E0" w:rsidRPr="00754DAF">
        <w:rPr>
          <w:color w:val="000000"/>
          <w:sz w:val="22"/>
          <w:szCs w:val="22"/>
          <w:lang w:val="en-US"/>
        </w:rPr>
        <w:t xml:space="preserve">, </w:t>
      </w:r>
      <w:r w:rsidR="003B41E0" w:rsidRPr="00754DAF">
        <w:rPr>
          <w:b/>
          <w:bCs/>
          <w:i/>
          <w:iCs/>
          <w:color w:val="000000"/>
          <w:sz w:val="22"/>
          <w:szCs w:val="22"/>
          <w:lang w:val="en-US"/>
        </w:rPr>
        <w:t>CRNA</w:t>
      </w:r>
    </w:p>
    <w:p w:rsidR="00FA47B5" w:rsidRPr="00754DAF" w:rsidRDefault="00FA47B5" w:rsidP="00FA47B5">
      <w:pPr>
        <w:rPr>
          <w:szCs w:val="22"/>
          <w:lang w:val="en-US"/>
        </w:rPr>
      </w:pPr>
    </w:p>
    <w:p w:rsidR="00FA47B5" w:rsidRPr="00754DAF" w:rsidRDefault="00FA47B5" w:rsidP="00FA47B5">
      <w:pPr>
        <w:rPr>
          <w:szCs w:val="22"/>
          <w:lang w:val="en-US"/>
        </w:rPr>
      </w:pPr>
      <w:r w:rsidRPr="00754DAF">
        <w:rPr>
          <w:szCs w:val="22"/>
          <w:lang w:val="en-US"/>
        </w:rPr>
        <w:t>…</w:t>
      </w:r>
      <w:r w:rsidRPr="00754DAF">
        <w:rPr>
          <w:szCs w:val="22"/>
        </w:rPr>
        <w:t xml:space="preserve"> </w:t>
      </w:r>
      <w:r w:rsidRPr="00754DAF">
        <w:rPr>
          <w:szCs w:val="22"/>
          <w:lang w:val="en-US"/>
        </w:rPr>
        <w:t>Материал пополняется</w:t>
      </w:r>
    </w:p>
    <w:p w:rsidR="006077F0" w:rsidRPr="006077F0" w:rsidRDefault="006077F0" w:rsidP="006077F0">
      <w:pPr>
        <w:rPr>
          <w:lang w:val="en-US"/>
        </w:rPr>
      </w:pPr>
    </w:p>
    <w:p w:rsidR="00CA28EA" w:rsidRDefault="004F404E" w:rsidP="00CA28EA">
      <w:pPr>
        <w:pStyle w:val="1"/>
        <w:rPr>
          <w:rFonts w:ascii="Times New Roman" w:hAnsi="Times New Roman"/>
        </w:rPr>
      </w:pPr>
      <w:bookmarkStart w:id="17" w:name="_Toc514248247"/>
      <w:r>
        <w:rPr>
          <w:rFonts w:ascii="Times New Roman" w:hAnsi="Times New Roman"/>
        </w:rPr>
        <w:t>Размещение ресурсов по т</w:t>
      </w:r>
      <w:r w:rsidR="00CA28EA">
        <w:rPr>
          <w:rFonts w:ascii="Times New Roman" w:hAnsi="Times New Roman"/>
        </w:rPr>
        <w:t>ег</w:t>
      </w:r>
      <w:r>
        <w:rPr>
          <w:rFonts w:ascii="Times New Roman" w:hAnsi="Times New Roman"/>
        </w:rPr>
        <w:t>ам</w:t>
      </w:r>
      <w:bookmarkEnd w:id="17"/>
    </w:p>
    <w:p w:rsidR="00481E6C" w:rsidRPr="00754DAF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  <w:r w:rsidRPr="00754DAF">
        <w:rPr>
          <w:b/>
          <w:bCs/>
          <w:i/>
          <w:iCs/>
          <w:color w:val="000000"/>
          <w:sz w:val="22"/>
          <w:szCs w:val="22"/>
          <w:lang w:val="en-US"/>
        </w:rPr>
        <w:t>CRNA:</w:t>
      </w:r>
    </w:p>
    <w:p w:rsidR="00481E6C" w:rsidRPr="00481E6C" w:rsidRDefault="008C7D14" w:rsidP="00481E6C">
      <w:pPr>
        <w:pStyle w:val="afe"/>
        <w:spacing w:before="0" w:beforeAutospacing="0" w:after="0" w:afterAutospacing="0"/>
        <w:rPr>
          <w:lang w:val="en-US"/>
        </w:rPr>
      </w:pPr>
      <w:hyperlink r:id="rId39" w:history="1">
        <w:r w:rsidR="00481E6C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481E6C" w:rsidRPr="004A0390" w:rsidRDefault="00481E6C" w:rsidP="00481E6C">
      <w:pPr>
        <w:pStyle w:val="afe"/>
        <w:spacing w:before="0" w:beforeAutospacing="0" w:after="0" w:afterAutospacing="0"/>
        <w:rPr>
          <w:b/>
          <w:bCs/>
          <w:i/>
          <w:iCs/>
          <w:color w:val="000000"/>
          <w:sz w:val="22"/>
          <w:szCs w:val="22"/>
          <w:lang w:val="en-US"/>
        </w:rPr>
      </w:pP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0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Dodds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E2E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481E6C" w:rsidRPr="00BC035E" w:rsidRDefault="00481E6C" w:rsidP="00481E6C">
      <w:pPr>
        <w:rPr>
          <w:szCs w:val="22"/>
          <w:lang w:val="en-US"/>
        </w:rPr>
      </w:pPr>
    </w:p>
    <w:p w:rsidR="00481E6C" w:rsidRPr="00BC035E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Enzyme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481E6C" w:rsidRPr="00BC035E" w:rsidRDefault="008C7D14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2" w:history="1">
        <w:r w:rsidR="00481E6C" w:rsidRPr="00BC035E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481E6C" w:rsidRDefault="008C7D14" w:rsidP="00481E6C">
      <w:pPr>
        <w:rPr>
          <w:rStyle w:val="af0"/>
          <w:color w:val="1155CC"/>
          <w:szCs w:val="22"/>
          <w:lang w:val="en-US"/>
        </w:rPr>
      </w:pPr>
      <w:hyperlink r:id="rId43" w:history="1">
        <w:r w:rsidR="005C2856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BC035E" w:rsidRDefault="005C2856" w:rsidP="00481E6C">
      <w:pPr>
        <w:rPr>
          <w:szCs w:val="22"/>
          <w:lang w:val="en-US"/>
        </w:rPr>
      </w:pPr>
    </w:p>
    <w:p w:rsidR="00481E6C" w:rsidRPr="000C1E92" w:rsidRDefault="00481E6C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C1E92">
        <w:rPr>
          <w:b/>
          <w:bCs/>
          <w:i/>
          <w:iCs/>
          <w:color w:val="000000"/>
          <w:sz w:val="22"/>
          <w:szCs w:val="22"/>
          <w:lang w:val="en-US"/>
        </w:rPr>
        <w:t>ES6</w:t>
      </w:r>
      <w:r w:rsidRPr="000C1E92">
        <w:rPr>
          <w:i/>
          <w:iCs/>
          <w:color w:val="000000"/>
          <w:sz w:val="22"/>
          <w:szCs w:val="22"/>
          <w:lang w:val="en-US"/>
        </w:rPr>
        <w:t>:</w:t>
      </w:r>
    </w:p>
    <w:p w:rsidR="00481E6C" w:rsidRPr="000C1E92" w:rsidRDefault="008C7D14" w:rsidP="00481E6C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4" w:history="1">
        <w:r w:rsidR="00481E6C" w:rsidRPr="000C1E92">
          <w:rPr>
            <w:rStyle w:val="af0"/>
            <w:color w:val="1155CC"/>
            <w:sz w:val="22"/>
            <w:szCs w:val="22"/>
            <w:lang w:val="en-US"/>
          </w:rPr>
          <w:t xml:space="preserve">JavaScript ES6: </w:t>
        </w:r>
        <w:r w:rsidR="00481E6C" w:rsidRPr="00BC035E">
          <w:rPr>
            <w:rStyle w:val="af0"/>
            <w:color w:val="1155CC"/>
            <w:sz w:val="22"/>
            <w:szCs w:val="22"/>
          </w:rPr>
          <w:t>пишем</w:t>
        </w:r>
        <w:r w:rsidR="00481E6C" w:rsidRPr="000C1E92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481E6C" w:rsidRPr="00BC035E">
          <w:rPr>
            <w:rStyle w:val="af0"/>
            <w:color w:val="1155CC"/>
            <w:sz w:val="22"/>
            <w:szCs w:val="22"/>
          </w:rPr>
          <w:t>меньше</w:t>
        </w:r>
        <w:r w:rsidR="00481E6C" w:rsidRPr="000C1E92">
          <w:rPr>
            <w:rStyle w:val="af0"/>
            <w:color w:val="1155CC"/>
            <w:sz w:val="22"/>
            <w:szCs w:val="22"/>
            <w:lang w:val="en-US"/>
          </w:rPr>
          <w:t xml:space="preserve"> — </w:t>
        </w:r>
        <w:r w:rsidR="00481E6C" w:rsidRPr="00BC035E">
          <w:rPr>
            <w:rStyle w:val="af0"/>
            <w:color w:val="1155CC"/>
            <w:sz w:val="22"/>
            <w:szCs w:val="22"/>
          </w:rPr>
          <w:t>делаем</w:t>
        </w:r>
        <w:r w:rsidR="00481E6C" w:rsidRPr="000C1E92">
          <w:rPr>
            <w:rStyle w:val="af0"/>
            <w:color w:val="1155CC"/>
            <w:sz w:val="22"/>
            <w:szCs w:val="22"/>
            <w:lang w:val="en-US"/>
          </w:rPr>
          <w:t xml:space="preserve"> </w:t>
        </w:r>
        <w:r w:rsidR="00481E6C" w:rsidRPr="00BC035E">
          <w:rPr>
            <w:rStyle w:val="af0"/>
            <w:color w:val="1155CC"/>
            <w:sz w:val="22"/>
            <w:szCs w:val="22"/>
          </w:rPr>
          <w:t>больше</w:t>
        </w:r>
      </w:hyperlink>
    </w:p>
    <w:p w:rsidR="00481E6C" w:rsidRPr="000C1E92" w:rsidRDefault="00481E6C" w:rsidP="00481E6C">
      <w:pPr>
        <w:rPr>
          <w:szCs w:val="22"/>
          <w:lang w:val="en-US"/>
        </w:rPr>
      </w:pPr>
    </w:p>
    <w:p w:rsidR="005B344E" w:rsidRPr="005B344E" w:rsidRDefault="005B344E" w:rsidP="00481E6C">
      <w:pPr>
        <w:rPr>
          <w:szCs w:val="22"/>
          <w:lang w:val="en-US"/>
        </w:rPr>
      </w:pPr>
      <w:r w:rsidRPr="005B344E">
        <w:rPr>
          <w:b/>
          <w:i/>
          <w:szCs w:val="22"/>
          <w:lang w:val="en-US"/>
        </w:rPr>
        <w:t>Expo</w:t>
      </w:r>
      <w:r>
        <w:rPr>
          <w:szCs w:val="22"/>
          <w:lang w:val="en-US"/>
        </w:rPr>
        <w:t>:</w:t>
      </w:r>
    </w:p>
    <w:p w:rsidR="008011E5" w:rsidRPr="00481E6C" w:rsidRDefault="008C7D14" w:rsidP="008011E5">
      <w:pPr>
        <w:pStyle w:val="afe"/>
        <w:spacing w:before="0" w:beforeAutospacing="0" w:after="0" w:afterAutospacing="0"/>
        <w:rPr>
          <w:lang w:val="en-US"/>
        </w:rPr>
      </w:pPr>
      <w:hyperlink r:id="rId45" w:history="1">
        <w:r w:rsidR="008011E5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5B344E" w:rsidRDefault="005B344E" w:rsidP="00481E6C">
      <w:pPr>
        <w:rPr>
          <w:szCs w:val="22"/>
          <w:lang w:val="en-US"/>
        </w:rPr>
      </w:pPr>
    </w:p>
    <w:p w:rsidR="005C2856" w:rsidRDefault="005C2856" w:rsidP="00481E6C">
      <w:pPr>
        <w:rPr>
          <w:szCs w:val="22"/>
          <w:lang w:val="en-US"/>
        </w:rPr>
      </w:pPr>
      <w:r w:rsidRPr="005C2856">
        <w:rPr>
          <w:b/>
          <w:i/>
          <w:szCs w:val="22"/>
          <w:lang w:val="en-US"/>
        </w:rPr>
        <w:t>GitHub</w:t>
      </w:r>
      <w:r>
        <w:rPr>
          <w:szCs w:val="22"/>
          <w:lang w:val="en-US"/>
        </w:rPr>
        <w:t>:</w:t>
      </w:r>
    </w:p>
    <w:p w:rsidR="005C2856" w:rsidRDefault="008C7D14" w:rsidP="00481E6C">
      <w:pPr>
        <w:rPr>
          <w:rStyle w:val="af0"/>
          <w:color w:val="1155CC"/>
          <w:szCs w:val="22"/>
          <w:lang w:val="en-US"/>
        </w:rPr>
      </w:pPr>
      <w:hyperlink r:id="rId46" w:history="1">
        <w:r w:rsidR="005C2856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5C2856" w:rsidRDefault="005C2856" w:rsidP="00481E6C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Javascript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0C1E92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47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учебник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Javascript</w:t>
        </w:r>
      </w:hyperlink>
    </w:p>
    <w:p w:rsidR="00BC035E" w:rsidRPr="000C1E92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48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JavaScript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ES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6: </w:t>
        </w:r>
        <w:r w:rsidR="00BC035E" w:rsidRPr="00BC035E">
          <w:rPr>
            <w:rStyle w:val="af0"/>
            <w:color w:val="1155CC"/>
            <w:sz w:val="22"/>
            <w:szCs w:val="22"/>
          </w:rPr>
          <w:t>пишем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меньше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— </w:t>
        </w:r>
        <w:r w:rsidR="00BC035E" w:rsidRPr="00BC035E">
          <w:rPr>
            <w:rStyle w:val="af0"/>
            <w:color w:val="1155CC"/>
            <w:sz w:val="22"/>
            <w:szCs w:val="22"/>
          </w:rPr>
          <w:t>делаем</w:t>
        </w:r>
        <w:r w:rsidR="00BC035E" w:rsidRPr="000C1E92">
          <w:rPr>
            <w:rStyle w:val="af0"/>
            <w:color w:val="1155CC"/>
            <w:sz w:val="22"/>
            <w:szCs w:val="22"/>
          </w:rPr>
          <w:t xml:space="preserve"> </w:t>
        </w:r>
        <w:r w:rsidR="00BC035E" w:rsidRPr="00BC035E">
          <w:rPr>
            <w:rStyle w:val="af0"/>
            <w:color w:val="1155CC"/>
            <w:sz w:val="22"/>
            <w:szCs w:val="22"/>
          </w:rPr>
          <w:t>больше</w:t>
        </w:r>
      </w:hyperlink>
    </w:p>
    <w:p w:rsidR="00BC035E" w:rsidRPr="000C1E92" w:rsidRDefault="00BC035E" w:rsidP="00BC035E">
      <w:pPr>
        <w:rPr>
          <w:szCs w:val="22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Jest: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4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React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lastRenderedPageBreak/>
        <w:t>React Native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DE4A79" w:rsidRPr="00481E6C" w:rsidRDefault="008C7D14" w:rsidP="00DE4A79">
      <w:pPr>
        <w:pStyle w:val="afe"/>
        <w:spacing w:before="0" w:beforeAutospacing="0" w:after="0" w:afterAutospacing="0"/>
        <w:rPr>
          <w:lang w:val="en-US"/>
        </w:rPr>
      </w:pPr>
      <w:hyperlink r:id="rId51" w:history="1">
        <w:r w:rsidR="00DE4A79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Redux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2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TypeScript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3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C334EF" w:rsidRPr="00481E6C" w:rsidRDefault="008C7D14" w:rsidP="00C334EF">
      <w:pPr>
        <w:pStyle w:val="afe"/>
        <w:spacing w:before="0" w:beforeAutospacing="0" w:after="0" w:afterAutospacing="0"/>
        <w:rPr>
          <w:lang w:val="en-US"/>
        </w:rPr>
      </w:pPr>
      <w:hyperlink r:id="rId54" w:history="1">
        <w:r w:rsidR="00C334EF" w:rsidRPr="00754DAF">
          <w:rPr>
            <w:rStyle w:val="af0"/>
            <w:color w:val="1155CC"/>
            <w:sz w:val="22"/>
            <w:szCs w:val="22"/>
            <w:lang w:val="en-US"/>
          </w:rPr>
          <w:t>Building a React Native App using Expo and Typescript (Part 1)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VS Code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5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best practices: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6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7" w:history="1">
        <w:r w:rsidR="00BC035E" w:rsidRPr="00BC035E">
          <w:rPr>
            <w:rStyle w:val="af0"/>
            <w:b/>
            <w:bCs/>
            <w:i/>
            <w:iCs/>
            <w:color w:val="1155CC"/>
            <w:sz w:val="22"/>
            <w:szCs w:val="22"/>
            <w:lang w:val="en-US"/>
          </w:rPr>
          <w:t>egghead</w:t>
        </w:r>
      </w:hyperlink>
      <w:r w:rsidR="00BC035E"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58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0C1E92" w:rsidRDefault="00BD61F0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C1E92">
        <w:rPr>
          <w:b/>
          <w:bCs/>
          <w:i/>
          <w:iCs/>
          <w:color w:val="000000"/>
          <w:sz w:val="22"/>
          <w:szCs w:val="22"/>
          <w:lang w:val="en-US"/>
        </w:rPr>
        <w:t>Git</w:t>
      </w:r>
      <w:r>
        <w:rPr>
          <w:b/>
          <w:bCs/>
          <w:i/>
          <w:iCs/>
          <w:color w:val="000000"/>
          <w:sz w:val="22"/>
          <w:szCs w:val="22"/>
          <w:lang w:val="en-US"/>
        </w:rPr>
        <w:t>H</w:t>
      </w:r>
      <w:r w:rsidR="00BC035E" w:rsidRPr="000C1E92">
        <w:rPr>
          <w:b/>
          <w:bCs/>
          <w:i/>
          <w:iCs/>
          <w:color w:val="000000"/>
          <w:sz w:val="22"/>
          <w:szCs w:val="22"/>
          <w:lang w:val="en-US"/>
        </w:rPr>
        <w:t>ub</w:t>
      </w:r>
      <w:r w:rsidR="00BC035E" w:rsidRPr="000C1E92">
        <w:rPr>
          <w:color w:val="000000"/>
          <w:sz w:val="22"/>
          <w:szCs w:val="22"/>
          <w:lang w:val="en-US"/>
        </w:rPr>
        <w:t>:</w:t>
      </w:r>
    </w:p>
    <w:p w:rsidR="00BC035E" w:rsidRDefault="008C7D14" w:rsidP="00BC035E">
      <w:pPr>
        <w:rPr>
          <w:rStyle w:val="af0"/>
          <w:color w:val="1155CC"/>
          <w:szCs w:val="22"/>
          <w:lang w:val="en-US"/>
        </w:rPr>
      </w:pPr>
      <w:hyperlink r:id="rId59" w:history="1">
        <w:r w:rsidR="005C2856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C035E" w:rsidRPr="000C1E92" w:rsidRDefault="00BC035E" w:rsidP="00BC035E">
      <w:pPr>
        <w:rPr>
          <w:szCs w:val="22"/>
          <w:lang w:val="en-US"/>
        </w:rPr>
      </w:pPr>
    </w:p>
    <w:p w:rsidR="00BC035E" w:rsidRPr="000C1E92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0C1E92">
        <w:rPr>
          <w:b/>
          <w:bCs/>
          <w:i/>
          <w:iCs/>
          <w:color w:val="000000"/>
          <w:sz w:val="22"/>
          <w:szCs w:val="22"/>
          <w:lang w:val="en-US"/>
        </w:rPr>
        <w:t>npm</w:t>
      </w:r>
      <w:r w:rsidRPr="000C1E92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60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BC035E" w:rsidP="00BC035E">
      <w:pPr>
        <w:rPr>
          <w:szCs w:val="22"/>
        </w:rPr>
      </w:pPr>
    </w:p>
    <w:p w:rsidR="00BC035E" w:rsidRPr="000C1E92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snapshot</w:t>
      </w:r>
      <w:r w:rsidRPr="000C1E92">
        <w:rPr>
          <w:b/>
          <w:bCs/>
          <w:color w:val="000000"/>
          <w:sz w:val="22"/>
          <w:szCs w:val="22"/>
        </w:rPr>
        <w:t>-</w:t>
      </w: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0C1E92">
        <w:rPr>
          <w:b/>
          <w:bCs/>
          <w:i/>
          <w:iCs/>
          <w:color w:val="000000"/>
          <w:sz w:val="22"/>
          <w:szCs w:val="22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1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Snapshot Testing</w:t>
        </w:r>
      </w:hyperlink>
    </w:p>
    <w:p w:rsidR="00BC035E" w:rsidRDefault="008C7D14" w:rsidP="00BC035E">
      <w:pPr>
        <w:rPr>
          <w:rStyle w:val="af0"/>
          <w:color w:val="1155CC"/>
          <w:szCs w:val="22"/>
          <w:lang w:val="en-US"/>
        </w:rPr>
      </w:pPr>
      <w:hyperlink r:id="rId62" w:history="1">
        <w:r w:rsidR="005C2856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5C2856" w:rsidRPr="00BC035E" w:rsidRDefault="005C2856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  <w:lang w:val="en-US"/>
        </w:rPr>
        <w:t>unit-</w:t>
      </w:r>
      <w:r w:rsidRPr="00BC035E">
        <w:rPr>
          <w:b/>
          <w:bCs/>
          <w:color w:val="000000"/>
          <w:sz w:val="22"/>
          <w:szCs w:val="22"/>
        </w:rPr>
        <w:t>тесты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3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видео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Default="008C7D14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64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5C6AB5" w:rsidRDefault="008C7D14" w:rsidP="00BC035E">
      <w:pPr>
        <w:pStyle w:val="afe"/>
        <w:spacing w:before="0" w:beforeAutospacing="0" w:after="0" w:afterAutospacing="0"/>
        <w:rPr>
          <w:rStyle w:val="af0"/>
          <w:color w:val="1155CC"/>
          <w:sz w:val="22"/>
          <w:szCs w:val="22"/>
          <w:lang w:val="en-US"/>
        </w:rPr>
      </w:pPr>
      <w:hyperlink r:id="rId65" w:history="1">
        <w:r w:rsidR="005C6AB5" w:rsidRPr="00754DAF">
          <w:rPr>
            <w:rStyle w:val="af0"/>
            <w:color w:val="1155CC"/>
            <w:sz w:val="22"/>
            <w:szCs w:val="22"/>
            <w:lang w:val="en-US"/>
          </w:rPr>
          <w:t>Testing React Components with Enzyme and Jest</w:t>
        </w:r>
      </w:hyperlink>
    </w:p>
    <w:p w:rsidR="005C6AB5" w:rsidRPr="00BC035E" w:rsidRDefault="005C6AB5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i/>
          <w:iCs/>
          <w:color w:val="000000"/>
          <w:sz w:val="22"/>
          <w:szCs w:val="22"/>
          <w:lang w:val="en-US"/>
        </w:rPr>
        <w:t>state managers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6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When (and when not) to use Redux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основы</w:t>
      </w:r>
      <w:r w:rsidRPr="00BC035E">
        <w:rPr>
          <w:color w:val="000000"/>
          <w:sz w:val="22"/>
          <w:szCs w:val="22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67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68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69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Pr="00BC035E" w:rsidRDefault="00BC035E" w:rsidP="00BC035E">
      <w:pPr>
        <w:rPr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отладка</w:t>
      </w:r>
      <w:r w:rsidRPr="00BC035E">
        <w:rPr>
          <w:i/>
          <w:iCs/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0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5C2856" w:rsidRDefault="005C2856" w:rsidP="00BC035E">
      <w:pPr>
        <w:rPr>
          <w:szCs w:val="22"/>
          <w:lang w:val="en-US"/>
        </w:rPr>
      </w:pPr>
    </w:p>
    <w:p w:rsidR="00BD61F0" w:rsidRPr="00BD61F0" w:rsidRDefault="00BD61F0" w:rsidP="00BC035E">
      <w:pPr>
        <w:rPr>
          <w:szCs w:val="22"/>
          <w:lang w:val="en-US"/>
        </w:rPr>
      </w:pPr>
      <w:r w:rsidRPr="00BD61F0">
        <w:rPr>
          <w:b/>
          <w:szCs w:val="22"/>
        </w:rPr>
        <w:t>примеры</w:t>
      </w:r>
      <w:r>
        <w:rPr>
          <w:szCs w:val="22"/>
          <w:lang w:val="en-US"/>
        </w:rPr>
        <w:t>:</w:t>
      </w:r>
    </w:p>
    <w:p w:rsidR="00BD61F0" w:rsidRDefault="008C7D14" w:rsidP="00BC035E">
      <w:pPr>
        <w:rPr>
          <w:rStyle w:val="af0"/>
          <w:color w:val="1155CC"/>
          <w:szCs w:val="22"/>
          <w:lang w:val="en-US"/>
        </w:rPr>
      </w:pPr>
      <w:hyperlink r:id="rId71" w:history="1">
        <w:r w:rsidR="00BD61F0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BD61F0" w:rsidRPr="00BC035E" w:rsidRDefault="00BD61F0" w:rsidP="00BC035E">
      <w:pPr>
        <w:rPr>
          <w:szCs w:val="22"/>
          <w:lang w:val="en-US"/>
        </w:rPr>
      </w:pPr>
    </w:p>
    <w:p w:rsidR="00BC035E" w:rsidRPr="000C1E92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русский</w:t>
      </w:r>
      <w:r w:rsidRPr="000C1E92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2" w:history="1">
        <w:r w:rsidR="00BC035E" w:rsidRPr="00BC035E">
          <w:rPr>
            <w:rStyle w:val="af0"/>
            <w:color w:val="1155CC"/>
            <w:sz w:val="22"/>
            <w:szCs w:val="22"/>
          </w:rPr>
          <w:t>Современный учебник Javascript</w:t>
        </w:r>
      </w:hyperlink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3" w:history="1">
        <w:r w:rsidR="00BC035E" w:rsidRPr="00BC035E">
          <w:rPr>
            <w:rStyle w:val="af0"/>
            <w:color w:val="1155CC"/>
            <w:sz w:val="22"/>
            <w:szCs w:val="22"/>
          </w:rPr>
          <w:t>JavaScript ES6: пишем меньше — делаем больше</w:t>
        </w:r>
      </w:hyperlink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</w:rPr>
      </w:pPr>
      <w:hyperlink r:id="rId74" w:history="1">
        <w:r w:rsidR="00BC035E" w:rsidRPr="00BC035E">
          <w:rPr>
            <w:rStyle w:val="af0"/>
            <w:color w:val="1155CC"/>
            <w:sz w:val="22"/>
            <w:szCs w:val="22"/>
          </w:rPr>
          <w:t>Шпаргалка по пакетному менеджеру NPM</w:t>
        </w:r>
      </w:hyperlink>
    </w:p>
    <w:p w:rsidR="00BD61F0" w:rsidRPr="00BC035E" w:rsidRDefault="00BD61F0" w:rsidP="00BC035E">
      <w:pPr>
        <w:rPr>
          <w:szCs w:val="22"/>
        </w:rPr>
      </w:pPr>
    </w:p>
    <w:p w:rsidR="00BC035E" w:rsidRPr="000C1E92" w:rsidRDefault="00BC035E" w:rsidP="00BC035E">
      <w:pPr>
        <w:pStyle w:val="afe"/>
        <w:spacing w:before="0" w:beforeAutospacing="0" w:after="0" w:afterAutospacing="0"/>
        <w:rPr>
          <w:sz w:val="22"/>
          <w:szCs w:val="22"/>
        </w:rPr>
      </w:pPr>
      <w:r w:rsidRPr="00BC035E">
        <w:rPr>
          <w:b/>
          <w:bCs/>
          <w:color w:val="000000"/>
          <w:sz w:val="22"/>
          <w:szCs w:val="22"/>
        </w:rPr>
        <w:t>тестирование</w:t>
      </w:r>
      <w:r w:rsidRPr="000C1E92">
        <w:rPr>
          <w:color w:val="000000"/>
          <w:sz w:val="22"/>
          <w:szCs w:val="22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5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Debugging with TypeScript, Jest, ts-jest and Visual Studio Code</w:t>
        </w:r>
      </w:hyperlink>
    </w:p>
    <w:p w:rsidR="00BC035E" w:rsidRPr="00BC035E" w:rsidRDefault="008C7D14" w:rsidP="00BC035E">
      <w:pPr>
        <w:rPr>
          <w:szCs w:val="22"/>
          <w:lang w:val="en-US"/>
        </w:rPr>
      </w:pPr>
      <w:hyperlink r:id="rId76" w:history="1">
        <w:r w:rsidR="009618E8" w:rsidRPr="00754DAF">
          <w:rPr>
            <w:rStyle w:val="af0"/>
            <w:color w:val="1155CC"/>
            <w:szCs w:val="22"/>
            <w:lang w:val="en-US"/>
          </w:rPr>
          <w:t>React Testing Examples</w:t>
        </w:r>
      </w:hyperlink>
    </w:p>
    <w:p w:rsidR="00C04C5C" w:rsidRPr="000C1E92" w:rsidRDefault="00C04C5C" w:rsidP="00BC035E">
      <w:pPr>
        <w:pStyle w:val="afe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:rsidR="00BC035E" w:rsidRPr="00BC035E" w:rsidRDefault="00BC035E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r w:rsidRPr="00BC035E">
        <w:rPr>
          <w:b/>
          <w:bCs/>
          <w:color w:val="000000"/>
          <w:sz w:val="22"/>
          <w:szCs w:val="22"/>
        </w:rPr>
        <w:t>уроки</w:t>
      </w:r>
      <w:r w:rsidRPr="00BC035E">
        <w:rPr>
          <w:color w:val="000000"/>
          <w:sz w:val="22"/>
          <w:szCs w:val="22"/>
          <w:lang w:val="en-US"/>
        </w:rPr>
        <w:t>:</w:t>
      </w:r>
    </w:p>
    <w:p w:rsidR="00BC035E" w:rsidRPr="00BC035E" w:rsidRDefault="008C7D14" w:rsidP="00BC035E">
      <w:pPr>
        <w:pStyle w:val="afe"/>
        <w:spacing w:before="0" w:beforeAutospacing="0" w:after="0" w:afterAutospacing="0"/>
        <w:rPr>
          <w:sz w:val="22"/>
          <w:szCs w:val="22"/>
          <w:lang w:val="en-US"/>
        </w:rPr>
      </w:pPr>
      <w:hyperlink r:id="rId77" w:history="1">
        <w:r w:rsidR="00BC035E" w:rsidRPr="00BC035E">
          <w:rPr>
            <w:rStyle w:val="af0"/>
            <w:color w:val="1155CC"/>
            <w:sz w:val="22"/>
            <w:szCs w:val="22"/>
            <w:lang w:val="en-US"/>
          </w:rPr>
          <w:t>Introduction to The Beginner's Guide to ReactJS</w:t>
        </w:r>
      </w:hyperlink>
    </w:p>
    <w:p w:rsidR="00BC035E" w:rsidRDefault="008C7D14" w:rsidP="00BC035E">
      <w:pPr>
        <w:rPr>
          <w:rStyle w:val="af0"/>
          <w:color w:val="1155CC"/>
          <w:szCs w:val="22"/>
          <w:lang w:val="en-US"/>
        </w:rPr>
      </w:pPr>
      <w:hyperlink r:id="rId78" w:history="1">
        <w:r w:rsidR="00D96D8B" w:rsidRPr="00754DAF">
          <w:rPr>
            <w:rStyle w:val="af0"/>
            <w:color w:val="1155CC"/>
            <w:szCs w:val="22"/>
            <w:lang w:val="en-US"/>
          </w:rPr>
          <w:t>Testing React Components with Enzyme and Jest</w:t>
        </w:r>
      </w:hyperlink>
    </w:p>
    <w:p w:rsidR="00D96D8B" w:rsidRPr="00BC035E" w:rsidRDefault="00D96D8B" w:rsidP="00BC035E">
      <w:pPr>
        <w:rPr>
          <w:szCs w:val="22"/>
          <w:lang w:val="en-US"/>
        </w:rPr>
      </w:pPr>
    </w:p>
    <w:p w:rsidR="00FA47B5" w:rsidRPr="00A11CF7" w:rsidRDefault="00FA47B5" w:rsidP="00FA47B5">
      <w:pPr>
        <w:rPr>
          <w:szCs w:val="22"/>
          <w:lang w:val="en-US"/>
        </w:rPr>
      </w:pPr>
      <w:r>
        <w:rPr>
          <w:szCs w:val="22"/>
          <w:lang w:val="en-US"/>
        </w:rPr>
        <w:t>…</w:t>
      </w:r>
      <w:r>
        <w:rPr>
          <w:szCs w:val="22"/>
        </w:rPr>
        <w:t xml:space="preserve"> </w:t>
      </w:r>
      <w:r>
        <w:rPr>
          <w:szCs w:val="22"/>
          <w:lang w:val="en-US"/>
        </w:rPr>
        <w:t>Материал пополняется</w:t>
      </w:r>
    </w:p>
    <w:p w:rsidR="00BC035E" w:rsidRPr="00BC035E" w:rsidRDefault="00BC035E" w:rsidP="00BC035E"/>
    <w:sectPr w:rsidR="00BC035E" w:rsidRPr="00BC035E" w:rsidSect="003460B1">
      <w:headerReference w:type="default" r:id="rId79"/>
      <w:footerReference w:type="default" r:id="rId80"/>
      <w:footerReference w:type="first" r:id="rId8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D14" w:rsidRDefault="008C7D14" w:rsidP="00623223">
      <w:r>
        <w:separator/>
      </w:r>
    </w:p>
  </w:endnote>
  <w:endnote w:type="continuationSeparator" w:id="0">
    <w:p w:rsidR="008C7D14" w:rsidRDefault="008C7D14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8978F0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D14" w:rsidRDefault="008C7D14" w:rsidP="00623223">
      <w:r>
        <w:separator/>
      </w:r>
    </w:p>
  </w:footnote>
  <w:footnote w:type="continuationSeparator" w:id="0">
    <w:p w:rsidR="008C7D14" w:rsidRDefault="008C7D14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0C1E92">
            <w:rPr>
              <w:rFonts w:ascii="Arial" w:hAnsi="Arial" w:cs="Arial"/>
              <w:noProof/>
              <w:color w:val="606060"/>
              <w:sz w:val="16"/>
              <w:szCs w:val="16"/>
            </w:rPr>
            <w:t>16.05.2018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6F0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3E09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3F2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6CD3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496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92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2038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2ED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1F69F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4BF7"/>
    <w:rsid w:val="0025517E"/>
    <w:rsid w:val="002551B7"/>
    <w:rsid w:val="002554C2"/>
    <w:rsid w:val="00255B2C"/>
    <w:rsid w:val="00256285"/>
    <w:rsid w:val="002566CE"/>
    <w:rsid w:val="002567CB"/>
    <w:rsid w:val="0025694D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B6B"/>
    <w:rsid w:val="00263D08"/>
    <w:rsid w:val="002642CA"/>
    <w:rsid w:val="00264636"/>
    <w:rsid w:val="00264822"/>
    <w:rsid w:val="00265DAB"/>
    <w:rsid w:val="00265EB9"/>
    <w:rsid w:val="00266085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737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195D"/>
    <w:rsid w:val="00361B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AB7"/>
    <w:rsid w:val="003721ED"/>
    <w:rsid w:val="003724A3"/>
    <w:rsid w:val="00372D99"/>
    <w:rsid w:val="00373654"/>
    <w:rsid w:val="00373AA6"/>
    <w:rsid w:val="00374214"/>
    <w:rsid w:val="0037480D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35D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1E0"/>
    <w:rsid w:val="003B48DC"/>
    <w:rsid w:val="003B4C26"/>
    <w:rsid w:val="003B5335"/>
    <w:rsid w:val="003B550C"/>
    <w:rsid w:val="003B68AA"/>
    <w:rsid w:val="003B6AB9"/>
    <w:rsid w:val="003B7519"/>
    <w:rsid w:val="003B79E4"/>
    <w:rsid w:val="003C1777"/>
    <w:rsid w:val="003C17C9"/>
    <w:rsid w:val="003C1A82"/>
    <w:rsid w:val="003C1C18"/>
    <w:rsid w:val="003C357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429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0B7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6CE"/>
    <w:rsid w:val="003F4B9C"/>
    <w:rsid w:val="003F500E"/>
    <w:rsid w:val="003F527B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067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1B6"/>
    <w:rsid w:val="004535DF"/>
    <w:rsid w:val="00454069"/>
    <w:rsid w:val="0045422B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C9C"/>
    <w:rsid w:val="00480F97"/>
    <w:rsid w:val="0048119F"/>
    <w:rsid w:val="004811C8"/>
    <w:rsid w:val="0048171D"/>
    <w:rsid w:val="00481835"/>
    <w:rsid w:val="00481A11"/>
    <w:rsid w:val="00481E6C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390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041D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825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404E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3891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58F8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6DD7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796"/>
    <w:rsid w:val="005A7A70"/>
    <w:rsid w:val="005B0263"/>
    <w:rsid w:val="005B09DF"/>
    <w:rsid w:val="005B1D30"/>
    <w:rsid w:val="005B228C"/>
    <w:rsid w:val="005B2AA5"/>
    <w:rsid w:val="005B33FB"/>
    <w:rsid w:val="005B344E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2856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6AB5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7FB7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005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47F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7F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5F0E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A63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4F3D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5D70"/>
    <w:rsid w:val="00676388"/>
    <w:rsid w:val="006764AC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3C5"/>
    <w:rsid w:val="00683968"/>
    <w:rsid w:val="0068429E"/>
    <w:rsid w:val="006843E6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1FB9"/>
    <w:rsid w:val="00692614"/>
    <w:rsid w:val="00692814"/>
    <w:rsid w:val="0069303E"/>
    <w:rsid w:val="00693553"/>
    <w:rsid w:val="006936BC"/>
    <w:rsid w:val="0069377F"/>
    <w:rsid w:val="00694792"/>
    <w:rsid w:val="0069580E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662"/>
    <w:rsid w:val="006D7917"/>
    <w:rsid w:val="006D79D0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68C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DAF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C3D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5F48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54F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DB"/>
    <w:rsid w:val="007B1F23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5BE1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778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5A6A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0A1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1E5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2B64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59"/>
    <w:rsid w:val="008965D0"/>
    <w:rsid w:val="00896935"/>
    <w:rsid w:val="008978F0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D1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0436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8E8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3ED8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A61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728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CF7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18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0C2F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138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B7AEF"/>
    <w:rsid w:val="00AC008B"/>
    <w:rsid w:val="00AC098A"/>
    <w:rsid w:val="00AC0C4B"/>
    <w:rsid w:val="00AC0C7C"/>
    <w:rsid w:val="00AC12DA"/>
    <w:rsid w:val="00AC16D7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2D18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8B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0F6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53BB"/>
    <w:rsid w:val="00B6697B"/>
    <w:rsid w:val="00B66D79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4FD0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767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5E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41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1F0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4C5C"/>
    <w:rsid w:val="00C0536E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4EF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00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8EA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11E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6E9D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1E9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1DAA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1D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6D8B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077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B7784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A79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4D59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27F75"/>
    <w:rsid w:val="00E27F9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67989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6F7E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775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6BC2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47B5"/>
    <w:rsid w:val="00FA58B9"/>
    <w:rsid w:val="00FA5E7B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77C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E77A5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171672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irbnb/enzyme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doc.ebichu.cc/jest/docs/ru/snapshot-testing.html" TargetMode="External"/><Relationship Id="rId39" Type="http://schemas.openxmlformats.org/officeDocument/2006/relationships/hyperlink" Target="https://blog.expo.io/building-a-react-native-app-using-expo-and-typescript-part-1-a81b6970bb82" TargetMode="External"/><Relationship Id="rId21" Type="http://schemas.openxmlformats.org/officeDocument/2006/relationships/hyperlink" Target="https://www.typescriptlang.org/" TargetMode="External"/><Relationship Id="rId34" Type="http://schemas.openxmlformats.org/officeDocument/2006/relationships/hyperlink" Target="https://stackoverflow.com/questions/43771602/jest-snapshot-testing-vs-unit-testing/43775523" TargetMode="External"/><Relationship Id="rId42" Type="http://schemas.openxmlformats.org/officeDocument/2006/relationships/hyperlink" Target="https://egghead.io/lessons/react-course-overview-testing-react-components-with-enzyme-and-jest" TargetMode="External"/><Relationship Id="rId47" Type="http://schemas.openxmlformats.org/officeDocument/2006/relationships/hyperlink" Target="http://learn.javascript.ru/" TargetMode="External"/><Relationship Id="rId50" Type="http://schemas.openxmlformats.org/officeDocument/2006/relationships/hyperlink" Target="https://egghead.io/courses/the-beginner-s-guide-to-react:" TargetMode="External"/><Relationship Id="rId55" Type="http://schemas.openxmlformats.org/officeDocument/2006/relationships/hyperlink" Target="https://medium.com/@mtiller/debugging-with-typescript-jest-ts-jest-and-visual-studio-code-ef9ca8644132" TargetMode="External"/><Relationship Id="rId63" Type="http://schemas.openxmlformats.org/officeDocument/2006/relationships/hyperlink" Target="https://medium.com/@mtiller/debugging-with-typescript-jest-ts-jest-and-visual-studio-code-ef9ca8644132" TargetMode="External"/><Relationship Id="rId68" Type="http://schemas.openxmlformats.org/officeDocument/2006/relationships/hyperlink" Target="https://habr.com/post/133363/" TargetMode="External"/><Relationship Id="rId76" Type="http://schemas.openxmlformats.org/officeDocument/2006/relationships/hyperlink" Target="https://github.com/skidding/react-testing-exampl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skidding/react-testing-examp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9" Type="http://schemas.openxmlformats.org/officeDocument/2006/relationships/hyperlink" Target="https://habr.com/post/133363/" TargetMode="External"/><Relationship Id="rId11" Type="http://schemas.openxmlformats.org/officeDocument/2006/relationships/hyperlink" Target="https://github.com/wix/detox" TargetMode="External"/><Relationship Id="rId24" Type="http://schemas.openxmlformats.org/officeDocument/2006/relationships/hyperlink" Target="https://www.npmjs.com/" TargetMode="External"/><Relationship Id="rId32" Type="http://schemas.openxmlformats.org/officeDocument/2006/relationships/hyperlink" Target="https://blog.logrocket.com/when-and-when-not-to-use-redux-41807f29a7fb" TargetMode="External"/><Relationship Id="rId37" Type="http://schemas.openxmlformats.org/officeDocument/2006/relationships/hyperlink" Target="https://medium.com/@mtiller/debugging-with-typescript-jest-ts-jest-and-visual-studio-code-ef9ca8644132" TargetMode="External"/><Relationship Id="rId40" Type="http://schemas.openxmlformats.org/officeDocument/2006/relationships/hyperlink" Target="https://github.com/kentcdodds" TargetMode="External"/><Relationship Id="rId45" Type="http://schemas.openxmlformats.org/officeDocument/2006/relationships/hyperlink" Target="https://blog.expo.io/building-a-react-native-app-using-expo-and-typescript-part-1-a81b6970bb82" TargetMode="External"/><Relationship Id="rId53" Type="http://schemas.openxmlformats.org/officeDocument/2006/relationships/hyperlink" Target="https://medium.com/@mtiller/debugging-with-typescript-jest-ts-jest-and-visual-studio-code-ef9ca8644132" TargetMode="External"/><Relationship Id="rId58" Type="http://schemas.openxmlformats.org/officeDocument/2006/relationships/hyperlink" Target="https://egghead.io/courses/the-beginner-s-guide-to-react:" TargetMode="External"/><Relationship Id="rId66" Type="http://schemas.openxmlformats.org/officeDocument/2006/relationships/hyperlink" Target="https://blog.logrocket.com/when-and-when-not-to-use-redux-41807f29a7fb" TargetMode="External"/><Relationship Id="rId74" Type="http://schemas.openxmlformats.org/officeDocument/2006/relationships/hyperlink" Target="https://habr.com/post/133363/" TargetMode="External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facebook.github.io/jest/docs/en/snapshot-testing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github.com/reactjs/redux" TargetMode="External"/><Relationship Id="rId31" Type="http://schemas.openxmlformats.org/officeDocument/2006/relationships/hyperlink" Target="https://egghead.io/lessons/react-introduction-to-the-beginner-s-guide-to-reactjs" TargetMode="External"/><Relationship Id="rId44" Type="http://schemas.openxmlformats.org/officeDocument/2006/relationships/hyperlink" Target="https://habr.com/company/ruvds/blog/354280/" TargetMode="External"/><Relationship Id="rId52" Type="http://schemas.openxmlformats.org/officeDocument/2006/relationships/hyperlink" Target="https://blog.logrocket.com/when-and-when-not-to-use-redux-41807f29a7fb" TargetMode="External"/><Relationship Id="rId60" Type="http://schemas.openxmlformats.org/officeDocument/2006/relationships/hyperlink" Target="https://habr.com/post/133363/" TargetMode="External"/><Relationship Id="rId65" Type="http://schemas.openxmlformats.org/officeDocument/2006/relationships/hyperlink" Target="https://egghead.io/lessons/react-course-overview-testing-react-components-with-enzyme-and-jest" TargetMode="External"/><Relationship Id="rId73" Type="http://schemas.openxmlformats.org/officeDocument/2006/relationships/hyperlink" Target="https://habr.com/company/ruvds/blog/354280/" TargetMode="External"/><Relationship Id="rId78" Type="http://schemas.openxmlformats.org/officeDocument/2006/relationships/hyperlink" Target="https://egghead.io/lessons/react-course-overview-testing-react-components-with-enzyme-and-jest" TargetMode="Externa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aindrop.io/" TargetMode="External"/><Relationship Id="rId14" Type="http://schemas.openxmlformats.org/officeDocument/2006/relationships/hyperlink" Target="https://expo.io/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://learn.javascript.ru/" TargetMode="External"/><Relationship Id="rId30" Type="http://schemas.openxmlformats.org/officeDocument/2006/relationships/hyperlink" Target="https://ifmo.su/npm" TargetMode="External"/><Relationship Id="rId35" Type="http://schemas.openxmlformats.org/officeDocument/2006/relationships/hyperlink" Target="https://egghead.io/lessons/react-course-overview-testing-react-components-with-enzyme-and-jest" TargetMode="External"/><Relationship Id="rId43" Type="http://schemas.openxmlformats.org/officeDocument/2006/relationships/hyperlink" Target="https://github.com/skidding/react-testing-examples" TargetMode="External"/><Relationship Id="rId48" Type="http://schemas.openxmlformats.org/officeDocument/2006/relationships/hyperlink" Target="https://habr.com/company/ruvds/blog/354280/" TargetMode="External"/><Relationship Id="rId56" Type="http://schemas.openxmlformats.org/officeDocument/2006/relationships/hyperlink" Target="https://blog.logrocket.com/when-and-when-not-to-use-redux-41807f29a7fb" TargetMode="External"/><Relationship Id="rId64" Type="http://schemas.openxmlformats.org/officeDocument/2006/relationships/hyperlink" Target="https://egghead.io/lessons/react-introduction-to-the-beginner-s-guide-to-reactjs" TargetMode="External"/><Relationship Id="rId69" Type="http://schemas.openxmlformats.org/officeDocument/2006/relationships/hyperlink" Target="https://egghead.io/lessons/react-introduction-to-the-beginner-s-guide-to-reactjs" TargetMode="External"/><Relationship Id="rId77" Type="http://schemas.openxmlformats.org/officeDocument/2006/relationships/hyperlink" Target="https://egghead.io/lessons/react-introduction-to-the-beginner-s-guide-to-reactjs" TargetMode="External"/><Relationship Id="rId8" Type="http://schemas.openxmlformats.org/officeDocument/2006/relationships/hyperlink" Target="http://raindrop.io/" TargetMode="External"/><Relationship Id="rId51" Type="http://schemas.openxmlformats.org/officeDocument/2006/relationships/hyperlink" Target="https://blog.expo.io/building-a-react-native-app-using-expo-and-typescript-part-1-a81b6970bb82" TargetMode="External"/><Relationship Id="rId72" Type="http://schemas.openxmlformats.org/officeDocument/2006/relationships/hyperlink" Target="http://learn.javascript.ru/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github.com/kentcdodds" TargetMode="External"/><Relationship Id="rId17" Type="http://schemas.openxmlformats.org/officeDocument/2006/relationships/hyperlink" Target="https://facebook.github.io/react-native/" TargetMode="External"/><Relationship Id="rId25" Type="http://schemas.openxmlformats.org/officeDocument/2006/relationships/hyperlink" Target="https://nodejs.org/en/" TargetMode="External"/><Relationship Id="rId33" Type="http://schemas.openxmlformats.org/officeDocument/2006/relationships/hyperlink" Target="https://facebook.github.io/jest/docs/en/snapshot-testing.html" TargetMode="External"/><Relationship Id="rId38" Type="http://schemas.openxmlformats.org/officeDocument/2006/relationships/hyperlink" Target="https://blog.expo.io/building-a-react-native-app-using-expo-and-typescript-part-1-a81b6970bb82" TargetMode="External"/><Relationship Id="rId46" Type="http://schemas.openxmlformats.org/officeDocument/2006/relationships/hyperlink" Target="https://github.com/skidding/react-testing-examples" TargetMode="External"/><Relationship Id="rId59" Type="http://schemas.openxmlformats.org/officeDocument/2006/relationships/hyperlink" Target="https://github.com/skidding/react-testing-examples" TargetMode="External"/><Relationship Id="rId67" Type="http://schemas.openxmlformats.org/officeDocument/2006/relationships/hyperlink" Target="http://learn.javascript.ru/" TargetMode="External"/><Relationship Id="rId20" Type="http://schemas.openxmlformats.org/officeDocument/2006/relationships/hyperlink" Target="https://github.com/gaearon" TargetMode="External"/><Relationship Id="rId41" Type="http://schemas.openxmlformats.org/officeDocument/2006/relationships/hyperlink" Target="https://egghead.io/lessons/react-introduction-to-the-beginner-s-guide-to-reactjs" TargetMode="External"/><Relationship Id="rId54" Type="http://schemas.openxmlformats.org/officeDocument/2006/relationships/hyperlink" Target="https://blog.expo.io/building-a-react-native-app-using-expo-and-typescript-part-1-a81b6970bb82" TargetMode="External"/><Relationship Id="rId62" Type="http://schemas.openxmlformats.org/officeDocument/2006/relationships/hyperlink" Target="https://github.com/skidding/react-testing-examples" TargetMode="External"/><Relationship Id="rId70" Type="http://schemas.openxmlformats.org/officeDocument/2006/relationships/hyperlink" Target="https://medium.com/@mtiller/debugging-with-typescript-jest-ts-jest-and-visual-studio-code-ef9ca8644132" TargetMode="External"/><Relationship Id="rId75" Type="http://schemas.openxmlformats.org/officeDocument/2006/relationships/hyperlink" Target="https://medium.com/@mtiller/debugging-with-typescript-jest-ts-jest-and-visual-studio-code-ef9ca864413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acebook.github.io/jest/" TargetMode="External"/><Relationship Id="rId23" Type="http://schemas.openxmlformats.org/officeDocument/2006/relationships/hyperlink" Target="https://egghead.io/" TargetMode="External"/><Relationship Id="rId28" Type="http://schemas.openxmlformats.org/officeDocument/2006/relationships/hyperlink" Target="https://habr.com/company/ruvds/blog/354280/" TargetMode="External"/><Relationship Id="rId36" Type="http://schemas.openxmlformats.org/officeDocument/2006/relationships/hyperlink" Target="https://github.com/skidding/react-testing-examples" TargetMode="External"/><Relationship Id="rId49" Type="http://schemas.openxmlformats.org/officeDocument/2006/relationships/hyperlink" Target="https://medium.com/@mtiller/debugging-with-typescript-jest-ts-jest-and-visual-studio-code-ef9ca8644132" TargetMode="External"/><Relationship Id="rId57" Type="http://schemas.openxmlformats.org/officeDocument/2006/relationships/hyperlink" Target="https://egghead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711A-8BE1-4535-B37C-60FA6E0F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14945</TotalTime>
  <Pages>6</Pages>
  <Words>1803</Words>
  <Characters>10283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12062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423</cp:revision>
  <cp:lastPrinted>2008-04-17T14:28:00Z</cp:lastPrinted>
  <dcterms:created xsi:type="dcterms:W3CDTF">2016-03-30T16:46:00Z</dcterms:created>
  <dcterms:modified xsi:type="dcterms:W3CDTF">2018-05-16T12:35:00Z</dcterms:modified>
</cp:coreProperties>
</file>